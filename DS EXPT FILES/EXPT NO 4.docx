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F66F" w14:textId="00262668" w:rsidR="003803E6" w:rsidRPr="00C13AD3" w:rsidRDefault="00F9541E" w:rsidP="0054479F">
      <w:pPr>
        <w:spacing w:after="0"/>
        <w:ind w:left="2160" w:firstLine="720"/>
        <w:rPr>
          <w:rFonts w:ascii="Verdana" w:hAnsi="Verdana" w:cs="Microsoft Sans Serif"/>
          <w:b/>
          <w:bCs/>
          <w:sz w:val="24"/>
          <w:szCs w:val="24"/>
          <w:lang w:val="en-US"/>
        </w:rPr>
      </w:pPr>
      <w:r w:rsidRPr="00C13AD3">
        <w:rPr>
          <w:rFonts w:ascii="Verdana" w:hAnsi="Verdana" w:cs="Microsoft Sans Serif"/>
          <w:b/>
          <w:bCs/>
          <w:sz w:val="24"/>
          <w:szCs w:val="24"/>
          <w:lang w:val="en-US"/>
        </w:rPr>
        <w:t>DOUBLY AND CIRCULAR</w:t>
      </w:r>
    </w:p>
    <w:p w14:paraId="706F418B" w14:textId="47A8627F" w:rsidR="00F9541E" w:rsidRPr="00C13AD3" w:rsidRDefault="00F9541E" w:rsidP="00F9541E">
      <w:pPr>
        <w:spacing w:after="0"/>
        <w:jc w:val="center"/>
        <w:rPr>
          <w:rFonts w:ascii="Verdana" w:hAnsi="Verdana" w:cs="Microsoft Sans Serif"/>
          <w:b/>
          <w:bCs/>
          <w:sz w:val="24"/>
          <w:szCs w:val="24"/>
          <w:lang w:val="en-US"/>
        </w:rPr>
      </w:pPr>
      <w:r w:rsidRPr="00C13AD3">
        <w:rPr>
          <w:rFonts w:ascii="Verdana" w:hAnsi="Verdana" w:cs="Microsoft Sans Serif"/>
          <w:b/>
          <w:bCs/>
          <w:sz w:val="24"/>
          <w:szCs w:val="24"/>
          <w:lang w:val="en-US"/>
        </w:rPr>
        <w:t>LINKED LIST</w:t>
      </w:r>
    </w:p>
    <w:p w14:paraId="21D7832C" w14:textId="44315750" w:rsidR="00F9541E" w:rsidRDefault="00F9541E" w:rsidP="00F9541E">
      <w:pPr>
        <w:spacing w:after="0"/>
        <w:rPr>
          <w:rFonts w:ascii="Verdana" w:hAnsi="Verdana" w:cs="Microsoft Sans Serif"/>
          <w:sz w:val="24"/>
          <w:szCs w:val="24"/>
          <w:lang w:val="en-US"/>
        </w:rPr>
      </w:pPr>
      <w:r w:rsidRPr="00C13AD3">
        <w:rPr>
          <w:rFonts w:ascii="Verdana" w:hAnsi="Verdana" w:cs="Microsoft Sans Serif"/>
          <w:b/>
          <w:bCs/>
          <w:sz w:val="24"/>
          <w:szCs w:val="24"/>
          <w:lang w:val="en-US"/>
        </w:rPr>
        <w:t>EXPT NO: 4</w:t>
      </w:r>
      <w:r w:rsidRPr="00C13AD3">
        <w:rPr>
          <w:rFonts w:ascii="Verdana" w:hAnsi="Verdana" w:cs="Microsoft Sans Serif"/>
          <w:b/>
          <w:bCs/>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00C13AD3">
        <w:rPr>
          <w:rFonts w:ascii="Verdana" w:hAnsi="Verdana" w:cs="Microsoft Sans Serif"/>
          <w:b/>
          <w:bCs/>
          <w:sz w:val="24"/>
          <w:szCs w:val="24"/>
          <w:lang w:val="en-US"/>
        </w:rPr>
        <w:t xml:space="preserve"> </w:t>
      </w:r>
      <w:proofErr w:type="gramStart"/>
      <w:r w:rsidRPr="00C13AD3">
        <w:rPr>
          <w:rFonts w:ascii="Verdana" w:hAnsi="Verdana" w:cs="Microsoft Sans Serif"/>
          <w:b/>
          <w:bCs/>
          <w:sz w:val="24"/>
          <w:szCs w:val="24"/>
          <w:lang w:val="en-US"/>
        </w:rPr>
        <w:t>DATE</w:t>
      </w:r>
      <w:proofErr w:type="gramEnd"/>
      <w:r w:rsidR="0060223B">
        <w:rPr>
          <w:rFonts w:ascii="Verdana" w:hAnsi="Verdana" w:cs="Microsoft Sans Serif"/>
          <w:b/>
          <w:bCs/>
          <w:sz w:val="24"/>
          <w:szCs w:val="24"/>
          <w:lang w:val="en-US"/>
        </w:rPr>
        <w:t>: 19/11/21</w:t>
      </w:r>
    </w:p>
    <w:p w14:paraId="2FEE6C68" w14:textId="68C18DA6" w:rsidR="00F9541E" w:rsidRDefault="00F9541E" w:rsidP="00F9541E">
      <w:pPr>
        <w:spacing w:after="0"/>
        <w:rPr>
          <w:rFonts w:ascii="Verdana" w:hAnsi="Verdana" w:cs="Microsoft Sans Serif"/>
          <w:sz w:val="24"/>
          <w:szCs w:val="24"/>
          <w:lang w:val="en-US"/>
        </w:rPr>
      </w:pPr>
    </w:p>
    <w:p w14:paraId="6463F829" w14:textId="01E8157A" w:rsidR="00F9541E" w:rsidRPr="00C13AD3" w:rsidRDefault="00F9541E" w:rsidP="00F9541E">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3F8C924E" w14:textId="77777777" w:rsidR="00841432" w:rsidRPr="00C13AD3" w:rsidRDefault="00841432" w:rsidP="00F9541E">
      <w:pPr>
        <w:spacing w:after="0"/>
        <w:rPr>
          <w:rFonts w:ascii="Verdana" w:hAnsi="Verdana" w:cs="Microsoft Sans Serif"/>
          <w:b/>
          <w:bCs/>
          <w:sz w:val="28"/>
          <w:szCs w:val="28"/>
          <w:u w:val="single"/>
          <w:lang w:val="en-US"/>
        </w:rPr>
      </w:pPr>
    </w:p>
    <w:p w14:paraId="598D146B" w14:textId="77777777" w:rsidR="00AC093A" w:rsidRPr="00AC093A" w:rsidRDefault="00AC093A" w:rsidP="00AC093A">
      <w:pPr>
        <w:pStyle w:val="NormalWeb"/>
        <w:spacing w:before="0" w:beforeAutospacing="0" w:after="0" w:afterAutospacing="0"/>
        <w:rPr>
          <w:rFonts w:ascii="Verdana" w:hAnsi="Verdana"/>
          <w:sz w:val="22"/>
          <w:szCs w:val="22"/>
        </w:rPr>
      </w:pPr>
      <w:r w:rsidRPr="00AC093A">
        <w:rPr>
          <w:rFonts w:ascii="Verdana" w:hAnsi="Verdana" w:cs="Calibri"/>
          <w:b/>
          <w:bCs/>
          <w:color w:val="000000"/>
          <w:sz w:val="22"/>
          <w:szCs w:val="22"/>
        </w:rPr>
        <w:t>1)</w:t>
      </w:r>
      <w:r w:rsidRPr="00AC093A">
        <w:rPr>
          <w:rFonts w:ascii="Verdana" w:hAnsi="Verdana" w:cs="Calibri"/>
          <w:color w:val="000000"/>
          <w:sz w:val="22"/>
          <w:szCs w:val="22"/>
        </w:rPr>
        <w:t xml:space="preserve"> Write a program to implement double linked list and perform following operations. </w:t>
      </w:r>
    </w:p>
    <w:p w14:paraId="14553121" w14:textId="326C17E1" w:rsidR="00AC093A" w:rsidRPr="00AC093A" w:rsidRDefault="00AC093A" w:rsidP="00AC093A">
      <w:pPr>
        <w:pStyle w:val="NormalWeb"/>
        <w:spacing w:before="0" w:beforeAutospacing="0" w:after="0" w:afterAutospacing="0"/>
        <w:ind w:left="720"/>
        <w:rPr>
          <w:rFonts w:ascii="Verdana" w:hAnsi="Verdana" w:cs="Calibri"/>
          <w:color w:val="000000"/>
          <w:sz w:val="22"/>
          <w:szCs w:val="22"/>
        </w:rPr>
      </w:pPr>
      <w:r w:rsidRPr="00AC093A">
        <w:rPr>
          <w:rFonts w:ascii="Verdana" w:hAnsi="Verdana" w:cs="Calibri"/>
          <w:color w:val="000000"/>
          <w:sz w:val="22"/>
          <w:szCs w:val="22"/>
        </w:rPr>
        <w:t>a. Create a doubly linked list</w:t>
      </w:r>
      <w:r w:rsidRPr="00AC093A">
        <w:rPr>
          <w:rFonts w:ascii="Verdana" w:hAnsi="Verdana" w:cs="Calibri"/>
          <w:color w:val="000000"/>
          <w:sz w:val="22"/>
          <w:szCs w:val="22"/>
        </w:rPr>
        <w:br/>
        <w:t>b. Display doubly linked list</w:t>
      </w:r>
      <w:r w:rsidRPr="00AC093A">
        <w:rPr>
          <w:rFonts w:ascii="Verdana" w:hAnsi="Verdana" w:cs="Calibri"/>
          <w:color w:val="000000"/>
          <w:sz w:val="22"/>
          <w:szCs w:val="22"/>
        </w:rPr>
        <w:br/>
        <w:t>c. Add to empty list</w:t>
      </w:r>
      <w:r w:rsidRPr="00AC093A">
        <w:rPr>
          <w:rFonts w:ascii="Verdana" w:hAnsi="Verdana" w:cs="Calibri"/>
          <w:color w:val="000000"/>
          <w:sz w:val="22"/>
          <w:szCs w:val="22"/>
        </w:rPr>
        <w:br/>
        <w:t>d. Add at the beginning</w:t>
      </w:r>
      <w:r w:rsidRPr="00AC093A">
        <w:rPr>
          <w:rFonts w:ascii="Verdana" w:hAnsi="Verdana" w:cs="Calibri"/>
          <w:color w:val="000000"/>
          <w:sz w:val="22"/>
          <w:szCs w:val="22"/>
        </w:rPr>
        <w:br/>
        <w:t>e. Add at the end</w:t>
      </w:r>
      <w:r w:rsidRPr="00AC093A">
        <w:rPr>
          <w:rFonts w:ascii="Verdana" w:hAnsi="Verdana" w:cs="Calibri"/>
          <w:color w:val="000000"/>
          <w:sz w:val="22"/>
          <w:szCs w:val="22"/>
        </w:rPr>
        <w:br/>
        <w:t>f. Add after node</w:t>
      </w:r>
      <w:r w:rsidRPr="00AC093A">
        <w:rPr>
          <w:rFonts w:ascii="Verdana" w:hAnsi="Verdana" w:cs="Calibri"/>
          <w:color w:val="000000"/>
          <w:sz w:val="22"/>
          <w:szCs w:val="22"/>
        </w:rPr>
        <w:br/>
        <w:t>g. Add before node</w:t>
      </w:r>
      <w:r w:rsidRPr="00AC093A">
        <w:rPr>
          <w:rFonts w:ascii="Verdana" w:hAnsi="Verdana" w:cs="Calibri"/>
          <w:color w:val="000000"/>
          <w:sz w:val="22"/>
          <w:szCs w:val="22"/>
        </w:rPr>
        <w:br/>
        <w:t>h. Delete a node</w:t>
      </w:r>
    </w:p>
    <w:p w14:paraId="77DCEF6C" w14:textId="77777777" w:rsidR="00AC093A" w:rsidRPr="00AC093A" w:rsidRDefault="00AC093A" w:rsidP="00AC093A">
      <w:pPr>
        <w:pStyle w:val="NormalWeb"/>
        <w:spacing w:before="0" w:beforeAutospacing="0" w:after="0" w:afterAutospacing="0"/>
        <w:ind w:left="720"/>
        <w:rPr>
          <w:rFonts w:ascii="Verdana" w:hAnsi="Verdana"/>
          <w:sz w:val="22"/>
          <w:szCs w:val="22"/>
        </w:rPr>
      </w:pPr>
    </w:p>
    <w:p w14:paraId="234A73D1" w14:textId="77777777" w:rsidR="00AC093A" w:rsidRPr="00AC093A" w:rsidRDefault="00AC093A" w:rsidP="00AC093A">
      <w:pPr>
        <w:pStyle w:val="NormalWeb"/>
        <w:spacing w:before="0" w:beforeAutospacing="0" w:after="0" w:afterAutospacing="0"/>
        <w:rPr>
          <w:rFonts w:ascii="Verdana" w:hAnsi="Verdana"/>
          <w:sz w:val="22"/>
          <w:szCs w:val="22"/>
        </w:rPr>
      </w:pPr>
      <w:r w:rsidRPr="00AC093A">
        <w:rPr>
          <w:rFonts w:ascii="Verdana" w:hAnsi="Verdana" w:cs="Calibri"/>
          <w:b/>
          <w:bCs/>
          <w:color w:val="000000"/>
          <w:sz w:val="22"/>
          <w:szCs w:val="22"/>
        </w:rPr>
        <w:t>2)</w:t>
      </w:r>
      <w:r w:rsidRPr="00AC093A">
        <w:rPr>
          <w:rFonts w:ascii="Verdana" w:hAnsi="Verdana" w:cs="Calibri"/>
          <w:color w:val="000000"/>
          <w:sz w:val="22"/>
          <w:szCs w:val="22"/>
        </w:rPr>
        <w:t xml:space="preserve"> Write a program to implement circular linked list and perform following operations. </w:t>
      </w:r>
    </w:p>
    <w:p w14:paraId="7A49CE92" w14:textId="71D9F685" w:rsidR="00AC093A" w:rsidRPr="00AC093A" w:rsidRDefault="00AC093A" w:rsidP="00AC093A">
      <w:pPr>
        <w:pStyle w:val="NormalWeb"/>
        <w:spacing w:before="0" w:beforeAutospacing="0" w:after="0" w:afterAutospacing="0"/>
        <w:ind w:left="720"/>
        <w:rPr>
          <w:rFonts w:ascii="Verdana" w:hAnsi="Verdana" w:cs="Calibri"/>
          <w:color w:val="000000"/>
          <w:sz w:val="22"/>
          <w:szCs w:val="22"/>
        </w:rPr>
      </w:pPr>
      <w:r w:rsidRPr="00AC093A">
        <w:rPr>
          <w:rFonts w:ascii="Verdana" w:hAnsi="Verdana" w:cs="Calibri"/>
          <w:color w:val="000000"/>
          <w:sz w:val="22"/>
          <w:szCs w:val="22"/>
        </w:rPr>
        <w:t>a. Create a circular linked list</w:t>
      </w:r>
      <w:r w:rsidRPr="00AC093A">
        <w:rPr>
          <w:rFonts w:ascii="Verdana" w:hAnsi="Verdana" w:cs="Calibri"/>
          <w:color w:val="000000"/>
          <w:sz w:val="22"/>
          <w:szCs w:val="22"/>
        </w:rPr>
        <w:br/>
        <w:t>b. Display circular linked list</w:t>
      </w:r>
      <w:r w:rsidRPr="00AC093A">
        <w:rPr>
          <w:rFonts w:ascii="Verdana" w:hAnsi="Verdana" w:cs="Calibri"/>
          <w:color w:val="000000"/>
          <w:sz w:val="22"/>
          <w:szCs w:val="22"/>
        </w:rPr>
        <w:br/>
        <w:t>c. Add to empty list</w:t>
      </w:r>
      <w:r w:rsidRPr="00AC093A">
        <w:rPr>
          <w:rFonts w:ascii="Verdana" w:hAnsi="Verdana" w:cs="Calibri"/>
          <w:color w:val="000000"/>
          <w:sz w:val="22"/>
          <w:szCs w:val="22"/>
        </w:rPr>
        <w:br/>
        <w:t>d. Add at the beginning</w:t>
      </w:r>
      <w:r w:rsidRPr="00AC093A">
        <w:rPr>
          <w:rFonts w:ascii="Verdana" w:hAnsi="Verdana" w:cs="Calibri"/>
          <w:color w:val="000000"/>
          <w:sz w:val="22"/>
          <w:szCs w:val="22"/>
        </w:rPr>
        <w:br/>
        <w:t>e. Add at the end</w:t>
      </w:r>
      <w:r w:rsidRPr="00AC093A">
        <w:rPr>
          <w:rFonts w:ascii="Verdana" w:hAnsi="Verdana" w:cs="Calibri"/>
          <w:color w:val="000000"/>
          <w:sz w:val="22"/>
          <w:szCs w:val="22"/>
        </w:rPr>
        <w:br/>
        <w:t>f. Add after node</w:t>
      </w:r>
      <w:r w:rsidRPr="00AC093A">
        <w:rPr>
          <w:rFonts w:ascii="Verdana" w:hAnsi="Verdana" w:cs="Calibri"/>
          <w:color w:val="000000"/>
          <w:sz w:val="22"/>
          <w:szCs w:val="22"/>
        </w:rPr>
        <w:br/>
        <w:t>g. Add before node</w:t>
      </w:r>
      <w:r w:rsidRPr="00AC093A">
        <w:rPr>
          <w:rFonts w:ascii="Verdana" w:hAnsi="Verdana" w:cs="Calibri"/>
          <w:color w:val="000000"/>
          <w:sz w:val="22"/>
          <w:szCs w:val="22"/>
        </w:rPr>
        <w:br/>
        <w:t>h. Delete a node</w:t>
      </w:r>
    </w:p>
    <w:p w14:paraId="51D348EC" w14:textId="77777777" w:rsidR="00AC093A" w:rsidRPr="00AC093A" w:rsidRDefault="00AC093A" w:rsidP="00AC093A">
      <w:pPr>
        <w:pStyle w:val="NormalWeb"/>
        <w:spacing w:before="0" w:beforeAutospacing="0" w:after="0" w:afterAutospacing="0"/>
        <w:ind w:left="720"/>
        <w:rPr>
          <w:rFonts w:ascii="Verdana" w:hAnsi="Verdana"/>
          <w:sz w:val="22"/>
          <w:szCs w:val="22"/>
        </w:rPr>
      </w:pPr>
    </w:p>
    <w:p w14:paraId="7C86B956" w14:textId="3593B8E6" w:rsidR="00AC093A" w:rsidRPr="00AC093A" w:rsidRDefault="00AC093A" w:rsidP="00AC093A">
      <w:pPr>
        <w:pStyle w:val="NormalWeb"/>
        <w:spacing w:before="0" w:beforeAutospacing="0" w:after="0" w:afterAutospacing="0"/>
        <w:rPr>
          <w:rFonts w:ascii="Verdana" w:hAnsi="Verdana" w:cs="Calibri"/>
          <w:color w:val="000000"/>
          <w:sz w:val="22"/>
          <w:szCs w:val="22"/>
        </w:rPr>
      </w:pPr>
      <w:r w:rsidRPr="00AC093A">
        <w:rPr>
          <w:rFonts w:ascii="Verdana" w:hAnsi="Verdana" w:cs="Calibri"/>
          <w:b/>
          <w:bCs/>
          <w:color w:val="000000"/>
          <w:sz w:val="22"/>
          <w:szCs w:val="22"/>
        </w:rPr>
        <w:t>3)</w:t>
      </w:r>
      <w:r w:rsidRPr="00AC093A">
        <w:rPr>
          <w:rFonts w:ascii="Verdana" w:hAnsi="Verdana" w:cs="Calibri"/>
          <w:color w:val="000000"/>
          <w:sz w:val="22"/>
          <w:szCs w:val="22"/>
        </w:rPr>
        <w:t xml:space="preserve"> Write a program create a circular linked list in which info part of each node contains a digit of a given number. The digits should be stored in reverse order </w:t>
      </w:r>
      <w:r w:rsidR="008C49AC" w:rsidRPr="00AC093A">
        <w:rPr>
          <w:rFonts w:ascii="Verdana" w:hAnsi="Verdana" w:cs="Calibri"/>
          <w:color w:val="000000"/>
          <w:sz w:val="22"/>
          <w:szCs w:val="22"/>
        </w:rPr>
        <w:t>i.e.,</w:t>
      </w:r>
      <w:r w:rsidRPr="00AC093A">
        <w:rPr>
          <w:rFonts w:ascii="Verdana" w:hAnsi="Verdana" w:cs="Calibri"/>
          <w:color w:val="000000"/>
          <w:sz w:val="22"/>
          <w:szCs w:val="22"/>
        </w:rPr>
        <w:t xml:space="preserve"> the least significant digit is stored in first node and most significant digit in the last node. Write a function to add two consecutive numbers from the circular linked list and store it in doubly linked list.</w:t>
      </w:r>
    </w:p>
    <w:p w14:paraId="1743D76C" w14:textId="77777777" w:rsidR="00AC093A" w:rsidRPr="00AC093A" w:rsidRDefault="00AC093A" w:rsidP="00AC093A">
      <w:pPr>
        <w:pStyle w:val="NormalWeb"/>
        <w:spacing w:before="0" w:beforeAutospacing="0" w:after="0" w:afterAutospacing="0"/>
        <w:rPr>
          <w:rFonts w:ascii="Verdana" w:hAnsi="Verdana"/>
          <w:sz w:val="22"/>
          <w:szCs w:val="22"/>
        </w:rPr>
      </w:pPr>
    </w:p>
    <w:p w14:paraId="53FDA46A" w14:textId="392FA3B7" w:rsidR="00C13AD3" w:rsidRPr="00AC093A" w:rsidRDefault="00AC093A" w:rsidP="00AC093A">
      <w:pPr>
        <w:pStyle w:val="NormalWeb"/>
        <w:spacing w:before="0" w:beforeAutospacing="0" w:after="0" w:afterAutospacing="0"/>
        <w:rPr>
          <w:rFonts w:ascii="Verdana" w:hAnsi="Verdana" w:cs="Calibri"/>
          <w:color w:val="000000"/>
          <w:sz w:val="22"/>
          <w:szCs w:val="22"/>
        </w:rPr>
      </w:pPr>
      <w:r w:rsidRPr="00AC093A">
        <w:rPr>
          <w:rFonts w:ascii="Verdana" w:hAnsi="Verdana" w:cs="Calibri"/>
          <w:b/>
          <w:bCs/>
          <w:color w:val="000000"/>
          <w:sz w:val="22"/>
          <w:szCs w:val="22"/>
        </w:rPr>
        <w:t>4)</w:t>
      </w:r>
      <w:r w:rsidRPr="00AC093A">
        <w:rPr>
          <w:rFonts w:ascii="Verdana" w:hAnsi="Verdana" w:cs="Calibri"/>
          <w:color w:val="000000"/>
          <w:sz w:val="22"/>
          <w:szCs w:val="22"/>
        </w:rPr>
        <w:t xml:space="preserve"> Write a program to find whether a doubly linked list is palindrome or not.</w:t>
      </w:r>
    </w:p>
    <w:p w14:paraId="1D3CC8BA" w14:textId="3FED459C" w:rsidR="00AC093A" w:rsidRDefault="00AC093A" w:rsidP="00AC093A">
      <w:pPr>
        <w:pStyle w:val="NormalWeb"/>
        <w:spacing w:before="0" w:beforeAutospacing="0" w:after="0" w:afterAutospacing="0"/>
        <w:rPr>
          <w:rFonts w:ascii="Calibri" w:hAnsi="Calibri" w:cs="Calibri"/>
          <w:color w:val="000000"/>
        </w:rPr>
      </w:pPr>
    </w:p>
    <w:p w14:paraId="0C945ACD" w14:textId="0FF703B8" w:rsidR="00AC093A" w:rsidRDefault="00AC093A" w:rsidP="00AC093A">
      <w:pPr>
        <w:pStyle w:val="NormalWeb"/>
        <w:spacing w:before="0" w:beforeAutospacing="0" w:after="0" w:afterAutospacing="0"/>
      </w:pPr>
    </w:p>
    <w:p w14:paraId="12565694" w14:textId="77777777" w:rsidR="00AC093A" w:rsidRPr="00AC093A" w:rsidRDefault="00AC093A" w:rsidP="00AC093A">
      <w:pPr>
        <w:pStyle w:val="NormalWeb"/>
        <w:spacing w:before="0" w:beforeAutospacing="0" w:after="0" w:afterAutospacing="0"/>
      </w:pPr>
    </w:p>
    <w:p w14:paraId="6EB4418F" w14:textId="1DA02115" w:rsidR="00F9541E" w:rsidRPr="00C13AD3" w:rsidRDefault="00F9541E" w:rsidP="00F9541E">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6826AF71" w14:textId="6BA66387" w:rsidR="00F9541E" w:rsidRDefault="00F9541E" w:rsidP="00F9541E">
      <w:pPr>
        <w:spacing w:after="0"/>
        <w:rPr>
          <w:rFonts w:ascii="Verdana" w:hAnsi="Verdana" w:cs="Microsoft Sans Serif"/>
          <w:sz w:val="24"/>
          <w:szCs w:val="24"/>
          <w:lang w:val="en-US"/>
        </w:rPr>
      </w:pPr>
    </w:p>
    <w:p w14:paraId="6945231C" w14:textId="39B03B42" w:rsidR="00F9541E" w:rsidRDefault="00F9541E" w:rsidP="00F9541E">
      <w:pPr>
        <w:spacing w:after="0"/>
        <w:rPr>
          <w:rFonts w:ascii="Verdana" w:hAnsi="Verdana" w:cs="Microsoft Sans Serif"/>
          <w:sz w:val="24"/>
          <w:szCs w:val="24"/>
          <w:lang w:val="en-US"/>
        </w:rPr>
      </w:pPr>
      <w:r>
        <w:rPr>
          <w:rFonts w:ascii="Verdana" w:hAnsi="Verdana" w:cs="Microsoft Sans Serif"/>
          <w:sz w:val="24"/>
          <w:szCs w:val="24"/>
          <w:lang w:val="en-US"/>
        </w:rPr>
        <w:t xml:space="preserve">In experiment 1 we saw that singly linked lists contain only one link. We could move </w:t>
      </w:r>
      <w:r w:rsidR="0091672A">
        <w:rPr>
          <w:rFonts w:ascii="Verdana" w:hAnsi="Verdana" w:cs="Microsoft Sans Serif"/>
          <w:sz w:val="24"/>
          <w:szCs w:val="24"/>
          <w:lang w:val="en-US"/>
        </w:rPr>
        <w:t>o</w:t>
      </w:r>
      <w:r>
        <w:rPr>
          <w:rFonts w:ascii="Verdana" w:hAnsi="Verdana" w:cs="Microsoft Sans Serif"/>
          <w:sz w:val="24"/>
          <w:szCs w:val="24"/>
          <w:lang w:val="en-US"/>
        </w:rPr>
        <w:t>nly in one direction because each node has the address of the next node only.</w:t>
      </w:r>
    </w:p>
    <w:p w14:paraId="38DE300A" w14:textId="418AD509" w:rsidR="0091672A" w:rsidRDefault="0091672A" w:rsidP="00F9541E">
      <w:pPr>
        <w:spacing w:after="0"/>
        <w:rPr>
          <w:rFonts w:ascii="Verdana" w:hAnsi="Verdana" w:cs="Microsoft Sans Serif"/>
          <w:sz w:val="24"/>
          <w:szCs w:val="24"/>
          <w:lang w:val="en-US"/>
        </w:rPr>
      </w:pPr>
      <w:r>
        <w:rPr>
          <w:rFonts w:ascii="Verdana" w:hAnsi="Verdana" w:cs="Microsoft Sans Serif"/>
          <w:sz w:val="24"/>
          <w:szCs w:val="24"/>
          <w:lang w:val="en-US"/>
        </w:rPr>
        <w:t>We</w:t>
      </w:r>
      <w:r w:rsidR="00287BED">
        <w:rPr>
          <w:rFonts w:ascii="Verdana" w:hAnsi="Verdana" w:cs="Microsoft Sans Serif"/>
          <w:sz w:val="24"/>
          <w:szCs w:val="24"/>
          <w:lang w:val="en-US"/>
        </w:rPr>
        <w:t xml:space="preserve"> have</w:t>
      </w:r>
      <w:r>
        <w:rPr>
          <w:rFonts w:ascii="Verdana" w:hAnsi="Verdana" w:cs="Microsoft Sans Serif"/>
          <w:sz w:val="24"/>
          <w:szCs w:val="24"/>
          <w:lang w:val="en-US"/>
        </w:rPr>
        <w:t xml:space="preserve"> another data structure known as the </w:t>
      </w:r>
      <w:r w:rsidRPr="00C95FBF">
        <w:rPr>
          <w:rFonts w:ascii="Verdana" w:hAnsi="Verdana" w:cs="Microsoft Sans Serif"/>
          <w:b/>
          <w:bCs/>
          <w:sz w:val="24"/>
          <w:szCs w:val="24"/>
          <w:lang w:val="en-US"/>
        </w:rPr>
        <w:t xml:space="preserve">Doubly Linked List </w:t>
      </w:r>
      <w:r>
        <w:rPr>
          <w:rFonts w:ascii="Verdana" w:hAnsi="Verdana" w:cs="Microsoft Sans Serif"/>
          <w:sz w:val="24"/>
          <w:szCs w:val="24"/>
          <w:lang w:val="en-US"/>
        </w:rPr>
        <w:t xml:space="preserve">or a </w:t>
      </w:r>
      <w:r w:rsidR="00C95FBF" w:rsidRPr="00C95FBF">
        <w:rPr>
          <w:rFonts w:ascii="Verdana" w:hAnsi="Verdana" w:cs="Microsoft Sans Serif"/>
          <w:b/>
          <w:bCs/>
          <w:sz w:val="24"/>
          <w:szCs w:val="24"/>
          <w:lang w:val="en-US"/>
        </w:rPr>
        <w:t>Two-way</w:t>
      </w:r>
      <w:r>
        <w:rPr>
          <w:rFonts w:ascii="Verdana" w:hAnsi="Verdana" w:cs="Microsoft Sans Serif"/>
          <w:sz w:val="24"/>
          <w:szCs w:val="24"/>
          <w:lang w:val="en-US"/>
        </w:rPr>
        <w:t xml:space="preserve"> list. Here each node as 2 pointers. One pointer points to the next node while the other pointer points to the previous node.</w:t>
      </w:r>
    </w:p>
    <w:p w14:paraId="374F94AF" w14:textId="77777777" w:rsidR="00C95FBF" w:rsidRDefault="00C95FBF" w:rsidP="00F9541E">
      <w:pPr>
        <w:spacing w:after="0"/>
        <w:rPr>
          <w:rFonts w:ascii="Verdana" w:hAnsi="Verdana" w:cs="Microsoft Sans Serif"/>
          <w:sz w:val="24"/>
          <w:szCs w:val="24"/>
          <w:lang w:val="en-US"/>
        </w:rPr>
      </w:pPr>
    </w:p>
    <w:p w14:paraId="0ADDD40E" w14:textId="7B1CCB04" w:rsidR="0091672A" w:rsidRDefault="0091672A" w:rsidP="00F9541E">
      <w:pPr>
        <w:spacing w:after="0"/>
        <w:rPr>
          <w:rFonts w:ascii="Verdana" w:hAnsi="Verdana" w:cs="Microsoft Sans Serif"/>
          <w:sz w:val="24"/>
          <w:szCs w:val="24"/>
          <w:lang w:val="en-US"/>
        </w:rPr>
      </w:pPr>
    </w:p>
    <w:p w14:paraId="1AA53F8F" w14:textId="386CE2AA" w:rsidR="0091672A" w:rsidRPr="00FD1347" w:rsidRDefault="00C95FBF" w:rsidP="00F9541E">
      <w:pPr>
        <w:spacing w:after="0"/>
        <w:rPr>
          <w:rFonts w:ascii="Arial" w:hAnsi="Arial" w:cs="Arial"/>
          <w:b/>
          <w:bCs/>
          <w:sz w:val="28"/>
          <w:szCs w:val="28"/>
          <w:u w:val="single"/>
          <w:lang w:val="en-US"/>
        </w:rPr>
      </w:pPr>
      <w:r w:rsidRPr="00FD1347">
        <w:rPr>
          <w:rFonts w:ascii="Arial" w:hAnsi="Arial" w:cs="Arial"/>
          <w:b/>
          <w:bCs/>
          <w:sz w:val="28"/>
          <w:szCs w:val="28"/>
          <w:u w:val="single"/>
          <w:lang w:val="en-US"/>
        </w:rPr>
        <w:t>S</w:t>
      </w:r>
      <w:r w:rsidR="0091672A" w:rsidRPr="00FD1347">
        <w:rPr>
          <w:rFonts w:ascii="Arial" w:hAnsi="Arial" w:cs="Arial"/>
          <w:b/>
          <w:bCs/>
          <w:sz w:val="28"/>
          <w:szCs w:val="28"/>
          <w:u w:val="single"/>
          <w:lang w:val="en-US"/>
        </w:rPr>
        <w:t>tructure for a typical doubly linked List.</w:t>
      </w:r>
    </w:p>
    <w:p w14:paraId="51447303" w14:textId="77777777" w:rsidR="0091672A" w:rsidRPr="00F9541E" w:rsidRDefault="0091672A" w:rsidP="00F9541E">
      <w:pPr>
        <w:spacing w:after="0"/>
        <w:rPr>
          <w:rFonts w:ascii="Verdana" w:hAnsi="Verdana" w:cs="Microsoft Sans Serif"/>
          <w:sz w:val="24"/>
          <w:szCs w:val="24"/>
          <w:lang w:val="en-US"/>
        </w:rPr>
      </w:pPr>
    </w:p>
    <w:p w14:paraId="360AE8A8" w14:textId="77777777" w:rsidR="0091672A" w:rsidRDefault="0091672A" w:rsidP="00F9541E">
      <w:pPr>
        <w:spacing w:after="0"/>
        <w:rPr>
          <w:rFonts w:ascii="Courier New" w:hAnsi="Courier New" w:cs="Courier New"/>
          <w:sz w:val="24"/>
          <w:szCs w:val="24"/>
          <w:lang w:val="en-US"/>
        </w:rPr>
      </w:pPr>
      <w:r>
        <w:rPr>
          <w:rFonts w:ascii="Courier New" w:hAnsi="Courier New" w:cs="Courier New"/>
          <w:sz w:val="24"/>
          <w:szCs w:val="24"/>
          <w:lang w:val="en-US"/>
        </w:rPr>
        <w:t>s</w:t>
      </w:r>
      <w:r w:rsidRPr="0091672A">
        <w:rPr>
          <w:rFonts w:ascii="Courier New" w:hAnsi="Courier New" w:cs="Courier New"/>
          <w:sz w:val="24"/>
          <w:szCs w:val="24"/>
          <w:lang w:val="en-US"/>
        </w:rPr>
        <w:t>truct node</w:t>
      </w:r>
    </w:p>
    <w:p w14:paraId="5AE4BA3D" w14:textId="5B8C46C7" w:rsidR="0091672A" w:rsidRDefault="0091672A" w:rsidP="00F9541E">
      <w:pPr>
        <w:spacing w:after="0"/>
        <w:rPr>
          <w:rFonts w:ascii="Courier New" w:hAnsi="Courier New" w:cs="Courier New"/>
          <w:sz w:val="24"/>
          <w:szCs w:val="24"/>
          <w:lang w:val="en-US"/>
        </w:rPr>
      </w:pPr>
      <w:r>
        <w:rPr>
          <w:rFonts w:ascii="Courier New" w:hAnsi="Courier New" w:cs="Courier New"/>
          <w:sz w:val="24"/>
          <w:szCs w:val="24"/>
          <w:lang w:val="en-US"/>
        </w:rPr>
        <w:t>{</w:t>
      </w:r>
    </w:p>
    <w:p w14:paraId="2F8420A7" w14:textId="5B3CC7EE" w:rsidR="0091672A" w:rsidRDefault="0091672A" w:rsidP="00F9541E">
      <w:pPr>
        <w:spacing w:after="0"/>
        <w:rPr>
          <w:rFonts w:ascii="Courier New" w:hAnsi="Courier New" w:cs="Courier New"/>
          <w:sz w:val="24"/>
          <w:szCs w:val="24"/>
          <w:lang w:val="en-US"/>
        </w:rPr>
      </w:pPr>
      <w:r>
        <w:rPr>
          <w:rFonts w:ascii="Courier New" w:hAnsi="Courier New" w:cs="Courier New"/>
          <w:sz w:val="24"/>
          <w:szCs w:val="24"/>
          <w:lang w:val="en-US"/>
        </w:rPr>
        <w:tab/>
        <w:t>struct node *</w:t>
      </w:r>
      <w:proofErr w:type="spellStart"/>
      <w:r>
        <w:rPr>
          <w:rFonts w:ascii="Courier New" w:hAnsi="Courier New" w:cs="Courier New"/>
          <w:sz w:val="24"/>
          <w:szCs w:val="24"/>
          <w:lang w:val="en-US"/>
        </w:rPr>
        <w:t>prev</w:t>
      </w:r>
      <w:proofErr w:type="spellEnd"/>
      <w:r>
        <w:rPr>
          <w:rFonts w:ascii="Courier New" w:hAnsi="Courier New" w:cs="Courier New"/>
          <w:sz w:val="24"/>
          <w:szCs w:val="24"/>
          <w:lang w:val="en-US"/>
        </w:rPr>
        <w:t>;</w:t>
      </w:r>
    </w:p>
    <w:p w14:paraId="45CEE34E" w14:textId="4FE85017" w:rsidR="0091672A" w:rsidRDefault="0091672A" w:rsidP="00F9541E">
      <w:pPr>
        <w:spacing w:after="0"/>
        <w:rPr>
          <w:rFonts w:ascii="Courier New" w:hAnsi="Courier New" w:cs="Courier New"/>
          <w:sz w:val="24"/>
          <w:szCs w:val="24"/>
          <w:lang w:val="en-US"/>
        </w:rPr>
      </w:pPr>
      <w:r>
        <w:rPr>
          <w:rFonts w:ascii="Courier New" w:hAnsi="Courier New" w:cs="Courier New"/>
          <w:sz w:val="24"/>
          <w:szCs w:val="24"/>
          <w:lang w:val="en-US"/>
        </w:rPr>
        <w:tab/>
        <w:t>int data;</w:t>
      </w:r>
    </w:p>
    <w:p w14:paraId="1E555441" w14:textId="4DB5D412" w:rsidR="0091672A" w:rsidRDefault="0091672A" w:rsidP="00F9541E">
      <w:pPr>
        <w:spacing w:after="0"/>
        <w:rPr>
          <w:rFonts w:ascii="Courier New" w:hAnsi="Courier New" w:cs="Courier New"/>
          <w:sz w:val="24"/>
          <w:szCs w:val="24"/>
          <w:lang w:val="en-US"/>
        </w:rPr>
      </w:pPr>
      <w:r>
        <w:rPr>
          <w:rFonts w:ascii="Courier New" w:hAnsi="Courier New" w:cs="Courier New"/>
          <w:sz w:val="24"/>
          <w:szCs w:val="24"/>
          <w:lang w:val="en-US"/>
        </w:rPr>
        <w:tab/>
        <w:t>struct node *</w:t>
      </w:r>
      <w:proofErr w:type="spellStart"/>
      <w:r w:rsidR="00C95FBF">
        <w:rPr>
          <w:rFonts w:ascii="Courier New" w:hAnsi="Courier New" w:cs="Courier New"/>
          <w:sz w:val="24"/>
          <w:szCs w:val="24"/>
          <w:lang w:val="en-US"/>
        </w:rPr>
        <w:t>nxt</w:t>
      </w:r>
      <w:proofErr w:type="spellEnd"/>
      <w:r w:rsidR="00C95FBF">
        <w:rPr>
          <w:rFonts w:ascii="Courier New" w:hAnsi="Courier New" w:cs="Courier New"/>
          <w:sz w:val="24"/>
          <w:szCs w:val="24"/>
          <w:lang w:val="en-US"/>
        </w:rPr>
        <w:t>;</w:t>
      </w:r>
    </w:p>
    <w:p w14:paraId="14A220A0" w14:textId="2CCABFA9" w:rsidR="00F9541E" w:rsidRDefault="0091672A" w:rsidP="00F9541E">
      <w:pPr>
        <w:spacing w:after="0"/>
        <w:rPr>
          <w:rFonts w:ascii="Courier New" w:hAnsi="Courier New" w:cs="Courier New"/>
          <w:sz w:val="24"/>
          <w:szCs w:val="24"/>
          <w:lang w:val="en-US"/>
        </w:rPr>
      </w:pPr>
      <w:r>
        <w:rPr>
          <w:rFonts w:ascii="Courier New" w:hAnsi="Courier New" w:cs="Courier New"/>
          <w:sz w:val="24"/>
          <w:szCs w:val="24"/>
          <w:lang w:val="en-US"/>
        </w:rPr>
        <w:t>}</w:t>
      </w:r>
      <w:r w:rsidR="00C95FBF">
        <w:rPr>
          <w:rFonts w:ascii="Courier New" w:hAnsi="Courier New" w:cs="Courier New"/>
          <w:sz w:val="24"/>
          <w:szCs w:val="24"/>
          <w:lang w:val="en-US"/>
        </w:rPr>
        <w:t>;</w:t>
      </w:r>
    </w:p>
    <w:p w14:paraId="79278285" w14:textId="0B9BA0F7" w:rsidR="00C95FBF" w:rsidRDefault="00C95FBF" w:rsidP="00F9541E">
      <w:pPr>
        <w:spacing w:after="0"/>
        <w:rPr>
          <w:rFonts w:ascii="Verdana" w:hAnsi="Verdana" w:cs="Courier New"/>
          <w:sz w:val="24"/>
          <w:szCs w:val="24"/>
          <w:lang w:val="en-US"/>
        </w:rPr>
      </w:pPr>
    </w:p>
    <w:p w14:paraId="6C7ADF72" w14:textId="75CAC181" w:rsidR="00C95FBF" w:rsidRDefault="00C95FBF" w:rsidP="00F9541E">
      <w:pPr>
        <w:spacing w:after="0"/>
        <w:rPr>
          <w:rFonts w:ascii="Verdana" w:hAnsi="Verdana" w:cs="Courier New"/>
          <w:sz w:val="24"/>
          <w:szCs w:val="24"/>
          <w:lang w:val="en-US"/>
        </w:rPr>
      </w:pPr>
      <w:r>
        <w:rPr>
          <w:rFonts w:ascii="Verdana" w:hAnsi="Verdana" w:cs="Courier New"/>
          <w:sz w:val="24"/>
          <w:szCs w:val="24"/>
          <w:lang w:val="en-US"/>
        </w:rPr>
        <w:t xml:space="preserve">The pointer </w:t>
      </w:r>
      <w:proofErr w:type="spellStart"/>
      <w:r>
        <w:rPr>
          <w:rFonts w:ascii="Verdana" w:hAnsi="Verdana" w:cs="Courier New"/>
          <w:sz w:val="24"/>
          <w:szCs w:val="24"/>
          <w:lang w:val="en-US"/>
        </w:rPr>
        <w:t>prev</w:t>
      </w:r>
      <w:proofErr w:type="spellEnd"/>
      <w:r>
        <w:rPr>
          <w:rFonts w:ascii="Verdana" w:hAnsi="Verdana" w:cs="Courier New"/>
          <w:sz w:val="24"/>
          <w:szCs w:val="24"/>
          <w:lang w:val="en-US"/>
        </w:rPr>
        <w:t xml:space="preserve"> holds the address of the previous node and next will contain the address of the next node in the list. </w:t>
      </w:r>
      <w:r w:rsidR="00FD1347">
        <w:rPr>
          <w:rFonts w:ascii="Verdana" w:hAnsi="Verdana" w:cs="Courier New"/>
          <w:sz w:val="24"/>
          <w:szCs w:val="24"/>
          <w:lang w:val="en-US"/>
        </w:rPr>
        <w:t>Hence,</w:t>
      </w:r>
      <w:r>
        <w:rPr>
          <w:rFonts w:ascii="Verdana" w:hAnsi="Verdana" w:cs="Courier New"/>
          <w:sz w:val="24"/>
          <w:szCs w:val="24"/>
          <w:lang w:val="en-US"/>
        </w:rPr>
        <w:t xml:space="preserve"> we can move in any direction at any time.</w:t>
      </w:r>
    </w:p>
    <w:p w14:paraId="34863299" w14:textId="1B4FEAE8" w:rsidR="00C95FBF" w:rsidRDefault="00C95FBF" w:rsidP="00F9541E">
      <w:pPr>
        <w:spacing w:after="0"/>
        <w:rPr>
          <w:rFonts w:ascii="Verdana" w:hAnsi="Verdana" w:cs="Courier New"/>
          <w:sz w:val="24"/>
          <w:szCs w:val="24"/>
          <w:lang w:val="en-US"/>
        </w:rPr>
      </w:pPr>
    </w:p>
    <w:p w14:paraId="63F37928" w14:textId="3FFB6E83" w:rsidR="00C95FBF" w:rsidRPr="00FD1347" w:rsidRDefault="00C95FBF" w:rsidP="00F9541E">
      <w:pPr>
        <w:spacing w:after="0"/>
        <w:rPr>
          <w:rFonts w:ascii="Arial" w:hAnsi="Arial" w:cs="Arial"/>
          <w:b/>
          <w:bCs/>
          <w:sz w:val="28"/>
          <w:szCs w:val="28"/>
          <w:u w:val="single"/>
          <w:lang w:val="en-US"/>
        </w:rPr>
      </w:pPr>
      <w:r w:rsidRPr="00FD1347">
        <w:rPr>
          <w:rFonts w:ascii="Arial" w:hAnsi="Arial" w:cs="Arial"/>
          <w:b/>
          <w:bCs/>
          <w:sz w:val="28"/>
          <w:szCs w:val="28"/>
          <w:u w:val="single"/>
          <w:lang w:val="en-US"/>
        </w:rPr>
        <w:t>Doubly Linked List illustration</w:t>
      </w:r>
    </w:p>
    <w:p w14:paraId="7228F939" w14:textId="2B7C0059" w:rsidR="00C13AD3" w:rsidRDefault="00C13AD3" w:rsidP="00F9541E">
      <w:pPr>
        <w:spacing w:after="0"/>
        <w:rPr>
          <w:rFonts w:ascii="Verdana" w:hAnsi="Verdana" w:cs="Courier New"/>
          <w:sz w:val="24"/>
          <w:szCs w:val="24"/>
          <w:lang w:val="en-US"/>
        </w:rPr>
      </w:pPr>
    </w:p>
    <w:p w14:paraId="4F262767" w14:textId="77777777" w:rsidR="00476843" w:rsidRPr="00F9541E" w:rsidRDefault="00476843" w:rsidP="00F9541E">
      <w:pPr>
        <w:spacing w:after="0"/>
        <w:rPr>
          <w:rFonts w:ascii="Verdana" w:hAnsi="Verdana" w:cs="Microsoft Sans Serif"/>
          <w:b/>
          <w:bCs/>
          <w:sz w:val="24"/>
          <w:szCs w:val="24"/>
          <w:u w:val="single"/>
          <w:lang w:val="en-US"/>
        </w:rPr>
      </w:pPr>
    </w:p>
    <w:p w14:paraId="595C1764" w14:textId="3F288AA7" w:rsidR="00841432" w:rsidRPr="00841432" w:rsidRDefault="00841432" w:rsidP="00F9541E">
      <w:pPr>
        <w:spacing w:after="0"/>
        <w:rPr>
          <w:rFonts w:ascii="Arial" w:hAnsi="Arial" w:cs="Arial"/>
          <w:b/>
          <w:bCs/>
          <w:sz w:val="28"/>
          <w:szCs w:val="28"/>
          <w:u w:val="single"/>
          <w:lang w:val="en-US"/>
        </w:rPr>
      </w:pPr>
      <w:r w:rsidRPr="00841432">
        <w:rPr>
          <w:rFonts w:ascii="Arial" w:hAnsi="Arial" w:cs="Arial"/>
          <w:b/>
          <w:bCs/>
          <w:sz w:val="28"/>
          <w:szCs w:val="28"/>
          <w:u w:val="single"/>
          <w:lang w:val="en-US"/>
        </w:rPr>
        <w:t>Insertion in a Doubly Linked List</w:t>
      </w:r>
    </w:p>
    <w:p w14:paraId="7FF020D5" w14:textId="3A2890E7" w:rsidR="00841432" w:rsidRDefault="00841432" w:rsidP="00F9541E">
      <w:pPr>
        <w:spacing w:after="0"/>
        <w:rPr>
          <w:rFonts w:ascii="Arial" w:hAnsi="Arial" w:cs="Arial"/>
          <w:sz w:val="28"/>
          <w:szCs w:val="28"/>
          <w:u w:val="single"/>
          <w:lang w:val="en-US"/>
        </w:rPr>
      </w:pPr>
    </w:p>
    <w:p w14:paraId="414BBBC5" w14:textId="39B08E43" w:rsidR="00841432" w:rsidRDefault="00841432" w:rsidP="00F9541E">
      <w:pPr>
        <w:spacing w:after="0"/>
        <w:rPr>
          <w:rFonts w:ascii="Verdana" w:hAnsi="Verdana" w:cs="Arial"/>
          <w:sz w:val="24"/>
          <w:szCs w:val="24"/>
          <w:lang w:val="en-US"/>
        </w:rPr>
      </w:pPr>
      <w:r>
        <w:rPr>
          <w:rFonts w:ascii="Verdana" w:hAnsi="Verdana" w:cs="Arial"/>
          <w:sz w:val="24"/>
          <w:szCs w:val="24"/>
          <w:lang w:val="en-US"/>
        </w:rPr>
        <w:t>Four cases of insertion in a Doubly Linked List.</w:t>
      </w:r>
    </w:p>
    <w:p w14:paraId="454E73BC" w14:textId="77777777" w:rsidR="00C13AD3" w:rsidRDefault="00C13AD3" w:rsidP="00F9541E">
      <w:pPr>
        <w:spacing w:after="0"/>
        <w:rPr>
          <w:rFonts w:ascii="Verdana" w:hAnsi="Verdana" w:cs="Arial"/>
          <w:sz w:val="24"/>
          <w:szCs w:val="24"/>
          <w:lang w:val="en-US"/>
        </w:rPr>
      </w:pPr>
    </w:p>
    <w:p w14:paraId="34FFE799" w14:textId="1B46F233" w:rsidR="00841432" w:rsidRDefault="00841432" w:rsidP="00841432">
      <w:pPr>
        <w:pStyle w:val="ListParagraph"/>
        <w:numPr>
          <w:ilvl w:val="0"/>
          <w:numId w:val="1"/>
        </w:numPr>
        <w:spacing w:after="0"/>
        <w:rPr>
          <w:rFonts w:ascii="Verdana" w:hAnsi="Verdana" w:cs="Arial"/>
          <w:sz w:val="24"/>
          <w:szCs w:val="24"/>
          <w:lang w:val="en-US"/>
        </w:rPr>
      </w:pPr>
      <w:r>
        <w:rPr>
          <w:rFonts w:ascii="Verdana" w:hAnsi="Verdana" w:cs="Arial"/>
          <w:sz w:val="24"/>
          <w:szCs w:val="24"/>
          <w:lang w:val="en-US"/>
        </w:rPr>
        <w:t>Insertion at the beginning of the list.</w:t>
      </w:r>
    </w:p>
    <w:p w14:paraId="732021B1" w14:textId="1EA78285" w:rsidR="00841432" w:rsidRDefault="00841432" w:rsidP="00841432">
      <w:pPr>
        <w:pStyle w:val="ListParagraph"/>
        <w:numPr>
          <w:ilvl w:val="0"/>
          <w:numId w:val="1"/>
        </w:numPr>
        <w:spacing w:after="0"/>
        <w:rPr>
          <w:rFonts w:ascii="Verdana" w:hAnsi="Verdana" w:cs="Arial"/>
          <w:sz w:val="24"/>
          <w:szCs w:val="24"/>
          <w:lang w:val="en-US"/>
        </w:rPr>
      </w:pPr>
      <w:r>
        <w:rPr>
          <w:rFonts w:ascii="Verdana" w:hAnsi="Verdana" w:cs="Arial"/>
          <w:sz w:val="24"/>
          <w:szCs w:val="24"/>
          <w:lang w:val="en-US"/>
        </w:rPr>
        <w:t>Insertion in an empty list.</w:t>
      </w:r>
    </w:p>
    <w:p w14:paraId="580E5562" w14:textId="5885C370" w:rsidR="00841432" w:rsidRDefault="00841432" w:rsidP="00841432">
      <w:pPr>
        <w:pStyle w:val="ListParagraph"/>
        <w:numPr>
          <w:ilvl w:val="0"/>
          <w:numId w:val="1"/>
        </w:numPr>
        <w:spacing w:after="0"/>
        <w:rPr>
          <w:rFonts w:ascii="Verdana" w:hAnsi="Verdana" w:cs="Arial"/>
          <w:sz w:val="24"/>
          <w:szCs w:val="24"/>
          <w:lang w:val="en-US"/>
        </w:rPr>
      </w:pPr>
      <w:r>
        <w:rPr>
          <w:rFonts w:ascii="Verdana" w:hAnsi="Verdana" w:cs="Arial"/>
          <w:sz w:val="24"/>
          <w:szCs w:val="24"/>
          <w:lang w:val="en-US"/>
        </w:rPr>
        <w:t>Insertion at the end of the list.</w:t>
      </w:r>
    </w:p>
    <w:p w14:paraId="09E5DCD0" w14:textId="506EAB91" w:rsidR="00841432" w:rsidRDefault="00841432" w:rsidP="00841432">
      <w:pPr>
        <w:pStyle w:val="ListParagraph"/>
        <w:numPr>
          <w:ilvl w:val="0"/>
          <w:numId w:val="1"/>
        </w:numPr>
        <w:spacing w:after="0"/>
        <w:rPr>
          <w:rFonts w:ascii="Verdana" w:hAnsi="Verdana" w:cs="Arial"/>
          <w:sz w:val="24"/>
          <w:szCs w:val="24"/>
          <w:lang w:val="en-US"/>
        </w:rPr>
      </w:pPr>
      <w:r>
        <w:rPr>
          <w:rFonts w:ascii="Verdana" w:hAnsi="Verdana" w:cs="Arial"/>
          <w:sz w:val="24"/>
          <w:szCs w:val="24"/>
          <w:lang w:val="en-US"/>
        </w:rPr>
        <w:t>Insertion in between the node.</w:t>
      </w:r>
    </w:p>
    <w:p w14:paraId="40B8CB31" w14:textId="70E900F1" w:rsidR="00841432" w:rsidRDefault="00841432" w:rsidP="00841432">
      <w:pPr>
        <w:spacing w:after="0"/>
        <w:rPr>
          <w:rFonts w:ascii="Verdana" w:hAnsi="Verdana" w:cs="Arial"/>
          <w:sz w:val="24"/>
          <w:szCs w:val="24"/>
          <w:lang w:val="en-US"/>
        </w:rPr>
      </w:pPr>
    </w:p>
    <w:p w14:paraId="35D616F0" w14:textId="4486EBF4" w:rsidR="00841432" w:rsidRDefault="00841432" w:rsidP="0084143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at the beginning of the list</w:t>
      </w:r>
    </w:p>
    <w:p w14:paraId="0716C596" w14:textId="77777777" w:rsidR="00AC093A" w:rsidRPr="008A0FE0" w:rsidRDefault="00AC093A" w:rsidP="00841432">
      <w:pPr>
        <w:spacing w:after="0"/>
        <w:rPr>
          <w:rFonts w:ascii="Arial" w:hAnsi="Arial" w:cs="Arial"/>
          <w:b/>
          <w:bCs/>
          <w:sz w:val="24"/>
          <w:szCs w:val="24"/>
          <w:u w:val="single"/>
          <w:lang w:val="en-US"/>
        </w:rPr>
      </w:pPr>
    </w:p>
    <w:p w14:paraId="1ADB9E39" w14:textId="7651A408" w:rsidR="008A0FE0" w:rsidRDefault="008A0FE0" w:rsidP="00841432">
      <w:pPr>
        <w:spacing w:after="0"/>
        <w:rPr>
          <w:rFonts w:ascii="Arial" w:hAnsi="Arial" w:cs="Arial"/>
          <w:b/>
          <w:bCs/>
          <w:sz w:val="24"/>
          <w:szCs w:val="24"/>
          <w:lang w:val="en-US"/>
        </w:rPr>
      </w:pPr>
    </w:p>
    <w:p w14:paraId="350EB101" w14:textId="081B4401" w:rsidR="008A0FE0" w:rsidRDefault="008A0FE0" w:rsidP="00841432">
      <w:pPr>
        <w:spacing w:after="0"/>
        <w:rPr>
          <w:rFonts w:ascii="Arial" w:hAnsi="Arial" w:cs="Arial"/>
          <w:b/>
          <w:bCs/>
          <w:sz w:val="24"/>
          <w:szCs w:val="24"/>
          <w:lang w:val="en-US"/>
        </w:rPr>
      </w:pPr>
      <w:r>
        <w:rPr>
          <w:noProof/>
        </w:rPr>
        <w:drawing>
          <wp:inline distT="0" distB="0" distL="0" distR="0" wp14:anchorId="5976A065" wp14:editId="27557833">
            <wp:extent cx="4524375" cy="2342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162" cy="2357279"/>
                    </a:xfrm>
                    <a:prstGeom prst="rect">
                      <a:avLst/>
                    </a:prstGeom>
                    <a:noFill/>
                    <a:ln>
                      <a:noFill/>
                    </a:ln>
                  </pic:spPr>
                </pic:pic>
              </a:graphicData>
            </a:graphic>
          </wp:inline>
        </w:drawing>
      </w:r>
    </w:p>
    <w:p w14:paraId="049407B6" w14:textId="70BE5AD6" w:rsidR="00732250" w:rsidRDefault="00732250" w:rsidP="00841432">
      <w:pPr>
        <w:spacing w:after="0"/>
        <w:rPr>
          <w:rFonts w:ascii="Arial" w:hAnsi="Arial" w:cs="Arial"/>
          <w:b/>
          <w:bCs/>
          <w:sz w:val="24"/>
          <w:szCs w:val="24"/>
          <w:lang w:val="en-US"/>
        </w:rPr>
      </w:pPr>
    </w:p>
    <w:p w14:paraId="24BE73EF" w14:textId="31B388E3" w:rsidR="00841432" w:rsidRDefault="00841432" w:rsidP="00841432">
      <w:pPr>
        <w:spacing w:after="0"/>
        <w:rPr>
          <w:rFonts w:ascii="Arial" w:hAnsi="Arial" w:cs="Arial"/>
          <w:b/>
          <w:bCs/>
          <w:sz w:val="24"/>
          <w:szCs w:val="24"/>
          <w:lang w:val="en-US"/>
        </w:rPr>
      </w:pPr>
    </w:p>
    <w:p w14:paraId="4F973CF0" w14:textId="77777777" w:rsidR="00AC093A" w:rsidRDefault="00AC093A" w:rsidP="00841432">
      <w:pPr>
        <w:spacing w:after="0"/>
        <w:rPr>
          <w:rFonts w:ascii="Arial" w:hAnsi="Arial" w:cs="Arial"/>
          <w:b/>
          <w:bCs/>
          <w:sz w:val="24"/>
          <w:szCs w:val="24"/>
          <w:lang w:val="en-US"/>
        </w:rPr>
      </w:pPr>
    </w:p>
    <w:p w14:paraId="79E0D709" w14:textId="39726F1E" w:rsidR="00841432" w:rsidRPr="008A0FE0" w:rsidRDefault="00841432" w:rsidP="0084143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in an empty list</w:t>
      </w:r>
    </w:p>
    <w:p w14:paraId="761D9CD3" w14:textId="216136C5" w:rsidR="00841432" w:rsidRDefault="00841432" w:rsidP="00841432">
      <w:pPr>
        <w:spacing w:after="0"/>
        <w:rPr>
          <w:rFonts w:ascii="Arial" w:hAnsi="Arial" w:cs="Arial"/>
          <w:b/>
          <w:bCs/>
          <w:sz w:val="24"/>
          <w:szCs w:val="24"/>
          <w:lang w:val="en-US"/>
        </w:rPr>
      </w:pPr>
    </w:p>
    <w:p w14:paraId="297EE02F" w14:textId="77777777" w:rsidR="008A0FE0" w:rsidRDefault="008A0FE0" w:rsidP="00841432">
      <w:pPr>
        <w:spacing w:after="0"/>
        <w:rPr>
          <w:rFonts w:ascii="Arial" w:hAnsi="Arial" w:cs="Arial"/>
          <w:b/>
          <w:bCs/>
          <w:sz w:val="24"/>
          <w:szCs w:val="24"/>
          <w:lang w:val="en-US"/>
        </w:rPr>
      </w:pPr>
    </w:p>
    <w:p w14:paraId="7F448DB5" w14:textId="0F28D522" w:rsidR="008A0FE0" w:rsidRDefault="008A0FE0" w:rsidP="00841432">
      <w:pPr>
        <w:spacing w:after="0"/>
        <w:rPr>
          <w:rFonts w:ascii="Arial" w:hAnsi="Arial" w:cs="Arial"/>
          <w:b/>
          <w:bCs/>
          <w:sz w:val="24"/>
          <w:szCs w:val="24"/>
          <w:lang w:val="en-US"/>
        </w:rPr>
      </w:pPr>
      <w:r>
        <w:rPr>
          <w:noProof/>
        </w:rPr>
        <w:drawing>
          <wp:inline distT="0" distB="0" distL="0" distR="0" wp14:anchorId="1E80C0BD" wp14:editId="47ACFCAD">
            <wp:extent cx="1266825" cy="1791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791890"/>
                    </a:xfrm>
                    <a:prstGeom prst="rect">
                      <a:avLst/>
                    </a:prstGeom>
                    <a:noFill/>
                    <a:ln>
                      <a:noFill/>
                    </a:ln>
                  </pic:spPr>
                </pic:pic>
              </a:graphicData>
            </a:graphic>
          </wp:inline>
        </w:drawing>
      </w:r>
    </w:p>
    <w:p w14:paraId="15319D1B" w14:textId="2B64C5D0" w:rsidR="00841432" w:rsidRDefault="00841432" w:rsidP="00841432">
      <w:pPr>
        <w:spacing w:after="0"/>
        <w:rPr>
          <w:rFonts w:ascii="Arial" w:hAnsi="Arial" w:cs="Arial"/>
          <w:b/>
          <w:bCs/>
          <w:sz w:val="24"/>
          <w:szCs w:val="24"/>
          <w:lang w:val="en-US"/>
        </w:rPr>
      </w:pPr>
    </w:p>
    <w:p w14:paraId="54058E75" w14:textId="77777777" w:rsidR="00841432" w:rsidRDefault="00841432" w:rsidP="00841432">
      <w:pPr>
        <w:spacing w:after="0"/>
        <w:rPr>
          <w:rFonts w:ascii="Arial" w:hAnsi="Arial" w:cs="Arial"/>
          <w:b/>
          <w:bCs/>
          <w:sz w:val="24"/>
          <w:szCs w:val="24"/>
          <w:lang w:val="en-US"/>
        </w:rPr>
      </w:pPr>
    </w:p>
    <w:p w14:paraId="14B9E047" w14:textId="52666066" w:rsidR="00841432" w:rsidRDefault="00841432" w:rsidP="0084143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at the end of the list</w:t>
      </w:r>
    </w:p>
    <w:p w14:paraId="3C8D03F1" w14:textId="036B42E5" w:rsidR="008A0FE0" w:rsidRDefault="008A0FE0" w:rsidP="00841432">
      <w:pPr>
        <w:spacing w:after="0"/>
        <w:rPr>
          <w:rFonts w:ascii="Arial" w:hAnsi="Arial" w:cs="Arial"/>
          <w:b/>
          <w:bCs/>
          <w:sz w:val="24"/>
          <w:szCs w:val="24"/>
          <w:u w:val="single"/>
          <w:lang w:val="en-US"/>
        </w:rPr>
      </w:pPr>
    </w:p>
    <w:p w14:paraId="44F1FA2C" w14:textId="77777777" w:rsidR="008A0FE0" w:rsidRDefault="008A0FE0" w:rsidP="00841432">
      <w:pPr>
        <w:spacing w:after="0"/>
        <w:rPr>
          <w:rFonts w:ascii="Arial" w:hAnsi="Arial" w:cs="Arial"/>
          <w:b/>
          <w:bCs/>
          <w:sz w:val="24"/>
          <w:szCs w:val="24"/>
          <w:u w:val="single"/>
          <w:lang w:val="en-US"/>
        </w:rPr>
      </w:pPr>
    </w:p>
    <w:p w14:paraId="2563AE25" w14:textId="71B874A4" w:rsidR="008A0FE0" w:rsidRPr="008A0FE0" w:rsidRDefault="008A0FE0" w:rsidP="00841432">
      <w:pPr>
        <w:spacing w:after="0"/>
        <w:rPr>
          <w:rFonts w:ascii="Arial" w:hAnsi="Arial" w:cs="Arial"/>
          <w:b/>
          <w:bCs/>
          <w:sz w:val="24"/>
          <w:szCs w:val="24"/>
          <w:lang w:val="en-US"/>
        </w:rPr>
      </w:pPr>
      <w:r>
        <w:rPr>
          <w:noProof/>
        </w:rPr>
        <w:drawing>
          <wp:inline distT="0" distB="0" distL="0" distR="0" wp14:anchorId="6010C2B7" wp14:editId="211AEF76">
            <wp:extent cx="4635239"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686" cy="2409853"/>
                    </a:xfrm>
                    <a:prstGeom prst="rect">
                      <a:avLst/>
                    </a:prstGeom>
                    <a:noFill/>
                    <a:ln>
                      <a:noFill/>
                    </a:ln>
                  </pic:spPr>
                </pic:pic>
              </a:graphicData>
            </a:graphic>
          </wp:inline>
        </w:drawing>
      </w:r>
    </w:p>
    <w:p w14:paraId="69336D3A" w14:textId="1544301A" w:rsidR="00AC093A" w:rsidRDefault="00AC093A" w:rsidP="00841432">
      <w:pPr>
        <w:spacing w:after="0"/>
        <w:rPr>
          <w:rFonts w:ascii="Arial" w:hAnsi="Arial" w:cs="Arial"/>
          <w:b/>
          <w:bCs/>
          <w:sz w:val="24"/>
          <w:szCs w:val="24"/>
          <w:u w:val="single"/>
          <w:lang w:val="en-US"/>
        </w:rPr>
      </w:pPr>
    </w:p>
    <w:p w14:paraId="73F62218" w14:textId="77777777" w:rsidR="00AC093A" w:rsidRPr="008A0FE0" w:rsidRDefault="00AC093A" w:rsidP="00841432">
      <w:pPr>
        <w:spacing w:after="0"/>
        <w:rPr>
          <w:rFonts w:ascii="Arial" w:hAnsi="Arial" w:cs="Arial"/>
          <w:b/>
          <w:bCs/>
          <w:sz w:val="24"/>
          <w:szCs w:val="24"/>
          <w:u w:val="single"/>
          <w:lang w:val="en-US"/>
        </w:rPr>
      </w:pPr>
    </w:p>
    <w:p w14:paraId="1D109207" w14:textId="77777777" w:rsidR="00841432" w:rsidRPr="008A0FE0" w:rsidRDefault="00841432" w:rsidP="00841432">
      <w:pPr>
        <w:spacing w:after="0"/>
        <w:rPr>
          <w:rFonts w:ascii="Arial" w:hAnsi="Arial" w:cs="Arial"/>
          <w:b/>
          <w:bCs/>
          <w:sz w:val="24"/>
          <w:szCs w:val="24"/>
          <w:u w:val="single"/>
          <w:lang w:val="en-US"/>
        </w:rPr>
      </w:pPr>
    </w:p>
    <w:p w14:paraId="137548C1" w14:textId="4C0FE86A" w:rsidR="00841432" w:rsidRDefault="00841432" w:rsidP="0084143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in between the node</w:t>
      </w:r>
    </w:p>
    <w:p w14:paraId="1953F8BC" w14:textId="77777777" w:rsidR="008A0FE0" w:rsidRPr="008A0FE0" w:rsidRDefault="008A0FE0" w:rsidP="00841432">
      <w:pPr>
        <w:spacing w:after="0"/>
        <w:rPr>
          <w:rFonts w:ascii="Arial" w:hAnsi="Arial" w:cs="Arial"/>
          <w:b/>
          <w:bCs/>
          <w:sz w:val="24"/>
          <w:szCs w:val="24"/>
          <w:u w:val="single"/>
          <w:lang w:val="en-US"/>
        </w:rPr>
      </w:pPr>
    </w:p>
    <w:p w14:paraId="6D8F83EC" w14:textId="7F0A1170" w:rsidR="00C13AD3" w:rsidRDefault="008A0FE0" w:rsidP="00841432">
      <w:pPr>
        <w:spacing w:after="0"/>
        <w:rPr>
          <w:rFonts w:ascii="Arial" w:hAnsi="Arial" w:cs="Arial"/>
          <w:b/>
          <w:bCs/>
          <w:sz w:val="24"/>
          <w:szCs w:val="24"/>
          <w:lang w:val="en-US"/>
        </w:rPr>
      </w:pPr>
      <w:r>
        <w:rPr>
          <w:rFonts w:ascii="Arial" w:hAnsi="Arial" w:cs="Arial"/>
          <w:b/>
          <w:bCs/>
          <w:sz w:val="24"/>
          <w:szCs w:val="24"/>
          <w:lang w:val="en-US"/>
        </w:rPr>
        <w:t xml:space="preserve"> Further divided into two more cases</w:t>
      </w:r>
    </w:p>
    <w:p w14:paraId="404BEA34" w14:textId="77777777" w:rsidR="008A0FE0" w:rsidRDefault="008A0FE0" w:rsidP="00841432">
      <w:pPr>
        <w:spacing w:after="0"/>
        <w:rPr>
          <w:rFonts w:ascii="Arial" w:hAnsi="Arial" w:cs="Arial"/>
          <w:b/>
          <w:bCs/>
          <w:sz w:val="24"/>
          <w:szCs w:val="24"/>
          <w:lang w:val="en-US"/>
        </w:rPr>
      </w:pPr>
    </w:p>
    <w:p w14:paraId="20EDEEB3" w14:textId="4739233D" w:rsidR="008A0FE0" w:rsidRPr="008A0FE0" w:rsidRDefault="008A0FE0" w:rsidP="008A0FE0">
      <w:pPr>
        <w:pStyle w:val="ListParagraph"/>
        <w:numPr>
          <w:ilvl w:val="0"/>
          <w:numId w:val="4"/>
        </w:numPr>
        <w:spacing w:after="0"/>
        <w:rPr>
          <w:rFonts w:ascii="Arial" w:hAnsi="Arial" w:cs="Arial"/>
          <w:sz w:val="24"/>
          <w:szCs w:val="24"/>
          <w:lang w:val="en-US"/>
        </w:rPr>
      </w:pPr>
      <w:r w:rsidRPr="008A0FE0">
        <w:rPr>
          <w:rFonts w:ascii="Arial" w:hAnsi="Arial" w:cs="Arial"/>
          <w:sz w:val="24"/>
          <w:szCs w:val="24"/>
          <w:lang w:val="en-US"/>
        </w:rPr>
        <w:t>Insertion after a node</w:t>
      </w:r>
    </w:p>
    <w:p w14:paraId="7609AE7A" w14:textId="3B6491C0" w:rsidR="008A0FE0" w:rsidRDefault="008A0FE0" w:rsidP="008A0FE0">
      <w:pPr>
        <w:pStyle w:val="ListParagraph"/>
        <w:numPr>
          <w:ilvl w:val="0"/>
          <w:numId w:val="4"/>
        </w:numPr>
        <w:spacing w:after="0"/>
        <w:rPr>
          <w:rFonts w:ascii="Arial" w:hAnsi="Arial" w:cs="Arial"/>
          <w:sz w:val="24"/>
          <w:szCs w:val="24"/>
          <w:lang w:val="en-US"/>
        </w:rPr>
      </w:pPr>
      <w:r w:rsidRPr="008A0FE0">
        <w:rPr>
          <w:rFonts w:ascii="Arial" w:hAnsi="Arial" w:cs="Arial"/>
          <w:sz w:val="24"/>
          <w:szCs w:val="24"/>
          <w:lang w:val="en-US"/>
        </w:rPr>
        <w:t>Insertion before a node</w:t>
      </w:r>
    </w:p>
    <w:p w14:paraId="1C3849D2" w14:textId="7809A02C" w:rsidR="008A0FE0" w:rsidRDefault="008A0FE0" w:rsidP="008A0FE0">
      <w:pPr>
        <w:spacing w:after="0"/>
        <w:rPr>
          <w:rFonts w:ascii="Arial" w:hAnsi="Arial" w:cs="Arial"/>
          <w:sz w:val="24"/>
          <w:szCs w:val="24"/>
          <w:lang w:val="en-US"/>
        </w:rPr>
      </w:pPr>
    </w:p>
    <w:p w14:paraId="2452A1C9" w14:textId="111561C8" w:rsidR="00AC093A" w:rsidRDefault="00AC093A" w:rsidP="008A0FE0">
      <w:pPr>
        <w:spacing w:after="0"/>
        <w:rPr>
          <w:rFonts w:ascii="Arial" w:hAnsi="Arial" w:cs="Arial"/>
          <w:sz w:val="24"/>
          <w:szCs w:val="24"/>
          <w:lang w:val="en-US"/>
        </w:rPr>
      </w:pPr>
    </w:p>
    <w:p w14:paraId="7C54ED40" w14:textId="611EA7E9" w:rsidR="00AC093A" w:rsidRDefault="00AC093A" w:rsidP="008A0FE0">
      <w:pPr>
        <w:spacing w:after="0"/>
        <w:rPr>
          <w:rFonts w:ascii="Arial" w:hAnsi="Arial" w:cs="Arial"/>
          <w:sz w:val="24"/>
          <w:szCs w:val="24"/>
          <w:lang w:val="en-US"/>
        </w:rPr>
      </w:pPr>
    </w:p>
    <w:p w14:paraId="701C72A1" w14:textId="0E66744A" w:rsidR="00AC093A" w:rsidRDefault="00AC093A" w:rsidP="008A0FE0">
      <w:pPr>
        <w:spacing w:after="0"/>
        <w:rPr>
          <w:rFonts w:ascii="Arial" w:hAnsi="Arial" w:cs="Arial"/>
          <w:sz w:val="24"/>
          <w:szCs w:val="24"/>
          <w:lang w:val="en-US"/>
        </w:rPr>
      </w:pPr>
    </w:p>
    <w:p w14:paraId="7C498C6D" w14:textId="2C9D34F3" w:rsidR="00AC093A" w:rsidRDefault="00AC093A" w:rsidP="008A0FE0">
      <w:pPr>
        <w:spacing w:after="0"/>
        <w:rPr>
          <w:rFonts w:ascii="Arial" w:hAnsi="Arial" w:cs="Arial"/>
          <w:sz w:val="24"/>
          <w:szCs w:val="24"/>
          <w:lang w:val="en-US"/>
        </w:rPr>
      </w:pPr>
    </w:p>
    <w:p w14:paraId="260511CA" w14:textId="77777777" w:rsidR="00AC093A" w:rsidRDefault="00AC093A" w:rsidP="008A0FE0">
      <w:pPr>
        <w:spacing w:after="0"/>
        <w:rPr>
          <w:rFonts w:ascii="Arial" w:hAnsi="Arial" w:cs="Arial"/>
          <w:sz w:val="24"/>
          <w:szCs w:val="24"/>
          <w:lang w:val="en-US"/>
        </w:rPr>
      </w:pPr>
    </w:p>
    <w:p w14:paraId="2B6D10A4" w14:textId="285A3845" w:rsidR="008A0FE0" w:rsidRPr="00F35C22" w:rsidRDefault="008A0FE0" w:rsidP="008A0FE0">
      <w:pPr>
        <w:spacing w:after="0"/>
        <w:rPr>
          <w:rFonts w:ascii="Arial" w:hAnsi="Arial" w:cs="Arial"/>
          <w:b/>
          <w:bCs/>
          <w:sz w:val="24"/>
          <w:szCs w:val="24"/>
          <w:u w:val="single"/>
          <w:lang w:val="en-US"/>
        </w:rPr>
      </w:pPr>
      <w:r w:rsidRPr="00F35C22">
        <w:rPr>
          <w:rFonts w:ascii="Arial" w:hAnsi="Arial" w:cs="Arial"/>
          <w:b/>
          <w:bCs/>
          <w:sz w:val="24"/>
          <w:szCs w:val="24"/>
          <w:u w:val="single"/>
          <w:lang w:val="en-US"/>
        </w:rPr>
        <w:t>Insertion after a node</w:t>
      </w:r>
    </w:p>
    <w:p w14:paraId="282D6611" w14:textId="77777777" w:rsidR="008A0FE0" w:rsidRDefault="008A0FE0" w:rsidP="008A0FE0">
      <w:pPr>
        <w:spacing w:after="0"/>
        <w:rPr>
          <w:rFonts w:ascii="Arial" w:hAnsi="Arial" w:cs="Arial"/>
          <w:b/>
          <w:bCs/>
          <w:sz w:val="24"/>
          <w:szCs w:val="24"/>
          <w:lang w:val="en-US"/>
        </w:rPr>
      </w:pPr>
    </w:p>
    <w:p w14:paraId="0CED04E0" w14:textId="7BE0AB49" w:rsidR="008A0FE0" w:rsidRDefault="008A0FE0" w:rsidP="008A0FE0">
      <w:pPr>
        <w:spacing w:after="0"/>
        <w:rPr>
          <w:rFonts w:ascii="Arial" w:hAnsi="Arial" w:cs="Arial"/>
          <w:b/>
          <w:bCs/>
          <w:sz w:val="24"/>
          <w:szCs w:val="24"/>
          <w:lang w:val="en-US"/>
        </w:rPr>
      </w:pPr>
    </w:p>
    <w:p w14:paraId="75180C46" w14:textId="225A3DE8" w:rsidR="008A0FE0" w:rsidRDefault="008A0FE0" w:rsidP="008A0FE0">
      <w:pPr>
        <w:spacing w:after="0"/>
        <w:rPr>
          <w:rFonts w:ascii="Arial" w:hAnsi="Arial" w:cs="Arial"/>
          <w:b/>
          <w:bCs/>
          <w:sz w:val="24"/>
          <w:szCs w:val="24"/>
          <w:lang w:val="en-US"/>
        </w:rPr>
      </w:pPr>
      <w:r>
        <w:rPr>
          <w:noProof/>
        </w:rPr>
        <w:drawing>
          <wp:inline distT="0" distB="0" distL="0" distR="0" wp14:anchorId="705C747B" wp14:editId="1C84811F">
            <wp:extent cx="4800600" cy="2485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354" cy="2493053"/>
                    </a:xfrm>
                    <a:prstGeom prst="rect">
                      <a:avLst/>
                    </a:prstGeom>
                    <a:noFill/>
                    <a:ln>
                      <a:noFill/>
                    </a:ln>
                  </pic:spPr>
                </pic:pic>
              </a:graphicData>
            </a:graphic>
          </wp:inline>
        </w:drawing>
      </w:r>
    </w:p>
    <w:p w14:paraId="7B05B73B" w14:textId="1DE3D190" w:rsidR="008A0FE0" w:rsidRDefault="008A0FE0" w:rsidP="008A0FE0">
      <w:pPr>
        <w:spacing w:after="0"/>
        <w:rPr>
          <w:rFonts w:ascii="Arial" w:hAnsi="Arial" w:cs="Arial"/>
          <w:b/>
          <w:bCs/>
          <w:sz w:val="24"/>
          <w:szCs w:val="24"/>
          <w:lang w:val="en-US"/>
        </w:rPr>
      </w:pPr>
    </w:p>
    <w:p w14:paraId="47EB48F2" w14:textId="77777777" w:rsidR="008A0FE0" w:rsidRDefault="008A0FE0" w:rsidP="008A0FE0">
      <w:pPr>
        <w:spacing w:after="0"/>
        <w:rPr>
          <w:rFonts w:ascii="Arial" w:hAnsi="Arial" w:cs="Arial"/>
          <w:b/>
          <w:bCs/>
          <w:sz w:val="24"/>
          <w:szCs w:val="24"/>
          <w:lang w:val="en-US"/>
        </w:rPr>
      </w:pPr>
    </w:p>
    <w:p w14:paraId="10B7531B" w14:textId="77777777" w:rsidR="008A0FE0" w:rsidRDefault="008A0FE0" w:rsidP="008A0FE0">
      <w:pPr>
        <w:spacing w:after="0"/>
        <w:rPr>
          <w:rFonts w:ascii="Arial" w:hAnsi="Arial" w:cs="Arial"/>
          <w:b/>
          <w:bCs/>
          <w:sz w:val="24"/>
          <w:szCs w:val="24"/>
          <w:lang w:val="en-US"/>
        </w:rPr>
      </w:pPr>
    </w:p>
    <w:p w14:paraId="0D790DAE" w14:textId="70B15A16" w:rsidR="008A0FE0" w:rsidRPr="00F35C22" w:rsidRDefault="008A0FE0" w:rsidP="008A0FE0">
      <w:pPr>
        <w:spacing w:after="0"/>
        <w:rPr>
          <w:rFonts w:ascii="Arial" w:hAnsi="Arial" w:cs="Arial"/>
          <w:b/>
          <w:bCs/>
          <w:sz w:val="24"/>
          <w:szCs w:val="24"/>
          <w:u w:val="single"/>
          <w:lang w:val="en-US"/>
        </w:rPr>
      </w:pPr>
      <w:r w:rsidRPr="00F35C22">
        <w:rPr>
          <w:rFonts w:ascii="Arial" w:hAnsi="Arial" w:cs="Arial"/>
          <w:b/>
          <w:bCs/>
          <w:sz w:val="24"/>
          <w:szCs w:val="24"/>
          <w:u w:val="single"/>
          <w:lang w:val="en-US"/>
        </w:rPr>
        <w:t>Insertion before a node</w:t>
      </w:r>
    </w:p>
    <w:p w14:paraId="5ED9FBDF" w14:textId="6BA079D8" w:rsidR="008A0FE0" w:rsidRDefault="008A0FE0" w:rsidP="008A0FE0">
      <w:pPr>
        <w:spacing w:after="0"/>
        <w:rPr>
          <w:rFonts w:ascii="Arial" w:hAnsi="Arial" w:cs="Arial"/>
          <w:b/>
          <w:bCs/>
          <w:sz w:val="24"/>
          <w:szCs w:val="24"/>
          <w:lang w:val="en-US"/>
        </w:rPr>
      </w:pPr>
    </w:p>
    <w:p w14:paraId="066F3986" w14:textId="74F23EA8" w:rsidR="008A0FE0" w:rsidRDefault="008A0FE0" w:rsidP="008A0FE0">
      <w:pPr>
        <w:spacing w:after="0"/>
        <w:rPr>
          <w:rFonts w:ascii="Arial" w:hAnsi="Arial" w:cs="Arial"/>
          <w:b/>
          <w:bCs/>
          <w:sz w:val="24"/>
          <w:szCs w:val="24"/>
          <w:lang w:val="en-US"/>
        </w:rPr>
      </w:pPr>
      <w:r>
        <w:rPr>
          <w:noProof/>
        </w:rPr>
        <w:drawing>
          <wp:inline distT="0" distB="0" distL="0" distR="0" wp14:anchorId="14BA967D" wp14:editId="69F5C7AB">
            <wp:extent cx="4212182"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5439" cy="2182912"/>
                    </a:xfrm>
                    <a:prstGeom prst="rect">
                      <a:avLst/>
                    </a:prstGeom>
                    <a:noFill/>
                    <a:ln>
                      <a:noFill/>
                    </a:ln>
                  </pic:spPr>
                </pic:pic>
              </a:graphicData>
            </a:graphic>
          </wp:inline>
        </w:drawing>
      </w:r>
    </w:p>
    <w:p w14:paraId="60852677" w14:textId="77777777" w:rsidR="00C13AD3" w:rsidRPr="00841432" w:rsidRDefault="00C13AD3" w:rsidP="00841432">
      <w:pPr>
        <w:spacing w:after="0"/>
        <w:rPr>
          <w:rFonts w:ascii="Arial" w:hAnsi="Arial" w:cs="Arial"/>
          <w:b/>
          <w:bCs/>
          <w:sz w:val="24"/>
          <w:szCs w:val="24"/>
          <w:lang w:val="en-US"/>
        </w:rPr>
      </w:pPr>
    </w:p>
    <w:p w14:paraId="66A18041" w14:textId="6FE7F875" w:rsidR="00841432" w:rsidRDefault="00841432" w:rsidP="00F9541E">
      <w:pPr>
        <w:spacing w:after="0"/>
        <w:rPr>
          <w:rFonts w:ascii="Verdana" w:hAnsi="Verdana" w:cs="Arial"/>
          <w:sz w:val="28"/>
          <w:szCs w:val="28"/>
          <w:u w:val="single"/>
          <w:lang w:val="en-US"/>
        </w:rPr>
      </w:pPr>
    </w:p>
    <w:p w14:paraId="313389EE" w14:textId="78D4D9BE" w:rsidR="00AC093A" w:rsidRDefault="00AC093A" w:rsidP="00F9541E">
      <w:pPr>
        <w:spacing w:after="0"/>
        <w:rPr>
          <w:rFonts w:ascii="Verdana" w:hAnsi="Verdana" w:cs="Arial"/>
          <w:sz w:val="28"/>
          <w:szCs w:val="28"/>
          <w:u w:val="single"/>
          <w:lang w:val="en-US"/>
        </w:rPr>
      </w:pPr>
    </w:p>
    <w:p w14:paraId="18B233C7" w14:textId="0779268C" w:rsidR="007A45D3" w:rsidRDefault="007A45D3" w:rsidP="00F9541E">
      <w:pPr>
        <w:spacing w:after="0"/>
        <w:rPr>
          <w:rFonts w:ascii="Verdana" w:hAnsi="Verdana" w:cs="Arial"/>
          <w:sz w:val="28"/>
          <w:szCs w:val="28"/>
          <w:u w:val="single"/>
          <w:lang w:val="en-US"/>
        </w:rPr>
      </w:pPr>
    </w:p>
    <w:p w14:paraId="4DC886C0" w14:textId="498C6577" w:rsidR="007A45D3" w:rsidRDefault="007A45D3" w:rsidP="00F9541E">
      <w:pPr>
        <w:spacing w:after="0"/>
        <w:rPr>
          <w:rFonts w:ascii="Verdana" w:hAnsi="Verdana" w:cs="Arial"/>
          <w:sz w:val="28"/>
          <w:szCs w:val="28"/>
          <w:u w:val="single"/>
          <w:lang w:val="en-US"/>
        </w:rPr>
      </w:pPr>
    </w:p>
    <w:p w14:paraId="2A1D5B33" w14:textId="43408C9E" w:rsidR="007A45D3" w:rsidRDefault="007A45D3" w:rsidP="00F9541E">
      <w:pPr>
        <w:spacing w:after="0"/>
        <w:rPr>
          <w:rFonts w:ascii="Verdana" w:hAnsi="Verdana" w:cs="Arial"/>
          <w:sz w:val="28"/>
          <w:szCs w:val="28"/>
          <w:u w:val="single"/>
          <w:lang w:val="en-US"/>
        </w:rPr>
      </w:pPr>
    </w:p>
    <w:p w14:paraId="1E5F621E" w14:textId="4C43CEC5" w:rsidR="007A45D3" w:rsidRDefault="007A45D3" w:rsidP="00F9541E">
      <w:pPr>
        <w:spacing w:after="0"/>
        <w:rPr>
          <w:rFonts w:ascii="Verdana" w:hAnsi="Verdana" w:cs="Arial"/>
          <w:sz w:val="28"/>
          <w:szCs w:val="28"/>
          <w:u w:val="single"/>
          <w:lang w:val="en-US"/>
        </w:rPr>
      </w:pPr>
    </w:p>
    <w:p w14:paraId="60604C68" w14:textId="696020BF" w:rsidR="007A45D3" w:rsidRDefault="007A45D3" w:rsidP="00F9541E">
      <w:pPr>
        <w:spacing w:after="0"/>
        <w:rPr>
          <w:rFonts w:ascii="Verdana" w:hAnsi="Verdana" w:cs="Arial"/>
          <w:sz w:val="28"/>
          <w:szCs w:val="28"/>
          <w:u w:val="single"/>
          <w:lang w:val="en-US"/>
        </w:rPr>
      </w:pPr>
    </w:p>
    <w:p w14:paraId="27D53FF7" w14:textId="77777777" w:rsidR="007A45D3" w:rsidRPr="00841432" w:rsidRDefault="007A45D3" w:rsidP="00F9541E">
      <w:pPr>
        <w:spacing w:after="0"/>
        <w:rPr>
          <w:rFonts w:ascii="Verdana" w:hAnsi="Verdana" w:cs="Arial"/>
          <w:sz w:val="28"/>
          <w:szCs w:val="28"/>
          <w:u w:val="single"/>
          <w:lang w:val="en-US"/>
        </w:rPr>
      </w:pPr>
    </w:p>
    <w:p w14:paraId="330B7EC8" w14:textId="13F1405A" w:rsidR="00C13AD3" w:rsidRDefault="00C13AD3" w:rsidP="00C13AD3">
      <w:pPr>
        <w:spacing w:after="0"/>
        <w:rPr>
          <w:rFonts w:ascii="Arial" w:hAnsi="Arial" w:cs="Arial"/>
          <w:b/>
          <w:bCs/>
          <w:sz w:val="28"/>
          <w:szCs w:val="28"/>
          <w:u w:val="single"/>
          <w:lang w:val="en-US"/>
        </w:rPr>
      </w:pPr>
      <w:r>
        <w:rPr>
          <w:rFonts w:ascii="Arial" w:hAnsi="Arial" w:cs="Arial"/>
          <w:b/>
          <w:bCs/>
          <w:sz w:val="28"/>
          <w:szCs w:val="28"/>
          <w:u w:val="single"/>
          <w:lang w:val="en-US"/>
        </w:rPr>
        <w:lastRenderedPageBreak/>
        <w:t>Deletion</w:t>
      </w:r>
      <w:r w:rsidRPr="00841432">
        <w:rPr>
          <w:rFonts w:ascii="Arial" w:hAnsi="Arial" w:cs="Arial"/>
          <w:b/>
          <w:bCs/>
          <w:sz w:val="28"/>
          <w:szCs w:val="28"/>
          <w:u w:val="single"/>
          <w:lang w:val="en-US"/>
        </w:rPr>
        <w:t xml:space="preserve"> in a Doubly Linked List</w:t>
      </w:r>
    </w:p>
    <w:p w14:paraId="293E6921" w14:textId="77777777" w:rsidR="00C13AD3" w:rsidRPr="00841432" w:rsidRDefault="00C13AD3" w:rsidP="00C13AD3">
      <w:pPr>
        <w:spacing w:after="0"/>
        <w:rPr>
          <w:rFonts w:ascii="Arial" w:hAnsi="Arial" w:cs="Arial"/>
          <w:b/>
          <w:bCs/>
          <w:sz w:val="28"/>
          <w:szCs w:val="28"/>
          <w:u w:val="single"/>
          <w:lang w:val="en-US"/>
        </w:rPr>
      </w:pPr>
    </w:p>
    <w:p w14:paraId="1DF39548" w14:textId="03F1DD2B" w:rsidR="00F9541E" w:rsidRDefault="00C13AD3" w:rsidP="00C13AD3">
      <w:pPr>
        <w:spacing w:after="0"/>
        <w:rPr>
          <w:rFonts w:ascii="Verdana" w:hAnsi="Verdana" w:cs="Microsoft Sans Serif"/>
          <w:sz w:val="24"/>
          <w:szCs w:val="24"/>
          <w:lang w:val="en-US"/>
        </w:rPr>
      </w:pPr>
      <w:r w:rsidRPr="00C13AD3">
        <w:rPr>
          <w:rFonts w:ascii="Verdana" w:hAnsi="Verdana" w:cs="Microsoft Sans Serif"/>
          <w:sz w:val="24"/>
          <w:szCs w:val="24"/>
          <w:lang w:val="en-US"/>
        </w:rPr>
        <w:t xml:space="preserve">As in single </w:t>
      </w:r>
      <w:r>
        <w:rPr>
          <w:rFonts w:ascii="Verdana" w:hAnsi="Verdana" w:cs="Microsoft Sans Serif"/>
          <w:sz w:val="24"/>
          <w:szCs w:val="24"/>
          <w:lang w:val="en-US"/>
        </w:rPr>
        <w:t xml:space="preserve">linked list, here also the node is first logically removed by rearranging the pointers and then it is physically removed nu calling the function </w:t>
      </w:r>
      <w:proofErr w:type="gramStart"/>
      <w:r w:rsidR="00FD1347">
        <w:rPr>
          <w:rFonts w:ascii="Verdana" w:hAnsi="Verdana" w:cs="Microsoft Sans Serif"/>
          <w:sz w:val="24"/>
          <w:szCs w:val="24"/>
          <w:lang w:val="en-US"/>
        </w:rPr>
        <w:t>free(</w:t>
      </w:r>
      <w:proofErr w:type="gramEnd"/>
      <w:r>
        <w:rPr>
          <w:rFonts w:ascii="Verdana" w:hAnsi="Verdana" w:cs="Microsoft Sans Serif"/>
          <w:sz w:val="24"/>
          <w:szCs w:val="24"/>
          <w:lang w:val="en-US"/>
        </w:rPr>
        <w:t>). The four cases for deletion are as follows.</w:t>
      </w:r>
    </w:p>
    <w:p w14:paraId="651D8CD4" w14:textId="77777777" w:rsidR="00C13AD3" w:rsidRDefault="00C13AD3" w:rsidP="00C13AD3">
      <w:pPr>
        <w:spacing w:after="0"/>
        <w:rPr>
          <w:rFonts w:ascii="Verdana" w:hAnsi="Verdana" w:cs="Microsoft Sans Serif"/>
          <w:sz w:val="24"/>
          <w:szCs w:val="24"/>
          <w:lang w:val="en-US"/>
        </w:rPr>
      </w:pPr>
    </w:p>
    <w:p w14:paraId="02B92151" w14:textId="213CAF8A" w:rsidR="00C13AD3" w:rsidRDefault="00C13AD3" w:rsidP="00C13AD3">
      <w:pPr>
        <w:pStyle w:val="ListParagraph"/>
        <w:numPr>
          <w:ilvl w:val="0"/>
          <w:numId w:val="3"/>
        </w:numPr>
        <w:spacing w:after="0"/>
        <w:rPr>
          <w:rFonts w:ascii="Verdana" w:hAnsi="Verdana" w:cs="Microsoft Sans Serif"/>
          <w:sz w:val="24"/>
          <w:szCs w:val="24"/>
          <w:lang w:val="en-US"/>
        </w:rPr>
      </w:pPr>
      <w:r>
        <w:rPr>
          <w:rFonts w:ascii="Verdana" w:hAnsi="Verdana" w:cs="Microsoft Sans Serif"/>
          <w:sz w:val="24"/>
          <w:szCs w:val="24"/>
          <w:lang w:val="en-US"/>
        </w:rPr>
        <w:t>Deletion of the first node.</w:t>
      </w:r>
    </w:p>
    <w:p w14:paraId="5185D586" w14:textId="4F26DEC3" w:rsidR="00C13AD3" w:rsidRDefault="00C13AD3" w:rsidP="00C13AD3">
      <w:pPr>
        <w:pStyle w:val="ListParagraph"/>
        <w:numPr>
          <w:ilvl w:val="0"/>
          <w:numId w:val="3"/>
        </w:numPr>
        <w:spacing w:after="0"/>
        <w:rPr>
          <w:rFonts w:ascii="Verdana" w:hAnsi="Verdana" w:cs="Microsoft Sans Serif"/>
          <w:sz w:val="24"/>
          <w:szCs w:val="24"/>
          <w:lang w:val="en-US"/>
        </w:rPr>
      </w:pPr>
      <w:r>
        <w:rPr>
          <w:rFonts w:ascii="Verdana" w:hAnsi="Verdana" w:cs="Microsoft Sans Serif"/>
          <w:sz w:val="24"/>
          <w:szCs w:val="24"/>
          <w:lang w:val="en-US"/>
        </w:rPr>
        <w:t>Deletion of the only node.</w:t>
      </w:r>
    </w:p>
    <w:p w14:paraId="70397A65" w14:textId="5C02AEBB" w:rsidR="00C13AD3" w:rsidRDefault="00C13AD3" w:rsidP="00C13AD3">
      <w:pPr>
        <w:pStyle w:val="ListParagraph"/>
        <w:numPr>
          <w:ilvl w:val="0"/>
          <w:numId w:val="3"/>
        </w:numPr>
        <w:spacing w:after="0"/>
        <w:rPr>
          <w:rFonts w:ascii="Verdana" w:hAnsi="Verdana" w:cs="Microsoft Sans Serif"/>
          <w:sz w:val="24"/>
          <w:szCs w:val="24"/>
          <w:lang w:val="en-US"/>
        </w:rPr>
      </w:pPr>
      <w:r>
        <w:rPr>
          <w:rFonts w:ascii="Verdana" w:hAnsi="Verdana" w:cs="Microsoft Sans Serif"/>
          <w:sz w:val="24"/>
          <w:szCs w:val="24"/>
          <w:lang w:val="en-US"/>
        </w:rPr>
        <w:t>Deletion in between the node</w:t>
      </w:r>
      <w:r w:rsidR="00FD1347">
        <w:rPr>
          <w:rFonts w:ascii="Verdana" w:hAnsi="Verdana" w:cs="Microsoft Sans Serif"/>
          <w:sz w:val="24"/>
          <w:szCs w:val="24"/>
          <w:lang w:val="en-US"/>
        </w:rPr>
        <w:t>s</w:t>
      </w:r>
      <w:r>
        <w:rPr>
          <w:rFonts w:ascii="Verdana" w:hAnsi="Verdana" w:cs="Microsoft Sans Serif"/>
          <w:sz w:val="24"/>
          <w:szCs w:val="24"/>
          <w:lang w:val="en-US"/>
        </w:rPr>
        <w:t>.</w:t>
      </w:r>
    </w:p>
    <w:p w14:paraId="16BC1774" w14:textId="368E4950" w:rsidR="00C13AD3" w:rsidRDefault="00C13AD3" w:rsidP="00C13AD3">
      <w:pPr>
        <w:pStyle w:val="ListParagraph"/>
        <w:numPr>
          <w:ilvl w:val="0"/>
          <w:numId w:val="3"/>
        </w:numPr>
        <w:spacing w:after="0"/>
        <w:rPr>
          <w:rFonts w:ascii="Verdana" w:hAnsi="Verdana" w:cs="Microsoft Sans Serif"/>
          <w:sz w:val="24"/>
          <w:szCs w:val="24"/>
          <w:lang w:val="en-US"/>
        </w:rPr>
      </w:pPr>
      <w:r>
        <w:rPr>
          <w:rFonts w:ascii="Verdana" w:hAnsi="Verdana" w:cs="Microsoft Sans Serif"/>
          <w:sz w:val="24"/>
          <w:szCs w:val="24"/>
          <w:lang w:val="en-US"/>
        </w:rPr>
        <w:t>Deletion at the end of the node.</w:t>
      </w:r>
    </w:p>
    <w:p w14:paraId="1A11DBC4" w14:textId="77777777" w:rsidR="00FD1347" w:rsidRDefault="00FD1347" w:rsidP="00FD1347">
      <w:pPr>
        <w:spacing w:after="0"/>
        <w:rPr>
          <w:rFonts w:ascii="Arial" w:hAnsi="Arial" w:cs="Arial"/>
          <w:b/>
          <w:bCs/>
          <w:sz w:val="24"/>
          <w:szCs w:val="24"/>
          <w:lang w:val="en-US"/>
        </w:rPr>
      </w:pPr>
    </w:p>
    <w:p w14:paraId="1074B318" w14:textId="68CEB4F8" w:rsidR="00FD1347" w:rsidRDefault="00FD1347" w:rsidP="00FD1347">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of the first node</w:t>
      </w:r>
    </w:p>
    <w:p w14:paraId="5D017EDC" w14:textId="1D6CA5ED" w:rsidR="008A0FE0" w:rsidRDefault="008A0FE0" w:rsidP="00FD1347">
      <w:pPr>
        <w:spacing w:after="0"/>
        <w:rPr>
          <w:rFonts w:ascii="Arial" w:hAnsi="Arial" w:cs="Arial"/>
          <w:b/>
          <w:bCs/>
          <w:sz w:val="24"/>
          <w:szCs w:val="24"/>
          <w:u w:val="single"/>
          <w:lang w:val="en-US"/>
        </w:rPr>
      </w:pPr>
    </w:p>
    <w:p w14:paraId="6C262D11" w14:textId="77777777" w:rsidR="008A0FE0" w:rsidRDefault="008A0FE0" w:rsidP="00FD1347">
      <w:pPr>
        <w:spacing w:after="0"/>
        <w:rPr>
          <w:rFonts w:ascii="Arial" w:hAnsi="Arial" w:cs="Arial"/>
          <w:b/>
          <w:bCs/>
          <w:sz w:val="24"/>
          <w:szCs w:val="24"/>
          <w:u w:val="single"/>
          <w:lang w:val="en-US"/>
        </w:rPr>
      </w:pPr>
    </w:p>
    <w:p w14:paraId="51167439" w14:textId="1615AD88" w:rsidR="008A0FE0" w:rsidRPr="008A0FE0" w:rsidRDefault="008A0FE0" w:rsidP="00FD1347">
      <w:pPr>
        <w:spacing w:after="0"/>
        <w:rPr>
          <w:rFonts w:ascii="Arial" w:hAnsi="Arial" w:cs="Arial"/>
          <w:b/>
          <w:bCs/>
          <w:sz w:val="24"/>
          <w:szCs w:val="24"/>
          <w:u w:val="single"/>
          <w:lang w:val="en-US"/>
        </w:rPr>
      </w:pPr>
      <w:r>
        <w:rPr>
          <w:noProof/>
        </w:rPr>
        <w:drawing>
          <wp:inline distT="0" distB="0" distL="0" distR="0" wp14:anchorId="29753B85" wp14:editId="6D86D60D">
            <wp:extent cx="4381500" cy="23023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116" cy="2313757"/>
                    </a:xfrm>
                    <a:prstGeom prst="rect">
                      <a:avLst/>
                    </a:prstGeom>
                    <a:noFill/>
                    <a:ln>
                      <a:noFill/>
                    </a:ln>
                  </pic:spPr>
                </pic:pic>
              </a:graphicData>
            </a:graphic>
          </wp:inline>
        </w:drawing>
      </w:r>
    </w:p>
    <w:p w14:paraId="430ECA8C" w14:textId="297D3DD1" w:rsidR="00FD1347" w:rsidRPr="008A0FE0" w:rsidRDefault="00FD1347" w:rsidP="00FD1347">
      <w:pPr>
        <w:spacing w:after="0"/>
        <w:rPr>
          <w:rFonts w:ascii="Arial" w:hAnsi="Arial" w:cs="Arial"/>
          <w:b/>
          <w:bCs/>
          <w:sz w:val="24"/>
          <w:szCs w:val="24"/>
          <w:u w:val="single"/>
          <w:lang w:val="en-US"/>
        </w:rPr>
      </w:pPr>
    </w:p>
    <w:p w14:paraId="0CF00B23" w14:textId="77777777" w:rsidR="00AC093A" w:rsidRPr="008A0FE0" w:rsidRDefault="00AC093A" w:rsidP="00FD1347">
      <w:pPr>
        <w:spacing w:after="0"/>
        <w:rPr>
          <w:rFonts w:ascii="Arial" w:hAnsi="Arial" w:cs="Arial"/>
          <w:b/>
          <w:bCs/>
          <w:sz w:val="24"/>
          <w:szCs w:val="24"/>
          <w:u w:val="single"/>
          <w:lang w:val="en-US"/>
        </w:rPr>
      </w:pPr>
    </w:p>
    <w:p w14:paraId="1108088A" w14:textId="7C3C3D8B" w:rsidR="00FD1347" w:rsidRPr="008A0FE0" w:rsidRDefault="00FD1347" w:rsidP="00FD1347">
      <w:pPr>
        <w:spacing w:after="0"/>
        <w:rPr>
          <w:rFonts w:ascii="Arial" w:hAnsi="Arial" w:cs="Arial"/>
          <w:b/>
          <w:bCs/>
          <w:sz w:val="24"/>
          <w:szCs w:val="24"/>
          <w:u w:val="single"/>
          <w:lang w:val="en-US"/>
        </w:rPr>
      </w:pPr>
    </w:p>
    <w:p w14:paraId="2E11EC2B" w14:textId="213F38D1" w:rsidR="00FD1347" w:rsidRDefault="00FD1347" w:rsidP="00FD1347">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of the only node</w:t>
      </w:r>
    </w:p>
    <w:p w14:paraId="11737D19" w14:textId="77777777" w:rsidR="00AC093A" w:rsidRPr="008A0FE0" w:rsidRDefault="00AC093A" w:rsidP="00FD1347">
      <w:pPr>
        <w:spacing w:after="0"/>
        <w:rPr>
          <w:rFonts w:ascii="Arial" w:hAnsi="Arial" w:cs="Arial"/>
          <w:b/>
          <w:bCs/>
          <w:sz w:val="24"/>
          <w:szCs w:val="24"/>
          <w:u w:val="single"/>
          <w:lang w:val="en-US"/>
        </w:rPr>
      </w:pPr>
    </w:p>
    <w:p w14:paraId="2B35E85C" w14:textId="4E1FE7E3" w:rsidR="00FD1347" w:rsidRPr="008A0FE0" w:rsidRDefault="00FD1347" w:rsidP="00FD1347">
      <w:pPr>
        <w:spacing w:after="0"/>
        <w:rPr>
          <w:rFonts w:ascii="Arial" w:hAnsi="Arial" w:cs="Arial"/>
          <w:b/>
          <w:bCs/>
          <w:sz w:val="24"/>
          <w:szCs w:val="24"/>
          <w:u w:val="single"/>
          <w:lang w:val="en-US"/>
        </w:rPr>
      </w:pPr>
    </w:p>
    <w:p w14:paraId="390FE0D5" w14:textId="5043003B" w:rsidR="00FD1347" w:rsidRDefault="008A0FE0" w:rsidP="00FD1347">
      <w:pPr>
        <w:spacing w:after="0"/>
        <w:rPr>
          <w:rFonts w:ascii="Arial" w:hAnsi="Arial" w:cs="Arial"/>
          <w:b/>
          <w:bCs/>
          <w:sz w:val="24"/>
          <w:szCs w:val="24"/>
          <w:u w:val="single"/>
          <w:lang w:val="en-US"/>
        </w:rPr>
      </w:pPr>
      <w:r>
        <w:rPr>
          <w:noProof/>
        </w:rPr>
        <w:drawing>
          <wp:inline distT="0" distB="0" distL="0" distR="0" wp14:anchorId="53EDE1A1" wp14:editId="21DDABBA">
            <wp:extent cx="1695450" cy="2138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562" cy="2142630"/>
                    </a:xfrm>
                    <a:prstGeom prst="rect">
                      <a:avLst/>
                    </a:prstGeom>
                    <a:noFill/>
                    <a:ln>
                      <a:noFill/>
                    </a:ln>
                  </pic:spPr>
                </pic:pic>
              </a:graphicData>
            </a:graphic>
          </wp:inline>
        </w:drawing>
      </w:r>
    </w:p>
    <w:p w14:paraId="142CC46D" w14:textId="44F80290" w:rsidR="00FD1347" w:rsidRDefault="00FD1347" w:rsidP="00FD1347">
      <w:pPr>
        <w:spacing w:after="0"/>
        <w:rPr>
          <w:rFonts w:ascii="Arial" w:hAnsi="Arial" w:cs="Arial"/>
          <w:b/>
          <w:bCs/>
          <w:sz w:val="24"/>
          <w:szCs w:val="24"/>
          <w:u w:val="single"/>
          <w:lang w:val="en-US"/>
        </w:rPr>
      </w:pPr>
    </w:p>
    <w:p w14:paraId="79872ED1" w14:textId="77777777" w:rsidR="007A45D3" w:rsidRPr="008A0FE0" w:rsidRDefault="007A45D3" w:rsidP="00FD1347">
      <w:pPr>
        <w:spacing w:after="0"/>
        <w:rPr>
          <w:rFonts w:ascii="Arial" w:hAnsi="Arial" w:cs="Arial"/>
          <w:b/>
          <w:bCs/>
          <w:sz w:val="24"/>
          <w:szCs w:val="24"/>
          <w:u w:val="single"/>
          <w:lang w:val="en-US"/>
        </w:rPr>
      </w:pPr>
    </w:p>
    <w:p w14:paraId="72E20AFF" w14:textId="76366D5D" w:rsidR="00FD1347" w:rsidRDefault="00FD1347" w:rsidP="00FD1347">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at the end</w:t>
      </w:r>
    </w:p>
    <w:p w14:paraId="210E6D1E" w14:textId="77777777" w:rsidR="00AC093A" w:rsidRPr="008A0FE0" w:rsidRDefault="00AC093A" w:rsidP="00FD1347">
      <w:pPr>
        <w:spacing w:after="0"/>
        <w:rPr>
          <w:rFonts w:ascii="Arial" w:hAnsi="Arial" w:cs="Arial"/>
          <w:b/>
          <w:bCs/>
          <w:sz w:val="24"/>
          <w:szCs w:val="24"/>
          <w:u w:val="single"/>
          <w:lang w:val="en-US"/>
        </w:rPr>
      </w:pPr>
    </w:p>
    <w:p w14:paraId="6870B592" w14:textId="46F284A5" w:rsidR="00FD1347" w:rsidRDefault="00FD1347" w:rsidP="00FD1347">
      <w:pPr>
        <w:spacing w:after="0"/>
        <w:rPr>
          <w:rFonts w:ascii="Arial" w:hAnsi="Arial" w:cs="Arial"/>
          <w:b/>
          <w:bCs/>
          <w:sz w:val="24"/>
          <w:szCs w:val="24"/>
          <w:lang w:val="en-US"/>
        </w:rPr>
      </w:pPr>
    </w:p>
    <w:p w14:paraId="60D78947" w14:textId="26A8BA25" w:rsidR="00FD1347" w:rsidRDefault="00301D02" w:rsidP="00FD1347">
      <w:pPr>
        <w:spacing w:after="0"/>
        <w:rPr>
          <w:rFonts w:ascii="Arial" w:hAnsi="Arial" w:cs="Arial"/>
          <w:b/>
          <w:bCs/>
          <w:sz w:val="24"/>
          <w:szCs w:val="24"/>
          <w:lang w:val="en-US"/>
        </w:rPr>
      </w:pPr>
      <w:r>
        <w:rPr>
          <w:noProof/>
        </w:rPr>
        <w:drawing>
          <wp:inline distT="0" distB="0" distL="0" distR="0" wp14:anchorId="77F82726" wp14:editId="0602CAF4">
            <wp:extent cx="4629150" cy="241612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421094"/>
                    </a:xfrm>
                    <a:prstGeom prst="rect">
                      <a:avLst/>
                    </a:prstGeom>
                    <a:noFill/>
                    <a:ln>
                      <a:noFill/>
                    </a:ln>
                  </pic:spPr>
                </pic:pic>
              </a:graphicData>
            </a:graphic>
          </wp:inline>
        </w:drawing>
      </w:r>
    </w:p>
    <w:p w14:paraId="31F9DE08" w14:textId="59C7A269" w:rsidR="00301D02" w:rsidRDefault="00301D02" w:rsidP="00FD1347">
      <w:pPr>
        <w:spacing w:after="0"/>
        <w:rPr>
          <w:rFonts w:ascii="Arial" w:hAnsi="Arial" w:cs="Arial"/>
          <w:b/>
          <w:bCs/>
          <w:sz w:val="24"/>
          <w:szCs w:val="24"/>
          <w:lang w:val="en-US"/>
        </w:rPr>
      </w:pPr>
    </w:p>
    <w:p w14:paraId="5AAE7740" w14:textId="7221BBAC" w:rsidR="00301D02" w:rsidRDefault="00301D02" w:rsidP="00FD1347">
      <w:pPr>
        <w:spacing w:after="0"/>
        <w:rPr>
          <w:rFonts w:ascii="Arial" w:hAnsi="Arial" w:cs="Arial"/>
          <w:b/>
          <w:bCs/>
          <w:sz w:val="24"/>
          <w:szCs w:val="24"/>
          <w:lang w:val="en-US"/>
        </w:rPr>
      </w:pPr>
    </w:p>
    <w:p w14:paraId="3FB0AF57" w14:textId="511DD400" w:rsidR="00301D02" w:rsidRDefault="00301D02" w:rsidP="00301D02">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in between the nodes</w:t>
      </w:r>
    </w:p>
    <w:p w14:paraId="005AED6E" w14:textId="3B5337E1" w:rsidR="00301D02" w:rsidRDefault="00301D02" w:rsidP="00301D02">
      <w:pPr>
        <w:spacing w:after="0"/>
        <w:rPr>
          <w:rFonts w:ascii="Arial" w:hAnsi="Arial" w:cs="Arial"/>
          <w:b/>
          <w:bCs/>
          <w:sz w:val="24"/>
          <w:szCs w:val="24"/>
          <w:u w:val="single"/>
          <w:lang w:val="en-US"/>
        </w:rPr>
      </w:pPr>
    </w:p>
    <w:p w14:paraId="2CFBD026" w14:textId="536D1799" w:rsidR="00301D02" w:rsidRDefault="00301D02" w:rsidP="00301D02">
      <w:pPr>
        <w:spacing w:after="0"/>
        <w:rPr>
          <w:rFonts w:ascii="Arial" w:hAnsi="Arial" w:cs="Arial"/>
          <w:b/>
          <w:bCs/>
          <w:sz w:val="24"/>
          <w:szCs w:val="24"/>
          <w:u w:val="single"/>
          <w:lang w:val="en-US"/>
        </w:rPr>
      </w:pPr>
    </w:p>
    <w:p w14:paraId="511EFDB6" w14:textId="77777777" w:rsidR="00301D02" w:rsidRDefault="00301D02" w:rsidP="00301D02">
      <w:pPr>
        <w:spacing w:after="0"/>
        <w:rPr>
          <w:rFonts w:ascii="Arial" w:hAnsi="Arial" w:cs="Arial"/>
          <w:b/>
          <w:bCs/>
          <w:sz w:val="24"/>
          <w:szCs w:val="24"/>
          <w:lang w:val="en-US"/>
        </w:rPr>
      </w:pPr>
      <w:r>
        <w:rPr>
          <w:rFonts w:ascii="Arial" w:hAnsi="Arial" w:cs="Arial"/>
          <w:b/>
          <w:bCs/>
          <w:sz w:val="24"/>
          <w:szCs w:val="24"/>
          <w:lang w:val="en-US"/>
        </w:rPr>
        <w:t>Further divided into two more cases</w:t>
      </w:r>
    </w:p>
    <w:p w14:paraId="2CF82056" w14:textId="77777777" w:rsidR="00301D02" w:rsidRDefault="00301D02" w:rsidP="00301D02">
      <w:pPr>
        <w:spacing w:after="0"/>
        <w:rPr>
          <w:rFonts w:ascii="Arial" w:hAnsi="Arial" w:cs="Arial"/>
          <w:b/>
          <w:bCs/>
          <w:sz w:val="24"/>
          <w:szCs w:val="24"/>
          <w:lang w:val="en-US"/>
        </w:rPr>
      </w:pPr>
    </w:p>
    <w:p w14:paraId="45FD4853" w14:textId="75C6FE71" w:rsidR="00301D02" w:rsidRPr="00301D02" w:rsidRDefault="00301D02" w:rsidP="00301D02">
      <w:pPr>
        <w:pStyle w:val="ListParagraph"/>
        <w:numPr>
          <w:ilvl w:val="0"/>
          <w:numId w:val="6"/>
        </w:numPr>
        <w:spacing w:after="0"/>
        <w:rPr>
          <w:rFonts w:ascii="Arial" w:hAnsi="Arial" w:cs="Arial"/>
          <w:sz w:val="24"/>
          <w:szCs w:val="24"/>
          <w:lang w:val="en-US"/>
        </w:rPr>
      </w:pPr>
      <w:r w:rsidRPr="00301D02">
        <w:rPr>
          <w:rFonts w:ascii="Arial" w:hAnsi="Arial" w:cs="Arial"/>
          <w:sz w:val="24"/>
          <w:szCs w:val="24"/>
          <w:lang w:val="en-US"/>
        </w:rPr>
        <w:t>Deletion after a node</w:t>
      </w:r>
    </w:p>
    <w:p w14:paraId="20CC8420" w14:textId="77BD2946" w:rsidR="00301D02" w:rsidRPr="00301D02" w:rsidRDefault="00301D02" w:rsidP="00301D02">
      <w:pPr>
        <w:pStyle w:val="ListParagraph"/>
        <w:numPr>
          <w:ilvl w:val="0"/>
          <w:numId w:val="6"/>
        </w:numPr>
        <w:spacing w:after="0"/>
        <w:rPr>
          <w:rFonts w:ascii="Arial" w:hAnsi="Arial" w:cs="Arial"/>
          <w:sz w:val="24"/>
          <w:szCs w:val="24"/>
          <w:lang w:val="en-US"/>
        </w:rPr>
      </w:pPr>
      <w:r w:rsidRPr="00301D02">
        <w:rPr>
          <w:rFonts w:ascii="Arial" w:hAnsi="Arial" w:cs="Arial"/>
          <w:sz w:val="24"/>
          <w:szCs w:val="24"/>
          <w:lang w:val="en-US"/>
        </w:rPr>
        <w:t>Deletion before a node</w:t>
      </w:r>
    </w:p>
    <w:p w14:paraId="62ADD0C9" w14:textId="77777777" w:rsidR="00301D02" w:rsidRDefault="00301D02" w:rsidP="00301D02">
      <w:pPr>
        <w:spacing w:after="0"/>
        <w:rPr>
          <w:rFonts w:ascii="Arial" w:hAnsi="Arial" w:cs="Arial"/>
          <w:b/>
          <w:bCs/>
          <w:sz w:val="24"/>
          <w:szCs w:val="24"/>
          <w:u w:val="single"/>
          <w:lang w:val="en-US"/>
        </w:rPr>
      </w:pPr>
    </w:p>
    <w:p w14:paraId="727F2B34" w14:textId="3A087BC1" w:rsidR="00301D02" w:rsidRPr="00DD5C3E" w:rsidRDefault="00301D02" w:rsidP="00301D02">
      <w:pPr>
        <w:spacing w:after="0"/>
        <w:rPr>
          <w:rFonts w:ascii="Arial" w:hAnsi="Arial" w:cs="Arial"/>
          <w:b/>
          <w:bCs/>
          <w:sz w:val="24"/>
          <w:szCs w:val="24"/>
          <w:u w:val="single"/>
          <w:lang w:val="en-US"/>
        </w:rPr>
      </w:pPr>
      <w:r w:rsidRPr="00DD5C3E">
        <w:rPr>
          <w:rFonts w:ascii="Arial" w:hAnsi="Arial" w:cs="Arial"/>
          <w:b/>
          <w:bCs/>
          <w:sz w:val="24"/>
          <w:szCs w:val="24"/>
          <w:u w:val="single"/>
          <w:lang w:val="en-US"/>
        </w:rPr>
        <w:t>Deletion after a node</w:t>
      </w:r>
    </w:p>
    <w:p w14:paraId="72806DE8" w14:textId="44055278" w:rsidR="00301D02" w:rsidRDefault="00301D02" w:rsidP="00301D02">
      <w:pPr>
        <w:spacing w:after="0"/>
        <w:rPr>
          <w:rFonts w:ascii="Arial" w:hAnsi="Arial" w:cs="Arial"/>
          <w:b/>
          <w:bCs/>
          <w:sz w:val="24"/>
          <w:szCs w:val="24"/>
          <w:lang w:val="en-US"/>
        </w:rPr>
      </w:pPr>
    </w:p>
    <w:p w14:paraId="1B39A2BB" w14:textId="0D24B14F" w:rsidR="00301D02" w:rsidRDefault="00301D02" w:rsidP="00301D02">
      <w:pPr>
        <w:spacing w:after="0"/>
        <w:rPr>
          <w:rFonts w:ascii="Arial" w:hAnsi="Arial" w:cs="Arial"/>
          <w:b/>
          <w:bCs/>
          <w:sz w:val="24"/>
          <w:szCs w:val="24"/>
          <w:lang w:val="en-US"/>
        </w:rPr>
      </w:pPr>
    </w:p>
    <w:p w14:paraId="53B2E137" w14:textId="417CD3C4" w:rsidR="00301D02" w:rsidRDefault="00301D02" w:rsidP="00301D02">
      <w:pPr>
        <w:spacing w:after="0"/>
        <w:rPr>
          <w:rFonts w:ascii="Arial" w:hAnsi="Arial" w:cs="Arial"/>
          <w:b/>
          <w:bCs/>
          <w:sz w:val="24"/>
          <w:szCs w:val="24"/>
          <w:lang w:val="en-US"/>
        </w:rPr>
      </w:pPr>
      <w:r>
        <w:rPr>
          <w:noProof/>
        </w:rPr>
        <w:drawing>
          <wp:inline distT="0" distB="0" distL="0" distR="0" wp14:anchorId="60CF92A6" wp14:editId="6E49B7F5">
            <wp:extent cx="4657725" cy="2421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1872" cy="2423389"/>
                    </a:xfrm>
                    <a:prstGeom prst="rect">
                      <a:avLst/>
                    </a:prstGeom>
                    <a:noFill/>
                    <a:ln>
                      <a:noFill/>
                    </a:ln>
                  </pic:spPr>
                </pic:pic>
              </a:graphicData>
            </a:graphic>
          </wp:inline>
        </w:drawing>
      </w:r>
    </w:p>
    <w:p w14:paraId="6CD4E50F" w14:textId="77777777" w:rsidR="00AC093A" w:rsidRDefault="00AC093A" w:rsidP="00301D02">
      <w:pPr>
        <w:spacing w:after="0"/>
        <w:rPr>
          <w:rFonts w:ascii="Arial" w:hAnsi="Arial" w:cs="Arial"/>
          <w:b/>
          <w:bCs/>
          <w:sz w:val="24"/>
          <w:szCs w:val="24"/>
          <w:lang w:val="en-US"/>
        </w:rPr>
      </w:pPr>
    </w:p>
    <w:p w14:paraId="69C5B2F3" w14:textId="49172DBE" w:rsidR="00301D02" w:rsidRDefault="00301D02" w:rsidP="00301D02">
      <w:pPr>
        <w:spacing w:after="0"/>
        <w:rPr>
          <w:rFonts w:ascii="Arial" w:hAnsi="Arial" w:cs="Arial"/>
          <w:b/>
          <w:bCs/>
          <w:sz w:val="24"/>
          <w:szCs w:val="24"/>
          <w:lang w:val="en-US"/>
        </w:rPr>
      </w:pPr>
    </w:p>
    <w:p w14:paraId="1942BB3A" w14:textId="77777777" w:rsidR="00301D02" w:rsidRDefault="00301D02" w:rsidP="00301D02">
      <w:pPr>
        <w:spacing w:after="0"/>
        <w:rPr>
          <w:rFonts w:ascii="Arial" w:hAnsi="Arial" w:cs="Arial"/>
          <w:b/>
          <w:bCs/>
          <w:sz w:val="24"/>
          <w:szCs w:val="24"/>
          <w:lang w:val="en-US"/>
        </w:rPr>
      </w:pPr>
    </w:p>
    <w:p w14:paraId="04426ED5" w14:textId="262914A2" w:rsidR="00301D02" w:rsidRPr="00DD5C3E" w:rsidRDefault="00301D02" w:rsidP="00301D02">
      <w:pPr>
        <w:spacing w:after="0"/>
        <w:rPr>
          <w:rFonts w:ascii="Arial" w:hAnsi="Arial" w:cs="Arial"/>
          <w:b/>
          <w:bCs/>
          <w:sz w:val="24"/>
          <w:szCs w:val="24"/>
          <w:u w:val="single"/>
          <w:lang w:val="en-US"/>
        </w:rPr>
      </w:pPr>
      <w:r w:rsidRPr="00DD5C3E">
        <w:rPr>
          <w:rFonts w:ascii="Arial" w:hAnsi="Arial" w:cs="Arial"/>
          <w:b/>
          <w:bCs/>
          <w:sz w:val="24"/>
          <w:szCs w:val="24"/>
          <w:u w:val="single"/>
          <w:lang w:val="en-US"/>
        </w:rPr>
        <w:t xml:space="preserve">Deletion </w:t>
      </w:r>
      <w:r w:rsidR="00F3419D">
        <w:rPr>
          <w:rFonts w:ascii="Arial" w:hAnsi="Arial" w:cs="Arial"/>
          <w:b/>
          <w:bCs/>
          <w:sz w:val="24"/>
          <w:szCs w:val="24"/>
          <w:u w:val="single"/>
          <w:lang w:val="en-US"/>
        </w:rPr>
        <w:t>before</w:t>
      </w:r>
      <w:r w:rsidRPr="00DD5C3E">
        <w:rPr>
          <w:rFonts w:ascii="Arial" w:hAnsi="Arial" w:cs="Arial"/>
          <w:b/>
          <w:bCs/>
          <w:sz w:val="24"/>
          <w:szCs w:val="24"/>
          <w:u w:val="single"/>
          <w:lang w:val="en-US"/>
        </w:rPr>
        <w:t xml:space="preserve"> a node</w:t>
      </w:r>
    </w:p>
    <w:p w14:paraId="3D5571FB" w14:textId="1202787D" w:rsidR="00301D02" w:rsidRDefault="00301D02" w:rsidP="00301D02">
      <w:pPr>
        <w:spacing w:after="0"/>
        <w:rPr>
          <w:rFonts w:ascii="Arial" w:hAnsi="Arial" w:cs="Arial"/>
          <w:b/>
          <w:bCs/>
          <w:sz w:val="24"/>
          <w:szCs w:val="24"/>
          <w:lang w:val="en-US"/>
        </w:rPr>
      </w:pPr>
    </w:p>
    <w:p w14:paraId="03D4FFC6" w14:textId="0153FF9C" w:rsidR="00301D02" w:rsidRDefault="00301D02" w:rsidP="00301D02">
      <w:pPr>
        <w:spacing w:after="0"/>
        <w:rPr>
          <w:rFonts w:ascii="Arial" w:hAnsi="Arial" w:cs="Arial"/>
          <w:b/>
          <w:bCs/>
          <w:sz w:val="24"/>
          <w:szCs w:val="24"/>
          <w:lang w:val="en-US"/>
        </w:rPr>
      </w:pPr>
      <w:r>
        <w:rPr>
          <w:noProof/>
        </w:rPr>
        <w:drawing>
          <wp:inline distT="0" distB="0" distL="0" distR="0" wp14:anchorId="173456F8" wp14:editId="44DAE771">
            <wp:extent cx="4438650" cy="225768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2964" cy="2264963"/>
                    </a:xfrm>
                    <a:prstGeom prst="rect">
                      <a:avLst/>
                    </a:prstGeom>
                    <a:noFill/>
                    <a:ln>
                      <a:noFill/>
                    </a:ln>
                  </pic:spPr>
                </pic:pic>
              </a:graphicData>
            </a:graphic>
          </wp:inline>
        </w:drawing>
      </w:r>
    </w:p>
    <w:p w14:paraId="1329A521" w14:textId="77777777" w:rsidR="00301D02" w:rsidRDefault="00301D02" w:rsidP="00FD1347">
      <w:pPr>
        <w:spacing w:after="0"/>
        <w:rPr>
          <w:rFonts w:ascii="Arial" w:hAnsi="Arial" w:cs="Arial"/>
          <w:b/>
          <w:bCs/>
          <w:sz w:val="24"/>
          <w:szCs w:val="24"/>
          <w:lang w:val="en-US"/>
        </w:rPr>
      </w:pPr>
    </w:p>
    <w:p w14:paraId="520516B8" w14:textId="28456690" w:rsidR="00FD1347" w:rsidRDefault="00FD1347" w:rsidP="00FD1347">
      <w:pPr>
        <w:spacing w:after="0"/>
        <w:rPr>
          <w:rFonts w:ascii="Arial" w:hAnsi="Arial" w:cs="Arial"/>
          <w:b/>
          <w:bCs/>
          <w:sz w:val="24"/>
          <w:szCs w:val="24"/>
          <w:lang w:val="en-US"/>
        </w:rPr>
      </w:pPr>
    </w:p>
    <w:p w14:paraId="097C745D" w14:textId="7737FC23" w:rsidR="00FD1347" w:rsidRDefault="005D4653" w:rsidP="00FD1347">
      <w:pPr>
        <w:spacing w:after="0"/>
        <w:rPr>
          <w:rFonts w:ascii="Arial" w:hAnsi="Arial" w:cs="Arial"/>
          <w:b/>
          <w:bCs/>
          <w:sz w:val="28"/>
          <w:szCs w:val="28"/>
          <w:u w:val="single"/>
          <w:lang w:val="en-US"/>
        </w:rPr>
      </w:pPr>
      <w:r>
        <w:rPr>
          <w:rFonts w:ascii="Arial" w:hAnsi="Arial" w:cs="Arial"/>
          <w:b/>
          <w:bCs/>
          <w:sz w:val="28"/>
          <w:szCs w:val="28"/>
          <w:u w:val="single"/>
          <w:lang w:val="en-US"/>
        </w:rPr>
        <w:t>Circular Linked List</w:t>
      </w:r>
    </w:p>
    <w:p w14:paraId="39D0B843" w14:textId="1739AB66" w:rsidR="005D4653" w:rsidRDefault="005D4653" w:rsidP="00FD1347">
      <w:pPr>
        <w:spacing w:after="0"/>
        <w:rPr>
          <w:rFonts w:ascii="Arial" w:hAnsi="Arial" w:cs="Arial"/>
          <w:b/>
          <w:bCs/>
          <w:sz w:val="28"/>
          <w:szCs w:val="28"/>
          <w:u w:val="single"/>
          <w:lang w:val="en-US"/>
        </w:rPr>
      </w:pPr>
    </w:p>
    <w:p w14:paraId="1A711F5B" w14:textId="098C25E0" w:rsidR="005D4653" w:rsidRDefault="005D4653" w:rsidP="00FD1347">
      <w:pPr>
        <w:spacing w:after="0"/>
        <w:rPr>
          <w:rFonts w:ascii="Verdana" w:hAnsi="Verdana" w:cs="Microsoft Sans Serif"/>
          <w:sz w:val="24"/>
          <w:szCs w:val="24"/>
          <w:lang w:val="en-US"/>
        </w:rPr>
      </w:pPr>
      <w:r>
        <w:rPr>
          <w:rFonts w:ascii="Verdana" w:hAnsi="Verdana" w:cs="Microsoft Sans Serif"/>
          <w:sz w:val="24"/>
          <w:szCs w:val="24"/>
          <w:lang w:val="en-US"/>
        </w:rPr>
        <w:t xml:space="preserve">In a single linked list, for accessing any node of the list, start traversing from the first node. if </w:t>
      </w:r>
      <w:r w:rsidR="00CC6A8C">
        <w:rPr>
          <w:rFonts w:ascii="Verdana" w:hAnsi="Verdana" w:cs="Microsoft Sans Serif"/>
          <w:sz w:val="24"/>
          <w:szCs w:val="24"/>
          <w:lang w:val="en-US"/>
        </w:rPr>
        <w:t>we are at any node in the middle of the list, then it is not possible to access nodes that precede the given nodes. This problem can be solved by slightly altering the structure of the linked list. In a single Linked List, link part of the last node holds NULL. If we utilize this to point to the fist node then we can have some advantages. The structure thus formed is known as a Circular Linked List.</w:t>
      </w:r>
    </w:p>
    <w:p w14:paraId="6095C0F0" w14:textId="6C17AAB9" w:rsidR="00CC6A8C" w:rsidRDefault="00CC6A8C" w:rsidP="00FD1347">
      <w:pPr>
        <w:spacing w:after="0"/>
        <w:rPr>
          <w:rFonts w:ascii="Verdana" w:hAnsi="Verdana" w:cs="Microsoft Sans Serif"/>
          <w:sz w:val="24"/>
          <w:szCs w:val="24"/>
          <w:lang w:val="en-US"/>
        </w:rPr>
      </w:pPr>
    </w:p>
    <w:p w14:paraId="62FD7EDB" w14:textId="224D874D" w:rsidR="00CC6A8C" w:rsidRDefault="00CC6A8C" w:rsidP="00FD1347">
      <w:pPr>
        <w:spacing w:after="0"/>
        <w:rPr>
          <w:rFonts w:ascii="Verdana" w:hAnsi="Verdana" w:cs="Microsoft Sans Serif"/>
          <w:sz w:val="24"/>
          <w:szCs w:val="24"/>
          <w:lang w:val="en-US"/>
        </w:rPr>
      </w:pPr>
      <w:r>
        <w:rPr>
          <w:rFonts w:ascii="Verdana" w:hAnsi="Verdana" w:cs="Microsoft Sans Serif"/>
          <w:sz w:val="24"/>
          <w:szCs w:val="24"/>
          <w:lang w:val="en-US"/>
        </w:rPr>
        <w:t xml:space="preserve">Each node has a successor and all the nodes form a ring. Now we can access any node of the linked list without going back and starting </w:t>
      </w:r>
      <w:r w:rsidR="00313942">
        <w:rPr>
          <w:rFonts w:ascii="Verdana" w:hAnsi="Verdana" w:cs="Microsoft Sans Serif"/>
          <w:sz w:val="24"/>
          <w:szCs w:val="24"/>
          <w:lang w:val="en-US"/>
        </w:rPr>
        <w:t>traversal</w:t>
      </w:r>
      <w:r>
        <w:rPr>
          <w:rFonts w:ascii="Verdana" w:hAnsi="Verdana" w:cs="Microsoft Sans Serif"/>
          <w:sz w:val="24"/>
          <w:szCs w:val="24"/>
          <w:lang w:val="en-US"/>
        </w:rPr>
        <w:t xml:space="preserve"> again </w:t>
      </w:r>
      <w:r w:rsidR="00313942">
        <w:rPr>
          <w:rFonts w:ascii="Verdana" w:hAnsi="Verdana" w:cs="Microsoft Sans Serif"/>
          <w:sz w:val="24"/>
          <w:szCs w:val="24"/>
          <w:lang w:val="en-US"/>
        </w:rPr>
        <w:t>from</w:t>
      </w:r>
      <w:r>
        <w:rPr>
          <w:rFonts w:ascii="Verdana" w:hAnsi="Verdana" w:cs="Microsoft Sans Serif"/>
          <w:sz w:val="24"/>
          <w:szCs w:val="24"/>
          <w:lang w:val="en-US"/>
        </w:rPr>
        <w:t xml:space="preserve"> the first node</w:t>
      </w:r>
      <w:r w:rsidR="00313942">
        <w:rPr>
          <w:rFonts w:ascii="Verdana" w:hAnsi="Verdana" w:cs="Microsoft Sans Serif"/>
          <w:sz w:val="24"/>
          <w:szCs w:val="24"/>
          <w:lang w:val="en-US"/>
        </w:rPr>
        <w:t>.</w:t>
      </w:r>
    </w:p>
    <w:p w14:paraId="3E91972F" w14:textId="7261B5A5" w:rsidR="00313942" w:rsidRDefault="00313942" w:rsidP="00FD1347">
      <w:pPr>
        <w:spacing w:after="0"/>
        <w:rPr>
          <w:rFonts w:ascii="Verdana" w:hAnsi="Verdana" w:cs="Microsoft Sans Serif"/>
          <w:sz w:val="24"/>
          <w:szCs w:val="24"/>
          <w:lang w:val="en-US"/>
        </w:rPr>
      </w:pPr>
    </w:p>
    <w:p w14:paraId="29827766" w14:textId="4BA1484C" w:rsidR="00313942" w:rsidRDefault="00313942" w:rsidP="00FD1347">
      <w:pPr>
        <w:spacing w:after="0"/>
        <w:rPr>
          <w:rFonts w:ascii="Verdana" w:hAnsi="Verdana" w:cs="Microsoft Sans Serif"/>
          <w:sz w:val="24"/>
          <w:szCs w:val="24"/>
          <w:lang w:val="en-US"/>
        </w:rPr>
      </w:pPr>
      <w:r>
        <w:rPr>
          <w:rFonts w:ascii="Verdana" w:hAnsi="Verdana" w:cs="Microsoft Sans Serif"/>
          <w:sz w:val="24"/>
          <w:szCs w:val="24"/>
          <w:lang w:val="en-US"/>
        </w:rPr>
        <w:t>We take an external pointer that pints to the last node of the list. If we have a pointer last pointing to the last node, then last-&gt;link will point to the first node.</w:t>
      </w:r>
    </w:p>
    <w:p w14:paraId="581F57F3" w14:textId="046E12E3" w:rsidR="00313942" w:rsidRDefault="00313942" w:rsidP="00FD1347">
      <w:pPr>
        <w:spacing w:after="0"/>
        <w:rPr>
          <w:rFonts w:ascii="Verdana" w:hAnsi="Verdana" w:cs="Microsoft Sans Serif"/>
          <w:sz w:val="24"/>
          <w:szCs w:val="24"/>
          <w:lang w:val="en-US"/>
        </w:rPr>
      </w:pPr>
      <w:r>
        <w:rPr>
          <w:rFonts w:ascii="Verdana" w:hAnsi="Verdana" w:cs="Microsoft Sans Serif"/>
          <w:sz w:val="24"/>
          <w:szCs w:val="24"/>
          <w:lang w:val="en-US"/>
        </w:rPr>
        <w:t xml:space="preserve">If the circular linked list </w:t>
      </w:r>
      <w:r w:rsidR="002C348E">
        <w:rPr>
          <w:rFonts w:ascii="Verdana" w:hAnsi="Verdana" w:cs="Microsoft Sans Serif"/>
          <w:sz w:val="24"/>
          <w:szCs w:val="24"/>
          <w:lang w:val="en-US"/>
        </w:rPr>
        <w:t xml:space="preserve">is </w:t>
      </w:r>
      <w:r>
        <w:rPr>
          <w:rFonts w:ascii="Verdana" w:hAnsi="Verdana" w:cs="Microsoft Sans Serif"/>
          <w:sz w:val="24"/>
          <w:szCs w:val="24"/>
          <w:lang w:val="en-US"/>
        </w:rPr>
        <w:t>empty the last pointer is NULL. And if it has only one element then it points to its own-self</w:t>
      </w:r>
    </w:p>
    <w:p w14:paraId="18074FB4" w14:textId="6B896423" w:rsidR="00313942" w:rsidRDefault="00313942" w:rsidP="00FD1347">
      <w:pPr>
        <w:spacing w:after="0"/>
        <w:rPr>
          <w:rFonts w:ascii="Verdana" w:hAnsi="Verdana" w:cs="Microsoft Sans Serif"/>
          <w:sz w:val="24"/>
          <w:szCs w:val="24"/>
          <w:lang w:val="en-US"/>
        </w:rPr>
      </w:pPr>
    </w:p>
    <w:p w14:paraId="10D371F4" w14:textId="76E5F365" w:rsidR="00313942" w:rsidRDefault="00313942" w:rsidP="00FD1347">
      <w:pPr>
        <w:spacing w:after="0"/>
        <w:rPr>
          <w:rFonts w:ascii="Arial" w:hAnsi="Arial" w:cs="Arial"/>
          <w:b/>
          <w:bCs/>
          <w:sz w:val="24"/>
          <w:szCs w:val="24"/>
          <w:lang w:val="en-US"/>
        </w:rPr>
      </w:pPr>
    </w:p>
    <w:p w14:paraId="6EB76519" w14:textId="716F9F3A" w:rsidR="00313942" w:rsidRDefault="00313942" w:rsidP="00FD1347">
      <w:pPr>
        <w:spacing w:after="0"/>
        <w:rPr>
          <w:rFonts w:ascii="Arial" w:hAnsi="Arial" w:cs="Arial"/>
          <w:b/>
          <w:bCs/>
          <w:sz w:val="28"/>
          <w:szCs w:val="28"/>
          <w:u w:val="single"/>
          <w:lang w:val="en-US"/>
        </w:rPr>
      </w:pPr>
      <w:r>
        <w:rPr>
          <w:rFonts w:ascii="Arial" w:hAnsi="Arial" w:cs="Arial"/>
          <w:b/>
          <w:bCs/>
          <w:sz w:val="28"/>
          <w:szCs w:val="28"/>
          <w:u w:val="single"/>
          <w:lang w:val="en-US"/>
        </w:rPr>
        <w:t>Insertion in a Circular Linked List</w:t>
      </w:r>
    </w:p>
    <w:p w14:paraId="623C7219" w14:textId="7D066F43" w:rsidR="00313942" w:rsidRDefault="00313942" w:rsidP="00FD1347">
      <w:pPr>
        <w:spacing w:after="0"/>
        <w:rPr>
          <w:rFonts w:ascii="Arial" w:hAnsi="Arial" w:cs="Arial"/>
          <w:b/>
          <w:bCs/>
          <w:sz w:val="28"/>
          <w:szCs w:val="28"/>
          <w:u w:val="single"/>
          <w:lang w:val="en-US"/>
        </w:rPr>
      </w:pPr>
    </w:p>
    <w:p w14:paraId="01E21942" w14:textId="77777777" w:rsidR="00DD5C3E" w:rsidRDefault="00DD5C3E" w:rsidP="00DD5C3E">
      <w:pPr>
        <w:spacing w:after="0"/>
        <w:rPr>
          <w:rFonts w:ascii="Verdana" w:hAnsi="Verdana" w:cs="Arial"/>
          <w:sz w:val="24"/>
          <w:szCs w:val="24"/>
          <w:lang w:val="en-US"/>
        </w:rPr>
      </w:pPr>
      <w:r>
        <w:rPr>
          <w:rFonts w:ascii="Verdana" w:hAnsi="Verdana" w:cs="Arial"/>
          <w:sz w:val="24"/>
          <w:szCs w:val="24"/>
          <w:lang w:val="en-US"/>
        </w:rPr>
        <w:t>Four cases of insertion in a Doubly Linked List.</w:t>
      </w:r>
    </w:p>
    <w:p w14:paraId="59EFA435" w14:textId="705A5B3B" w:rsidR="00DD5C3E" w:rsidRDefault="00DD5C3E" w:rsidP="00DD5C3E">
      <w:pPr>
        <w:spacing w:after="0"/>
        <w:rPr>
          <w:rFonts w:ascii="Verdana" w:hAnsi="Verdana" w:cs="Arial"/>
          <w:sz w:val="24"/>
          <w:szCs w:val="24"/>
          <w:lang w:val="en-US"/>
        </w:rPr>
      </w:pPr>
    </w:p>
    <w:p w14:paraId="597B7E0A" w14:textId="77777777" w:rsidR="00DD5C3E" w:rsidRDefault="00DD5C3E" w:rsidP="00DD5C3E">
      <w:pPr>
        <w:pStyle w:val="ListParagraph"/>
        <w:numPr>
          <w:ilvl w:val="0"/>
          <w:numId w:val="7"/>
        </w:numPr>
        <w:spacing w:after="0"/>
        <w:rPr>
          <w:rFonts w:ascii="Verdana" w:hAnsi="Verdana" w:cs="Arial"/>
          <w:sz w:val="24"/>
          <w:szCs w:val="24"/>
          <w:lang w:val="en-US"/>
        </w:rPr>
      </w:pPr>
      <w:r>
        <w:rPr>
          <w:rFonts w:ascii="Verdana" w:hAnsi="Verdana" w:cs="Arial"/>
          <w:sz w:val="24"/>
          <w:szCs w:val="24"/>
          <w:lang w:val="en-US"/>
        </w:rPr>
        <w:t>Insertion at the beginning of the list.</w:t>
      </w:r>
    </w:p>
    <w:p w14:paraId="719F2EFB" w14:textId="77777777" w:rsidR="00DD5C3E" w:rsidRDefault="00DD5C3E" w:rsidP="00DD5C3E">
      <w:pPr>
        <w:pStyle w:val="ListParagraph"/>
        <w:numPr>
          <w:ilvl w:val="0"/>
          <w:numId w:val="7"/>
        </w:numPr>
        <w:spacing w:after="0"/>
        <w:rPr>
          <w:rFonts w:ascii="Verdana" w:hAnsi="Verdana" w:cs="Arial"/>
          <w:sz w:val="24"/>
          <w:szCs w:val="24"/>
          <w:lang w:val="en-US"/>
        </w:rPr>
      </w:pPr>
      <w:r>
        <w:rPr>
          <w:rFonts w:ascii="Verdana" w:hAnsi="Verdana" w:cs="Arial"/>
          <w:sz w:val="24"/>
          <w:szCs w:val="24"/>
          <w:lang w:val="en-US"/>
        </w:rPr>
        <w:lastRenderedPageBreak/>
        <w:t>Insertion in an empty list.</w:t>
      </w:r>
    </w:p>
    <w:p w14:paraId="02DA3BDD" w14:textId="77777777" w:rsidR="00DD5C3E" w:rsidRDefault="00DD5C3E" w:rsidP="00DD5C3E">
      <w:pPr>
        <w:pStyle w:val="ListParagraph"/>
        <w:numPr>
          <w:ilvl w:val="0"/>
          <w:numId w:val="7"/>
        </w:numPr>
        <w:spacing w:after="0"/>
        <w:rPr>
          <w:rFonts w:ascii="Verdana" w:hAnsi="Verdana" w:cs="Arial"/>
          <w:sz w:val="24"/>
          <w:szCs w:val="24"/>
          <w:lang w:val="en-US"/>
        </w:rPr>
      </w:pPr>
      <w:r>
        <w:rPr>
          <w:rFonts w:ascii="Verdana" w:hAnsi="Verdana" w:cs="Arial"/>
          <w:sz w:val="24"/>
          <w:szCs w:val="24"/>
          <w:lang w:val="en-US"/>
        </w:rPr>
        <w:t>Insertion at the end of the list.</w:t>
      </w:r>
    </w:p>
    <w:p w14:paraId="09373753" w14:textId="3E646F01" w:rsidR="00DD5C3E" w:rsidRDefault="00DD5C3E" w:rsidP="00DD5C3E">
      <w:pPr>
        <w:pStyle w:val="ListParagraph"/>
        <w:numPr>
          <w:ilvl w:val="0"/>
          <w:numId w:val="7"/>
        </w:numPr>
        <w:spacing w:after="0"/>
        <w:rPr>
          <w:rFonts w:ascii="Verdana" w:hAnsi="Verdana" w:cs="Arial"/>
          <w:sz w:val="24"/>
          <w:szCs w:val="24"/>
          <w:lang w:val="en-US"/>
        </w:rPr>
      </w:pPr>
      <w:r>
        <w:rPr>
          <w:rFonts w:ascii="Verdana" w:hAnsi="Verdana" w:cs="Arial"/>
          <w:sz w:val="24"/>
          <w:szCs w:val="24"/>
          <w:lang w:val="en-US"/>
        </w:rPr>
        <w:t>Insertion in between the node.</w:t>
      </w:r>
    </w:p>
    <w:p w14:paraId="2E034B43" w14:textId="77777777" w:rsidR="00AC093A" w:rsidRPr="005C6BFE" w:rsidRDefault="00AC093A" w:rsidP="005C6BFE">
      <w:pPr>
        <w:spacing w:after="0"/>
        <w:ind w:left="360"/>
        <w:rPr>
          <w:rFonts w:ascii="Verdana" w:hAnsi="Verdana" w:cs="Arial"/>
          <w:sz w:val="24"/>
          <w:szCs w:val="24"/>
          <w:lang w:val="en-US"/>
        </w:rPr>
      </w:pPr>
    </w:p>
    <w:p w14:paraId="475C4288" w14:textId="77777777" w:rsidR="00F35C22" w:rsidRDefault="00F35C22" w:rsidP="00F35C22">
      <w:pPr>
        <w:spacing w:after="0"/>
        <w:rPr>
          <w:rFonts w:ascii="Verdana" w:hAnsi="Verdana" w:cs="Arial"/>
          <w:sz w:val="24"/>
          <w:szCs w:val="24"/>
          <w:lang w:val="en-US"/>
        </w:rPr>
      </w:pPr>
    </w:p>
    <w:p w14:paraId="39713BB1" w14:textId="6E95D016" w:rsidR="00F35C22"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at the beginning of the list</w:t>
      </w:r>
    </w:p>
    <w:p w14:paraId="045CCA71" w14:textId="05246D90" w:rsidR="00F35C22" w:rsidRDefault="00F35C22" w:rsidP="00F35C22">
      <w:pPr>
        <w:spacing w:after="0"/>
        <w:rPr>
          <w:rFonts w:ascii="Arial" w:hAnsi="Arial" w:cs="Arial"/>
          <w:b/>
          <w:bCs/>
          <w:sz w:val="24"/>
          <w:szCs w:val="24"/>
          <w:u w:val="single"/>
          <w:lang w:val="en-US"/>
        </w:rPr>
      </w:pPr>
      <w:r>
        <w:rPr>
          <w:noProof/>
        </w:rPr>
        <w:drawing>
          <wp:anchor distT="0" distB="0" distL="114300" distR="114300" simplePos="0" relativeHeight="251658240" behindDoc="0" locked="0" layoutInCell="1" allowOverlap="1" wp14:anchorId="6CA6CB3B" wp14:editId="4A334120">
            <wp:simplePos x="0" y="0"/>
            <wp:positionH relativeFrom="column">
              <wp:posOffset>0</wp:posOffset>
            </wp:positionH>
            <wp:positionV relativeFrom="paragraph">
              <wp:posOffset>181610</wp:posOffset>
            </wp:positionV>
            <wp:extent cx="2623185" cy="1769745"/>
            <wp:effectExtent l="0" t="0" r="571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8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211C8" w14:textId="14C10EDD" w:rsidR="00F35C22" w:rsidRDefault="00F35C22" w:rsidP="00F35C22">
      <w:pPr>
        <w:spacing w:after="0"/>
        <w:rPr>
          <w:rFonts w:ascii="Arial" w:hAnsi="Arial" w:cs="Arial"/>
          <w:b/>
          <w:bCs/>
          <w:sz w:val="24"/>
          <w:szCs w:val="24"/>
          <w:u w:val="single"/>
          <w:lang w:val="en-US"/>
        </w:rPr>
      </w:pPr>
    </w:p>
    <w:p w14:paraId="3FB32F4A" w14:textId="5B4D1D1B" w:rsidR="00F35C22" w:rsidRDefault="00F35C22" w:rsidP="00F35C22">
      <w:pPr>
        <w:spacing w:after="0"/>
        <w:rPr>
          <w:rFonts w:ascii="Arial" w:hAnsi="Arial" w:cs="Arial"/>
          <w:b/>
          <w:bCs/>
          <w:sz w:val="24"/>
          <w:szCs w:val="24"/>
          <w:u w:val="single"/>
          <w:lang w:val="en-US"/>
        </w:rPr>
      </w:pPr>
    </w:p>
    <w:p w14:paraId="5D3CD4A1" w14:textId="2D2F2829" w:rsidR="00F35C22" w:rsidRDefault="00F35C22" w:rsidP="00F35C22">
      <w:pPr>
        <w:spacing w:after="0"/>
        <w:rPr>
          <w:rFonts w:ascii="Arial" w:hAnsi="Arial" w:cs="Arial"/>
          <w:b/>
          <w:bCs/>
          <w:sz w:val="24"/>
          <w:szCs w:val="24"/>
          <w:u w:val="single"/>
          <w:lang w:val="en-US"/>
        </w:rPr>
      </w:pPr>
    </w:p>
    <w:p w14:paraId="5BDA21EB" w14:textId="5A5423F0" w:rsidR="00F35C22" w:rsidRDefault="00F35C22" w:rsidP="00F35C22">
      <w:pPr>
        <w:spacing w:after="0"/>
        <w:rPr>
          <w:rFonts w:ascii="Arial" w:hAnsi="Arial" w:cs="Arial"/>
          <w:b/>
          <w:bCs/>
          <w:sz w:val="24"/>
          <w:szCs w:val="24"/>
          <w:u w:val="single"/>
          <w:lang w:val="en-US"/>
        </w:rPr>
      </w:pPr>
    </w:p>
    <w:p w14:paraId="68F399C8" w14:textId="18CBC33A" w:rsidR="00F35C22" w:rsidRPr="008A0FE0" w:rsidRDefault="00F35C22" w:rsidP="00F35C22">
      <w:pPr>
        <w:spacing w:after="0"/>
        <w:rPr>
          <w:rFonts w:ascii="Arial" w:hAnsi="Arial" w:cs="Arial"/>
          <w:b/>
          <w:bCs/>
          <w:sz w:val="24"/>
          <w:szCs w:val="24"/>
          <w:u w:val="single"/>
          <w:lang w:val="en-US"/>
        </w:rPr>
      </w:pPr>
    </w:p>
    <w:p w14:paraId="4CD42738" w14:textId="77777777" w:rsidR="00F35C22" w:rsidRDefault="00F35C22" w:rsidP="00F35C22">
      <w:pPr>
        <w:spacing w:after="0"/>
        <w:rPr>
          <w:rFonts w:ascii="Arial" w:hAnsi="Arial" w:cs="Arial"/>
          <w:b/>
          <w:bCs/>
          <w:sz w:val="24"/>
          <w:szCs w:val="24"/>
          <w:u w:val="single"/>
          <w:lang w:val="en-US"/>
        </w:rPr>
      </w:pPr>
    </w:p>
    <w:p w14:paraId="27C14634" w14:textId="565C7039" w:rsidR="00F35C22" w:rsidRDefault="00F35C22" w:rsidP="00F35C22">
      <w:pPr>
        <w:spacing w:after="0"/>
        <w:rPr>
          <w:rFonts w:ascii="Arial" w:hAnsi="Arial" w:cs="Arial"/>
          <w:b/>
          <w:bCs/>
          <w:sz w:val="24"/>
          <w:szCs w:val="24"/>
          <w:u w:val="single"/>
          <w:lang w:val="en-US"/>
        </w:rPr>
      </w:pPr>
    </w:p>
    <w:p w14:paraId="1E4CD3B6" w14:textId="77777777" w:rsidR="00F35C22" w:rsidRDefault="00F35C22" w:rsidP="00F35C22">
      <w:pPr>
        <w:spacing w:after="0"/>
        <w:rPr>
          <w:rFonts w:ascii="Arial" w:hAnsi="Arial" w:cs="Arial"/>
          <w:b/>
          <w:bCs/>
          <w:sz w:val="24"/>
          <w:szCs w:val="24"/>
          <w:u w:val="single"/>
          <w:lang w:val="en-US"/>
        </w:rPr>
      </w:pPr>
    </w:p>
    <w:p w14:paraId="5B918105" w14:textId="7E599040" w:rsidR="00F35C22" w:rsidRDefault="00F35C22" w:rsidP="00F35C22">
      <w:pPr>
        <w:spacing w:after="0"/>
        <w:rPr>
          <w:rFonts w:ascii="Arial" w:hAnsi="Arial" w:cs="Arial"/>
          <w:b/>
          <w:bCs/>
          <w:sz w:val="24"/>
          <w:szCs w:val="24"/>
          <w:u w:val="single"/>
          <w:lang w:val="en-US"/>
        </w:rPr>
      </w:pPr>
    </w:p>
    <w:p w14:paraId="07A0762B" w14:textId="4F6B1145" w:rsidR="00F35C22" w:rsidRDefault="00F35C22" w:rsidP="00F35C22">
      <w:pPr>
        <w:spacing w:after="0"/>
        <w:rPr>
          <w:rFonts w:ascii="Arial" w:hAnsi="Arial" w:cs="Arial"/>
          <w:b/>
          <w:bCs/>
          <w:sz w:val="24"/>
          <w:szCs w:val="24"/>
          <w:u w:val="single"/>
          <w:lang w:val="en-US"/>
        </w:rPr>
      </w:pPr>
    </w:p>
    <w:p w14:paraId="59826C4A" w14:textId="77777777" w:rsidR="00AC093A" w:rsidRDefault="00AC093A" w:rsidP="00F35C22">
      <w:pPr>
        <w:spacing w:after="0"/>
        <w:rPr>
          <w:rFonts w:ascii="Arial" w:hAnsi="Arial" w:cs="Arial"/>
          <w:b/>
          <w:bCs/>
          <w:sz w:val="24"/>
          <w:szCs w:val="24"/>
          <w:u w:val="single"/>
          <w:lang w:val="en-US"/>
        </w:rPr>
      </w:pPr>
    </w:p>
    <w:p w14:paraId="467B294E" w14:textId="0BEA0904" w:rsidR="00F35C22" w:rsidRDefault="00F35C22" w:rsidP="00F35C22">
      <w:pPr>
        <w:spacing w:after="0"/>
        <w:rPr>
          <w:rFonts w:ascii="Arial" w:hAnsi="Arial" w:cs="Arial"/>
          <w:b/>
          <w:bCs/>
          <w:sz w:val="24"/>
          <w:szCs w:val="24"/>
          <w:u w:val="single"/>
          <w:lang w:val="en-US"/>
        </w:rPr>
      </w:pPr>
    </w:p>
    <w:p w14:paraId="480BB870" w14:textId="4008ACAF" w:rsidR="00F35C22"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in an empty list</w:t>
      </w:r>
    </w:p>
    <w:p w14:paraId="29688813" w14:textId="19BD9DF4" w:rsidR="00F35C22" w:rsidRDefault="00F35C22" w:rsidP="00F35C22">
      <w:pPr>
        <w:spacing w:after="0"/>
        <w:rPr>
          <w:rFonts w:ascii="Arial" w:hAnsi="Arial" w:cs="Arial"/>
          <w:b/>
          <w:bCs/>
          <w:sz w:val="24"/>
          <w:szCs w:val="24"/>
          <w:u w:val="single"/>
          <w:lang w:val="en-US"/>
        </w:rPr>
      </w:pPr>
      <w:r>
        <w:rPr>
          <w:noProof/>
        </w:rPr>
        <w:drawing>
          <wp:anchor distT="0" distB="0" distL="114300" distR="114300" simplePos="0" relativeHeight="251659264" behindDoc="0" locked="0" layoutInCell="1" allowOverlap="1" wp14:anchorId="1748565D" wp14:editId="50E6C945">
            <wp:simplePos x="0" y="0"/>
            <wp:positionH relativeFrom="column">
              <wp:posOffset>64770</wp:posOffset>
            </wp:positionH>
            <wp:positionV relativeFrom="paragraph">
              <wp:posOffset>183515</wp:posOffset>
            </wp:positionV>
            <wp:extent cx="1948180" cy="1556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8180"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AA6DA" w14:textId="7E518DE6" w:rsidR="00F35C22" w:rsidRDefault="00F35C22" w:rsidP="00F35C22">
      <w:pPr>
        <w:spacing w:after="0"/>
        <w:rPr>
          <w:rFonts w:ascii="Arial" w:hAnsi="Arial" w:cs="Arial"/>
          <w:b/>
          <w:bCs/>
          <w:sz w:val="24"/>
          <w:szCs w:val="24"/>
          <w:u w:val="single"/>
          <w:lang w:val="en-US"/>
        </w:rPr>
      </w:pPr>
    </w:p>
    <w:p w14:paraId="059B0F37" w14:textId="69F52287" w:rsidR="00F35C22" w:rsidRDefault="00F35C22" w:rsidP="00F35C22">
      <w:pPr>
        <w:spacing w:after="0"/>
        <w:rPr>
          <w:rFonts w:ascii="Arial" w:hAnsi="Arial" w:cs="Arial"/>
          <w:b/>
          <w:bCs/>
          <w:sz w:val="24"/>
          <w:szCs w:val="24"/>
          <w:u w:val="single"/>
          <w:lang w:val="en-US"/>
        </w:rPr>
      </w:pPr>
    </w:p>
    <w:p w14:paraId="1CC80B68" w14:textId="1619FB39" w:rsidR="00F35C22" w:rsidRDefault="00F35C22" w:rsidP="00F35C22">
      <w:pPr>
        <w:spacing w:after="0"/>
        <w:rPr>
          <w:rFonts w:ascii="Arial" w:hAnsi="Arial" w:cs="Arial"/>
          <w:b/>
          <w:bCs/>
          <w:sz w:val="24"/>
          <w:szCs w:val="24"/>
          <w:u w:val="single"/>
          <w:lang w:val="en-US"/>
        </w:rPr>
      </w:pPr>
    </w:p>
    <w:p w14:paraId="26E9CC10" w14:textId="05F81196" w:rsidR="00F35C22" w:rsidRDefault="00F35C22" w:rsidP="00F35C22">
      <w:pPr>
        <w:spacing w:after="0"/>
        <w:rPr>
          <w:rFonts w:ascii="Arial" w:hAnsi="Arial" w:cs="Arial"/>
          <w:b/>
          <w:bCs/>
          <w:sz w:val="24"/>
          <w:szCs w:val="24"/>
          <w:u w:val="single"/>
          <w:lang w:val="en-US"/>
        </w:rPr>
      </w:pPr>
    </w:p>
    <w:p w14:paraId="7E760039" w14:textId="1A61549D" w:rsidR="00F35C22" w:rsidRDefault="00F35C22" w:rsidP="00F35C22">
      <w:pPr>
        <w:rPr>
          <w:rFonts w:ascii="Arial" w:hAnsi="Arial" w:cs="Arial"/>
          <w:b/>
          <w:bCs/>
          <w:sz w:val="24"/>
          <w:szCs w:val="24"/>
          <w:u w:val="single"/>
          <w:lang w:val="en-US"/>
        </w:rPr>
      </w:pPr>
    </w:p>
    <w:p w14:paraId="22F7BCA4" w14:textId="7B81461F" w:rsidR="00F35C22" w:rsidRDefault="00F35C22" w:rsidP="00F35C22">
      <w:pPr>
        <w:rPr>
          <w:rFonts w:ascii="Arial" w:hAnsi="Arial" w:cs="Arial"/>
          <w:b/>
          <w:bCs/>
          <w:sz w:val="24"/>
          <w:szCs w:val="24"/>
          <w:u w:val="single"/>
          <w:lang w:val="en-US"/>
        </w:rPr>
      </w:pPr>
    </w:p>
    <w:p w14:paraId="296BFB0A" w14:textId="77777777" w:rsidR="00AC093A" w:rsidRDefault="00AC093A" w:rsidP="00F35C22">
      <w:pPr>
        <w:rPr>
          <w:rFonts w:ascii="Arial" w:hAnsi="Arial" w:cs="Arial"/>
          <w:b/>
          <w:bCs/>
          <w:sz w:val="24"/>
          <w:szCs w:val="24"/>
          <w:u w:val="single"/>
          <w:lang w:val="en-US"/>
        </w:rPr>
      </w:pPr>
    </w:p>
    <w:p w14:paraId="1FDC8177" w14:textId="77777777" w:rsidR="00F35C22" w:rsidRDefault="00F35C22" w:rsidP="00F35C22">
      <w:pPr>
        <w:rPr>
          <w:rFonts w:ascii="Arial" w:hAnsi="Arial" w:cs="Arial"/>
          <w:b/>
          <w:bCs/>
          <w:sz w:val="24"/>
          <w:szCs w:val="24"/>
          <w:u w:val="single"/>
          <w:lang w:val="en-US"/>
        </w:rPr>
      </w:pPr>
    </w:p>
    <w:p w14:paraId="04AF70F1" w14:textId="5A4FAAD0" w:rsidR="00F35C22" w:rsidRDefault="00F35C22" w:rsidP="00F35C22">
      <w:pPr>
        <w:rPr>
          <w:rFonts w:ascii="Arial" w:hAnsi="Arial" w:cs="Arial"/>
          <w:b/>
          <w:bCs/>
          <w:sz w:val="24"/>
          <w:szCs w:val="24"/>
          <w:u w:val="single"/>
          <w:lang w:val="en-US"/>
        </w:rPr>
      </w:pPr>
      <w:r w:rsidRPr="008A0FE0">
        <w:rPr>
          <w:rFonts w:ascii="Arial" w:hAnsi="Arial" w:cs="Arial"/>
          <w:b/>
          <w:bCs/>
          <w:sz w:val="24"/>
          <w:szCs w:val="24"/>
          <w:u w:val="single"/>
          <w:lang w:val="en-US"/>
        </w:rPr>
        <w:t>Insertion at the end of the list</w:t>
      </w:r>
    </w:p>
    <w:p w14:paraId="153A19CA" w14:textId="3A19B4AE" w:rsidR="00F35C22" w:rsidRDefault="00F35C22" w:rsidP="00F35C22">
      <w:pPr>
        <w:rPr>
          <w:rFonts w:ascii="Arial" w:hAnsi="Arial" w:cs="Arial"/>
          <w:b/>
          <w:bCs/>
          <w:sz w:val="24"/>
          <w:szCs w:val="24"/>
          <w:u w:val="single"/>
          <w:lang w:val="en-US"/>
        </w:rPr>
      </w:pPr>
      <w:r>
        <w:rPr>
          <w:noProof/>
        </w:rPr>
        <w:drawing>
          <wp:anchor distT="0" distB="0" distL="114300" distR="114300" simplePos="0" relativeHeight="251660288" behindDoc="0" locked="0" layoutInCell="1" allowOverlap="1" wp14:anchorId="2C10ABDE" wp14:editId="24C94202">
            <wp:simplePos x="0" y="0"/>
            <wp:positionH relativeFrom="column">
              <wp:posOffset>0</wp:posOffset>
            </wp:positionH>
            <wp:positionV relativeFrom="paragraph">
              <wp:posOffset>157389</wp:posOffset>
            </wp:positionV>
            <wp:extent cx="2911475" cy="1937385"/>
            <wp:effectExtent l="0" t="0" r="3175"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147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8F6FD" w14:textId="6048D4F8" w:rsidR="00F35C22" w:rsidRDefault="00F35C22" w:rsidP="00F35C22">
      <w:pPr>
        <w:rPr>
          <w:rFonts w:ascii="Arial" w:hAnsi="Arial" w:cs="Arial"/>
          <w:b/>
          <w:bCs/>
          <w:sz w:val="24"/>
          <w:szCs w:val="24"/>
          <w:u w:val="single"/>
          <w:lang w:val="en-US"/>
        </w:rPr>
      </w:pPr>
    </w:p>
    <w:p w14:paraId="0E68846D" w14:textId="14DB6C01" w:rsidR="00F35C22" w:rsidRDefault="00F35C22" w:rsidP="00F35C22">
      <w:pPr>
        <w:rPr>
          <w:rFonts w:ascii="Arial" w:hAnsi="Arial" w:cs="Arial"/>
          <w:b/>
          <w:bCs/>
          <w:sz w:val="24"/>
          <w:szCs w:val="24"/>
          <w:u w:val="single"/>
          <w:lang w:val="en-US"/>
        </w:rPr>
      </w:pPr>
    </w:p>
    <w:p w14:paraId="109C8B0F" w14:textId="20C6BF57" w:rsidR="00F35C22" w:rsidRDefault="00F35C22" w:rsidP="00F35C22">
      <w:pPr>
        <w:rPr>
          <w:rFonts w:ascii="Arial" w:hAnsi="Arial" w:cs="Arial"/>
          <w:b/>
          <w:bCs/>
          <w:sz w:val="24"/>
          <w:szCs w:val="24"/>
          <w:u w:val="single"/>
          <w:lang w:val="en-US"/>
        </w:rPr>
      </w:pPr>
    </w:p>
    <w:p w14:paraId="78D910DD" w14:textId="757B99FF" w:rsidR="00F35C22" w:rsidRDefault="00F35C22" w:rsidP="00F35C22"/>
    <w:p w14:paraId="750F9FDA" w14:textId="77777777" w:rsidR="00F35C22" w:rsidRDefault="00F35C22" w:rsidP="00F35C22">
      <w:pPr>
        <w:spacing w:after="0"/>
        <w:rPr>
          <w:rFonts w:ascii="Arial" w:hAnsi="Arial" w:cs="Arial"/>
          <w:b/>
          <w:bCs/>
          <w:sz w:val="24"/>
          <w:szCs w:val="24"/>
          <w:u w:val="single"/>
          <w:lang w:val="en-US"/>
        </w:rPr>
      </w:pPr>
    </w:p>
    <w:p w14:paraId="52AE0864" w14:textId="77777777" w:rsidR="00F35C22" w:rsidRDefault="00F35C22" w:rsidP="00F35C22">
      <w:pPr>
        <w:spacing w:after="0"/>
        <w:rPr>
          <w:rFonts w:ascii="Arial" w:hAnsi="Arial" w:cs="Arial"/>
          <w:b/>
          <w:bCs/>
          <w:sz w:val="24"/>
          <w:szCs w:val="24"/>
          <w:u w:val="single"/>
          <w:lang w:val="en-US"/>
        </w:rPr>
      </w:pPr>
    </w:p>
    <w:p w14:paraId="783A9E5B" w14:textId="24658923" w:rsidR="00F35C22" w:rsidRDefault="00F35C22" w:rsidP="00F35C22">
      <w:pPr>
        <w:spacing w:after="0"/>
        <w:rPr>
          <w:rFonts w:ascii="Arial" w:hAnsi="Arial" w:cs="Arial"/>
          <w:b/>
          <w:bCs/>
          <w:sz w:val="24"/>
          <w:szCs w:val="24"/>
          <w:u w:val="single"/>
          <w:lang w:val="en-US"/>
        </w:rPr>
      </w:pPr>
    </w:p>
    <w:p w14:paraId="5EA245FE" w14:textId="2E8A7824" w:rsidR="00F35C22" w:rsidRDefault="00F35C22" w:rsidP="00F35C22">
      <w:pPr>
        <w:spacing w:after="0"/>
        <w:rPr>
          <w:rFonts w:ascii="Arial" w:hAnsi="Arial" w:cs="Arial"/>
          <w:b/>
          <w:bCs/>
          <w:sz w:val="24"/>
          <w:szCs w:val="24"/>
          <w:u w:val="single"/>
          <w:lang w:val="en-US"/>
        </w:rPr>
      </w:pPr>
    </w:p>
    <w:p w14:paraId="112FB7D3" w14:textId="77777777" w:rsidR="00AC093A" w:rsidRDefault="00AC093A" w:rsidP="00F35C22">
      <w:pPr>
        <w:spacing w:after="0"/>
        <w:rPr>
          <w:rFonts w:ascii="Arial" w:hAnsi="Arial" w:cs="Arial"/>
          <w:b/>
          <w:bCs/>
          <w:sz w:val="24"/>
          <w:szCs w:val="24"/>
          <w:u w:val="single"/>
          <w:lang w:val="en-US"/>
        </w:rPr>
      </w:pPr>
    </w:p>
    <w:p w14:paraId="225765AE" w14:textId="37EBAB14" w:rsidR="00F35C22" w:rsidRDefault="00F35C22" w:rsidP="00F35C22">
      <w:pPr>
        <w:spacing w:after="0"/>
        <w:rPr>
          <w:rFonts w:ascii="Arial" w:hAnsi="Arial" w:cs="Arial"/>
          <w:b/>
          <w:bCs/>
          <w:sz w:val="24"/>
          <w:szCs w:val="24"/>
          <w:u w:val="single"/>
          <w:lang w:val="en-US"/>
        </w:rPr>
      </w:pPr>
    </w:p>
    <w:p w14:paraId="598C6F44" w14:textId="167FF9A8" w:rsidR="00F35C22"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Insertion in between the node</w:t>
      </w:r>
    </w:p>
    <w:p w14:paraId="7FB0083A" w14:textId="77777777" w:rsidR="00F35C22" w:rsidRDefault="00F35C22" w:rsidP="00F35C22">
      <w:pPr>
        <w:spacing w:after="0"/>
        <w:rPr>
          <w:rFonts w:ascii="Arial" w:hAnsi="Arial" w:cs="Arial"/>
          <w:b/>
          <w:bCs/>
          <w:sz w:val="24"/>
          <w:szCs w:val="24"/>
          <w:u w:val="single"/>
          <w:lang w:val="en-US"/>
        </w:rPr>
      </w:pPr>
    </w:p>
    <w:p w14:paraId="7B9579DD" w14:textId="77777777" w:rsidR="00F35C22" w:rsidRDefault="00F35C22" w:rsidP="00F35C22">
      <w:pPr>
        <w:spacing w:after="0"/>
        <w:rPr>
          <w:rFonts w:ascii="Arial" w:hAnsi="Arial" w:cs="Arial"/>
          <w:b/>
          <w:bCs/>
          <w:sz w:val="24"/>
          <w:szCs w:val="24"/>
          <w:lang w:val="en-US"/>
        </w:rPr>
      </w:pPr>
      <w:r>
        <w:rPr>
          <w:rFonts w:ascii="Arial" w:hAnsi="Arial" w:cs="Arial"/>
          <w:b/>
          <w:bCs/>
          <w:sz w:val="24"/>
          <w:szCs w:val="24"/>
          <w:lang w:val="en-US"/>
        </w:rPr>
        <w:t xml:space="preserve"> Further divided into two more cases</w:t>
      </w:r>
    </w:p>
    <w:p w14:paraId="3070FE49" w14:textId="4CA83927" w:rsidR="00F35C22" w:rsidRDefault="00F35C22" w:rsidP="00F35C22">
      <w:pPr>
        <w:spacing w:after="0"/>
        <w:rPr>
          <w:rFonts w:ascii="Arial" w:hAnsi="Arial" w:cs="Arial"/>
          <w:b/>
          <w:bCs/>
          <w:sz w:val="24"/>
          <w:szCs w:val="24"/>
          <w:lang w:val="en-US"/>
        </w:rPr>
      </w:pPr>
    </w:p>
    <w:p w14:paraId="79D7F8AE" w14:textId="7E378D61" w:rsidR="00F35C22" w:rsidRPr="008A0FE0" w:rsidRDefault="00F35C22" w:rsidP="00F35C22">
      <w:pPr>
        <w:pStyle w:val="ListParagraph"/>
        <w:numPr>
          <w:ilvl w:val="0"/>
          <w:numId w:val="10"/>
        </w:numPr>
        <w:spacing w:after="0"/>
        <w:rPr>
          <w:rFonts w:ascii="Arial" w:hAnsi="Arial" w:cs="Arial"/>
          <w:sz w:val="24"/>
          <w:szCs w:val="24"/>
          <w:lang w:val="en-US"/>
        </w:rPr>
      </w:pPr>
      <w:r w:rsidRPr="008A0FE0">
        <w:rPr>
          <w:rFonts w:ascii="Arial" w:hAnsi="Arial" w:cs="Arial"/>
          <w:sz w:val="24"/>
          <w:szCs w:val="24"/>
          <w:lang w:val="en-US"/>
        </w:rPr>
        <w:t>Insertion after a node</w:t>
      </w:r>
    </w:p>
    <w:p w14:paraId="6D6C13F5" w14:textId="1F388A84" w:rsidR="00F35C22" w:rsidRDefault="00F35C22" w:rsidP="00F35C22">
      <w:pPr>
        <w:pStyle w:val="ListParagraph"/>
        <w:numPr>
          <w:ilvl w:val="0"/>
          <w:numId w:val="10"/>
        </w:numPr>
        <w:spacing w:after="0"/>
        <w:rPr>
          <w:rFonts w:ascii="Arial" w:hAnsi="Arial" w:cs="Arial"/>
          <w:sz w:val="24"/>
          <w:szCs w:val="24"/>
          <w:lang w:val="en-US"/>
        </w:rPr>
      </w:pPr>
      <w:r w:rsidRPr="008A0FE0">
        <w:rPr>
          <w:rFonts w:ascii="Arial" w:hAnsi="Arial" w:cs="Arial"/>
          <w:sz w:val="24"/>
          <w:szCs w:val="24"/>
          <w:lang w:val="en-US"/>
        </w:rPr>
        <w:t>Insertion before a node</w:t>
      </w:r>
    </w:p>
    <w:p w14:paraId="57269DBA" w14:textId="134DEB6E" w:rsidR="00F35C22" w:rsidRDefault="00F35C22" w:rsidP="00F35C22">
      <w:pPr>
        <w:spacing w:after="0"/>
        <w:rPr>
          <w:rFonts w:ascii="Arial" w:hAnsi="Arial" w:cs="Arial"/>
          <w:sz w:val="24"/>
          <w:szCs w:val="24"/>
          <w:lang w:val="en-US"/>
        </w:rPr>
      </w:pPr>
    </w:p>
    <w:p w14:paraId="728F947D" w14:textId="77777777" w:rsidR="00F35C22" w:rsidRPr="00F35C22" w:rsidRDefault="00F35C22" w:rsidP="00F35C22">
      <w:pPr>
        <w:spacing w:after="0"/>
        <w:rPr>
          <w:rFonts w:ascii="Arial" w:hAnsi="Arial" w:cs="Arial"/>
          <w:sz w:val="24"/>
          <w:szCs w:val="24"/>
          <w:lang w:val="en-US"/>
        </w:rPr>
      </w:pPr>
    </w:p>
    <w:p w14:paraId="66469BCE" w14:textId="054FE553" w:rsidR="00F35C22" w:rsidRDefault="00F35C22" w:rsidP="00F35C22">
      <w:pPr>
        <w:spacing w:after="0"/>
        <w:rPr>
          <w:rFonts w:ascii="Arial" w:hAnsi="Arial" w:cs="Arial"/>
          <w:b/>
          <w:bCs/>
          <w:sz w:val="24"/>
          <w:szCs w:val="24"/>
          <w:u w:val="single"/>
          <w:lang w:val="en-US"/>
        </w:rPr>
      </w:pPr>
      <w:r w:rsidRPr="00F35C22">
        <w:rPr>
          <w:rFonts w:ascii="Arial" w:hAnsi="Arial" w:cs="Arial"/>
          <w:b/>
          <w:bCs/>
          <w:sz w:val="24"/>
          <w:szCs w:val="24"/>
          <w:u w:val="single"/>
          <w:lang w:val="en-US"/>
        </w:rPr>
        <w:t>Insertion after a node</w:t>
      </w:r>
      <w:r w:rsidR="00300244">
        <w:rPr>
          <w:rFonts w:ascii="Arial" w:hAnsi="Arial" w:cs="Arial"/>
          <w:b/>
          <w:bCs/>
          <w:sz w:val="24"/>
          <w:szCs w:val="24"/>
          <w:u w:val="single"/>
          <w:lang w:val="en-US"/>
        </w:rPr>
        <w:t xml:space="preserve"> </w:t>
      </w:r>
      <w:r w:rsidR="00300244" w:rsidRPr="00300244">
        <w:rPr>
          <w:rFonts w:ascii="Arial" w:hAnsi="Arial" w:cs="Arial"/>
          <w:sz w:val="24"/>
          <w:szCs w:val="24"/>
          <w:lang w:val="en-US"/>
        </w:rPr>
        <w:t>(Insert 24 after 4)</w:t>
      </w:r>
    </w:p>
    <w:p w14:paraId="2510D548" w14:textId="27D2386B" w:rsidR="009854EA" w:rsidRPr="00F35C22" w:rsidRDefault="009854EA" w:rsidP="00F35C22">
      <w:pPr>
        <w:spacing w:after="0"/>
        <w:rPr>
          <w:rFonts w:ascii="Arial" w:hAnsi="Arial" w:cs="Arial"/>
          <w:b/>
          <w:bCs/>
          <w:sz w:val="24"/>
          <w:szCs w:val="24"/>
          <w:u w:val="single"/>
          <w:lang w:val="en-US"/>
        </w:rPr>
      </w:pPr>
      <w:r>
        <w:rPr>
          <w:noProof/>
        </w:rPr>
        <w:drawing>
          <wp:anchor distT="0" distB="0" distL="114300" distR="114300" simplePos="0" relativeHeight="251661312" behindDoc="0" locked="0" layoutInCell="1" allowOverlap="1" wp14:anchorId="4756A0BA" wp14:editId="3C260DED">
            <wp:simplePos x="0" y="0"/>
            <wp:positionH relativeFrom="column">
              <wp:posOffset>0</wp:posOffset>
            </wp:positionH>
            <wp:positionV relativeFrom="paragraph">
              <wp:posOffset>153670</wp:posOffset>
            </wp:positionV>
            <wp:extent cx="3240405" cy="15671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0405"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35564" w14:textId="56C3FBDE" w:rsidR="00F35C22" w:rsidRPr="00F35C22" w:rsidRDefault="00F35C22" w:rsidP="00F35C22">
      <w:pPr>
        <w:spacing w:after="0"/>
        <w:rPr>
          <w:rFonts w:ascii="Arial" w:hAnsi="Arial" w:cs="Arial"/>
          <w:b/>
          <w:bCs/>
          <w:sz w:val="24"/>
          <w:szCs w:val="24"/>
          <w:u w:val="single"/>
          <w:lang w:val="en-US"/>
        </w:rPr>
      </w:pPr>
    </w:p>
    <w:p w14:paraId="3DD42D24" w14:textId="6F732C1C" w:rsidR="00F35C22" w:rsidRPr="00F35C22" w:rsidRDefault="00F35C22" w:rsidP="00F35C22">
      <w:pPr>
        <w:spacing w:after="0"/>
        <w:rPr>
          <w:rFonts w:ascii="Arial" w:hAnsi="Arial" w:cs="Arial"/>
          <w:b/>
          <w:bCs/>
          <w:sz w:val="24"/>
          <w:szCs w:val="24"/>
          <w:u w:val="single"/>
          <w:lang w:val="en-US"/>
        </w:rPr>
      </w:pPr>
    </w:p>
    <w:p w14:paraId="75ED67E3" w14:textId="6A5163D2" w:rsidR="009854EA" w:rsidRDefault="009854EA" w:rsidP="00FD1347">
      <w:pPr>
        <w:spacing w:after="0"/>
        <w:rPr>
          <w:rFonts w:ascii="Arial" w:hAnsi="Arial" w:cs="Arial"/>
          <w:b/>
          <w:bCs/>
          <w:sz w:val="24"/>
          <w:szCs w:val="24"/>
          <w:u w:val="single"/>
          <w:lang w:val="en-US"/>
        </w:rPr>
      </w:pPr>
    </w:p>
    <w:p w14:paraId="282A6890" w14:textId="77777777" w:rsidR="009854EA" w:rsidRDefault="009854EA" w:rsidP="00FD1347">
      <w:pPr>
        <w:spacing w:after="0"/>
        <w:rPr>
          <w:rFonts w:ascii="Arial" w:hAnsi="Arial" w:cs="Arial"/>
          <w:b/>
          <w:bCs/>
          <w:sz w:val="24"/>
          <w:szCs w:val="24"/>
          <w:u w:val="single"/>
          <w:lang w:val="en-US"/>
        </w:rPr>
      </w:pPr>
    </w:p>
    <w:p w14:paraId="01F0F3DF" w14:textId="5CEFC06A" w:rsidR="009854EA" w:rsidRDefault="009854EA" w:rsidP="00FD1347">
      <w:pPr>
        <w:spacing w:after="0"/>
        <w:rPr>
          <w:rFonts w:ascii="Arial" w:hAnsi="Arial" w:cs="Arial"/>
          <w:b/>
          <w:bCs/>
          <w:sz w:val="24"/>
          <w:szCs w:val="24"/>
          <w:u w:val="single"/>
          <w:lang w:val="en-US"/>
        </w:rPr>
      </w:pPr>
    </w:p>
    <w:p w14:paraId="09CD7F62" w14:textId="77777777" w:rsidR="009854EA" w:rsidRDefault="009854EA" w:rsidP="00FD1347">
      <w:pPr>
        <w:spacing w:after="0"/>
        <w:rPr>
          <w:rFonts w:ascii="Arial" w:hAnsi="Arial" w:cs="Arial"/>
          <w:b/>
          <w:bCs/>
          <w:sz w:val="24"/>
          <w:szCs w:val="24"/>
          <w:u w:val="single"/>
          <w:lang w:val="en-US"/>
        </w:rPr>
      </w:pPr>
    </w:p>
    <w:p w14:paraId="2CDF3550" w14:textId="77777777" w:rsidR="009854EA" w:rsidRDefault="009854EA" w:rsidP="00FD1347">
      <w:pPr>
        <w:spacing w:after="0"/>
        <w:rPr>
          <w:rFonts w:ascii="Arial" w:hAnsi="Arial" w:cs="Arial"/>
          <w:b/>
          <w:bCs/>
          <w:sz w:val="24"/>
          <w:szCs w:val="24"/>
          <w:u w:val="single"/>
          <w:lang w:val="en-US"/>
        </w:rPr>
      </w:pPr>
    </w:p>
    <w:p w14:paraId="30E546EA" w14:textId="49B6608A" w:rsidR="009854EA" w:rsidRDefault="009854EA" w:rsidP="00FD1347">
      <w:pPr>
        <w:spacing w:after="0"/>
        <w:rPr>
          <w:rFonts w:ascii="Arial" w:hAnsi="Arial" w:cs="Arial"/>
          <w:b/>
          <w:bCs/>
          <w:sz w:val="24"/>
          <w:szCs w:val="24"/>
          <w:u w:val="single"/>
          <w:lang w:val="en-US"/>
        </w:rPr>
      </w:pPr>
    </w:p>
    <w:p w14:paraId="3FEE975C" w14:textId="77777777" w:rsidR="009854EA" w:rsidRDefault="009854EA" w:rsidP="00FD1347">
      <w:pPr>
        <w:spacing w:after="0"/>
        <w:rPr>
          <w:rFonts w:ascii="Arial" w:hAnsi="Arial" w:cs="Arial"/>
          <w:b/>
          <w:bCs/>
          <w:sz w:val="24"/>
          <w:szCs w:val="24"/>
          <w:u w:val="single"/>
          <w:lang w:val="en-US"/>
        </w:rPr>
      </w:pPr>
    </w:p>
    <w:p w14:paraId="70BCB061" w14:textId="14E9D111" w:rsidR="00DD5C3E" w:rsidRDefault="00F35C22" w:rsidP="00FD1347">
      <w:pPr>
        <w:spacing w:after="0"/>
        <w:rPr>
          <w:rFonts w:ascii="Arial" w:hAnsi="Arial" w:cs="Arial"/>
          <w:b/>
          <w:bCs/>
          <w:sz w:val="24"/>
          <w:szCs w:val="24"/>
          <w:u w:val="single"/>
          <w:lang w:val="en-US"/>
        </w:rPr>
      </w:pPr>
      <w:r w:rsidRPr="00F35C22">
        <w:rPr>
          <w:rFonts w:ascii="Arial" w:hAnsi="Arial" w:cs="Arial"/>
          <w:b/>
          <w:bCs/>
          <w:sz w:val="24"/>
          <w:szCs w:val="24"/>
          <w:u w:val="single"/>
          <w:lang w:val="en-US"/>
        </w:rPr>
        <w:t>Insertion before a node</w:t>
      </w:r>
      <w:r w:rsidR="00300244">
        <w:rPr>
          <w:rFonts w:ascii="Arial" w:hAnsi="Arial" w:cs="Arial"/>
          <w:b/>
          <w:bCs/>
          <w:sz w:val="24"/>
          <w:szCs w:val="24"/>
          <w:u w:val="single"/>
          <w:lang w:val="en-US"/>
        </w:rPr>
        <w:t xml:space="preserve"> </w:t>
      </w:r>
      <w:r w:rsidR="00300244" w:rsidRPr="00300244">
        <w:rPr>
          <w:rFonts w:ascii="Arial" w:hAnsi="Arial" w:cs="Arial"/>
          <w:sz w:val="24"/>
          <w:szCs w:val="24"/>
          <w:lang w:val="en-US"/>
        </w:rPr>
        <w:t>(Insert 22 before 19)</w:t>
      </w:r>
    </w:p>
    <w:p w14:paraId="68F95FAF" w14:textId="57289913" w:rsidR="009854EA" w:rsidRDefault="009854EA" w:rsidP="00FD1347">
      <w:pPr>
        <w:spacing w:after="0"/>
        <w:rPr>
          <w:rFonts w:ascii="Arial" w:hAnsi="Arial" w:cs="Arial"/>
          <w:b/>
          <w:bCs/>
          <w:sz w:val="24"/>
          <w:szCs w:val="24"/>
          <w:u w:val="single"/>
          <w:lang w:val="en-US"/>
        </w:rPr>
      </w:pPr>
    </w:p>
    <w:p w14:paraId="2D5FAE8F" w14:textId="6CA5582B" w:rsidR="009854EA" w:rsidRDefault="009854EA" w:rsidP="00FD1347">
      <w:pPr>
        <w:spacing w:after="0"/>
        <w:rPr>
          <w:rFonts w:ascii="Arial" w:hAnsi="Arial" w:cs="Arial"/>
          <w:b/>
          <w:bCs/>
          <w:sz w:val="24"/>
          <w:szCs w:val="24"/>
          <w:u w:val="single"/>
          <w:lang w:val="en-US"/>
        </w:rPr>
      </w:pPr>
      <w:r>
        <w:rPr>
          <w:noProof/>
        </w:rPr>
        <w:drawing>
          <wp:anchor distT="0" distB="0" distL="114300" distR="114300" simplePos="0" relativeHeight="251662336" behindDoc="0" locked="0" layoutInCell="1" allowOverlap="1" wp14:anchorId="0E1C8AED" wp14:editId="542E732C">
            <wp:simplePos x="0" y="0"/>
            <wp:positionH relativeFrom="column">
              <wp:posOffset>-454</wp:posOffset>
            </wp:positionH>
            <wp:positionV relativeFrom="paragraph">
              <wp:posOffset>50800</wp:posOffset>
            </wp:positionV>
            <wp:extent cx="3352800" cy="16217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528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1C15A" w14:textId="32834F92" w:rsidR="009854EA" w:rsidRDefault="009854EA" w:rsidP="00FD1347">
      <w:pPr>
        <w:spacing w:after="0"/>
        <w:rPr>
          <w:rFonts w:ascii="Arial" w:hAnsi="Arial" w:cs="Arial"/>
          <w:b/>
          <w:bCs/>
          <w:sz w:val="24"/>
          <w:szCs w:val="24"/>
          <w:u w:val="single"/>
          <w:lang w:val="en-US"/>
        </w:rPr>
      </w:pPr>
    </w:p>
    <w:p w14:paraId="72905E84" w14:textId="2786DCEC" w:rsidR="009854EA" w:rsidRDefault="009854EA" w:rsidP="00FD1347">
      <w:pPr>
        <w:spacing w:after="0"/>
        <w:rPr>
          <w:rFonts w:ascii="Arial" w:hAnsi="Arial" w:cs="Arial"/>
          <w:b/>
          <w:bCs/>
          <w:sz w:val="24"/>
          <w:szCs w:val="24"/>
          <w:u w:val="single"/>
          <w:lang w:val="en-US"/>
        </w:rPr>
      </w:pPr>
    </w:p>
    <w:p w14:paraId="7BD62405" w14:textId="5B1EE57C" w:rsidR="009854EA" w:rsidRDefault="009854EA" w:rsidP="00FD1347">
      <w:pPr>
        <w:spacing w:after="0"/>
        <w:rPr>
          <w:rFonts w:ascii="Arial" w:hAnsi="Arial" w:cs="Arial"/>
          <w:b/>
          <w:bCs/>
          <w:sz w:val="24"/>
          <w:szCs w:val="24"/>
          <w:u w:val="single"/>
          <w:lang w:val="en-US"/>
        </w:rPr>
      </w:pPr>
    </w:p>
    <w:p w14:paraId="2CA8221F" w14:textId="4931C086" w:rsidR="00F35C22" w:rsidRDefault="00F35C22" w:rsidP="00FD1347">
      <w:pPr>
        <w:spacing w:after="0"/>
        <w:rPr>
          <w:rFonts w:ascii="Arial" w:hAnsi="Arial" w:cs="Arial"/>
          <w:b/>
          <w:bCs/>
          <w:sz w:val="24"/>
          <w:szCs w:val="24"/>
          <w:u w:val="single"/>
          <w:lang w:val="en-US"/>
        </w:rPr>
      </w:pPr>
    </w:p>
    <w:p w14:paraId="14B3B68A" w14:textId="4D6E8826" w:rsidR="00F35C22" w:rsidRDefault="00F35C22" w:rsidP="00FD1347">
      <w:pPr>
        <w:spacing w:after="0"/>
        <w:rPr>
          <w:rFonts w:ascii="Arial" w:hAnsi="Arial" w:cs="Arial"/>
          <w:b/>
          <w:bCs/>
          <w:sz w:val="24"/>
          <w:szCs w:val="24"/>
          <w:u w:val="single"/>
          <w:lang w:val="en-US"/>
        </w:rPr>
      </w:pPr>
    </w:p>
    <w:p w14:paraId="246A069A" w14:textId="77777777" w:rsidR="00F35C22" w:rsidRPr="00F35C22" w:rsidRDefault="00F35C22" w:rsidP="00FD1347">
      <w:pPr>
        <w:spacing w:after="0"/>
        <w:rPr>
          <w:rFonts w:ascii="Arial" w:hAnsi="Arial" w:cs="Arial"/>
          <w:b/>
          <w:bCs/>
          <w:sz w:val="24"/>
          <w:szCs w:val="24"/>
          <w:u w:val="single"/>
          <w:lang w:val="en-US"/>
        </w:rPr>
      </w:pPr>
    </w:p>
    <w:p w14:paraId="2B0F46DF" w14:textId="77777777" w:rsidR="00DD5C3E" w:rsidRDefault="00DD5C3E" w:rsidP="00FD1347">
      <w:pPr>
        <w:spacing w:after="0"/>
        <w:rPr>
          <w:rFonts w:ascii="Arial" w:hAnsi="Arial" w:cs="Arial"/>
          <w:b/>
          <w:bCs/>
          <w:sz w:val="28"/>
          <w:szCs w:val="28"/>
          <w:u w:val="single"/>
          <w:lang w:val="en-US"/>
        </w:rPr>
      </w:pPr>
    </w:p>
    <w:p w14:paraId="6CBF60E8" w14:textId="77777777" w:rsidR="00300244" w:rsidRDefault="00300244" w:rsidP="00DD5C3E">
      <w:pPr>
        <w:spacing w:after="0"/>
        <w:rPr>
          <w:rFonts w:ascii="Arial" w:hAnsi="Arial" w:cs="Arial"/>
          <w:b/>
          <w:bCs/>
          <w:sz w:val="28"/>
          <w:szCs w:val="28"/>
          <w:u w:val="single"/>
          <w:lang w:val="en-US"/>
        </w:rPr>
      </w:pPr>
    </w:p>
    <w:p w14:paraId="5F4F33CF" w14:textId="77777777" w:rsidR="00300244" w:rsidRDefault="00300244" w:rsidP="00DD5C3E">
      <w:pPr>
        <w:spacing w:after="0"/>
        <w:rPr>
          <w:rFonts w:ascii="Arial" w:hAnsi="Arial" w:cs="Arial"/>
          <w:b/>
          <w:bCs/>
          <w:sz w:val="28"/>
          <w:szCs w:val="28"/>
          <w:u w:val="single"/>
          <w:lang w:val="en-US"/>
        </w:rPr>
      </w:pPr>
    </w:p>
    <w:p w14:paraId="47CA0CC8" w14:textId="04F5A889" w:rsidR="00DD5C3E" w:rsidRDefault="00DD5C3E" w:rsidP="00DD5C3E">
      <w:pPr>
        <w:spacing w:after="0"/>
        <w:rPr>
          <w:rFonts w:ascii="Arial" w:hAnsi="Arial" w:cs="Arial"/>
          <w:b/>
          <w:bCs/>
          <w:sz w:val="28"/>
          <w:szCs w:val="28"/>
          <w:u w:val="single"/>
          <w:lang w:val="en-US"/>
        </w:rPr>
      </w:pPr>
      <w:r>
        <w:rPr>
          <w:rFonts w:ascii="Arial" w:hAnsi="Arial" w:cs="Arial"/>
          <w:b/>
          <w:bCs/>
          <w:sz w:val="28"/>
          <w:szCs w:val="28"/>
          <w:u w:val="single"/>
          <w:lang w:val="en-US"/>
        </w:rPr>
        <w:t>Deletion in a Circular Linked List</w:t>
      </w:r>
    </w:p>
    <w:p w14:paraId="22468E53" w14:textId="7A76028A" w:rsidR="00DD5C3E" w:rsidRDefault="00DD5C3E" w:rsidP="00DD5C3E">
      <w:pPr>
        <w:spacing w:after="0"/>
        <w:rPr>
          <w:rFonts w:ascii="Arial" w:hAnsi="Arial" w:cs="Arial"/>
          <w:sz w:val="24"/>
          <w:szCs w:val="24"/>
          <w:lang w:val="en-US"/>
        </w:rPr>
      </w:pPr>
    </w:p>
    <w:p w14:paraId="5A3427E1" w14:textId="77777777" w:rsidR="00DD5C3E" w:rsidRDefault="00DD5C3E" w:rsidP="00DD5C3E">
      <w:pPr>
        <w:spacing w:after="0"/>
        <w:rPr>
          <w:rFonts w:ascii="Verdana" w:hAnsi="Verdana" w:cs="Microsoft Sans Serif"/>
          <w:sz w:val="24"/>
          <w:szCs w:val="24"/>
          <w:lang w:val="en-US"/>
        </w:rPr>
      </w:pPr>
      <w:r w:rsidRPr="00C13AD3">
        <w:rPr>
          <w:rFonts w:ascii="Verdana" w:hAnsi="Verdana" w:cs="Microsoft Sans Serif"/>
          <w:sz w:val="24"/>
          <w:szCs w:val="24"/>
          <w:lang w:val="en-US"/>
        </w:rPr>
        <w:t xml:space="preserve">As in single </w:t>
      </w:r>
      <w:r>
        <w:rPr>
          <w:rFonts w:ascii="Verdana" w:hAnsi="Verdana" w:cs="Microsoft Sans Serif"/>
          <w:sz w:val="24"/>
          <w:szCs w:val="24"/>
          <w:lang w:val="en-US"/>
        </w:rPr>
        <w:t xml:space="preserve">linked list, here also the node is first logically removed by rearranging the pointers and then it is physically removed nu calling the function </w:t>
      </w:r>
      <w:proofErr w:type="gramStart"/>
      <w:r>
        <w:rPr>
          <w:rFonts w:ascii="Verdana" w:hAnsi="Verdana" w:cs="Microsoft Sans Serif"/>
          <w:sz w:val="24"/>
          <w:szCs w:val="24"/>
          <w:lang w:val="en-US"/>
        </w:rPr>
        <w:t>free(</w:t>
      </w:r>
      <w:proofErr w:type="gramEnd"/>
      <w:r>
        <w:rPr>
          <w:rFonts w:ascii="Verdana" w:hAnsi="Verdana" w:cs="Microsoft Sans Serif"/>
          <w:sz w:val="24"/>
          <w:szCs w:val="24"/>
          <w:lang w:val="en-US"/>
        </w:rPr>
        <w:t>). The four cases for deletion are as follows.</w:t>
      </w:r>
    </w:p>
    <w:p w14:paraId="1DEABC5B" w14:textId="31F4C645" w:rsidR="00DD5C3E" w:rsidRDefault="00DD5C3E" w:rsidP="00DD5C3E">
      <w:pPr>
        <w:spacing w:after="0"/>
        <w:rPr>
          <w:rFonts w:ascii="Verdana" w:hAnsi="Verdana" w:cs="Microsoft Sans Serif"/>
          <w:sz w:val="24"/>
          <w:szCs w:val="24"/>
          <w:lang w:val="en-US"/>
        </w:rPr>
      </w:pPr>
    </w:p>
    <w:p w14:paraId="5148ABD3" w14:textId="77777777" w:rsidR="00DD5C3E" w:rsidRDefault="00DD5C3E" w:rsidP="00DD5C3E">
      <w:pPr>
        <w:pStyle w:val="ListParagraph"/>
        <w:numPr>
          <w:ilvl w:val="0"/>
          <w:numId w:val="8"/>
        </w:numPr>
        <w:spacing w:after="0"/>
        <w:rPr>
          <w:rFonts w:ascii="Verdana" w:hAnsi="Verdana" w:cs="Microsoft Sans Serif"/>
          <w:sz w:val="24"/>
          <w:szCs w:val="24"/>
          <w:lang w:val="en-US"/>
        </w:rPr>
      </w:pPr>
      <w:r>
        <w:rPr>
          <w:rFonts w:ascii="Verdana" w:hAnsi="Verdana" w:cs="Microsoft Sans Serif"/>
          <w:sz w:val="24"/>
          <w:szCs w:val="24"/>
          <w:lang w:val="en-US"/>
        </w:rPr>
        <w:t>Deletion of the first node.</w:t>
      </w:r>
    </w:p>
    <w:p w14:paraId="6BF4A367" w14:textId="77777777" w:rsidR="00DD5C3E" w:rsidRDefault="00DD5C3E" w:rsidP="00DD5C3E">
      <w:pPr>
        <w:pStyle w:val="ListParagraph"/>
        <w:numPr>
          <w:ilvl w:val="0"/>
          <w:numId w:val="8"/>
        </w:numPr>
        <w:spacing w:after="0"/>
        <w:rPr>
          <w:rFonts w:ascii="Verdana" w:hAnsi="Verdana" w:cs="Microsoft Sans Serif"/>
          <w:sz w:val="24"/>
          <w:szCs w:val="24"/>
          <w:lang w:val="en-US"/>
        </w:rPr>
      </w:pPr>
      <w:r>
        <w:rPr>
          <w:rFonts w:ascii="Verdana" w:hAnsi="Verdana" w:cs="Microsoft Sans Serif"/>
          <w:sz w:val="24"/>
          <w:szCs w:val="24"/>
          <w:lang w:val="en-US"/>
        </w:rPr>
        <w:t>Deletion of the only node.</w:t>
      </w:r>
    </w:p>
    <w:p w14:paraId="232D99E2" w14:textId="77777777" w:rsidR="00DD5C3E" w:rsidRDefault="00DD5C3E" w:rsidP="00DD5C3E">
      <w:pPr>
        <w:pStyle w:val="ListParagraph"/>
        <w:numPr>
          <w:ilvl w:val="0"/>
          <w:numId w:val="8"/>
        </w:numPr>
        <w:spacing w:after="0"/>
        <w:rPr>
          <w:rFonts w:ascii="Verdana" w:hAnsi="Verdana" w:cs="Microsoft Sans Serif"/>
          <w:sz w:val="24"/>
          <w:szCs w:val="24"/>
          <w:lang w:val="en-US"/>
        </w:rPr>
      </w:pPr>
      <w:r>
        <w:rPr>
          <w:rFonts w:ascii="Verdana" w:hAnsi="Verdana" w:cs="Microsoft Sans Serif"/>
          <w:sz w:val="24"/>
          <w:szCs w:val="24"/>
          <w:lang w:val="en-US"/>
        </w:rPr>
        <w:t>Deletion in between the nodes.</w:t>
      </w:r>
    </w:p>
    <w:p w14:paraId="2775497F" w14:textId="6EABDCB6" w:rsidR="00DD5C3E" w:rsidRDefault="00DD5C3E" w:rsidP="00DD5C3E">
      <w:pPr>
        <w:pStyle w:val="ListParagraph"/>
        <w:numPr>
          <w:ilvl w:val="0"/>
          <w:numId w:val="8"/>
        </w:numPr>
        <w:spacing w:after="0"/>
        <w:rPr>
          <w:rFonts w:ascii="Verdana" w:hAnsi="Verdana" w:cs="Microsoft Sans Serif"/>
          <w:sz w:val="24"/>
          <w:szCs w:val="24"/>
          <w:lang w:val="en-US"/>
        </w:rPr>
      </w:pPr>
      <w:r>
        <w:rPr>
          <w:rFonts w:ascii="Verdana" w:hAnsi="Verdana" w:cs="Microsoft Sans Serif"/>
          <w:sz w:val="24"/>
          <w:szCs w:val="24"/>
          <w:lang w:val="en-US"/>
        </w:rPr>
        <w:t>Deletion at the end of the node.</w:t>
      </w:r>
    </w:p>
    <w:p w14:paraId="523F21C2" w14:textId="595E35EE" w:rsidR="00AC093A" w:rsidRDefault="00AC093A" w:rsidP="00AC093A">
      <w:pPr>
        <w:spacing w:after="0"/>
        <w:rPr>
          <w:rFonts w:ascii="Verdana" w:hAnsi="Verdana" w:cs="Microsoft Sans Serif"/>
          <w:sz w:val="24"/>
          <w:szCs w:val="24"/>
          <w:lang w:val="en-US"/>
        </w:rPr>
      </w:pPr>
    </w:p>
    <w:p w14:paraId="0E47D497" w14:textId="77777777" w:rsidR="00AC093A" w:rsidRPr="00AC093A" w:rsidRDefault="00AC093A" w:rsidP="00AC093A">
      <w:pPr>
        <w:spacing w:after="0"/>
        <w:rPr>
          <w:rFonts w:ascii="Verdana" w:hAnsi="Verdana" w:cs="Microsoft Sans Serif"/>
          <w:sz w:val="24"/>
          <w:szCs w:val="24"/>
          <w:lang w:val="en-US"/>
        </w:rPr>
      </w:pPr>
    </w:p>
    <w:p w14:paraId="16B754CA" w14:textId="77777777" w:rsidR="00F35C22" w:rsidRDefault="00F35C22" w:rsidP="00F35C22">
      <w:pPr>
        <w:spacing w:after="0"/>
        <w:rPr>
          <w:rFonts w:ascii="Verdana" w:hAnsi="Verdana" w:cs="Arial"/>
          <w:sz w:val="24"/>
          <w:szCs w:val="24"/>
          <w:lang w:val="en-US"/>
        </w:rPr>
      </w:pPr>
    </w:p>
    <w:p w14:paraId="1E67B107" w14:textId="0AFF278C" w:rsidR="00AC093A"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of the first node</w:t>
      </w:r>
    </w:p>
    <w:p w14:paraId="34B73F4B" w14:textId="4E46468C" w:rsidR="00F35C22" w:rsidRDefault="00300244" w:rsidP="00F35C22">
      <w:pPr>
        <w:spacing w:after="0"/>
        <w:rPr>
          <w:rFonts w:ascii="Arial" w:hAnsi="Arial" w:cs="Arial"/>
          <w:b/>
          <w:bCs/>
          <w:sz w:val="24"/>
          <w:szCs w:val="24"/>
          <w:u w:val="single"/>
          <w:lang w:val="en-US"/>
        </w:rPr>
      </w:pPr>
      <w:r>
        <w:rPr>
          <w:noProof/>
        </w:rPr>
        <w:drawing>
          <wp:anchor distT="0" distB="0" distL="114300" distR="114300" simplePos="0" relativeHeight="251663360" behindDoc="0" locked="0" layoutInCell="1" allowOverlap="1" wp14:anchorId="1F220782" wp14:editId="369372E8">
            <wp:simplePos x="0" y="0"/>
            <wp:positionH relativeFrom="column">
              <wp:posOffset>0</wp:posOffset>
            </wp:positionH>
            <wp:positionV relativeFrom="paragraph">
              <wp:posOffset>187960</wp:posOffset>
            </wp:positionV>
            <wp:extent cx="2906395" cy="211836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6395"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3FBCE" w14:textId="286538F1" w:rsidR="00F35C22" w:rsidRDefault="00F35C22" w:rsidP="00F35C22">
      <w:pPr>
        <w:spacing w:after="0"/>
        <w:rPr>
          <w:rFonts w:ascii="Arial" w:hAnsi="Arial" w:cs="Arial"/>
          <w:b/>
          <w:bCs/>
          <w:sz w:val="24"/>
          <w:szCs w:val="24"/>
          <w:u w:val="single"/>
          <w:lang w:val="en-US"/>
        </w:rPr>
      </w:pPr>
    </w:p>
    <w:p w14:paraId="34E00CB1" w14:textId="77777777" w:rsidR="00F35C22" w:rsidRDefault="00F35C22" w:rsidP="00F35C22">
      <w:pPr>
        <w:spacing w:after="0"/>
        <w:rPr>
          <w:rFonts w:ascii="Arial" w:hAnsi="Arial" w:cs="Arial"/>
          <w:b/>
          <w:bCs/>
          <w:sz w:val="24"/>
          <w:szCs w:val="24"/>
          <w:u w:val="single"/>
          <w:lang w:val="en-US"/>
        </w:rPr>
      </w:pPr>
    </w:p>
    <w:p w14:paraId="0ECCE74B" w14:textId="77777777" w:rsidR="00300244" w:rsidRDefault="00300244" w:rsidP="00F35C22">
      <w:pPr>
        <w:spacing w:after="0"/>
        <w:rPr>
          <w:rFonts w:ascii="Arial" w:hAnsi="Arial" w:cs="Arial"/>
          <w:b/>
          <w:bCs/>
          <w:sz w:val="24"/>
          <w:szCs w:val="24"/>
          <w:u w:val="single"/>
          <w:lang w:val="en-US"/>
        </w:rPr>
      </w:pPr>
    </w:p>
    <w:p w14:paraId="420BF5AB" w14:textId="77777777" w:rsidR="00300244" w:rsidRDefault="00300244" w:rsidP="00F35C22">
      <w:pPr>
        <w:spacing w:after="0"/>
        <w:rPr>
          <w:rFonts w:ascii="Arial" w:hAnsi="Arial" w:cs="Arial"/>
          <w:b/>
          <w:bCs/>
          <w:sz w:val="24"/>
          <w:szCs w:val="24"/>
          <w:u w:val="single"/>
          <w:lang w:val="en-US"/>
        </w:rPr>
      </w:pPr>
    </w:p>
    <w:p w14:paraId="27E1C6FD" w14:textId="77777777" w:rsidR="00300244" w:rsidRDefault="00300244" w:rsidP="00F35C22">
      <w:pPr>
        <w:spacing w:after="0"/>
        <w:rPr>
          <w:rFonts w:ascii="Arial" w:hAnsi="Arial" w:cs="Arial"/>
          <w:b/>
          <w:bCs/>
          <w:sz w:val="24"/>
          <w:szCs w:val="24"/>
          <w:u w:val="single"/>
          <w:lang w:val="en-US"/>
        </w:rPr>
      </w:pPr>
    </w:p>
    <w:p w14:paraId="3E976914" w14:textId="77777777" w:rsidR="00300244" w:rsidRDefault="00300244" w:rsidP="00F35C22">
      <w:pPr>
        <w:spacing w:after="0"/>
        <w:rPr>
          <w:rFonts w:ascii="Arial" w:hAnsi="Arial" w:cs="Arial"/>
          <w:b/>
          <w:bCs/>
          <w:sz w:val="24"/>
          <w:szCs w:val="24"/>
          <w:u w:val="single"/>
          <w:lang w:val="en-US"/>
        </w:rPr>
      </w:pPr>
    </w:p>
    <w:p w14:paraId="0D9A6D0E" w14:textId="77777777" w:rsidR="00300244" w:rsidRDefault="00300244" w:rsidP="00F35C22">
      <w:pPr>
        <w:spacing w:after="0"/>
        <w:rPr>
          <w:rFonts w:ascii="Arial" w:hAnsi="Arial" w:cs="Arial"/>
          <w:b/>
          <w:bCs/>
          <w:sz w:val="24"/>
          <w:szCs w:val="24"/>
          <w:u w:val="single"/>
          <w:lang w:val="en-US"/>
        </w:rPr>
      </w:pPr>
    </w:p>
    <w:p w14:paraId="25271B20" w14:textId="77777777" w:rsidR="00300244" w:rsidRDefault="00300244" w:rsidP="00F35C22">
      <w:pPr>
        <w:spacing w:after="0"/>
        <w:rPr>
          <w:rFonts w:ascii="Arial" w:hAnsi="Arial" w:cs="Arial"/>
          <w:b/>
          <w:bCs/>
          <w:sz w:val="24"/>
          <w:szCs w:val="24"/>
          <w:u w:val="single"/>
          <w:lang w:val="en-US"/>
        </w:rPr>
      </w:pPr>
    </w:p>
    <w:p w14:paraId="3B6170AB" w14:textId="77777777" w:rsidR="00300244" w:rsidRDefault="00300244" w:rsidP="00F35C22">
      <w:pPr>
        <w:spacing w:after="0"/>
        <w:rPr>
          <w:rFonts w:ascii="Arial" w:hAnsi="Arial" w:cs="Arial"/>
          <w:b/>
          <w:bCs/>
          <w:sz w:val="24"/>
          <w:szCs w:val="24"/>
          <w:u w:val="single"/>
          <w:lang w:val="en-US"/>
        </w:rPr>
      </w:pPr>
    </w:p>
    <w:p w14:paraId="499DFEB7" w14:textId="77777777" w:rsidR="00300244" w:rsidRDefault="00300244" w:rsidP="00F35C22">
      <w:pPr>
        <w:spacing w:after="0"/>
        <w:rPr>
          <w:rFonts w:ascii="Arial" w:hAnsi="Arial" w:cs="Arial"/>
          <w:b/>
          <w:bCs/>
          <w:sz w:val="24"/>
          <w:szCs w:val="24"/>
          <w:u w:val="single"/>
          <w:lang w:val="en-US"/>
        </w:rPr>
      </w:pPr>
    </w:p>
    <w:p w14:paraId="6934DA7D" w14:textId="77777777" w:rsidR="00300244" w:rsidRDefault="00300244" w:rsidP="00F35C22">
      <w:pPr>
        <w:spacing w:after="0"/>
        <w:rPr>
          <w:rFonts w:ascii="Arial" w:hAnsi="Arial" w:cs="Arial"/>
          <w:b/>
          <w:bCs/>
          <w:sz w:val="24"/>
          <w:szCs w:val="24"/>
          <w:u w:val="single"/>
          <w:lang w:val="en-US"/>
        </w:rPr>
      </w:pPr>
    </w:p>
    <w:p w14:paraId="7071369E" w14:textId="77777777" w:rsidR="00300244" w:rsidRDefault="00300244" w:rsidP="00F35C22">
      <w:pPr>
        <w:spacing w:after="0"/>
        <w:rPr>
          <w:rFonts w:ascii="Arial" w:hAnsi="Arial" w:cs="Arial"/>
          <w:b/>
          <w:bCs/>
          <w:sz w:val="24"/>
          <w:szCs w:val="24"/>
          <w:u w:val="single"/>
          <w:lang w:val="en-US"/>
        </w:rPr>
      </w:pPr>
    </w:p>
    <w:p w14:paraId="114DA00A" w14:textId="246EB3BD" w:rsidR="00300244" w:rsidRDefault="00300244" w:rsidP="00F35C22">
      <w:pPr>
        <w:spacing w:after="0"/>
        <w:rPr>
          <w:rFonts w:ascii="Arial" w:hAnsi="Arial" w:cs="Arial"/>
          <w:b/>
          <w:bCs/>
          <w:sz w:val="24"/>
          <w:szCs w:val="24"/>
          <w:u w:val="single"/>
          <w:lang w:val="en-US"/>
        </w:rPr>
      </w:pPr>
    </w:p>
    <w:p w14:paraId="45F21587" w14:textId="77777777" w:rsidR="00300244" w:rsidRDefault="00300244" w:rsidP="00F35C22">
      <w:pPr>
        <w:spacing w:after="0"/>
        <w:rPr>
          <w:rFonts w:ascii="Arial" w:hAnsi="Arial" w:cs="Arial"/>
          <w:b/>
          <w:bCs/>
          <w:sz w:val="24"/>
          <w:szCs w:val="24"/>
          <w:u w:val="single"/>
          <w:lang w:val="en-US"/>
        </w:rPr>
      </w:pPr>
    </w:p>
    <w:p w14:paraId="1253A9B6" w14:textId="42494E4C" w:rsidR="00F35C22"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of the only node</w:t>
      </w:r>
    </w:p>
    <w:p w14:paraId="2EA26291" w14:textId="77777777" w:rsidR="00F35C22" w:rsidRDefault="00F35C22" w:rsidP="00F35C22">
      <w:pPr>
        <w:spacing w:after="0"/>
        <w:rPr>
          <w:rFonts w:ascii="Arial" w:hAnsi="Arial" w:cs="Arial"/>
          <w:b/>
          <w:bCs/>
          <w:sz w:val="24"/>
          <w:szCs w:val="24"/>
          <w:u w:val="single"/>
          <w:lang w:val="en-US"/>
        </w:rPr>
      </w:pPr>
    </w:p>
    <w:p w14:paraId="26AC180A" w14:textId="6A015EB8" w:rsidR="00F35C22" w:rsidRDefault="00F35C22" w:rsidP="00F35C22">
      <w:pPr>
        <w:spacing w:after="0"/>
        <w:rPr>
          <w:rFonts w:ascii="Arial" w:hAnsi="Arial" w:cs="Arial"/>
          <w:b/>
          <w:bCs/>
          <w:sz w:val="24"/>
          <w:szCs w:val="24"/>
          <w:u w:val="single"/>
          <w:lang w:val="en-US"/>
        </w:rPr>
      </w:pPr>
    </w:p>
    <w:p w14:paraId="519BB6CC" w14:textId="693E8796" w:rsidR="00300244" w:rsidRDefault="00300244" w:rsidP="00F35C22">
      <w:pPr>
        <w:spacing w:after="0"/>
        <w:rPr>
          <w:rFonts w:ascii="Arial" w:hAnsi="Arial" w:cs="Arial"/>
          <w:b/>
          <w:bCs/>
          <w:sz w:val="24"/>
          <w:szCs w:val="24"/>
          <w:u w:val="single"/>
          <w:lang w:val="en-US"/>
        </w:rPr>
      </w:pPr>
      <w:r>
        <w:rPr>
          <w:noProof/>
        </w:rPr>
        <w:drawing>
          <wp:anchor distT="0" distB="0" distL="114300" distR="114300" simplePos="0" relativeHeight="251664384" behindDoc="0" locked="0" layoutInCell="1" allowOverlap="1" wp14:anchorId="5983303D" wp14:editId="3762D9C1">
            <wp:simplePos x="0" y="0"/>
            <wp:positionH relativeFrom="column">
              <wp:posOffset>-87630</wp:posOffset>
            </wp:positionH>
            <wp:positionV relativeFrom="paragraph">
              <wp:posOffset>65405</wp:posOffset>
            </wp:positionV>
            <wp:extent cx="2069465" cy="207899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9465" cy="207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73DEC" w14:textId="712F55C8" w:rsidR="00300244" w:rsidRDefault="00300244" w:rsidP="00F35C22">
      <w:pPr>
        <w:spacing w:after="0"/>
        <w:rPr>
          <w:rFonts w:ascii="Arial" w:hAnsi="Arial" w:cs="Arial"/>
          <w:b/>
          <w:bCs/>
          <w:sz w:val="24"/>
          <w:szCs w:val="24"/>
          <w:u w:val="single"/>
          <w:lang w:val="en-US"/>
        </w:rPr>
      </w:pPr>
    </w:p>
    <w:p w14:paraId="3FFACBB3" w14:textId="13655730" w:rsidR="00300244" w:rsidRDefault="00300244" w:rsidP="00F35C22">
      <w:pPr>
        <w:spacing w:after="0"/>
        <w:rPr>
          <w:rFonts w:ascii="Arial" w:hAnsi="Arial" w:cs="Arial"/>
          <w:b/>
          <w:bCs/>
          <w:sz w:val="24"/>
          <w:szCs w:val="24"/>
          <w:u w:val="single"/>
          <w:lang w:val="en-US"/>
        </w:rPr>
      </w:pPr>
    </w:p>
    <w:p w14:paraId="31CE9904" w14:textId="5DD0FA5B" w:rsidR="00300244" w:rsidRDefault="00300244" w:rsidP="00F35C22">
      <w:pPr>
        <w:spacing w:after="0"/>
        <w:rPr>
          <w:rFonts w:ascii="Arial" w:hAnsi="Arial" w:cs="Arial"/>
          <w:b/>
          <w:bCs/>
          <w:sz w:val="24"/>
          <w:szCs w:val="24"/>
          <w:u w:val="single"/>
          <w:lang w:val="en-US"/>
        </w:rPr>
      </w:pPr>
    </w:p>
    <w:p w14:paraId="35214EF9" w14:textId="59DF7F19" w:rsidR="00300244" w:rsidRDefault="00300244" w:rsidP="00F35C22">
      <w:pPr>
        <w:spacing w:after="0"/>
        <w:rPr>
          <w:rFonts w:ascii="Arial" w:hAnsi="Arial" w:cs="Arial"/>
          <w:b/>
          <w:bCs/>
          <w:sz w:val="24"/>
          <w:szCs w:val="24"/>
          <w:u w:val="single"/>
          <w:lang w:val="en-US"/>
        </w:rPr>
      </w:pPr>
    </w:p>
    <w:p w14:paraId="6E1BB759" w14:textId="3855C64C" w:rsidR="00300244" w:rsidRDefault="00300244" w:rsidP="00F35C22">
      <w:pPr>
        <w:spacing w:after="0"/>
        <w:rPr>
          <w:rFonts w:ascii="Arial" w:hAnsi="Arial" w:cs="Arial"/>
          <w:b/>
          <w:bCs/>
          <w:sz w:val="24"/>
          <w:szCs w:val="24"/>
          <w:u w:val="single"/>
          <w:lang w:val="en-US"/>
        </w:rPr>
      </w:pPr>
    </w:p>
    <w:p w14:paraId="4DA519EA" w14:textId="77777777" w:rsidR="00300244" w:rsidRDefault="00300244" w:rsidP="00F35C22">
      <w:pPr>
        <w:spacing w:after="0"/>
        <w:rPr>
          <w:rFonts w:ascii="Arial" w:hAnsi="Arial" w:cs="Arial"/>
          <w:b/>
          <w:bCs/>
          <w:sz w:val="24"/>
          <w:szCs w:val="24"/>
          <w:u w:val="single"/>
          <w:lang w:val="en-US"/>
        </w:rPr>
      </w:pPr>
    </w:p>
    <w:p w14:paraId="3322F66D" w14:textId="77777777" w:rsidR="00F35C22" w:rsidRPr="008A0FE0" w:rsidRDefault="00F35C22" w:rsidP="00F35C22">
      <w:pPr>
        <w:spacing w:after="0"/>
        <w:rPr>
          <w:rFonts w:ascii="Arial" w:hAnsi="Arial" w:cs="Arial"/>
          <w:b/>
          <w:bCs/>
          <w:sz w:val="24"/>
          <w:szCs w:val="24"/>
          <w:u w:val="single"/>
          <w:lang w:val="en-US"/>
        </w:rPr>
      </w:pPr>
    </w:p>
    <w:p w14:paraId="4446C828" w14:textId="77777777" w:rsidR="00300244" w:rsidRDefault="00300244" w:rsidP="00F35C22">
      <w:pPr>
        <w:spacing w:after="0"/>
        <w:rPr>
          <w:rFonts w:ascii="Arial" w:hAnsi="Arial" w:cs="Arial"/>
          <w:b/>
          <w:bCs/>
          <w:sz w:val="24"/>
          <w:szCs w:val="24"/>
          <w:u w:val="single"/>
          <w:lang w:val="en-US"/>
        </w:rPr>
      </w:pPr>
    </w:p>
    <w:p w14:paraId="514FF8EB" w14:textId="77777777" w:rsidR="00300244" w:rsidRDefault="00300244" w:rsidP="00F35C22">
      <w:pPr>
        <w:spacing w:after="0"/>
        <w:rPr>
          <w:rFonts w:ascii="Arial" w:hAnsi="Arial" w:cs="Arial"/>
          <w:b/>
          <w:bCs/>
          <w:sz w:val="24"/>
          <w:szCs w:val="24"/>
          <w:u w:val="single"/>
          <w:lang w:val="en-US"/>
        </w:rPr>
      </w:pPr>
    </w:p>
    <w:p w14:paraId="0765F4A1" w14:textId="77777777" w:rsidR="00300244" w:rsidRDefault="00300244" w:rsidP="00F35C22">
      <w:pPr>
        <w:spacing w:after="0"/>
        <w:rPr>
          <w:rFonts w:ascii="Arial" w:hAnsi="Arial" w:cs="Arial"/>
          <w:b/>
          <w:bCs/>
          <w:sz w:val="24"/>
          <w:szCs w:val="24"/>
          <w:u w:val="single"/>
          <w:lang w:val="en-US"/>
        </w:rPr>
      </w:pPr>
    </w:p>
    <w:p w14:paraId="1087DFB9" w14:textId="77777777" w:rsidR="00300244" w:rsidRDefault="00300244" w:rsidP="00F35C22">
      <w:pPr>
        <w:spacing w:after="0"/>
        <w:rPr>
          <w:rFonts w:ascii="Arial" w:hAnsi="Arial" w:cs="Arial"/>
          <w:b/>
          <w:bCs/>
          <w:sz w:val="24"/>
          <w:szCs w:val="24"/>
          <w:u w:val="single"/>
          <w:lang w:val="en-US"/>
        </w:rPr>
      </w:pPr>
    </w:p>
    <w:p w14:paraId="6D104688" w14:textId="664894A8" w:rsidR="00300244" w:rsidRDefault="00300244" w:rsidP="00F35C22">
      <w:pPr>
        <w:spacing w:after="0"/>
        <w:rPr>
          <w:rFonts w:ascii="Arial" w:hAnsi="Arial" w:cs="Arial"/>
          <w:b/>
          <w:bCs/>
          <w:sz w:val="24"/>
          <w:szCs w:val="24"/>
          <w:u w:val="single"/>
          <w:lang w:val="en-US"/>
        </w:rPr>
      </w:pPr>
    </w:p>
    <w:p w14:paraId="097BDF2E" w14:textId="77777777" w:rsidR="005C6BFE" w:rsidRDefault="005C6BFE" w:rsidP="00F35C22">
      <w:pPr>
        <w:spacing w:after="0"/>
        <w:rPr>
          <w:rFonts w:ascii="Arial" w:hAnsi="Arial" w:cs="Arial"/>
          <w:b/>
          <w:bCs/>
          <w:sz w:val="24"/>
          <w:szCs w:val="24"/>
          <w:u w:val="single"/>
          <w:lang w:val="en-US"/>
        </w:rPr>
      </w:pPr>
    </w:p>
    <w:p w14:paraId="453F4759" w14:textId="1366507D" w:rsidR="00F35C22"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at the end</w:t>
      </w:r>
    </w:p>
    <w:p w14:paraId="66CD8D46" w14:textId="14699B1B" w:rsidR="00F35C22" w:rsidRDefault="00107F28" w:rsidP="00F35C22">
      <w:pPr>
        <w:spacing w:after="0"/>
        <w:rPr>
          <w:rFonts w:ascii="Arial" w:hAnsi="Arial" w:cs="Arial"/>
          <w:b/>
          <w:bCs/>
          <w:sz w:val="24"/>
          <w:szCs w:val="24"/>
          <w:u w:val="single"/>
          <w:lang w:val="en-US"/>
        </w:rPr>
      </w:pPr>
      <w:r>
        <w:rPr>
          <w:noProof/>
        </w:rPr>
        <w:drawing>
          <wp:inline distT="0" distB="0" distL="0" distR="0" wp14:anchorId="73C1F8F1" wp14:editId="7916C712">
            <wp:extent cx="2877489" cy="1661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7510" cy="1666945"/>
                    </a:xfrm>
                    <a:prstGeom prst="rect">
                      <a:avLst/>
                    </a:prstGeom>
                    <a:noFill/>
                    <a:ln>
                      <a:noFill/>
                    </a:ln>
                  </pic:spPr>
                </pic:pic>
              </a:graphicData>
            </a:graphic>
          </wp:inline>
        </w:drawing>
      </w:r>
    </w:p>
    <w:p w14:paraId="3270133B" w14:textId="77777777" w:rsidR="008F6680" w:rsidRDefault="008F6680" w:rsidP="00F35C22">
      <w:pPr>
        <w:spacing w:after="0"/>
        <w:rPr>
          <w:rFonts w:ascii="Arial" w:hAnsi="Arial" w:cs="Arial"/>
          <w:b/>
          <w:bCs/>
          <w:sz w:val="24"/>
          <w:szCs w:val="24"/>
          <w:u w:val="single"/>
          <w:lang w:val="en-US"/>
        </w:rPr>
      </w:pPr>
    </w:p>
    <w:p w14:paraId="25F7B172" w14:textId="77777777" w:rsidR="00107F28" w:rsidRPr="008A0FE0" w:rsidRDefault="00107F28" w:rsidP="00F35C22">
      <w:pPr>
        <w:spacing w:after="0"/>
        <w:rPr>
          <w:rFonts w:ascii="Arial" w:hAnsi="Arial" w:cs="Arial"/>
          <w:b/>
          <w:bCs/>
          <w:sz w:val="24"/>
          <w:szCs w:val="24"/>
          <w:u w:val="single"/>
          <w:lang w:val="en-US"/>
        </w:rPr>
      </w:pPr>
    </w:p>
    <w:p w14:paraId="76B1A4CC" w14:textId="77777777" w:rsidR="00F35C22" w:rsidRDefault="00F35C22" w:rsidP="00F35C22">
      <w:pPr>
        <w:spacing w:after="0"/>
        <w:rPr>
          <w:rFonts w:ascii="Arial" w:hAnsi="Arial" w:cs="Arial"/>
          <w:b/>
          <w:bCs/>
          <w:sz w:val="24"/>
          <w:szCs w:val="24"/>
          <w:u w:val="single"/>
          <w:lang w:val="en-US"/>
        </w:rPr>
      </w:pPr>
      <w:r w:rsidRPr="008A0FE0">
        <w:rPr>
          <w:rFonts w:ascii="Arial" w:hAnsi="Arial" w:cs="Arial"/>
          <w:b/>
          <w:bCs/>
          <w:sz w:val="24"/>
          <w:szCs w:val="24"/>
          <w:u w:val="single"/>
          <w:lang w:val="en-US"/>
        </w:rPr>
        <w:t>Deletion in between the nodes</w:t>
      </w:r>
    </w:p>
    <w:p w14:paraId="0CE7CC82" w14:textId="3EC98C2D" w:rsidR="00F35C22" w:rsidRDefault="00F35C22" w:rsidP="00F35C22">
      <w:pPr>
        <w:spacing w:after="0"/>
        <w:rPr>
          <w:rFonts w:ascii="Arial" w:hAnsi="Arial" w:cs="Arial"/>
          <w:b/>
          <w:bCs/>
          <w:sz w:val="24"/>
          <w:szCs w:val="24"/>
          <w:u w:val="single"/>
          <w:lang w:val="en-US"/>
        </w:rPr>
      </w:pPr>
    </w:p>
    <w:p w14:paraId="339D5D23" w14:textId="4BD767F8" w:rsidR="00F35C22" w:rsidRDefault="00F35C22" w:rsidP="00F35C22">
      <w:pPr>
        <w:spacing w:after="0"/>
        <w:rPr>
          <w:rFonts w:ascii="Arial" w:hAnsi="Arial" w:cs="Arial"/>
          <w:b/>
          <w:bCs/>
          <w:sz w:val="24"/>
          <w:szCs w:val="24"/>
          <w:lang w:val="en-US"/>
        </w:rPr>
      </w:pPr>
      <w:r>
        <w:rPr>
          <w:rFonts w:ascii="Arial" w:hAnsi="Arial" w:cs="Arial"/>
          <w:b/>
          <w:bCs/>
          <w:sz w:val="24"/>
          <w:szCs w:val="24"/>
          <w:lang w:val="en-US"/>
        </w:rPr>
        <w:t>Further divided into two more cases</w:t>
      </w:r>
    </w:p>
    <w:p w14:paraId="370ACD40" w14:textId="77777777" w:rsidR="00F35C22" w:rsidRDefault="00F35C22" w:rsidP="00F35C22">
      <w:pPr>
        <w:spacing w:after="0"/>
        <w:rPr>
          <w:rFonts w:ascii="Arial" w:hAnsi="Arial" w:cs="Arial"/>
          <w:b/>
          <w:bCs/>
          <w:sz w:val="24"/>
          <w:szCs w:val="24"/>
          <w:lang w:val="en-US"/>
        </w:rPr>
      </w:pPr>
    </w:p>
    <w:p w14:paraId="3470D94E" w14:textId="77777777" w:rsidR="00F35C22" w:rsidRPr="00301D02" w:rsidRDefault="00F35C22" w:rsidP="00F35C22">
      <w:pPr>
        <w:pStyle w:val="ListParagraph"/>
        <w:numPr>
          <w:ilvl w:val="0"/>
          <w:numId w:val="9"/>
        </w:numPr>
        <w:spacing w:after="0"/>
        <w:rPr>
          <w:rFonts w:ascii="Arial" w:hAnsi="Arial" w:cs="Arial"/>
          <w:sz w:val="24"/>
          <w:szCs w:val="24"/>
          <w:lang w:val="en-US"/>
        </w:rPr>
      </w:pPr>
      <w:r w:rsidRPr="00301D02">
        <w:rPr>
          <w:rFonts w:ascii="Arial" w:hAnsi="Arial" w:cs="Arial"/>
          <w:sz w:val="24"/>
          <w:szCs w:val="24"/>
          <w:lang w:val="en-US"/>
        </w:rPr>
        <w:t>Deletion after a node</w:t>
      </w:r>
    </w:p>
    <w:p w14:paraId="684D62FF" w14:textId="2BA8EBFA" w:rsidR="00F35C22" w:rsidRPr="00301D02" w:rsidRDefault="00F35C22" w:rsidP="00F35C22">
      <w:pPr>
        <w:pStyle w:val="ListParagraph"/>
        <w:numPr>
          <w:ilvl w:val="0"/>
          <w:numId w:val="9"/>
        </w:numPr>
        <w:spacing w:after="0"/>
        <w:rPr>
          <w:rFonts w:ascii="Arial" w:hAnsi="Arial" w:cs="Arial"/>
          <w:sz w:val="24"/>
          <w:szCs w:val="24"/>
          <w:lang w:val="en-US"/>
        </w:rPr>
      </w:pPr>
      <w:r w:rsidRPr="00301D02">
        <w:rPr>
          <w:rFonts w:ascii="Arial" w:hAnsi="Arial" w:cs="Arial"/>
          <w:sz w:val="24"/>
          <w:szCs w:val="24"/>
          <w:lang w:val="en-US"/>
        </w:rPr>
        <w:t>Deletion before a node</w:t>
      </w:r>
    </w:p>
    <w:p w14:paraId="357298A1" w14:textId="77777777" w:rsidR="00F35C22" w:rsidRDefault="00F35C22" w:rsidP="00F35C22">
      <w:pPr>
        <w:spacing w:after="0"/>
        <w:rPr>
          <w:rFonts w:ascii="Arial" w:hAnsi="Arial" w:cs="Arial"/>
          <w:b/>
          <w:bCs/>
          <w:sz w:val="28"/>
          <w:szCs w:val="28"/>
          <w:u w:val="single"/>
          <w:lang w:val="en-US"/>
        </w:rPr>
      </w:pPr>
    </w:p>
    <w:p w14:paraId="085639D3" w14:textId="0CD6C3C1" w:rsidR="00F35C22" w:rsidRDefault="00F35C22" w:rsidP="00F35C22">
      <w:pPr>
        <w:spacing w:after="0"/>
        <w:rPr>
          <w:rFonts w:ascii="Arial" w:hAnsi="Arial" w:cs="Arial"/>
          <w:b/>
          <w:bCs/>
          <w:sz w:val="24"/>
          <w:szCs w:val="24"/>
          <w:u w:val="single"/>
          <w:lang w:val="en-US"/>
        </w:rPr>
      </w:pPr>
      <w:r w:rsidRPr="00DD5C3E">
        <w:rPr>
          <w:rFonts w:ascii="Arial" w:hAnsi="Arial" w:cs="Arial"/>
          <w:b/>
          <w:bCs/>
          <w:sz w:val="24"/>
          <w:szCs w:val="24"/>
          <w:u w:val="single"/>
          <w:lang w:val="en-US"/>
        </w:rPr>
        <w:t>Deletion after a node</w:t>
      </w:r>
      <w:r w:rsidR="008F6680" w:rsidRPr="008F6680">
        <w:rPr>
          <w:rFonts w:ascii="Arial" w:hAnsi="Arial" w:cs="Arial"/>
          <w:sz w:val="24"/>
          <w:szCs w:val="24"/>
          <w:lang w:val="en-US"/>
        </w:rPr>
        <w:t xml:space="preserve"> (Delete Node After 4)</w:t>
      </w:r>
    </w:p>
    <w:p w14:paraId="225AFE01" w14:textId="263E67B8" w:rsidR="00107F28" w:rsidRDefault="00476843" w:rsidP="00F35C22">
      <w:pPr>
        <w:spacing w:after="0"/>
        <w:rPr>
          <w:rFonts w:ascii="Arial" w:hAnsi="Arial" w:cs="Arial"/>
          <w:b/>
          <w:bCs/>
          <w:sz w:val="24"/>
          <w:szCs w:val="24"/>
          <w:u w:val="single"/>
          <w:lang w:val="en-US"/>
        </w:rPr>
      </w:pPr>
      <w:r>
        <w:rPr>
          <w:noProof/>
        </w:rPr>
        <w:drawing>
          <wp:anchor distT="0" distB="0" distL="114300" distR="114300" simplePos="0" relativeHeight="251665408" behindDoc="0" locked="0" layoutInCell="1" allowOverlap="1" wp14:anchorId="1A46CA92" wp14:editId="2C0C891E">
            <wp:simplePos x="0" y="0"/>
            <wp:positionH relativeFrom="column">
              <wp:posOffset>0</wp:posOffset>
            </wp:positionH>
            <wp:positionV relativeFrom="paragraph">
              <wp:posOffset>194945</wp:posOffset>
            </wp:positionV>
            <wp:extent cx="3575050" cy="181356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505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C9C9E" w14:textId="1E3D06E6" w:rsidR="00107F28" w:rsidRDefault="00107F28" w:rsidP="00F35C22">
      <w:pPr>
        <w:spacing w:after="0"/>
        <w:rPr>
          <w:rFonts w:ascii="Arial" w:hAnsi="Arial" w:cs="Arial"/>
          <w:b/>
          <w:bCs/>
          <w:sz w:val="24"/>
          <w:szCs w:val="24"/>
          <w:u w:val="single"/>
          <w:lang w:val="en-US"/>
        </w:rPr>
      </w:pPr>
    </w:p>
    <w:p w14:paraId="229750C4" w14:textId="4776F5B0" w:rsidR="00F35C22" w:rsidRDefault="00F35C22" w:rsidP="00F35C22">
      <w:pPr>
        <w:spacing w:after="0"/>
        <w:rPr>
          <w:rFonts w:ascii="Arial" w:hAnsi="Arial" w:cs="Arial"/>
          <w:b/>
          <w:bCs/>
          <w:sz w:val="24"/>
          <w:szCs w:val="24"/>
          <w:u w:val="single"/>
          <w:lang w:val="en-US"/>
        </w:rPr>
      </w:pPr>
    </w:p>
    <w:p w14:paraId="47F073C3" w14:textId="77777777" w:rsidR="00F35C22" w:rsidRPr="00DD5C3E" w:rsidRDefault="00F35C22" w:rsidP="00F35C22">
      <w:pPr>
        <w:spacing w:after="0"/>
        <w:rPr>
          <w:rFonts w:ascii="Arial" w:hAnsi="Arial" w:cs="Arial"/>
          <w:b/>
          <w:bCs/>
          <w:sz w:val="24"/>
          <w:szCs w:val="24"/>
          <w:u w:val="single"/>
          <w:lang w:val="en-US"/>
        </w:rPr>
      </w:pPr>
    </w:p>
    <w:p w14:paraId="7D2937AC" w14:textId="581D3ADD" w:rsidR="008F6680" w:rsidRDefault="008F6680" w:rsidP="00F35C22">
      <w:pPr>
        <w:rPr>
          <w:rFonts w:ascii="Arial" w:hAnsi="Arial" w:cs="Arial"/>
          <w:b/>
          <w:bCs/>
          <w:sz w:val="24"/>
          <w:szCs w:val="24"/>
          <w:u w:val="single"/>
          <w:lang w:val="en-US"/>
        </w:rPr>
      </w:pPr>
    </w:p>
    <w:p w14:paraId="74BDD883" w14:textId="3F32557C" w:rsidR="008F6680" w:rsidRDefault="008F6680" w:rsidP="00F35C22">
      <w:pPr>
        <w:rPr>
          <w:rFonts w:ascii="Arial" w:hAnsi="Arial" w:cs="Arial"/>
          <w:b/>
          <w:bCs/>
          <w:sz w:val="24"/>
          <w:szCs w:val="24"/>
          <w:u w:val="single"/>
          <w:lang w:val="en-US"/>
        </w:rPr>
      </w:pPr>
    </w:p>
    <w:p w14:paraId="439E1EAB" w14:textId="77777777" w:rsidR="008F6680" w:rsidRDefault="008F6680" w:rsidP="00F35C22">
      <w:pPr>
        <w:rPr>
          <w:rFonts w:ascii="Arial" w:hAnsi="Arial" w:cs="Arial"/>
          <w:b/>
          <w:bCs/>
          <w:sz w:val="24"/>
          <w:szCs w:val="24"/>
          <w:u w:val="single"/>
          <w:lang w:val="en-US"/>
        </w:rPr>
      </w:pPr>
    </w:p>
    <w:p w14:paraId="63535333" w14:textId="62FD7595" w:rsidR="008F6680" w:rsidRDefault="008F6680" w:rsidP="00F35C22">
      <w:pPr>
        <w:rPr>
          <w:rFonts w:ascii="Arial" w:hAnsi="Arial" w:cs="Arial"/>
          <w:b/>
          <w:bCs/>
          <w:sz w:val="24"/>
          <w:szCs w:val="24"/>
          <w:u w:val="single"/>
          <w:lang w:val="en-US"/>
        </w:rPr>
      </w:pPr>
    </w:p>
    <w:p w14:paraId="6F717994" w14:textId="53F71BC2" w:rsidR="008F6680" w:rsidRDefault="008F6680" w:rsidP="00F35C22">
      <w:pPr>
        <w:rPr>
          <w:rFonts w:ascii="Arial" w:hAnsi="Arial" w:cs="Arial"/>
          <w:b/>
          <w:bCs/>
          <w:sz w:val="24"/>
          <w:szCs w:val="24"/>
          <w:u w:val="single"/>
          <w:lang w:val="en-US"/>
        </w:rPr>
      </w:pPr>
    </w:p>
    <w:p w14:paraId="6EF50541" w14:textId="775EA506" w:rsidR="00F35C22" w:rsidRDefault="00F35C22" w:rsidP="00F35C22">
      <w:r w:rsidRPr="00DD5C3E">
        <w:rPr>
          <w:rFonts w:ascii="Arial" w:hAnsi="Arial" w:cs="Arial"/>
          <w:b/>
          <w:bCs/>
          <w:sz w:val="24"/>
          <w:szCs w:val="24"/>
          <w:u w:val="single"/>
          <w:lang w:val="en-US"/>
        </w:rPr>
        <w:t>Deletion after a node</w:t>
      </w:r>
      <w:r w:rsidR="008F6680">
        <w:rPr>
          <w:rFonts w:ascii="Arial" w:hAnsi="Arial" w:cs="Arial"/>
          <w:b/>
          <w:bCs/>
          <w:sz w:val="24"/>
          <w:szCs w:val="24"/>
          <w:u w:val="single"/>
          <w:lang w:val="en-US"/>
        </w:rPr>
        <w:t xml:space="preserve"> </w:t>
      </w:r>
      <w:r w:rsidR="008F6680" w:rsidRPr="008F6680">
        <w:rPr>
          <w:rFonts w:ascii="Arial" w:hAnsi="Arial" w:cs="Arial"/>
          <w:sz w:val="24"/>
          <w:szCs w:val="24"/>
          <w:lang w:val="en-US"/>
        </w:rPr>
        <w:t xml:space="preserve">(Delete Node </w:t>
      </w:r>
      <w:r w:rsidR="008F6680">
        <w:rPr>
          <w:rFonts w:ascii="Arial" w:hAnsi="Arial" w:cs="Arial"/>
          <w:sz w:val="24"/>
          <w:szCs w:val="24"/>
          <w:lang w:val="en-US"/>
        </w:rPr>
        <w:t>Before 19</w:t>
      </w:r>
      <w:r w:rsidR="008F6680" w:rsidRPr="008F6680">
        <w:rPr>
          <w:rFonts w:ascii="Arial" w:hAnsi="Arial" w:cs="Arial"/>
          <w:sz w:val="24"/>
          <w:szCs w:val="24"/>
          <w:lang w:val="en-US"/>
        </w:rPr>
        <w:t>)</w:t>
      </w:r>
    </w:p>
    <w:p w14:paraId="00E457F0" w14:textId="04EDC268" w:rsidR="00FD1347" w:rsidRDefault="00476843" w:rsidP="00FD1347">
      <w:pPr>
        <w:pStyle w:val="ListParagraph"/>
        <w:spacing w:after="0"/>
        <w:rPr>
          <w:rFonts w:ascii="Verdana" w:hAnsi="Verdana" w:cs="Microsoft Sans Serif"/>
          <w:sz w:val="24"/>
          <w:szCs w:val="24"/>
          <w:lang w:val="en-US"/>
        </w:rPr>
      </w:pPr>
      <w:r>
        <w:rPr>
          <w:noProof/>
        </w:rPr>
        <w:drawing>
          <wp:anchor distT="0" distB="0" distL="114300" distR="114300" simplePos="0" relativeHeight="251666432" behindDoc="0" locked="0" layoutInCell="1" allowOverlap="1" wp14:anchorId="197426AD" wp14:editId="21D19F6F">
            <wp:simplePos x="0" y="0"/>
            <wp:positionH relativeFrom="column">
              <wp:posOffset>91440</wp:posOffset>
            </wp:positionH>
            <wp:positionV relativeFrom="paragraph">
              <wp:posOffset>71755</wp:posOffset>
            </wp:positionV>
            <wp:extent cx="3249930" cy="172339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9930" cy="1723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76E9C" w14:textId="431DC03B" w:rsidR="00FD1347" w:rsidRDefault="00FD1347" w:rsidP="00FD1347">
      <w:pPr>
        <w:pStyle w:val="ListParagraph"/>
        <w:spacing w:after="0"/>
        <w:rPr>
          <w:rFonts w:ascii="Verdana" w:hAnsi="Verdana" w:cs="Microsoft Sans Serif"/>
          <w:sz w:val="24"/>
          <w:szCs w:val="24"/>
          <w:lang w:val="en-US"/>
        </w:rPr>
      </w:pPr>
    </w:p>
    <w:p w14:paraId="67646EB9" w14:textId="6D4B584C" w:rsidR="00476843" w:rsidRDefault="00476843" w:rsidP="00FD1347">
      <w:pPr>
        <w:pStyle w:val="ListParagraph"/>
        <w:spacing w:after="0"/>
        <w:rPr>
          <w:rFonts w:ascii="Verdana" w:hAnsi="Verdana" w:cs="Microsoft Sans Serif"/>
          <w:sz w:val="24"/>
          <w:szCs w:val="24"/>
          <w:lang w:val="en-US"/>
        </w:rPr>
      </w:pPr>
    </w:p>
    <w:p w14:paraId="7E8757FD" w14:textId="294772D5" w:rsidR="00476843" w:rsidRDefault="00476843" w:rsidP="00FD1347">
      <w:pPr>
        <w:pStyle w:val="ListParagraph"/>
        <w:spacing w:after="0"/>
        <w:rPr>
          <w:rFonts w:ascii="Verdana" w:hAnsi="Verdana" w:cs="Microsoft Sans Serif"/>
          <w:sz w:val="24"/>
          <w:szCs w:val="24"/>
          <w:lang w:val="en-US"/>
        </w:rPr>
      </w:pPr>
    </w:p>
    <w:p w14:paraId="350D1AD7" w14:textId="52CB6C31" w:rsidR="00476843" w:rsidRDefault="00476843" w:rsidP="00FD1347">
      <w:pPr>
        <w:pStyle w:val="ListParagraph"/>
        <w:spacing w:after="0"/>
        <w:rPr>
          <w:rFonts w:ascii="Verdana" w:hAnsi="Verdana" w:cs="Microsoft Sans Serif"/>
          <w:sz w:val="24"/>
          <w:szCs w:val="24"/>
          <w:lang w:val="en-US"/>
        </w:rPr>
      </w:pPr>
    </w:p>
    <w:p w14:paraId="61027595" w14:textId="3665B08B" w:rsidR="00476843" w:rsidRDefault="00476843" w:rsidP="00FD1347">
      <w:pPr>
        <w:pStyle w:val="ListParagraph"/>
        <w:spacing w:after="0"/>
        <w:rPr>
          <w:rFonts w:ascii="Verdana" w:hAnsi="Verdana" w:cs="Microsoft Sans Serif"/>
          <w:sz w:val="24"/>
          <w:szCs w:val="24"/>
          <w:lang w:val="en-US"/>
        </w:rPr>
      </w:pPr>
    </w:p>
    <w:p w14:paraId="76328F0C" w14:textId="0CA6B54D" w:rsidR="00476843" w:rsidRDefault="00476843" w:rsidP="00FD1347">
      <w:pPr>
        <w:pStyle w:val="ListParagraph"/>
        <w:spacing w:after="0"/>
        <w:rPr>
          <w:rFonts w:ascii="Verdana" w:hAnsi="Verdana" w:cs="Microsoft Sans Serif"/>
          <w:sz w:val="24"/>
          <w:szCs w:val="24"/>
          <w:lang w:val="en-US"/>
        </w:rPr>
      </w:pPr>
    </w:p>
    <w:p w14:paraId="7285FAD9" w14:textId="4B87408C" w:rsidR="00476843" w:rsidRDefault="00476843" w:rsidP="00FD1347">
      <w:pPr>
        <w:pStyle w:val="ListParagraph"/>
        <w:spacing w:after="0"/>
        <w:rPr>
          <w:rFonts w:ascii="Verdana" w:hAnsi="Verdana" w:cs="Microsoft Sans Serif"/>
          <w:sz w:val="24"/>
          <w:szCs w:val="24"/>
          <w:lang w:val="en-US"/>
        </w:rPr>
      </w:pPr>
    </w:p>
    <w:p w14:paraId="1EC425B6" w14:textId="65E76B57" w:rsidR="005C6BFE" w:rsidRDefault="005C6BFE" w:rsidP="00FD1347">
      <w:pPr>
        <w:pStyle w:val="ListParagraph"/>
        <w:spacing w:after="0"/>
        <w:rPr>
          <w:rFonts w:ascii="Verdana" w:hAnsi="Verdana" w:cs="Microsoft Sans Serif"/>
          <w:sz w:val="24"/>
          <w:szCs w:val="24"/>
          <w:lang w:val="en-US"/>
        </w:rPr>
      </w:pPr>
    </w:p>
    <w:p w14:paraId="7A0DD998" w14:textId="00619921" w:rsidR="005C6BFE" w:rsidRDefault="005C6BFE" w:rsidP="00FD1347">
      <w:pPr>
        <w:pStyle w:val="ListParagraph"/>
        <w:spacing w:after="0"/>
        <w:rPr>
          <w:rFonts w:ascii="Verdana" w:hAnsi="Verdana" w:cs="Microsoft Sans Serif"/>
          <w:sz w:val="24"/>
          <w:szCs w:val="24"/>
          <w:lang w:val="en-US"/>
        </w:rPr>
      </w:pPr>
    </w:p>
    <w:p w14:paraId="3B3C32AC" w14:textId="0F70C65B" w:rsidR="005C6BFE" w:rsidRDefault="005C6BFE" w:rsidP="00FD1347">
      <w:pPr>
        <w:pStyle w:val="ListParagraph"/>
        <w:spacing w:after="0"/>
        <w:rPr>
          <w:rFonts w:ascii="Verdana" w:hAnsi="Verdana" w:cs="Microsoft Sans Serif"/>
          <w:sz w:val="24"/>
          <w:szCs w:val="24"/>
          <w:lang w:val="en-US"/>
        </w:rPr>
      </w:pPr>
    </w:p>
    <w:p w14:paraId="74765910" w14:textId="31F0B4E6" w:rsidR="005C6BFE" w:rsidRDefault="005C6BFE" w:rsidP="005C6BFE">
      <w:pPr>
        <w:spacing w:after="0"/>
        <w:rPr>
          <w:rFonts w:ascii="Arial" w:hAnsi="Arial" w:cs="Arial"/>
          <w:b/>
          <w:bCs/>
          <w:sz w:val="28"/>
          <w:szCs w:val="28"/>
          <w:u w:val="single"/>
          <w:lang w:val="en-US"/>
        </w:rPr>
      </w:pPr>
      <w:r>
        <w:rPr>
          <w:rFonts w:ascii="Arial" w:hAnsi="Arial" w:cs="Arial"/>
          <w:b/>
          <w:bCs/>
          <w:sz w:val="28"/>
          <w:szCs w:val="28"/>
          <w:u w:val="single"/>
          <w:lang w:val="en-US"/>
        </w:rPr>
        <w:t>Application Program</w:t>
      </w:r>
      <w:r w:rsidR="00AD3883">
        <w:rPr>
          <w:rFonts w:ascii="Arial" w:hAnsi="Arial" w:cs="Arial"/>
          <w:b/>
          <w:bCs/>
          <w:sz w:val="28"/>
          <w:szCs w:val="28"/>
          <w:u w:val="single"/>
          <w:lang w:val="en-US"/>
        </w:rPr>
        <w:t>s</w:t>
      </w:r>
      <w:r>
        <w:rPr>
          <w:rFonts w:ascii="Arial" w:hAnsi="Arial" w:cs="Arial"/>
          <w:b/>
          <w:bCs/>
          <w:sz w:val="28"/>
          <w:szCs w:val="28"/>
          <w:u w:val="single"/>
          <w:lang w:val="en-US"/>
        </w:rPr>
        <w:t xml:space="preserve"> Design Approach</w:t>
      </w:r>
    </w:p>
    <w:p w14:paraId="379C7C85" w14:textId="0961C446" w:rsidR="003C2B86" w:rsidRDefault="003C2B86" w:rsidP="005C6BFE">
      <w:pPr>
        <w:spacing w:after="0"/>
        <w:rPr>
          <w:rFonts w:ascii="Arial" w:hAnsi="Arial" w:cs="Arial"/>
          <w:b/>
          <w:bCs/>
          <w:sz w:val="28"/>
          <w:szCs w:val="28"/>
          <w:u w:val="single"/>
          <w:lang w:val="en-US"/>
        </w:rPr>
      </w:pPr>
    </w:p>
    <w:p w14:paraId="06B36FA0" w14:textId="6181C388" w:rsidR="003C2B86" w:rsidRDefault="00AD3883" w:rsidP="005C6BFE">
      <w:pPr>
        <w:spacing w:after="0"/>
        <w:rPr>
          <w:rFonts w:ascii="Arial" w:hAnsi="Arial" w:cs="Arial"/>
          <w:b/>
          <w:bCs/>
          <w:sz w:val="28"/>
          <w:szCs w:val="28"/>
          <w:u w:val="single"/>
          <w:lang w:val="en-US"/>
        </w:rPr>
      </w:pPr>
      <w:r>
        <w:rPr>
          <w:rFonts w:ascii="Arial" w:hAnsi="Arial" w:cs="Arial"/>
          <w:b/>
          <w:bCs/>
          <w:sz w:val="28"/>
          <w:szCs w:val="28"/>
          <w:u w:val="single"/>
          <w:lang w:val="en-US"/>
        </w:rPr>
        <w:t xml:space="preserve">Question </w:t>
      </w:r>
      <w:r w:rsidR="003C2B86">
        <w:rPr>
          <w:rFonts w:ascii="Arial" w:hAnsi="Arial" w:cs="Arial"/>
          <w:b/>
          <w:bCs/>
          <w:sz w:val="28"/>
          <w:szCs w:val="28"/>
          <w:u w:val="single"/>
          <w:lang w:val="en-US"/>
        </w:rPr>
        <w:t xml:space="preserve">4C: </w:t>
      </w:r>
    </w:p>
    <w:p w14:paraId="1B192F9B" w14:textId="3043FBEA" w:rsidR="005C6BFE" w:rsidRDefault="005C6BFE" w:rsidP="005C6BFE">
      <w:pPr>
        <w:spacing w:after="0"/>
        <w:rPr>
          <w:rFonts w:ascii="Arial" w:hAnsi="Arial" w:cs="Arial"/>
          <w:b/>
          <w:bCs/>
          <w:sz w:val="28"/>
          <w:szCs w:val="28"/>
          <w:u w:val="single"/>
          <w:lang w:val="en-US"/>
        </w:rPr>
      </w:pPr>
    </w:p>
    <w:p w14:paraId="3B241919" w14:textId="3F59F945" w:rsidR="005C6BFE" w:rsidRPr="00E54057" w:rsidRDefault="005C6BFE" w:rsidP="005C6BFE">
      <w:pPr>
        <w:pStyle w:val="ListParagraph"/>
        <w:numPr>
          <w:ilvl w:val="0"/>
          <w:numId w:val="11"/>
        </w:numPr>
        <w:spacing w:after="0"/>
        <w:rPr>
          <w:rFonts w:ascii="Verdana" w:hAnsi="Verdana" w:cs="Arial"/>
          <w:sz w:val="24"/>
          <w:szCs w:val="24"/>
          <w:lang w:val="en-US"/>
        </w:rPr>
      </w:pPr>
      <w:r w:rsidRPr="00E54057">
        <w:rPr>
          <w:rFonts w:ascii="Verdana" w:hAnsi="Verdana" w:cs="Arial"/>
          <w:sz w:val="24"/>
          <w:szCs w:val="24"/>
          <w:lang w:val="en-US"/>
        </w:rPr>
        <w:t>Input a Number from the user</w:t>
      </w:r>
    </w:p>
    <w:p w14:paraId="146344FA" w14:textId="1A0D0BDD" w:rsidR="005C6BFE" w:rsidRPr="00E54057" w:rsidRDefault="005C6BFE" w:rsidP="005C6BFE">
      <w:pPr>
        <w:pStyle w:val="ListParagraph"/>
        <w:numPr>
          <w:ilvl w:val="0"/>
          <w:numId w:val="11"/>
        </w:numPr>
        <w:spacing w:after="0"/>
        <w:rPr>
          <w:rFonts w:ascii="Verdana" w:hAnsi="Verdana" w:cs="Arial"/>
          <w:sz w:val="24"/>
          <w:szCs w:val="24"/>
          <w:lang w:val="en-US"/>
        </w:rPr>
      </w:pPr>
      <w:r w:rsidRPr="00E54057">
        <w:rPr>
          <w:rFonts w:ascii="Verdana" w:hAnsi="Verdana" w:cs="Arial"/>
          <w:sz w:val="24"/>
          <w:szCs w:val="24"/>
          <w:lang w:val="en-US"/>
        </w:rPr>
        <w:t>Extract the digits of the number and store them simultaneously in a Circular Linked List.</w:t>
      </w:r>
    </w:p>
    <w:p w14:paraId="018CDBA1" w14:textId="2776492B" w:rsidR="005C6BFE" w:rsidRPr="00E54057" w:rsidRDefault="005C6BFE" w:rsidP="005C6BFE">
      <w:pPr>
        <w:pStyle w:val="ListParagraph"/>
        <w:numPr>
          <w:ilvl w:val="0"/>
          <w:numId w:val="11"/>
        </w:numPr>
        <w:spacing w:after="0"/>
        <w:rPr>
          <w:rFonts w:ascii="Verdana" w:hAnsi="Verdana" w:cs="Arial"/>
          <w:sz w:val="24"/>
          <w:szCs w:val="24"/>
          <w:lang w:val="en-US"/>
        </w:rPr>
      </w:pPr>
      <w:r w:rsidRPr="00E54057">
        <w:rPr>
          <w:rFonts w:ascii="Verdana" w:hAnsi="Verdana" w:cs="Arial"/>
          <w:sz w:val="24"/>
          <w:szCs w:val="24"/>
          <w:lang w:val="en-US"/>
        </w:rPr>
        <w:t xml:space="preserve">Now </w:t>
      </w:r>
      <w:r w:rsidR="003C2B86" w:rsidRPr="00E54057">
        <w:rPr>
          <w:rFonts w:ascii="Verdana" w:hAnsi="Verdana" w:cs="Arial"/>
          <w:sz w:val="24"/>
          <w:szCs w:val="24"/>
          <w:lang w:val="en-US"/>
        </w:rPr>
        <w:t>declare 2 pointers, the first pointer will point to the first node while the second pointer will point to the simultaneous next node.</w:t>
      </w:r>
    </w:p>
    <w:p w14:paraId="7FE1AFF0" w14:textId="644708BB" w:rsidR="003C2B86" w:rsidRPr="00E54057" w:rsidRDefault="003C2B86" w:rsidP="005C6BFE">
      <w:pPr>
        <w:pStyle w:val="ListParagraph"/>
        <w:numPr>
          <w:ilvl w:val="0"/>
          <w:numId w:val="11"/>
        </w:numPr>
        <w:spacing w:after="0"/>
        <w:rPr>
          <w:rFonts w:ascii="Verdana" w:hAnsi="Verdana" w:cs="Arial"/>
          <w:sz w:val="24"/>
          <w:szCs w:val="24"/>
          <w:lang w:val="en-US"/>
        </w:rPr>
      </w:pPr>
      <w:r w:rsidRPr="00E54057">
        <w:rPr>
          <w:rFonts w:ascii="Verdana" w:hAnsi="Verdana" w:cs="Arial"/>
          <w:sz w:val="24"/>
          <w:szCs w:val="24"/>
          <w:lang w:val="en-US"/>
        </w:rPr>
        <w:lastRenderedPageBreak/>
        <w:t>Now add the contents of the first node and second node and then insert it into the doubly linked list. Now move both pointers to the next node and repeat the same till second pointer reaches the last node.</w:t>
      </w:r>
    </w:p>
    <w:p w14:paraId="6DDDD77B" w14:textId="72A071E8" w:rsidR="005C6BFE" w:rsidRPr="00AD3883" w:rsidRDefault="005C6BFE" w:rsidP="00AD3883">
      <w:pPr>
        <w:spacing w:after="0"/>
        <w:rPr>
          <w:rFonts w:ascii="Verdana" w:hAnsi="Verdana" w:cs="Microsoft Sans Serif"/>
          <w:sz w:val="24"/>
          <w:szCs w:val="24"/>
          <w:lang w:val="en-US"/>
        </w:rPr>
      </w:pPr>
    </w:p>
    <w:p w14:paraId="710B2946" w14:textId="49508AFC" w:rsidR="003C2B86" w:rsidRDefault="00AD3883" w:rsidP="003C2B86">
      <w:pPr>
        <w:spacing w:after="0"/>
        <w:rPr>
          <w:rFonts w:ascii="Arial" w:hAnsi="Arial" w:cs="Arial"/>
          <w:b/>
          <w:bCs/>
          <w:sz w:val="28"/>
          <w:szCs w:val="28"/>
          <w:u w:val="single"/>
          <w:lang w:val="en-US"/>
        </w:rPr>
      </w:pPr>
      <w:r>
        <w:rPr>
          <w:rFonts w:ascii="Arial" w:hAnsi="Arial" w:cs="Arial"/>
          <w:b/>
          <w:bCs/>
          <w:sz w:val="28"/>
          <w:szCs w:val="28"/>
          <w:u w:val="single"/>
          <w:lang w:val="en-US"/>
        </w:rPr>
        <w:t xml:space="preserve">Question </w:t>
      </w:r>
      <w:r w:rsidR="003C2B86">
        <w:rPr>
          <w:rFonts w:ascii="Arial" w:hAnsi="Arial" w:cs="Arial"/>
          <w:b/>
          <w:bCs/>
          <w:sz w:val="28"/>
          <w:szCs w:val="28"/>
          <w:u w:val="single"/>
          <w:lang w:val="en-US"/>
        </w:rPr>
        <w:t xml:space="preserve">4D: </w:t>
      </w:r>
    </w:p>
    <w:p w14:paraId="1F297059" w14:textId="34DF67CE" w:rsidR="003C2B86" w:rsidRPr="00AD3883" w:rsidRDefault="003C2B86" w:rsidP="00AD3883">
      <w:pPr>
        <w:spacing w:after="0"/>
        <w:rPr>
          <w:rFonts w:ascii="Arial" w:hAnsi="Arial" w:cs="Arial"/>
          <w:b/>
          <w:bCs/>
          <w:sz w:val="28"/>
          <w:szCs w:val="28"/>
          <w:u w:val="single"/>
          <w:lang w:val="en-US"/>
        </w:rPr>
      </w:pPr>
    </w:p>
    <w:p w14:paraId="103EC499" w14:textId="52649F4A" w:rsidR="005C6BFE" w:rsidRPr="00E54057" w:rsidRDefault="00E54057" w:rsidP="00D50DD4">
      <w:pPr>
        <w:pStyle w:val="ListParagraph"/>
        <w:numPr>
          <w:ilvl w:val="0"/>
          <w:numId w:val="14"/>
        </w:numPr>
        <w:spacing w:after="0"/>
        <w:rPr>
          <w:rFonts w:ascii="Verdana" w:hAnsi="Verdana" w:cs="Microsoft Sans Serif"/>
          <w:sz w:val="24"/>
          <w:szCs w:val="24"/>
          <w:lang w:val="en-US"/>
        </w:rPr>
      </w:pPr>
      <w:r w:rsidRPr="00E54057">
        <w:rPr>
          <w:rFonts w:ascii="Verdana" w:hAnsi="Verdana" w:cs="Arial"/>
          <w:sz w:val="24"/>
          <w:szCs w:val="24"/>
          <w:lang w:val="en-US"/>
        </w:rPr>
        <w:t>Insert the elements into the doubly linked list</w:t>
      </w:r>
    </w:p>
    <w:p w14:paraId="793FB046" w14:textId="6A3988D3" w:rsidR="00E54057" w:rsidRPr="00E54057" w:rsidRDefault="00E54057" w:rsidP="00D50DD4">
      <w:pPr>
        <w:pStyle w:val="ListParagraph"/>
        <w:numPr>
          <w:ilvl w:val="0"/>
          <w:numId w:val="14"/>
        </w:numPr>
        <w:spacing w:after="0"/>
        <w:rPr>
          <w:rFonts w:ascii="Verdana" w:hAnsi="Verdana" w:cs="Microsoft Sans Serif"/>
          <w:sz w:val="24"/>
          <w:szCs w:val="24"/>
          <w:lang w:val="en-US"/>
        </w:rPr>
      </w:pPr>
      <w:r w:rsidRPr="00E54057">
        <w:rPr>
          <w:rFonts w:ascii="Verdana" w:hAnsi="Verdana" w:cs="Arial"/>
          <w:sz w:val="24"/>
          <w:szCs w:val="24"/>
          <w:lang w:val="en-US"/>
        </w:rPr>
        <w:t>Now take 2 pointers P and Q</w:t>
      </w:r>
    </w:p>
    <w:p w14:paraId="412088BD" w14:textId="77777777" w:rsidR="00E54057" w:rsidRPr="00E54057" w:rsidRDefault="00E54057" w:rsidP="00E54057">
      <w:pPr>
        <w:pStyle w:val="ListParagraph"/>
        <w:numPr>
          <w:ilvl w:val="0"/>
          <w:numId w:val="14"/>
        </w:numPr>
        <w:spacing w:after="0"/>
        <w:rPr>
          <w:rFonts w:ascii="Verdana" w:hAnsi="Verdana" w:cs="Microsoft Sans Serif"/>
          <w:sz w:val="24"/>
          <w:szCs w:val="24"/>
          <w:lang w:val="en-US"/>
        </w:rPr>
      </w:pPr>
      <w:r w:rsidRPr="00E54057">
        <w:rPr>
          <w:rFonts w:ascii="Verdana" w:hAnsi="Verdana" w:cs="Arial"/>
          <w:sz w:val="24"/>
          <w:szCs w:val="24"/>
          <w:lang w:val="en-US"/>
        </w:rPr>
        <w:t>Let P pointer hold the address of the first node</w:t>
      </w:r>
    </w:p>
    <w:p w14:paraId="47739E0E" w14:textId="31C6E43F" w:rsidR="00E54057" w:rsidRPr="00E54057" w:rsidRDefault="00E54057" w:rsidP="00E54057">
      <w:pPr>
        <w:pStyle w:val="ListParagraph"/>
        <w:spacing w:after="0"/>
        <w:rPr>
          <w:rFonts w:ascii="Verdana" w:hAnsi="Verdana" w:cs="Microsoft Sans Serif"/>
          <w:sz w:val="24"/>
          <w:szCs w:val="24"/>
          <w:lang w:val="en-US"/>
        </w:rPr>
      </w:pPr>
      <w:r w:rsidRPr="00E54057">
        <w:rPr>
          <w:rFonts w:ascii="Verdana" w:hAnsi="Verdana" w:cs="Arial"/>
          <w:sz w:val="24"/>
          <w:szCs w:val="24"/>
          <w:lang w:val="en-US"/>
        </w:rPr>
        <w:t>while Q pointer hold the address of the last node</w:t>
      </w:r>
    </w:p>
    <w:p w14:paraId="7A92EC98" w14:textId="1E06DB02" w:rsidR="00E54057" w:rsidRPr="00E54057" w:rsidRDefault="00E54057" w:rsidP="00D50DD4">
      <w:pPr>
        <w:pStyle w:val="ListParagraph"/>
        <w:numPr>
          <w:ilvl w:val="0"/>
          <w:numId w:val="14"/>
        </w:numPr>
        <w:spacing w:after="0"/>
        <w:rPr>
          <w:rFonts w:ascii="Verdana" w:hAnsi="Verdana" w:cs="Microsoft Sans Serif"/>
          <w:sz w:val="24"/>
          <w:szCs w:val="24"/>
          <w:lang w:val="en-US"/>
        </w:rPr>
      </w:pPr>
      <w:r w:rsidRPr="00E54057">
        <w:rPr>
          <w:rFonts w:ascii="Verdana" w:hAnsi="Verdana" w:cs="Microsoft Sans Serif"/>
          <w:sz w:val="24"/>
          <w:szCs w:val="24"/>
          <w:lang w:val="en-US"/>
        </w:rPr>
        <w:t xml:space="preserve">Now Compare the data of the P pointer and Q pointer, if the data doesn’t match to each other </w:t>
      </w:r>
      <w:proofErr w:type="spellStart"/>
      <w:r w:rsidRPr="00E54057">
        <w:rPr>
          <w:rFonts w:ascii="Verdana" w:hAnsi="Verdana" w:cs="Microsoft Sans Serif"/>
          <w:sz w:val="24"/>
          <w:szCs w:val="24"/>
          <w:lang w:val="en-US"/>
        </w:rPr>
        <w:t>then</w:t>
      </w:r>
      <w:proofErr w:type="spellEnd"/>
      <w:r w:rsidRPr="00E54057">
        <w:rPr>
          <w:rFonts w:ascii="Verdana" w:hAnsi="Verdana" w:cs="Microsoft Sans Serif"/>
          <w:sz w:val="24"/>
          <w:szCs w:val="24"/>
          <w:lang w:val="en-US"/>
        </w:rPr>
        <w:t xml:space="preserve"> report that it isn’t a palindrome doubly linked list</w:t>
      </w:r>
      <w:r w:rsidR="00AD3883">
        <w:rPr>
          <w:rFonts w:ascii="Verdana" w:hAnsi="Verdana" w:cs="Microsoft Sans Serif"/>
          <w:sz w:val="24"/>
          <w:szCs w:val="24"/>
          <w:lang w:val="en-US"/>
        </w:rPr>
        <w:t xml:space="preserve">, else if all the checks report a match of </w:t>
      </w:r>
      <w:proofErr w:type="gramStart"/>
      <w:r w:rsidR="00AD3883">
        <w:rPr>
          <w:rFonts w:ascii="Verdana" w:hAnsi="Verdana" w:cs="Microsoft Sans Serif"/>
          <w:sz w:val="24"/>
          <w:szCs w:val="24"/>
          <w:lang w:val="en-US"/>
        </w:rPr>
        <w:t>data</w:t>
      </w:r>
      <w:proofErr w:type="gramEnd"/>
      <w:r w:rsidR="00AD3883">
        <w:rPr>
          <w:rFonts w:ascii="Verdana" w:hAnsi="Verdana" w:cs="Microsoft Sans Serif"/>
          <w:sz w:val="24"/>
          <w:szCs w:val="24"/>
          <w:lang w:val="en-US"/>
        </w:rPr>
        <w:t xml:space="preserve"> then declare that it is a palindrome doubly linked list</w:t>
      </w:r>
      <w:r w:rsidRPr="00E54057">
        <w:rPr>
          <w:rFonts w:ascii="Verdana" w:hAnsi="Verdana" w:cs="Microsoft Sans Serif"/>
          <w:sz w:val="24"/>
          <w:szCs w:val="24"/>
          <w:lang w:val="en-US"/>
        </w:rPr>
        <w:t>.</w:t>
      </w:r>
    </w:p>
    <w:p w14:paraId="78A207B1" w14:textId="3E744452" w:rsidR="00E54057" w:rsidRPr="00E54057" w:rsidRDefault="00E54057" w:rsidP="00D50DD4">
      <w:pPr>
        <w:pStyle w:val="ListParagraph"/>
        <w:numPr>
          <w:ilvl w:val="0"/>
          <w:numId w:val="14"/>
        </w:numPr>
        <w:spacing w:after="0"/>
        <w:rPr>
          <w:rFonts w:ascii="Verdana" w:hAnsi="Verdana" w:cs="Microsoft Sans Serif"/>
          <w:sz w:val="24"/>
          <w:szCs w:val="24"/>
          <w:lang w:val="en-US"/>
        </w:rPr>
      </w:pPr>
      <w:r>
        <w:rPr>
          <w:rFonts w:ascii="Verdana" w:hAnsi="Verdana" w:cs="Microsoft Sans Serif"/>
          <w:sz w:val="24"/>
          <w:szCs w:val="24"/>
          <w:lang w:val="en-US"/>
        </w:rPr>
        <w:t>Now move the P pointer to the immediate next node and move the R pointer the immediate previous node and repeat step 4.</w:t>
      </w:r>
    </w:p>
    <w:p w14:paraId="18074DEA" w14:textId="6B44BA09" w:rsidR="005C6BFE" w:rsidRDefault="005C6BFE" w:rsidP="00FD1347">
      <w:pPr>
        <w:pStyle w:val="ListParagraph"/>
        <w:spacing w:after="0"/>
        <w:rPr>
          <w:rFonts w:ascii="Verdana" w:hAnsi="Verdana" w:cs="Microsoft Sans Serif"/>
          <w:sz w:val="24"/>
          <w:szCs w:val="24"/>
          <w:lang w:val="en-US"/>
        </w:rPr>
      </w:pPr>
    </w:p>
    <w:p w14:paraId="46A1D5AB" w14:textId="498ED843" w:rsidR="005C6BFE" w:rsidRDefault="005C6BFE" w:rsidP="00FD1347">
      <w:pPr>
        <w:pStyle w:val="ListParagraph"/>
        <w:spacing w:after="0"/>
        <w:rPr>
          <w:rFonts w:ascii="Verdana" w:hAnsi="Verdana" w:cs="Microsoft Sans Serif"/>
          <w:sz w:val="24"/>
          <w:szCs w:val="24"/>
          <w:lang w:val="en-US"/>
        </w:rPr>
      </w:pPr>
    </w:p>
    <w:p w14:paraId="080B65B3" w14:textId="384931F6" w:rsidR="005C6BFE" w:rsidRDefault="005C6BFE" w:rsidP="00FD1347">
      <w:pPr>
        <w:pStyle w:val="ListParagraph"/>
        <w:spacing w:after="0"/>
        <w:rPr>
          <w:rFonts w:ascii="Verdana" w:hAnsi="Verdana" w:cs="Microsoft Sans Serif"/>
          <w:sz w:val="24"/>
          <w:szCs w:val="24"/>
          <w:lang w:val="en-US"/>
        </w:rPr>
      </w:pPr>
    </w:p>
    <w:p w14:paraId="6B0E6B1A" w14:textId="197CF97F" w:rsidR="005C6BFE" w:rsidRDefault="005222A2" w:rsidP="005222A2">
      <w:pPr>
        <w:spacing w:after="0"/>
        <w:rPr>
          <w:rFonts w:ascii="Verdana" w:hAnsi="Verdana" w:cs="Arial"/>
          <w:b/>
          <w:bCs/>
          <w:sz w:val="28"/>
          <w:szCs w:val="28"/>
          <w:u w:val="single"/>
          <w:lang w:val="en-US"/>
        </w:rPr>
      </w:pPr>
      <w:r>
        <w:rPr>
          <w:rFonts w:ascii="Verdana" w:hAnsi="Verdana" w:cs="Arial"/>
          <w:b/>
          <w:bCs/>
          <w:sz w:val="28"/>
          <w:szCs w:val="28"/>
          <w:u w:val="single"/>
          <w:lang w:val="en-US"/>
        </w:rPr>
        <w:t>ALGORITHMS</w:t>
      </w:r>
    </w:p>
    <w:p w14:paraId="6A7C333C" w14:textId="0B4042C7" w:rsidR="005222A2" w:rsidRDefault="005222A2" w:rsidP="005222A2">
      <w:pPr>
        <w:spacing w:after="0"/>
        <w:rPr>
          <w:rFonts w:ascii="Verdana" w:hAnsi="Verdana" w:cs="Arial"/>
          <w:b/>
          <w:bCs/>
          <w:sz w:val="28"/>
          <w:szCs w:val="28"/>
          <w:u w:val="single"/>
          <w:lang w:val="en-US"/>
        </w:rPr>
      </w:pPr>
    </w:p>
    <w:p w14:paraId="3B4E7DF9" w14:textId="11B48EC8" w:rsidR="00A63D6A" w:rsidRPr="00A63D6A" w:rsidRDefault="00A63D6A" w:rsidP="005222A2">
      <w:pPr>
        <w:spacing w:after="0"/>
        <w:rPr>
          <w:rFonts w:ascii="Verdana" w:hAnsi="Verdana" w:cs="Arial"/>
          <w:b/>
          <w:bCs/>
          <w:sz w:val="28"/>
          <w:szCs w:val="28"/>
          <w:lang w:val="en-US"/>
        </w:rPr>
      </w:pPr>
      <w:r w:rsidRPr="00A63D6A">
        <w:rPr>
          <w:rFonts w:ascii="Arial" w:hAnsi="Arial" w:cs="Arial"/>
          <w:b/>
          <w:bCs/>
          <w:sz w:val="28"/>
          <w:szCs w:val="28"/>
          <w:lang w:val="en-US"/>
        </w:rPr>
        <w:t>1)</w:t>
      </w:r>
    </w:p>
    <w:p w14:paraId="2C3B511A" w14:textId="4B3BE16F" w:rsidR="00D831A8" w:rsidRDefault="00D831A8" w:rsidP="00D831A8">
      <w:pPr>
        <w:spacing w:after="0"/>
      </w:pPr>
      <w:r>
        <w:t xml:space="preserve">Void </w:t>
      </w:r>
      <w:proofErr w:type="gramStart"/>
      <w:r>
        <w:t>create(</w:t>
      </w:r>
      <w:proofErr w:type="gramEnd"/>
      <w:r>
        <w:t xml:space="preserve">int n)    </w:t>
      </w:r>
      <w:r>
        <w:tab/>
      </w:r>
      <w:r>
        <w:tab/>
        <w:t xml:space="preserve">                                    Void </w:t>
      </w:r>
      <w:proofErr w:type="spellStart"/>
      <w:r>
        <w:t>addatbeg</w:t>
      </w:r>
      <w:proofErr w:type="spellEnd"/>
      <w:r>
        <w:t>()</w:t>
      </w:r>
    </w:p>
    <w:p w14:paraId="7AA31D4C" w14:textId="0D57E6BD" w:rsidR="00D831A8" w:rsidRDefault="00D831A8" w:rsidP="00D831A8">
      <w:pPr>
        <w:spacing w:after="0"/>
      </w:pPr>
      <w:r>
        <w:rPr>
          <w:noProof/>
        </w:rPr>
        <mc:AlternateContent>
          <mc:Choice Requires="wps">
            <w:drawing>
              <wp:anchor distT="45720" distB="45720" distL="114300" distR="114300" simplePos="0" relativeHeight="251675648" behindDoc="1" locked="0" layoutInCell="1" allowOverlap="1" wp14:anchorId="5EA7D80E" wp14:editId="7D3F605B">
                <wp:simplePos x="0" y="0"/>
                <wp:positionH relativeFrom="margin">
                  <wp:posOffset>0</wp:posOffset>
                </wp:positionH>
                <wp:positionV relativeFrom="paragraph">
                  <wp:posOffset>113665</wp:posOffset>
                </wp:positionV>
                <wp:extent cx="2360930" cy="1478280"/>
                <wp:effectExtent l="0" t="0" r="12700" b="26670"/>
                <wp:wrapTight wrapText="bothSides">
                  <wp:wrapPolygon edited="0">
                    <wp:start x="0" y="0"/>
                    <wp:lineTo x="0" y="21711"/>
                    <wp:lineTo x="21540" y="21711"/>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8280"/>
                        </a:xfrm>
                        <a:prstGeom prst="rect">
                          <a:avLst/>
                        </a:prstGeom>
                        <a:solidFill>
                          <a:srgbClr val="FFFFFF"/>
                        </a:solidFill>
                        <a:ln w="9525">
                          <a:solidFill>
                            <a:srgbClr val="000000"/>
                          </a:solidFill>
                          <a:miter lim="800000"/>
                          <a:headEnd/>
                          <a:tailEnd/>
                        </a:ln>
                      </wps:spPr>
                      <wps:txbx>
                        <w:txbxContent>
                          <w:p w14:paraId="601DA43A" w14:textId="77777777" w:rsidR="00D831A8" w:rsidRDefault="00D831A8" w:rsidP="00D831A8">
                            <w:pPr>
                              <w:spacing w:after="0"/>
                              <w:rPr>
                                <w:lang w:val="en-US"/>
                              </w:rPr>
                            </w:pPr>
                            <w:r>
                              <w:rPr>
                                <w:lang w:val="en-US"/>
                              </w:rPr>
                              <w:t>1. Declare int i</w:t>
                            </w:r>
                          </w:p>
                          <w:p w14:paraId="6C322859" w14:textId="77777777" w:rsidR="00D831A8" w:rsidRDefault="00D831A8" w:rsidP="00D831A8">
                            <w:pPr>
                              <w:spacing w:after="0"/>
                              <w:rPr>
                                <w:lang w:val="en-US"/>
                              </w:rPr>
                            </w:pPr>
                            <w:r>
                              <w:rPr>
                                <w:lang w:val="en-US"/>
                              </w:rPr>
                              <w:t>2. if n==0</w:t>
                            </w:r>
                          </w:p>
                          <w:p w14:paraId="5B42D205" w14:textId="77777777" w:rsidR="00D831A8" w:rsidRDefault="00D831A8" w:rsidP="00D831A8">
                            <w:pPr>
                              <w:spacing w:after="0"/>
                              <w:rPr>
                                <w:lang w:val="en-US"/>
                              </w:rPr>
                            </w:pPr>
                            <w:r>
                              <w:rPr>
                                <w:lang w:val="en-US"/>
                              </w:rPr>
                              <w:t xml:space="preserve">        1.return</w:t>
                            </w:r>
                          </w:p>
                          <w:p w14:paraId="2D7FF50A" w14:textId="77777777" w:rsidR="00D831A8" w:rsidRDefault="00D831A8" w:rsidP="00D831A8">
                            <w:pPr>
                              <w:spacing w:after="0"/>
                              <w:rPr>
                                <w:lang w:val="en-US"/>
                              </w:rPr>
                            </w:pPr>
                            <w:r>
                              <w:rPr>
                                <w:lang w:val="en-US"/>
                              </w:rPr>
                              <w:t>3. addatemp()</w:t>
                            </w:r>
                          </w:p>
                          <w:p w14:paraId="20E857B4" w14:textId="77777777" w:rsidR="00D831A8" w:rsidRDefault="00D831A8" w:rsidP="00D831A8">
                            <w:pPr>
                              <w:spacing w:after="0"/>
                              <w:rPr>
                                <w:lang w:val="en-US"/>
                              </w:rPr>
                            </w:pPr>
                            <w:r>
                              <w:rPr>
                                <w:lang w:val="en-US"/>
                              </w:rPr>
                              <w:t>4. for(i=1;i&lt;n;i++)</w:t>
                            </w:r>
                          </w:p>
                          <w:p w14:paraId="0C794A6B" w14:textId="77777777" w:rsidR="00D831A8" w:rsidRPr="00BD0841" w:rsidRDefault="00D831A8" w:rsidP="00D831A8">
                            <w:pPr>
                              <w:spacing w:after="0"/>
                              <w:rPr>
                                <w:lang w:val="en-US"/>
                              </w:rPr>
                            </w:pPr>
                            <w:r>
                              <w:rPr>
                                <w:lang w:val="en-US"/>
                              </w:rPr>
                              <w:t xml:space="preserve">         1. addatend()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EA7D80E" id="_x0000_t202" coordsize="21600,21600" o:spt="202" path="m,l,21600r21600,l21600,xe">
                <v:stroke joinstyle="miter"/>
                <v:path gradientshapeok="t" o:connecttype="rect"/>
              </v:shapetype>
              <v:shape id="Text Box 2" o:spid="_x0000_s1026" type="#_x0000_t202" style="position:absolute;margin-left:0;margin-top:8.95pt;width:185.9pt;height:116.4pt;z-index:-2516408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">
                <v:textbox>
                  <w:txbxContent>
                    <w:p w14:paraId="601DA43A" w14:textId="77777777" w:rsidR="00D831A8" w:rsidRDefault="00D831A8" w:rsidP="00D831A8">
                      <w:pPr>
                        <w:spacing w:after="0"/>
                        <w:rPr>
                          <w:lang w:val="en-US"/>
                        </w:rPr>
                      </w:pPr>
                      <w:r>
                        <w:rPr>
                          <w:lang w:val="en-US"/>
                        </w:rPr>
                        <w:t>1. Declare int i</w:t>
                      </w:r>
                    </w:p>
                    <w:p w14:paraId="6C322859" w14:textId="77777777" w:rsidR="00D831A8" w:rsidRDefault="00D831A8" w:rsidP="00D831A8">
                      <w:pPr>
                        <w:spacing w:after="0"/>
                        <w:rPr>
                          <w:lang w:val="en-US"/>
                        </w:rPr>
                      </w:pPr>
                      <w:r>
                        <w:rPr>
                          <w:lang w:val="en-US"/>
                        </w:rPr>
                        <w:t>2. if n==0</w:t>
                      </w:r>
                    </w:p>
                    <w:p w14:paraId="5B42D205" w14:textId="77777777" w:rsidR="00D831A8" w:rsidRDefault="00D831A8" w:rsidP="00D831A8">
                      <w:pPr>
                        <w:spacing w:after="0"/>
                        <w:rPr>
                          <w:lang w:val="en-US"/>
                        </w:rPr>
                      </w:pPr>
                      <w:r>
                        <w:rPr>
                          <w:lang w:val="en-US"/>
                        </w:rPr>
                        <w:t xml:space="preserve">        1.return</w:t>
                      </w:r>
                    </w:p>
                    <w:p w14:paraId="2D7FF50A" w14:textId="77777777" w:rsidR="00D831A8" w:rsidRDefault="00D831A8" w:rsidP="00D831A8">
                      <w:pPr>
                        <w:spacing w:after="0"/>
                        <w:rPr>
                          <w:lang w:val="en-US"/>
                        </w:rPr>
                      </w:pPr>
                      <w:r>
                        <w:rPr>
                          <w:lang w:val="en-US"/>
                        </w:rPr>
                        <w:t>3. addatemp()</w:t>
                      </w:r>
                    </w:p>
                    <w:p w14:paraId="20E857B4" w14:textId="77777777" w:rsidR="00D831A8" w:rsidRDefault="00D831A8" w:rsidP="00D831A8">
                      <w:pPr>
                        <w:spacing w:after="0"/>
                        <w:rPr>
                          <w:lang w:val="en-US"/>
                        </w:rPr>
                      </w:pPr>
                      <w:r>
                        <w:rPr>
                          <w:lang w:val="en-US"/>
                        </w:rPr>
                        <w:t>4. for(i=1;i&lt;n;i++)</w:t>
                      </w:r>
                    </w:p>
                    <w:p w14:paraId="0C794A6B" w14:textId="77777777" w:rsidR="00D831A8" w:rsidRPr="00BD0841" w:rsidRDefault="00D831A8" w:rsidP="00D831A8">
                      <w:pPr>
                        <w:spacing w:after="0"/>
                        <w:rPr>
                          <w:lang w:val="en-US"/>
                        </w:rPr>
                      </w:pPr>
                      <w:r>
                        <w:rPr>
                          <w:lang w:val="en-US"/>
                        </w:rPr>
                        <w:t xml:space="preserve">         1. addatend()</w:t>
                      </w:r>
                    </w:p>
                  </w:txbxContent>
                </v:textbox>
                <w10:wrap type="tight"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0E883838" wp14:editId="1AE16748">
                <wp:simplePos x="0" y="0"/>
                <wp:positionH relativeFrom="column">
                  <wp:posOffset>2903220</wp:posOffset>
                </wp:positionH>
                <wp:positionV relativeFrom="paragraph">
                  <wp:posOffset>147320</wp:posOffset>
                </wp:positionV>
                <wp:extent cx="2360930" cy="1447800"/>
                <wp:effectExtent l="0" t="0" r="1270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7800"/>
                        </a:xfrm>
                        <a:prstGeom prst="rect">
                          <a:avLst/>
                        </a:prstGeom>
                        <a:solidFill>
                          <a:srgbClr val="FFFFFF"/>
                        </a:solidFill>
                        <a:ln w="9525">
                          <a:solidFill>
                            <a:srgbClr val="000000"/>
                          </a:solidFill>
                          <a:miter lim="800000"/>
                          <a:headEnd/>
                          <a:tailEnd/>
                        </a:ln>
                      </wps:spPr>
                      <wps:txbx>
                        <w:txbxContent>
                          <w:p w14:paraId="4518F076" w14:textId="77777777" w:rsidR="00D831A8" w:rsidRDefault="00D831A8" w:rsidP="00D831A8">
                            <w:pPr>
                              <w:spacing w:after="0"/>
                              <w:rPr>
                                <w:lang w:val="en-US"/>
                              </w:rPr>
                            </w:pPr>
                            <w:r>
                              <w:rPr>
                                <w:lang w:val="en-US"/>
                              </w:rPr>
                              <w:t>1. struct node *t=(struct node*)malloc(sizeof(struct node))</w:t>
                            </w:r>
                          </w:p>
                          <w:p w14:paraId="68CDB9D4" w14:textId="77777777" w:rsidR="00D831A8" w:rsidRDefault="00D831A8" w:rsidP="00D831A8">
                            <w:pPr>
                              <w:spacing w:after="0"/>
                              <w:rPr>
                                <w:lang w:val="en-US"/>
                              </w:rPr>
                            </w:pPr>
                            <w:r>
                              <w:rPr>
                                <w:lang w:val="en-US"/>
                              </w:rPr>
                              <w:t>2. Output t-&gt;data</w:t>
                            </w:r>
                          </w:p>
                          <w:p w14:paraId="375EE77D" w14:textId="77777777" w:rsidR="00D831A8" w:rsidRDefault="00D831A8" w:rsidP="00D831A8">
                            <w:pPr>
                              <w:spacing w:after="0"/>
                              <w:rPr>
                                <w:lang w:val="en-US"/>
                              </w:rPr>
                            </w:pPr>
                            <w:r>
                              <w:rPr>
                                <w:lang w:val="en-US"/>
                              </w:rPr>
                              <w:t>3. t-&gt;prev=NULL</w:t>
                            </w:r>
                          </w:p>
                          <w:p w14:paraId="4EE36859" w14:textId="77777777" w:rsidR="00D831A8" w:rsidRDefault="00D831A8" w:rsidP="00D831A8">
                            <w:pPr>
                              <w:spacing w:after="0"/>
                              <w:rPr>
                                <w:lang w:val="en-US"/>
                              </w:rPr>
                            </w:pPr>
                            <w:r>
                              <w:rPr>
                                <w:lang w:val="en-US"/>
                              </w:rPr>
                              <w:t>4. t-&gt;next=start</w:t>
                            </w:r>
                          </w:p>
                          <w:p w14:paraId="0526F22E" w14:textId="77777777" w:rsidR="00D831A8" w:rsidRDefault="00D831A8" w:rsidP="00D831A8">
                            <w:pPr>
                              <w:spacing w:after="0"/>
                              <w:rPr>
                                <w:lang w:val="en-US"/>
                              </w:rPr>
                            </w:pPr>
                            <w:r>
                              <w:rPr>
                                <w:lang w:val="en-US"/>
                              </w:rPr>
                              <w:t>5. start-&gt;prev=t</w:t>
                            </w:r>
                          </w:p>
                          <w:p w14:paraId="42258C01" w14:textId="77777777" w:rsidR="00D831A8" w:rsidRDefault="00D831A8" w:rsidP="00D831A8">
                            <w:pPr>
                              <w:spacing w:after="0"/>
                              <w:rPr>
                                <w:lang w:val="en-US"/>
                              </w:rPr>
                            </w:pPr>
                            <w:r>
                              <w:rPr>
                                <w:lang w:val="en-US"/>
                              </w:rPr>
                              <w:t>6. start=t</w:t>
                            </w:r>
                          </w:p>
                          <w:p w14:paraId="3578CC2B" w14:textId="77777777" w:rsidR="00D831A8" w:rsidRDefault="00D831A8" w:rsidP="00D831A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883838" id="_x0000_s1027" type="#_x0000_t202" style="position:absolute;margin-left:228.6pt;margin-top:11.6pt;width:185.9pt;height:114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">
                <v:textbox>
                  <w:txbxContent>
                    <w:p w14:paraId="4518F076" w14:textId="77777777" w:rsidR="00D831A8" w:rsidRDefault="00D831A8" w:rsidP="00D831A8">
                      <w:pPr>
                        <w:spacing w:after="0"/>
                        <w:rPr>
                          <w:lang w:val="en-US"/>
                        </w:rPr>
                      </w:pPr>
                      <w:r>
                        <w:rPr>
                          <w:lang w:val="en-US"/>
                        </w:rPr>
                        <w:t>1. struct node *t=(struct node*)malloc(sizeof(struct node))</w:t>
                      </w:r>
                    </w:p>
                    <w:p w14:paraId="68CDB9D4" w14:textId="77777777" w:rsidR="00D831A8" w:rsidRDefault="00D831A8" w:rsidP="00D831A8">
                      <w:pPr>
                        <w:spacing w:after="0"/>
                        <w:rPr>
                          <w:lang w:val="en-US"/>
                        </w:rPr>
                      </w:pPr>
                      <w:r>
                        <w:rPr>
                          <w:lang w:val="en-US"/>
                        </w:rPr>
                        <w:t>2. Output t-&gt;data</w:t>
                      </w:r>
                    </w:p>
                    <w:p w14:paraId="375EE77D" w14:textId="77777777" w:rsidR="00D831A8" w:rsidRDefault="00D831A8" w:rsidP="00D831A8">
                      <w:pPr>
                        <w:spacing w:after="0"/>
                        <w:rPr>
                          <w:lang w:val="en-US"/>
                        </w:rPr>
                      </w:pPr>
                      <w:r>
                        <w:rPr>
                          <w:lang w:val="en-US"/>
                        </w:rPr>
                        <w:t>3. t-&gt;prev=NULL</w:t>
                      </w:r>
                    </w:p>
                    <w:p w14:paraId="4EE36859" w14:textId="77777777" w:rsidR="00D831A8" w:rsidRDefault="00D831A8" w:rsidP="00D831A8">
                      <w:pPr>
                        <w:spacing w:after="0"/>
                        <w:rPr>
                          <w:lang w:val="en-US"/>
                        </w:rPr>
                      </w:pPr>
                      <w:r>
                        <w:rPr>
                          <w:lang w:val="en-US"/>
                        </w:rPr>
                        <w:t>4. t-&gt;next=start</w:t>
                      </w:r>
                    </w:p>
                    <w:p w14:paraId="0526F22E" w14:textId="77777777" w:rsidR="00D831A8" w:rsidRDefault="00D831A8" w:rsidP="00D831A8">
                      <w:pPr>
                        <w:spacing w:after="0"/>
                        <w:rPr>
                          <w:lang w:val="en-US"/>
                        </w:rPr>
                      </w:pPr>
                      <w:r>
                        <w:rPr>
                          <w:lang w:val="en-US"/>
                        </w:rPr>
                        <w:t>5. start-&gt;prev=t</w:t>
                      </w:r>
                    </w:p>
                    <w:p w14:paraId="42258C01" w14:textId="77777777" w:rsidR="00D831A8" w:rsidRDefault="00D831A8" w:rsidP="00D831A8">
                      <w:pPr>
                        <w:spacing w:after="0"/>
                        <w:rPr>
                          <w:lang w:val="en-US"/>
                        </w:rPr>
                      </w:pPr>
                      <w:r>
                        <w:rPr>
                          <w:lang w:val="en-US"/>
                        </w:rPr>
                        <w:t>6. start=t</w:t>
                      </w:r>
                    </w:p>
                    <w:p w14:paraId="3578CC2B" w14:textId="77777777" w:rsidR="00D831A8" w:rsidRDefault="00D831A8" w:rsidP="00D831A8"/>
                  </w:txbxContent>
                </v:textbox>
                <w10:wrap type="square"/>
              </v:shape>
            </w:pict>
          </mc:Fallback>
        </mc:AlternateContent>
      </w:r>
    </w:p>
    <w:p w14:paraId="5BB15B9C" w14:textId="38FFADAC" w:rsidR="00636026" w:rsidRDefault="00636026" w:rsidP="005222A2">
      <w:pPr>
        <w:spacing w:after="0"/>
        <w:rPr>
          <w:rFonts w:ascii="Verdana" w:hAnsi="Verdana" w:cs="Arial"/>
          <w:b/>
          <w:bCs/>
          <w:sz w:val="28"/>
          <w:szCs w:val="28"/>
          <w:u w:val="single"/>
          <w:lang w:val="en-US"/>
        </w:rPr>
      </w:pPr>
    </w:p>
    <w:p w14:paraId="43B670EE" w14:textId="4917454F" w:rsidR="00D831A8" w:rsidRDefault="00D831A8" w:rsidP="005222A2">
      <w:pPr>
        <w:spacing w:after="0"/>
        <w:rPr>
          <w:rFonts w:ascii="Verdana" w:hAnsi="Verdana" w:cs="Arial"/>
          <w:b/>
          <w:bCs/>
          <w:sz w:val="28"/>
          <w:szCs w:val="28"/>
          <w:u w:val="single"/>
          <w:lang w:val="en-US"/>
        </w:rPr>
      </w:pPr>
    </w:p>
    <w:p w14:paraId="1CCAC24A" w14:textId="298C5B83" w:rsidR="00D831A8" w:rsidRDefault="00D831A8" w:rsidP="005222A2">
      <w:pPr>
        <w:spacing w:after="0"/>
        <w:rPr>
          <w:rFonts w:ascii="Verdana" w:hAnsi="Verdana" w:cs="Arial"/>
          <w:b/>
          <w:bCs/>
          <w:sz w:val="28"/>
          <w:szCs w:val="28"/>
          <w:u w:val="single"/>
          <w:lang w:val="en-US"/>
        </w:rPr>
      </w:pPr>
    </w:p>
    <w:p w14:paraId="089F8723" w14:textId="6B0FF552" w:rsidR="00D831A8" w:rsidRDefault="00D831A8" w:rsidP="005222A2">
      <w:pPr>
        <w:spacing w:after="0"/>
        <w:rPr>
          <w:rFonts w:ascii="Verdana" w:hAnsi="Verdana" w:cs="Arial"/>
          <w:b/>
          <w:bCs/>
          <w:sz w:val="28"/>
          <w:szCs w:val="28"/>
          <w:u w:val="single"/>
          <w:lang w:val="en-US"/>
        </w:rPr>
      </w:pPr>
    </w:p>
    <w:p w14:paraId="5E43400D" w14:textId="54FD16E7" w:rsidR="00D831A8" w:rsidRDefault="00D831A8" w:rsidP="005222A2">
      <w:pPr>
        <w:spacing w:after="0"/>
        <w:rPr>
          <w:rFonts w:ascii="Verdana" w:hAnsi="Verdana" w:cs="Arial"/>
          <w:b/>
          <w:bCs/>
          <w:sz w:val="28"/>
          <w:szCs w:val="28"/>
          <w:u w:val="single"/>
          <w:lang w:val="en-US"/>
        </w:rPr>
      </w:pPr>
    </w:p>
    <w:p w14:paraId="0C647024" w14:textId="042ECEDA" w:rsidR="00D831A8" w:rsidRDefault="00D831A8" w:rsidP="005222A2">
      <w:pPr>
        <w:spacing w:after="0"/>
        <w:rPr>
          <w:rFonts w:ascii="Verdana" w:hAnsi="Verdana" w:cs="Arial"/>
          <w:b/>
          <w:bCs/>
          <w:sz w:val="28"/>
          <w:szCs w:val="28"/>
          <w:u w:val="single"/>
          <w:lang w:val="en-US"/>
        </w:rPr>
      </w:pPr>
    </w:p>
    <w:p w14:paraId="12C23666" w14:textId="3FAD992F" w:rsidR="00D831A8" w:rsidRDefault="00D831A8" w:rsidP="005222A2">
      <w:pPr>
        <w:spacing w:after="0"/>
        <w:rPr>
          <w:rFonts w:ascii="Verdana" w:hAnsi="Verdana" w:cs="Arial"/>
          <w:b/>
          <w:bCs/>
          <w:sz w:val="28"/>
          <w:szCs w:val="28"/>
          <w:u w:val="single"/>
          <w:lang w:val="en-US"/>
        </w:rPr>
      </w:pPr>
    </w:p>
    <w:p w14:paraId="65C65D22" w14:textId="14B9C40D" w:rsidR="00D831A8" w:rsidRPr="00F51BB3" w:rsidRDefault="00D831A8" w:rsidP="00D831A8">
      <w:pPr>
        <w:spacing w:after="0"/>
      </w:pPr>
      <w:r>
        <w:t xml:space="preserve">Void </w:t>
      </w:r>
      <w:proofErr w:type="gramStart"/>
      <w:r>
        <w:t>display(</w:t>
      </w:r>
      <w:proofErr w:type="gramEnd"/>
      <w:r>
        <w:t>)</w:t>
      </w:r>
      <w:r>
        <w:tab/>
      </w:r>
      <w:r>
        <w:tab/>
      </w:r>
      <w:r>
        <w:tab/>
      </w:r>
      <w:r>
        <w:tab/>
      </w:r>
      <w:r>
        <w:tab/>
        <w:t xml:space="preserve">     Void </w:t>
      </w:r>
      <w:proofErr w:type="spellStart"/>
      <w:r>
        <w:t>addatend</w:t>
      </w:r>
      <w:proofErr w:type="spellEnd"/>
      <w:r>
        <w:t>()</w:t>
      </w:r>
    </w:p>
    <w:p w14:paraId="590CB70D" w14:textId="72D19BE5" w:rsidR="00D831A8" w:rsidRDefault="00A63D6A" w:rsidP="00D831A8">
      <w:pPr>
        <w:spacing w:after="0"/>
      </w:pPr>
      <w:r>
        <w:rPr>
          <w:noProof/>
        </w:rPr>
        <mc:AlternateContent>
          <mc:Choice Requires="wps">
            <w:drawing>
              <wp:anchor distT="45720" distB="45720" distL="114300" distR="114300" simplePos="0" relativeHeight="251678720" behindDoc="0" locked="0" layoutInCell="1" allowOverlap="1" wp14:anchorId="4C13333B" wp14:editId="50F5994E">
                <wp:simplePos x="0" y="0"/>
                <wp:positionH relativeFrom="margin">
                  <wp:posOffset>0</wp:posOffset>
                </wp:positionH>
                <wp:positionV relativeFrom="paragraph">
                  <wp:posOffset>85090</wp:posOffset>
                </wp:positionV>
                <wp:extent cx="2279650" cy="1590675"/>
                <wp:effectExtent l="0" t="0" r="2540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590675"/>
                        </a:xfrm>
                        <a:prstGeom prst="rect">
                          <a:avLst/>
                        </a:prstGeom>
                        <a:solidFill>
                          <a:srgbClr val="FFFFFF"/>
                        </a:solidFill>
                        <a:ln w="9525">
                          <a:solidFill>
                            <a:srgbClr val="000000"/>
                          </a:solidFill>
                          <a:miter lim="800000"/>
                          <a:headEnd/>
                          <a:tailEnd/>
                        </a:ln>
                      </wps:spPr>
                      <wps:txbx>
                        <w:txbxContent>
                          <w:p w14:paraId="6C478931" w14:textId="77777777" w:rsidR="00D831A8" w:rsidRDefault="00D831A8" w:rsidP="00D831A8">
                            <w:pPr>
                              <w:spacing w:after="0"/>
                              <w:rPr>
                                <w:lang w:val="en-US"/>
                              </w:rPr>
                            </w:pPr>
                            <w:r>
                              <w:rPr>
                                <w:lang w:val="en-US"/>
                              </w:rPr>
                              <w:t>1. struct node*t=start</w:t>
                            </w:r>
                          </w:p>
                          <w:p w14:paraId="0F66FE49" w14:textId="77777777" w:rsidR="00D831A8" w:rsidRDefault="00D831A8" w:rsidP="00D831A8">
                            <w:pPr>
                              <w:spacing w:after="0"/>
                              <w:rPr>
                                <w:lang w:val="en-US"/>
                              </w:rPr>
                            </w:pPr>
                            <w:r>
                              <w:rPr>
                                <w:lang w:val="en-US"/>
                              </w:rPr>
                              <w:t>2. if (start==NULL)</w:t>
                            </w:r>
                          </w:p>
                          <w:p w14:paraId="7D35F621" w14:textId="77777777" w:rsidR="00D831A8" w:rsidRDefault="00D831A8" w:rsidP="00D831A8">
                            <w:pPr>
                              <w:spacing w:after="0"/>
                              <w:rPr>
                                <w:lang w:val="en-US"/>
                              </w:rPr>
                            </w:pPr>
                            <w:r>
                              <w:rPr>
                                <w:lang w:val="en-US"/>
                              </w:rPr>
                              <w:t xml:space="preserve">        1. Output Empty List</w:t>
                            </w:r>
                          </w:p>
                          <w:p w14:paraId="1A30585C" w14:textId="77777777" w:rsidR="00D831A8" w:rsidRDefault="00D831A8" w:rsidP="00D831A8">
                            <w:pPr>
                              <w:spacing w:after="0"/>
                              <w:rPr>
                                <w:lang w:val="en-US"/>
                              </w:rPr>
                            </w:pPr>
                            <w:r>
                              <w:rPr>
                                <w:lang w:val="en-US"/>
                              </w:rPr>
                              <w:t xml:space="preserve">        2. return</w:t>
                            </w:r>
                          </w:p>
                          <w:p w14:paraId="4BBA8B60" w14:textId="77777777" w:rsidR="00D831A8" w:rsidRDefault="00D831A8" w:rsidP="00D831A8">
                            <w:pPr>
                              <w:spacing w:after="0"/>
                              <w:rPr>
                                <w:lang w:val="en-US"/>
                              </w:rPr>
                            </w:pPr>
                            <w:r>
                              <w:rPr>
                                <w:lang w:val="en-US"/>
                              </w:rPr>
                              <w:t>3. while(t!=NULL)</w:t>
                            </w:r>
                          </w:p>
                          <w:p w14:paraId="4E81C66E" w14:textId="77777777" w:rsidR="00D831A8" w:rsidRDefault="00D831A8" w:rsidP="00D831A8">
                            <w:pPr>
                              <w:spacing w:after="0"/>
                              <w:rPr>
                                <w:lang w:val="en-US"/>
                              </w:rPr>
                            </w:pPr>
                            <w:r>
                              <w:rPr>
                                <w:lang w:val="en-US"/>
                              </w:rPr>
                              <w:t xml:space="preserve">        1. Output t-&gt;data</w:t>
                            </w:r>
                          </w:p>
                          <w:p w14:paraId="63A63AA8" w14:textId="77777777" w:rsidR="00D831A8" w:rsidRPr="00F51BB3" w:rsidRDefault="00D831A8" w:rsidP="00D831A8">
                            <w:pPr>
                              <w:spacing w:after="0"/>
                              <w:rPr>
                                <w:lang w:val="en-US"/>
                              </w:rPr>
                            </w:pPr>
                            <w:r>
                              <w:rPr>
                                <w:lang w:val="en-US"/>
                              </w:rPr>
                              <w:t xml:space="preserve">        2. t=t-&gt;next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3333B" id="_x0000_s1028" type="#_x0000_t202" style="position:absolute;margin-left:0;margin-top:6.7pt;width:179.5pt;height:125.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">
                <v:textbox>
                  <w:txbxContent>
                    <w:p w14:paraId="6C478931" w14:textId="77777777" w:rsidR="00D831A8" w:rsidRDefault="00D831A8" w:rsidP="00D831A8">
                      <w:pPr>
                        <w:spacing w:after="0"/>
                        <w:rPr>
                          <w:lang w:val="en-US"/>
                        </w:rPr>
                      </w:pPr>
                      <w:r>
                        <w:rPr>
                          <w:lang w:val="en-US"/>
                        </w:rPr>
                        <w:t>1. struct node*t=start</w:t>
                      </w:r>
                    </w:p>
                    <w:p w14:paraId="0F66FE49" w14:textId="77777777" w:rsidR="00D831A8" w:rsidRDefault="00D831A8" w:rsidP="00D831A8">
                      <w:pPr>
                        <w:spacing w:after="0"/>
                        <w:rPr>
                          <w:lang w:val="en-US"/>
                        </w:rPr>
                      </w:pPr>
                      <w:r>
                        <w:rPr>
                          <w:lang w:val="en-US"/>
                        </w:rPr>
                        <w:t>2. if (start==NULL)</w:t>
                      </w:r>
                    </w:p>
                    <w:p w14:paraId="7D35F621" w14:textId="77777777" w:rsidR="00D831A8" w:rsidRDefault="00D831A8" w:rsidP="00D831A8">
                      <w:pPr>
                        <w:spacing w:after="0"/>
                        <w:rPr>
                          <w:lang w:val="en-US"/>
                        </w:rPr>
                      </w:pPr>
                      <w:r>
                        <w:rPr>
                          <w:lang w:val="en-US"/>
                        </w:rPr>
                        <w:t xml:space="preserve">        1. Output Empty List</w:t>
                      </w:r>
                    </w:p>
                    <w:p w14:paraId="1A30585C" w14:textId="77777777" w:rsidR="00D831A8" w:rsidRDefault="00D831A8" w:rsidP="00D831A8">
                      <w:pPr>
                        <w:spacing w:after="0"/>
                        <w:rPr>
                          <w:lang w:val="en-US"/>
                        </w:rPr>
                      </w:pPr>
                      <w:r>
                        <w:rPr>
                          <w:lang w:val="en-US"/>
                        </w:rPr>
                        <w:t xml:space="preserve">        2. return</w:t>
                      </w:r>
                    </w:p>
                    <w:p w14:paraId="4BBA8B60" w14:textId="77777777" w:rsidR="00D831A8" w:rsidRDefault="00D831A8" w:rsidP="00D831A8">
                      <w:pPr>
                        <w:spacing w:after="0"/>
                        <w:rPr>
                          <w:lang w:val="en-US"/>
                        </w:rPr>
                      </w:pPr>
                      <w:r>
                        <w:rPr>
                          <w:lang w:val="en-US"/>
                        </w:rPr>
                        <w:t>3. while(t!=NULL)</w:t>
                      </w:r>
                    </w:p>
                    <w:p w14:paraId="4E81C66E" w14:textId="77777777" w:rsidR="00D831A8" w:rsidRDefault="00D831A8" w:rsidP="00D831A8">
                      <w:pPr>
                        <w:spacing w:after="0"/>
                        <w:rPr>
                          <w:lang w:val="en-US"/>
                        </w:rPr>
                      </w:pPr>
                      <w:r>
                        <w:rPr>
                          <w:lang w:val="en-US"/>
                        </w:rPr>
                        <w:t xml:space="preserve">        1. Output t-&gt;data</w:t>
                      </w:r>
                    </w:p>
                    <w:p w14:paraId="63A63AA8" w14:textId="77777777" w:rsidR="00D831A8" w:rsidRPr="00F51BB3" w:rsidRDefault="00D831A8" w:rsidP="00D831A8">
                      <w:pPr>
                        <w:spacing w:after="0"/>
                        <w:rPr>
                          <w:lang w:val="en-US"/>
                        </w:rPr>
                      </w:pPr>
                      <w:r>
                        <w:rPr>
                          <w:lang w:val="en-US"/>
                        </w:rPr>
                        <w:t xml:space="preserve">        2. t=t-&gt;next</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2099745A" wp14:editId="12B901DD">
                <wp:simplePos x="0" y="0"/>
                <wp:positionH relativeFrom="column">
                  <wp:posOffset>2905125</wp:posOffset>
                </wp:positionH>
                <wp:positionV relativeFrom="paragraph">
                  <wp:posOffset>85090</wp:posOffset>
                </wp:positionV>
                <wp:extent cx="2419350" cy="15906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590675"/>
                        </a:xfrm>
                        <a:prstGeom prst="rect">
                          <a:avLst/>
                        </a:prstGeom>
                        <a:solidFill>
                          <a:srgbClr val="FFFFFF"/>
                        </a:solidFill>
                        <a:ln w="9525">
                          <a:solidFill>
                            <a:srgbClr val="000000"/>
                          </a:solidFill>
                          <a:miter lim="800000"/>
                          <a:headEnd/>
                          <a:tailEnd/>
                        </a:ln>
                      </wps:spPr>
                      <wps:txbx>
                        <w:txbxContent>
                          <w:p w14:paraId="5CD2AB2B" w14:textId="7FD2FEE5" w:rsidR="00D831A8" w:rsidRDefault="00D831A8" w:rsidP="00D831A8">
                            <w:pPr>
                              <w:spacing w:after="0"/>
                              <w:rPr>
                                <w:lang w:val="en-US"/>
                              </w:rPr>
                            </w:pPr>
                            <w:r>
                              <w:rPr>
                                <w:lang w:val="en-US"/>
                              </w:rPr>
                              <w:t xml:space="preserve">1. struct node </w:t>
                            </w:r>
                            <w:r w:rsidR="00B57D5C">
                              <w:rPr>
                                <w:lang w:val="en-US"/>
                              </w:rPr>
                              <w:t>*p,</w:t>
                            </w:r>
                            <w:r>
                              <w:rPr>
                                <w:lang w:val="en-US"/>
                              </w:rPr>
                              <w:t>*t=(struct node*)malloc(sizeof(struct node))</w:t>
                            </w:r>
                          </w:p>
                          <w:p w14:paraId="18FD7DF2" w14:textId="2F71280A" w:rsidR="00D831A8" w:rsidRDefault="00D831A8" w:rsidP="00D831A8">
                            <w:pPr>
                              <w:spacing w:after="0"/>
                            </w:pPr>
                            <w:r>
                              <w:t>2. t-&gt;data=x</w:t>
                            </w:r>
                            <w:r w:rsidR="00B57D5C">
                              <w:t>,p=start</w:t>
                            </w:r>
                          </w:p>
                          <w:p w14:paraId="4FD560EA" w14:textId="77777777" w:rsidR="00D831A8" w:rsidRDefault="00D831A8" w:rsidP="00D831A8">
                            <w:pPr>
                              <w:spacing w:after="0"/>
                            </w:pPr>
                            <w:r>
                              <w:t>3. while(p-&gt;next!=NULL</w:t>
                            </w:r>
                          </w:p>
                          <w:p w14:paraId="47F3CD18" w14:textId="77777777" w:rsidR="00D831A8" w:rsidRDefault="00D831A8" w:rsidP="00D831A8">
                            <w:pPr>
                              <w:spacing w:after="0"/>
                            </w:pPr>
                            <w:r>
                              <w:t xml:space="preserve">               P=p-&gt;next</w:t>
                            </w:r>
                          </w:p>
                          <w:p w14:paraId="6F0FF49F" w14:textId="77777777" w:rsidR="00D831A8" w:rsidRDefault="00D831A8" w:rsidP="00D831A8">
                            <w:pPr>
                              <w:spacing w:after="0"/>
                            </w:pPr>
                            <w:r>
                              <w:t>4. p-&gt;next=t</w:t>
                            </w:r>
                          </w:p>
                          <w:p w14:paraId="52286EF9" w14:textId="77777777" w:rsidR="00D831A8" w:rsidRDefault="00D831A8" w:rsidP="00D831A8">
                            <w:pPr>
                              <w:spacing w:after="0"/>
                            </w:pPr>
                            <w:r>
                              <w:t>5. t-&gt;prev=p</w:t>
                            </w:r>
                          </w:p>
                          <w:p w14:paraId="74361FFE" w14:textId="71CE8C00" w:rsidR="00D831A8" w:rsidRDefault="00D831A8" w:rsidP="00D831A8">
                            <w:pPr>
                              <w:spacing w:after="0"/>
                            </w:pPr>
                            <w:r>
                              <w:t xml:space="preserve">6. t-&gt;next=NULL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9745A" id="_x0000_s1029" type="#_x0000_t202" style="position:absolute;margin-left:228.75pt;margin-top:6.7pt;width:190.5pt;height:125.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">
                <v:textbox>
                  <w:txbxContent>
                    <w:p w14:paraId="5CD2AB2B" w14:textId="7FD2FEE5" w:rsidR="00D831A8" w:rsidRDefault="00D831A8" w:rsidP="00D831A8">
                      <w:pPr>
                        <w:spacing w:after="0"/>
                        <w:rPr>
                          <w:lang w:val="en-US"/>
                        </w:rPr>
                      </w:pPr>
                      <w:r>
                        <w:rPr>
                          <w:lang w:val="en-US"/>
                        </w:rPr>
                        <w:t xml:space="preserve">1. struct node </w:t>
                      </w:r>
                      <w:r w:rsidR="00B57D5C">
                        <w:rPr>
                          <w:lang w:val="en-US"/>
                        </w:rPr>
                        <w:t>*p,</w:t>
                      </w:r>
                      <w:r>
                        <w:rPr>
                          <w:lang w:val="en-US"/>
                        </w:rPr>
                        <w:t>*t=(struct node*)malloc(sizeof(struct node))</w:t>
                      </w:r>
                    </w:p>
                    <w:p w14:paraId="18FD7DF2" w14:textId="2F71280A" w:rsidR="00D831A8" w:rsidRDefault="00D831A8" w:rsidP="00D831A8">
                      <w:pPr>
                        <w:spacing w:after="0"/>
                      </w:pPr>
                      <w:r>
                        <w:t>2. t-&gt;data=x</w:t>
                      </w:r>
                      <w:r w:rsidR="00B57D5C">
                        <w:t>,p=start</w:t>
                      </w:r>
                    </w:p>
                    <w:p w14:paraId="4FD560EA" w14:textId="77777777" w:rsidR="00D831A8" w:rsidRDefault="00D831A8" w:rsidP="00D831A8">
                      <w:pPr>
                        <w:spacing w:after="0"/>
                      </w:pPr>
                      <w:r>
                        <w:t>3. while(p-&gt;next!=NULL</w:t>
                      </w:r>
                    </w:p>
                    <w:p w14:paraId="47F3CD18" w14:textId="77777777" w:rsidR="00D831A8" w:rsidRDefault="00D831A8" w:rsidP="00D831A8">
                      <w:pPr>
                        <w:spacing w:after="0"/>
                      </w:pPr>
                      <w:r>
                        <w:t xml:space="preserve">               P=p-&gt;next</w:t>
                      </w:r>
                    </w:p>
                    <w:p w14:paraId="6F0FF49F" w14:textId="77777777" w:rsidR="00D831A8" w:rsidRDefault="00D831A8" w:rsidP="00D831A8">
                      <w:pPr>
                        <w:spacing w:after="0"/>
                      </w:pPr>
                      <w:r>
                        <w:t>4. p-&gt;next=t</w:t>
                      </w:r>
                    </w:p>
                    <w:p w14:paraId="52286EF9" w14:textId="77777777" w:rsidR="00D831A8" w:rsidRDefault="00D831A8" w:rsidP="00D831A8">
                      <w:pPr>
                        <w:spacing w:after="0"/>
                      </w:pPr>
                      <w:r>
                        <w:t>5. t-&gt;prev=p</w:t>
                      </w:r>
                    </w:p>
                    <w:p w14:paraId="74361FFE" w14:textId="71CE8C00" w:rsidR="00D831A8" w:rsidRDefault="00D831A8" w:rsidP="00D831A8">
                      <w:pPr>
                        <w:spacing w:after="0"/>
                      </w:pPr>
                      <w:r>
                        <w:t xml:space="preserve">6. t-&gt;next=NULL </w:t>
                      </w:r>
                    </w:p>
                  </w:txbxContent>
                </v:textbox>
                <w10:wrap type="square"/>
              </v:shape>
            </w:pict>
          </mc:Fallback>
        </mc:AlternateContent>
      </w:r>
      <w:r w:rsidR="00D831A8">
        <w:t xml:space="preserve">   </w:t>
      </w:r>
    </w:p>
    <w:p w14:paraId="57D74025" w14:textId="0A15766E" w:rsidR="00D831A8" w:rsidRDefault="00D831A8" w:rsidP="00D831A8">
      <w:pPr>
        <w:tabs>
          <w:tab w:val="center" w:pos="4513"/>
        </w:tabs>
        <w:spacing w:after="0"/>
      </w:pPr>
    </w:p>
    <w:p w14:paraId="77C49DC9" w14:textId="75527FB8" w:rsidR="00D831A8" w:rsidRDefault="00D831A8" w:rsidP="00D831A8">
      <w:pPr>
        <w:tabs>
          <w:tab w:val="center" w:pos="4513"/>
        </w:tabs>
        <w:spacing w:after="0"/>
      </w:pPr>
    </w:p>
    <w:p w14:paraId="4CE619C3" w14:textId="10779615" w:rsidR="00D831A8" w:rsidRDefault="00D831A8" w:rsidP="00D831A8">
      <w:pPr>
        <w:spacing w:after="0"/>
      </w:pPr>
    </w:p>
    <w:p w14:paraId="32771D7D" w14:textId="614874E5" w:rsidR="00D831A8" w:rsidRPr="003A6C7D" w:rsidRDefault="00D831A8" w:rsidP="00D831A8">
      <w:pPr>
        <w:spacing w:after="0"/>
      </w:pPr>
    </w:p>
    <w:p w14:paraId="1EB32179" w14:textId="487FF262" w:rsidR="00D831A8" w:rsidRPr="003A6C7D" w:rsidRDefault="00D831A8" w:rsidP="00D831A8">
      <w:pPr>
        <w:spacing w:after="0"/>
      </w:pPr>
    </w:p>
    <w:p w14:paraId="5917E95C" w14:textId="2AC90FD7" w:rsidR="00D831A8" w:rsidRPr="003A6C7D" w:rsidRDefault="00D831A8" w:rsidP="00D831A8">
      <w:pPr>
        <w:spacing w:after="0"/>
      </w:pPr>
    </w:p>
    <w:p w14:paraId="01DA6769" w14:textId="3DD33B70" w:rsidR="00D831A8" w:rsidRPr="00D831A8" w:rsidRDefault="00D831A8" w:rsidP="005222A2">
      <w:pPr>
        <w:spacing w:after="0"/>
      </w:pPr>
      <w:r>
        <w:t xml:space="preserve">     </w:t>
      </w:r>
    </w:p>
    <w:p w14:paraId="2BB3D3FF" w14:textId="272999D7" w:rsidR="00636026" w:rsidRDefault="00636026" w:rsidP="005222A2">
      <w:pPr>
        <w:spacing w:after="0"/>
        <w:rPr>
          <w:rFonts w:ascii="Verdana" w:hAnsi="Verdana" w:cs="Arial"/>
          <w:b/>
          <w:bCs/>
          <w:sz w:val="28"/>
          <w:szCs w:val="28"/>
          <w:u w:val="single"/>
          <w:lang w:val="en-US"/>
        </w:rPr>
      </w:pPr>
    </w:p>
    <w:p w14:paraId="0DD059DA" w14:textId="15D2D90E" w:rsidR="00636026" w:rsidRDefault="00ED4919" w:rsidP="005222A2">
      <w:pPr>
        <w:spacing w:after="0"/>
      </w:pPr>
      <w:r>
        <w:lastRenderedPageBreak/>
        <w:t> </w:t>
      </w:r>
    </w:p>
    <w:p w14:paraId="48B8E223" w14:textId="27D01DC3" w:rsidR="00D831A8" w:rsidRDefault="00D831A8" w:rsidP="00D831A8">
      <w:pPr>
        <w:spacing w:after="0"/>
      </w:pPr>
      <w:r>
        <w:t xml:space="preserve"> void </w:t>
      </w:r>
      <w:proofErr w:type="spellStart"/>
      <w:proofErr w:type="gramStart"/>
      <w:r>
        <w:t>addafter</w:t>
      </w:r>
      <w:proofErr w:type="spellEnd"/>
      <w:r>
        <w:t>(</w:t>
      </w:r>
      <w:proofErr w:type="gramEnd"/>
      <w:r>
        <w:t>)</w:t>
      </w:r>
      <w:r w:rsidR="00B32BF5">
        <w:tab/>
      </w:r>
      <w:r w:rsidR="00B32BF5">
        <w:tab/>
      </w:r>
      <w:r w:rsidR="00B32BF5">
        <w:tab/>
      </w:r>
      <w:r w:rsidR="00B32BF5">
        <w:tab/>
      </w:r>
      <w:r w:rsidR="00B32BF5">
        <w:tab/>
        <w:t xml:space="preserve">        void del(</w:t>
      </w:r>
      <w:r w:rsidR="00196100">
        <w:t xml:space="preserve">int </w:t>
      </w:r>
      <w:r w:rsidR="008141C7">
        <w:t>data</w:t>
      </w:r>
      <w:r w:rsidR="00B32BF5">
        <w:t>)</w:t>
      </w:r>
    </w:p>
    <w:p w14:paraId="77C8383F" w14:textId="1FAC2359" w:rsidR="00D831A8" w:rsidRPr="00FB3A53" w:rsidRDefault="0017717D" w:rsidP="00D831A8">
      <w:pPr>
        <w:spacing w:after="0"/>
      </w:pPr>
      <w:r>
        <w:rPr>
          <w:noProof/>
        </w:rPr>
        <mc:AlternateContent>
          <mc:Choice Requires="wps">
            <w:drawing>
              <wp:anchor distT="45720" distB="45720" distL="114300" distR="114300" simplePos="0" relativeHeight="251682816" behindDoc="1" locked="0" layoutInCell="1" allowOverlap="1" wp14:anchorId="722E5060" wp14:editId="237A3134">
                <wp:simplePos x="0" y="0"/>
                <wp:positionH relativeFrom="margin">
                  <wp:posOffset>-76200</wp:posOffset>
                </wp:positionH>
                <wp:positionV relativeFrom="paragraph">
                  <wp:posOffset>102870</wp:posOffset>
                </wp:positionV>
                <wp:extent cx="2505075" cy="2700655"/>
                <wp:effectExtent l="0" t="0" r="28575" b="23495"/>
                <wp:wrapTight wrapText="bothSides">
                  <wp:wrapPolygon edited="0">
                    <wp:start x="0" y="0"/>
                    <wp:lineTo x="0" y="21636"/>
                    <wp:lineTo x="21682" y="21636"/>
                    <wp:lineTo x="21682"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700655"/>
                        </a:xfrm>
                        <a:prstGeom prst="rect">
                          <a:avLst/>
                        </a:prstGeom>
                        <a:solidFill>
                          <a:srgbClr val="FFFFFF"/>
                        </a:solidFill>
                        <a:ln w="9525">
                          <a:solidFill>
                            <a:srgbClr val="000000"/>
                          </a:solidFill>
                          <a:miter lim="800000"/>
                          <a:headEnd/>
                          <a:tailEnd/>
                        </a:ln>
                      </wps:spPr>
                      <wps:txbx>
                        <w:txbxContent>
                          <w:p w14:paraId="3F4672A1" w14:textId="46CF6E70" w:rsidR="00D831A8" w:rsidRDefault="00D831A8" w:rsidP="00D831A8">
                            <w:pPr>
                              <w:spacing w:after="0"/>
                              <w:rPr>
                                <w:lang w:val="en-US"/>
                              </w:rPr>
                            </w:pPr>
                            <w:r>
                              <w:rPr>
                                <w:lang w:val="en-US"/>
                              </w:rPr>
                              <w:t>1. struct node*p=start</w:t>
                            </w:r>
                          </w:p>
                          <w:p w14:paraId="1ECCA976" w14:textId="5672BD82" w:rsidR="004D5A4E" w:rsidRDefault="004D5A4E" w:rsidP="00D831A8">
                            <w:pPr>
                              <w:spacing w:after="0"/>
                              <w:rPr>
                                <w:lang w:val="en-US"/>
                              </w:rPr>
                            </w:pPr>
                            <w:r>
                              <w:rPr>
                                <w:lang w:val="en-US"/>
                              </w:rPr>
                              <w:t>2. struct node *temp=(struct node*)malloc(sizeof(struct node))</w:t>
                            </w:r>
                          </w:p>
                          <w:p w14:paraId="2C317316" w14:textId="27A62331" w:rsidR="004D5A4E" w:rsidRDefault="004D5A4E" w:rsidP="00D831A8">
                            <w:pPr>
                              <w:spacing w:after="0"/>
                              <w:rPr>
                                <w:lang w:val="en-US"/>
                              </w:rPr>
                            </w:pPr>
                            <w:r>
                              <w:rPr>
                                <w:lang w:val="en-US"/>
                              </w:rPr>
                              <w:t>3. temp-&gt;data=item</w:t>
                            </w:r>
                          </w:p>
                          <w:p w14:paraId="31858E8E" w14:textId="3A2B27F9" w:rsidR="00D831A8" w:rsidRDefault="004D5A4E" w:rsidP="00D831A8">
                            <w:pPr>
                              <w:spacing w:after="0"/>
                              <w:rPr>
                                <w:lang w:val="en-US"/>
                              </w:rPr>
                            </w:pPr>
                            <w:r>
                              <w:rPr>
                                <w:lang w:val="en-US"/>
                              </w:rPr>
                              <w:t>4</w:t>
                            </w:r>
                            <w:r w:rsidR="00D831A8">
                              <w:rPr>
                                <w:lang w:val="en-US"/>
                              </w:rPr>
                              <w:t>. while(p!=NULL)</w:t>
                            </w:r>
                          </w:p>
                          <w:p w14:paraId="4FEC6C50" w14:textId="77777777" w:rsidR="004D5A4E" w:rsidRDefault="00D831A8" w:rsidP="00D831A8">
                            <w:pPr>
                              <w:spacing w:after="0"/>
                              <w:rPr>
                                <w:lang w:val="en-US"/>
                              </w:rPr>
                            </w:pPr>
                            <w:r>
                              <w:rPr>
                                <w:lang w:val="en-US"/>
                              </w:rPr>
                              <w:t xml:space="preserve">             1. if(p-&gt;data==item)</w:t>
                            </w:r>
                          </w:p>
                          <w:p w14:paraId="1B5329E0" w14:textId="6DE71A7E" w:rsidR="00D831A8" w:rsidRDefault="00D831A8" w:rsidP="00D831A8">
                            <w:pPr>
                              <w:spacing w:after="0"/>
                              <w:rPr>
                                <w:lang w:val="en-US"/>
                              </w:rPr>
                            </w:pPr>
                            <w:r>
                              <w:rPr>
                                <w:lang w:val="en-US"/>
                              </w:rPr>
                              <w:t xml:space="preserve">                     </w:t>
                            </w:r>
                            <w:r w:rsidR="004D5A4E">
                              <w:rPr>
                                <w:lang w:val="en-US"/>
                              </w:rPr>
                              <w:t>1</w:t>
                            </w:r>
                            <w:r>
                              <w:rPr>
                                <w:lang w:val="en-US"/>
                              </w:rPr>
                              <w:t>. t</w:t>
                            </w:r>
                            <w:r w:rsidR="004D5A4E">
                              <w:rPr>
                                <w:lang w:val="en-US"/>
                              </w:rPr>
                              <w:t>emp</w:t>
                            </w:r>
                            <w:r>
                              <w:rPr>
                                <w:lang w:val="en-US"/>
                              </w:rPr>
                              <w:t>-&gt;next=p-&gt;next</w:t>
                            </w:r>
                          </w:p>
                          <w:p w14:paraId="607A322B" w14:textId="69159E85" w:rsidR="00D831A8" w:rsidRDefault="00D831A8" w:rsidP="00D831A8">
                            <w:pPr>
                              <w:spacing w:after="0"/>
                              <w:rPr>
                                <w:lang w:val="en-US"/>
                              </w:rPr>
                            </w:pPr>
                            <w:r>
                              <w:rPr>
                                <w:lang w:val="en-US"/>
                              </w:rPr>
                              <w:t xml:space="preserve">                     </w:t>
                            </w:r>
                            <w:r w:rsidR="004D5A4E">
                              <w:rPr>
                                <w:lang w:val="en-US"/>
                              </w:rPr>
                              <w:t>2</w:t>
                            </w:r>
                            <w:r>
                              <w:rPr>
                                <w:lang w:val="en-US"/>
                              </w:rPr>
                              <w:t>. t</w:t>
                            </w:r>
                            <w:r w:rsidR="004D5A4E">
                              <w:rPr>
                                <w:lang w:val="en-US"/>
                              </w:rPr>
                              <w:t>emp</w:t>
                            </w:r>
                            <w:r>
                              <w:rPr>
                                <w:lang w:val="en-US"/>
                              </w:rPr>
                              <w:t>-&gt;</w:t>
                            </w:r>
                            <w:r w:rsidR="00655D86">
                              <w:rPr>
                                <w:lang w:val="en-US"/>
                              </w:rPr>
                              <w:t>prev</w:t>
                            </w:r>
                            <w:r>
                              <w:rPr>
                                <w:lang w:val="en-US"/>
                              </w:rPr>
                              <w:t>=p</w:t>
                            </w:r>
                          </w:p>
                          <w:p w14:paraId="4AE37383" w14:textId="0C80943E" w:rsidR="00D831A8" w:rsidRDefault="00D831A8" w:rsidP="00D831A8">
                            <w:pPr>
                              <w:spacing w:after="0"/>
                              <w:rPr>
                                <w:lang w:val="en-US"/>
                              </w:rPr>
                            </w:pPr>
                            <w:r>
                              <w:rPr>
                                <w:lang w:val="en-US"/>
                              </w:rPr>
                              <w:t xml:space="preserve">                     </w:t>
                            </w:r>
                            <w:r w:rsidR="004D5A4E">
                              <w:rPr>
                                <w:lang w:val="en-US"/>
                              </w:rPr>
                              <w:t>3</w:t>
                            </w:r>
                            <w:r>
                              <w:rPr>
                                <w:lang w:val="en-US"/>
                              </w:rPr>
                              <w:t>. if(p-&gt;next!=NULL)</w:t>
                            </w:r>
                          </w:p>
                          <w:p w14:paraId="12D344E8" w14:textId="15886E77" w:rsidR="00D831A8" w:rsidRDefault="00D831A8" w:rsidP="00D831A8">
                            <w:pPr>
                              <w:spacing w:after="0"/>
                              <w:rPr>
                                <w:lang w:val="en-US"/>
                              </w:rPr>
                            </w:pPr>
                            <w:r>
                              <w:rPr>
                                <w:lang w:val="en-US"/>
                              </w:rPr>
                              <w:t xml:space="preserve">                              1. p-&gt;next-&gt;prev=t</w:t>
                            </w:r>
                            <w:r w:rsidR="004D5A4E">
                              <w:rPr>
                                <w:lang w:val="en-US"/>
                              </w:rPr>
                              <w:t>emp</w:t>
                            </w:r>
                          </w:p>
                          <w:p w14:paraId="4E07235D" w14:textId="23C48CD4" w:rsidR="00D831A8" w:rsidRDefault="00D831A8" w:rsidP="00D831A8">
                            <w:pPr>
                              <w:spacing w:after="0"/>
                              <w:rPr>
                                <w:lang w:val="en-US"/>
                              </w:rPr>
                            </w:pPr>
                            <w:r>
                              <w:rPr>
                                <w:lang w:val="en-US"/>
                              </w:rPr>
                              <w:t xml:space="preserve">                              2. p-&gt;next=t</w:t>
                            </w:r>
                            <w:r w:rsidR="004D5A4E">
                              <w:rPr>
                                <w:lang w:val="en-US"/>
                              </w:rPr>
                              <w:t>emp</w:t>
                            </w:r>
                          </w:p>
                          <w:p w14:paraId="02E491A3" w14:textId="77777777" w:rsidR="00D831A8" w:rsidRDefault="00D831A8" w:rsidP="00D831A8">
                            <w:pPr>
                              <w:spacing w:after="0"/>
                              <w:rPr>
                                <w:lang w:val="en-US"/>
                              </w:rPr>
                            </w:pPr>
                            <w:r>
                              <w:rPr>
                                <w:lang w:val="en-US"/>
                              </w:rPr>
                              <w:t xml:space="preserve">                              3. return</w:t>
                            </w:r>
                          </w:p>
                          <w:p w14:paraId="15B3CE71" w14:textId="3A86A384" w:rsidR="00D831A8" w:rsidRDefault="00D831A8" w:rsidP="00D831A8">
                            <w:pPr>
                              <w:spacing w:after="0"/>
                              <w:rPr>
                                <w:lang w:val="en-US"/>
                              </w:rPr>
                            </w:pPr>
                            <w:r>
                              <w:rPr>
                                <w:lang w:val="en-US"/>
                              </w:rPr>
                              <w:t xml:space="preserve">                       </w:t>
                            </w:r>
                            <w:r w:rsidR="004D5A4E">
                              <w:rPr>
                                <w:lang w:val="en-US"/>
                              </w:rPr>
                              <w:t>2</w:t>
                            </w:r>
                            <w:r>
                              <w:rPr>
                                <w:lang w:val="en-US"/>
                              </w:rPr>
                              <w:t>. p=p-&gt;next</w:t>
                            </w:r>
                          </w:p>
                          <w:p w14:paraId="2E038FAF" w14:textId="24B39267" w:rsidR="00D831A8" w:rsidRDefault="00D831A8" w:rsidP="00D831A8">
                            <w:pPr>
                              <w:spacing w:after="0"/>
                              <w:rPr>
                                <w:lang w:val="en-US"/>
                              </w:rPr>
                            </w:pPr>
                            <w:r>
                              <w:rPr>
                                <w:lang w:val="en-US"/>
                              </w:rPr>
                              <w:t xml:space="preserve"> </w:t>
                            </w:r>
                            <w:r w:rsidR="004D5A4E">
                              <w:rPr>
                                <w:lang w:val="en-US"/>
                              </w:rPr>
                              <w:t>5</w:t>
                            </w:r>
                            <w:r>
                              <w:rPr>
                                <w:lang w:val="en-US"/>
                              </w:rPr>
                              <w:t xml:space="preserve"> . Output item not found</w:t>
                            </w:r>
                          </w:p>
                          <w:p w14:paraId="59ABF3C1" w14:textId="77777777" w:rsidR="00D831A8" w:rsidRPr="007E447F" w:rsidRDefault="00D831A8" w:rsidP="00D831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E5060" id="_x0000_s1030" type="#_x0000_t202" style="position:absolute;margin-left:-6pt;margin-top:8.1pt;width:197.25pt;height:212.6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">
                <v:textbox>
                  <w:txbxContent>
                    <w:p w14:paraId="3F4672A1" w14:textId="46CF6E70" w:rsidR="00D831A8" w:rsidRDefault="00D831A8" w:rsidP="00D831A8">
                      <w:pPr>
                        <w:spacing w:after="0"/>
                        <w:rPr>
                          <w:lang w:val="en-US"/>
                        </w:rPr>
                      </w:pPr>
                      <w:r>
                        <w:rPr>
                          <w:lang w:val="en-US"/>
                        </w:rPr>
                        <w:t>1. struct node*p=start</w:t>
                      </w:r>
                    </w:p>
                    <w:p w14:paraId="1ECCA976" w14:textId="5672BD82" w:rsidR="004D5A4E" w:rsidRDefault="004D5A4E" w:rsidP="00D831A8">
                      <w:pPr>
                        <w:spacing w:after="0"/>
                        <w:rPr>
                          <w:lang w:val="en-US"/>
                        </w:rPr>
                      </w:pPr>
                      <w:r>
                        <w:rPr>
                          <w:lang w:val="en-US"/>
                        </w:rPr>
                        <w:t>2. struct node *temp=(struct node*)malloc(sizeof(struct node))</w:t>
                      </w:r>
                    </w:p>
                    <w:p w14:paraId="2C317316" w14:textId="27A62331" w:rsidR="004D5A4E" w:rsidRDefault="004D5A4E" w:rsidP="00D831A8">
                      <w:pPr>
                        <w:spacing w:after="0"/>
                        <w:rPr>
                          <w:lang w:val="en-US"/>
                        </w:rPr>
                      </w:pPr>
                      <w:r>
                        <w:rPr>
                          <w:lang w:val="en-US"/>
                        </w:rPr>
                        <w:t>3. temp-&gt;data=item</w:t>
                      </w:r>
                    </w:p>
                    <w:p w14:paraId="31858E8E" w14:textId="3A2B27F9" w:rsidR="00D831A8" w:rsidRDefault="004D5A4E" w:rsidP="00D831A8">
                      <w:pPr>
                        <w:spacing w:after="0"/>
                        <w:rPr>
                          <w:lang w:val="en-US"/>
                        </w:rPr>
                      </w:pPr>
                      <w:r>
                        <w:rPr>
                          <w:lang w:val="en-US"/>
                        </w:rPr>
                        <w:t>4</w:t>
                      </w:r>
                      <w:r w:rsidR="00D831A8">
                        <w:rPr>
                          <w:lang w:val="en-US"/>
                        </w:rPr>
                        <w:t>. while(p!=NULL)</w:t>
                      </w:r>
                    </w:p>
                    <w:p w14:paraId="4FEC6C50" w14:textId="77777777" w:rsidR="004D5A4E" w:rsidRDefault="00D831A8" w:rsidP="00D831A8">
                      <w:pPr>
                        <w:spacing w:after="0"/>
                        <w:rPr>
                          <w:lang w:val="en-US"/>
                        </w:rPr>
                      </w:pPr>
                      <w:r>
                        <w:rPr>
                          <w:lang w:val="en-US"/>
                        </w:rPr>
                        <w:t xml:space="preserve">             1. if(p-&gt;data==item)</w:t>
                      </w:r>
                    </w:p>
                    <w:p w14:paraId="1B5329E0" w14:textId="6DE71A7E" w:rsidR="00D831A8" w:rsidRDefault="00D831A8" w:rsidP="00D831A8">
                      <w:pPr>
                        <w:spacing w:after="0"/>
                        <w:rPr>
                          <w:lang w:val="en-US"/>
                        </w:rPr>
                      </w:pPr>
                      <w:r>
                        <w:rPr>
                          <w:lang w:val="en-US"/>
                        </w:rPr>
                        <w:t xml:space="preserve">                     </w:t>
                      </w:r>
                      <w:r w:rsidR="004D5A4E">
                        <w:rPr>
                          <w:lang w:val="en-US"/>
                        </w:rPr>
                        <w:t>1</w:t>
                      </w:r>
                      <w:r>
                        <w:rPr>
                          <w:lang w:val="en-US"/>
                        </w:rPr>
                        <w:t>. t</w:t>
                      </w:r>
                      <w:r w:rsidR="004D5A4E">
                        <w:rPr>
                          <w:lang w:val="en-US"/>
                        </w:rPr>
                        <w:t>emp</w:t>
                      </w:r>
                      <w:r>
                        <w:rPr>
                          <w:lang w:val="en-US"/>
                        </w:rPr>
                        <w:t>-&gt;next=p-&gt;next</w:t>
                      </w:r>
                    </w:p>
                    <w:p w14:paraId="607A322B" w14:textId="69159E85" w:rsidR="00D831A8" w:rsidRDefault="00D831A8" w:rsidP="00D831A8">
                      <w:pPr>
                        <w:spacing w:after="0"/>
                        <w:rPr>
                          <w:lang w:val="en-US"/>
                        </w:rPr>
                      </w:pPr>
                      <w:r>
                        <w:rPr>
                          <w:lang w:val="en-US"/>
                        </w:rPr>
                        <w:t xml:space="preserve">                     </w:t>
                      </w:r>
                      <w:r w:rsidR="004D5A4E">
                        <w:rPr>
                          <w:lang w:val="en-US"/>
                        </w:rPr>
                        <w:t>2</w:t>
                      </w:r>
                      <w:r>
                        <w:rPr>
                          <w:lang w:val="en-US"/>
                        </w:rPr>
                        <w:t>. t</w:t>
                      </w:r>
                      <w:r w:rsidR="004D5A4E">
                        <w:rPr>
                          <w:lang w:val="en-US"/>
                        </w:rPr>
                        <w:t>emp</w:t>
                      </w:r>
                      <w:r>
                        <w:rPr>
                          <w:lang w:val="en-US"/>
                        </w:rPr>
                        <w:t>-&gt;</w:t>
                      </w:r>
                      <w:r w:rsidR="00655D86">
                        <w:rPr>
                          <w:lang w:val="en-US"/>
                        </w:rPr>
                        <w:t>prev</w:t>
                      </w:r>
                      <w:r>
                        <w:rPr>
                          <w:lang w:val="en-US"/>
                        </w:rPr>
                        <w:t>=p</w:t>
                      </w:r>
                    </w:p>
                    <w:p w14:paraId="4AE37383" w14:textId="0C80943E" w:rsidR="00D831A8" w:rsidRDefault="00D831A8" w:rsidP="00D831A8">
                      <w:pPr>
                        <w:spacing w:after="0"/>
                        <w:rPr>
                          <w:lang w:val="en-US"/>
                        </w:rPr>
                      </w:pPr>
                      <w:r>
                        <w:rPr>
                          <w:lang w:val="en-US"/>
                        </w:rPr>
                        <w:t xml:space="preserve">                     </w:t>
                      </w:r>
                      <w:r w:rsidR="004D5A4E">
                        <w:rPr>
                          <w:lang w:val="en-US"/>
                        </w:rPr>
                        <w:t>3</w:t>
                      </w:r>
                      <w:r>
                        <w:rPr>
                          <w:lang w:val="en-US"/>
                        </w:rPr>
                        <w:t>. if(p-&gt;next!=NULL)</w:t>
                      </w:r>
                    </w:p>
                    <w:p w14:paraId="12D344E8" w14:textId="15886E77" w:rsidR="00D831A8" w:rsidRDefault="00D831A8" w:rsidP="00D831A8">
                      <w:pPr>
                        <w:spacing w:after="0"/>
                        <w:rPr>
                          <w:lang w:val="en-US"/>
                        </w:rPr>
                      </w:pPr>
                      <w:r>
                        <w:rPr>
                          <w:lang w:val="en-US"/>
                        </w:rPr>
                        <w:t xml:space="preserve">                              1. p-&gt;next-&gt;prev=t</w:t>
                      </w:r>
                      <w:r w:rsidR="004D5A4E">
                        <w:rPr>
                          <w:lang w:val="en-US"/>
                        </w:rPr>
                        <w:t>emp</w:t>
                      </w:r>
                    </w:p>
                    <w:p w14:paraId="4E07235D" w14:textId="23C48CD4" w:rsidR="00D831A8" w:rsidRDefault="00D831A8" w:rsidP="00D831A8">
                      <w:pPr>
                        <w:spacing w:after="0"/>
                        <w:rPr>
                          <w:lang w:val="en-US"/>
                        </w:rPr>
                      </w:pPr>
                      <w:r>
                        <w:rPr>
                          <w:lang w:val="en-US"/>
                        </w:rPr>
                        <w:t xml:space="preserve">                              2. p-&gt;next=t</w:t>
                      </w:r>
                      <w:r w:rsidR="004D5A4E">
                        <w:rPr>
                          <w:lang w:val="en-US"/>
                        </w:rPr>
                        <w:t>emp</w:t>
                      </w:r>
                    </w:p>
                    <w:p w14:paraId="02E491A3" w14:textId="77777777" w:rsidR="00D831A8" w:rsidRDefault="00D831A8" w:rsidP="00D831A8">
                      <w:pPr>
                        <w:spacing w:after="0"/>
                        <w:rPr>
                          <w:lang w:val="en-US"/>
                        </w:rPr>
                      </w:pPr>
                      <w:r>
                        <w:rPr>
                          <w:lang w:val="en-US"/>
                        </w:rPr>
                        <w:t xml:space="preserve">                              3. return</w:t>
                      </w:r>
                    </w:p>
                    <w:p w14:paraId="15B3CE71" w14:textId="3A86A384" w:rsidR="00D831A8" w:rsidRDefault="00D831A8" w:rsidP="00D831A8">
                      <w:pPr>
                        <w:spacing w:after="0"/>
                        <w:rPr>
                          <w:lang w:val="en-US"/>
                        </w:rPr>
                      </w:pPr>
                      <w:r>
                        <w:rPr>
                          <w:lang w:val="en-US"/>
                        </w:rPr>
                        <w:t xml:space="preserve">                       </w:t>
                      </w:r>
                      <w:r w:rsidR="004D5A4E">
                        <w:rPr>
                          <w:lang w:val="en-US"/>
                        </w:rPr>
                        <w:t>2</w:t>
                      </w:r>
                      <w:r>
                        <w:rPr>
                          <w:lang w:val="en-US"/>
                        </w:rPr>
                        <w:t>. p=p-&gt;next</w:t>
                      </w:r>
                    </w:p>
                    <w:p w14:paraId="2E038FAF" w14:textId="24B39267" w:rsidR="00D831A8" w:rsidRDefault="00D831A8" w:rsidP="00D831A8">
                      <w:pPr>
                        <w:spacing w:after="0"/>
                        <w:rPr>
                          <w:lang w:val="en-US"/>
                        </w:rPr>
                      </w:pPr>
                      <w:r>
                        <w:rPr>
                          <w:lang w:val="en-US"/>
                        </w:rPr>
                        <w:t xml:space="preserve"> </w:t>
                      </w:r>
                      <w:r w:rsidR="004D5A4E">
                        <w:rPr>
                          <w:lang w:val="en-US"/>
                        </w:rPr>
                        <w:t>5</w:t>
                      </w:r>
                      <w:r>
                        <w:rPr>
                          <w:lang w:val="en-US"/>
                        </w:rPr>
                        <w:t xml:space="preserve"> . Output item not found</w:t>
                      </w:r>
                    </w:p>
                    <w:p w14:paraId="59ABF3C1" w14:textId="77777777" w:rsidR="00D831A8" w:rsidRPr="007E447F" w:rsidRDefault="00D831A8" w:rsidP="00D831A8">
                      <w:pPr>
                        <w:rPr>
                          <w:lang w:val="en-US"/>
                        </w:rPr>
                      </w:pPr>
                    </w:p>
                  </w:txbxContent>
                </v:textbox>
                <w10:wrap type="tight" anchorx="margin"/>
              </v:shape>
            </w:pict>
          </mc:Fallback>
        </mc:AlternateContent>
      </w:r>
      <w:r w:rsidR="00B32BF5">
        <w:rPr>
          <w:noProof/>
        </w:rPr>
        <mc:AlternateContent>
          <mc:Choice Requires="wps">
            <w:drawing>
              <wp:anchor distT="45720" distB="45720" distL="114300" distR="114300" simplePos="0" relativeHeight="251684864" behindDoc="1" locked="0" layoutInCell="1" allowOverlap="1" wp14:anchorId="4C12E0A4" wp14:editId="55B40086">
                <wp:simplePos x="0" y="0"/>
                <wp:positionH relativeFrom="margin">
                  <wp:posOffset>2981960</wp:posOffset>
                </wp:positionH>
                <wp:positionV relativeFrom="paragraph">
                  <wp:posOffset>32808</wp:posOffset>
                </wp:positionV>
                <wp:extent cx="2676525" cy="1404620"/>
                <wp:effectExtent l="0" t="0" r="28575" b="17780"/>
                <wp:wrapTight wrapText="bothSides">
                  <wp:wrapPolygon edited="0">
                    <wp:start x="0" y="0"/>
                    <wp:lineTo x="0" y="21597"/>
                    <wp:lineTo x="21677" y="21597"/>
                    <wp:lineTo x="2167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404620"/>
                        </a:xfrm>
                        <a:prstGeom prst="rect">
                          <a:avLst/>
                        </a:prstGeom>
                        <a:solidFill>
                          <a:srgbClr val="FFFFFF"/>
                        </a:solidFill>
                        <a:ln w="9525">
                          <a:solidFill>
                            <a:srgbClr val="000000"/>
                          </a:solidFill>
                          <a:miter lim="800000"/>
                          <a:headEnd/>
                          <a:tailEnd/>
                        </a:ln>
                      </wps:spPr>
                      <wps:txbx>
                        <w:txbxContent>
                          <w:p w14:paraId="7BB52802" w14:textId="77777777" w:rsidR="00B32BF5" w:rsidRDefault="00B32BF5" w:rsidP="00B32BF5">
                            <w:pPr>
                              <w:spacing w:after="0"/>
                            </w:pPr>
                            <w:r>
                              <w:t>1. Declare int data</w:t>
                            </w:r>
                          </w:p>
                          <w:p w14:paraId="6FCCD1B4" w14:textId="77777777" w:rsidR="00B32BF5" w:rsidRDefault="00B32BF5" w:rsidP="00B32BF5">
                            <w:pPr>
                              <w:spacing w:after="0"/>
                            </w:pPr>
                            <w:r>
                              <w:t>2. struct node*p</w:t>
                            </w:r>
                          </w:p>
                          <w:p w14:paraId="1F95E5B2" w14:textId="77777777" w:rsidR="00B32BF5" w:rsidRDefault="00B32BF5" w:rsidP="00B32BF5">
                            <w:pPr>
                              <w:spacing w:after="0"/>
                            </w:pPr>
                            <w:r>
                              <w:t>3. if(start==NULL)</w:t>
                            </w:r>
                          </w:p>
                          <w:p w14:paraId="5499A884" w14:textId="77777777" w:rsidR="00B32BF5" w:rsidRDefault="00B32BF5" w:rsidP="00B32BF5">
                            <w:pPr>
                              <w:spacing w:after="0"/>
                            </w:pPr>
                            <w:r>
                              <w:t xml:space="preserve">        1. Output List is empty</w:t>
                            </w:r>
                          </w:p>
                          <w:p w14:paraId="25E2BB67" w14:textId="77777777" w:rsidR="00B32BF5" w:rsidRDefault="00B32BF5" w:rsidP="00B32BF5">
                            <w:pPr>
                              <w:spacing w:after="0"/>
                            </w:pPr>
                            <w:r>
                              <w:t xml:space="preserve">        2. return</w:t>
                            </w:r>
                          </w:p>
                          <w:p w14:paraId="063C2408" w14:textId="77777777" w:rsidR="00B32BF5" w:rsidRDefault="00B32BF5" w:rsidP="00B32BF5">
                            <w:pPr>
                              <w:spacing w:after="0"/>
                            </w:pPr>
                            <w:r>
                              <w:t>4. Output &amp;data</w:t>
                            </w:r>
                          </w:p>
                          <w:p w14:paraId="4C3EF091" w14:textId="77777777" w:rsidR="00B32BF5" w:rsidRDefault="00B32BF5" w:rsidP="00B32BF5">
                            <w:pPr>
                              <w:spacing w:after="0"/>
                            </w:pPr>
                            <w:r>
                              <w:t>5. if(start-&gt;next==NULL)</w:t>
                            </w:r>
                          </w:p>
                          <w:p w14:paraId="259FC438" w14:textId="77777777" w:rsidR="00B32BF5" w:rsidRDefault="00B32BF5" w:rsidP="00B32BF5">
                            <w:pPr>
                              <w:spacing w:after="0"/>
                            </w:pPr>
                            <w:r>
                              <w:t xml:space="preserve">                1. if(start-&gt;data==data)</w:t>
                            </w:r>
                          </w:p>
                          <w:p w14:paraId="7D374E24" w14:textId="77777777" w:rsidR="00B32BF5" w:rsidRDefault="00B32BF5" w:rsidP="00B32BF5">
                            <w:pPr>
                              <w:spacing w:after="0"/>
                            </w:pPr>
                            <w:r>
                              <w:t xml:space="preserve">                             1. free(start)</w:t>
                            </w:r>
                          </w:p>
                          <w:p w14:paraId="4DBDA4F4" w14:textId="77777777" w:rsidR="00B32BF5" w:rsidRDefault="00B32BF5" w:rsidP="00B32BF5">
                            <w:pPr>
                              <w:spacing w:after="0"/>
                            </w:pPr>
                            <w:r>
                              <w:t xml:space="preserve">                             2. start=NULL</w:t>
                            </w:r>
                          </w:p>
                          <w:p w14:paraId="7F6DF170" w14:textId="77777777" w:rsidR="00B32BF5" w:rsidRDefault="00B32BF5" w:rsidP="00B32BF5">
                            <w:pPr>
                              <w:spacing w:after="0"/>
                            </w:pPr>
                            <w:r>
                              <w:t xml:space="preserve">                             3. return </w:t>
                            </w:r>
                          </w:p>
                          <w:p w14:paraId="37D45CDC" w14:textId="77777777" w:rsidR="00B32BF5" w:rsidRDefault="00B32BF5" w:rsidP="00B32BF5">
                            <w:pPr>
                              <w:spacing w:after="0"/>
                            </w:pPr>
                            <w:r>
                              <w:t xml:space="preserve">                 2. Output data not found</w:t>
                            </w:r>
                          </w:p>
                          <w:p w14:paraId="68FB3178" w14:textId="77777777" w:rsidR="00B32BF5" w:rsidRDefault="00B32BF5" w:rsidP="00B32BF5">
                            <w:pPr>
                              <w:spacing w:after="0"/>
                            </w:pPr>
                            <w:r>
                              <w:t xml:space="preserve">                 3. return</w:t>
                            </w:r>
                          </w:p>
                          <w:p w14:paraId="07A5C8BA" w14:textId="39D16B13" w:rsidR="00B32BF5" w:rsidRDefault="00B32BF5" w:rsidP="00B32BF5">
                            <w:pPr>
                              <w:spacing w:after="0"/>
                            </w:pPr>
                            <w:r>
                              <w:t>6. if(start-&gt;data==data)</w:t>
                            </w:r>
                          </w:p>
                          <w:p w14:paraId="7E122BE8" w14:textId="77777777" w:rsidR="00B32BF5" w:rsidRDefault="00B32BF5" w:rsidP="00B32BF5">
                            <w:pPr>
                              <w:spacing w:after="0"/>
                            </w:pPr>
                            <w:r>
                              <w:t xml:space="preserve">                 1. p=start</w:t>
                            </w:r>
                          </w:p>
                          <w:p w14:paraId="1A2B6728" w14:textId="77777777" w:rsidR="00B32BF5" w:rsidRDefault="00B32BF5" w:rsidP="00B32BF5">
                            <w:pPr>
                              <w:spacing w:after="0"/>
                            </w:pPr>
                            <w:r>
                              <w:t xml:space="preserve">                 2. start=start-&gt;next</w:t>
                            </w:r>
                          </w:p>
                          <w:p w14:paraId="0E213763" w14:textId="77777777" w:rsidR="00B32BF5" w:rsidRDefault="00B32BF5" w:rsidP="00B32BF5">
                            <w:pPr>
                              <w:spacing w:after="0"/>
                            </w:pPr>
                            <w:r>
                              <w:t xml:space="preserve">                 3. start-&gt;prev=NULL</w:t>
                            </w:r>
                          </w:p>
                          <w:p w14:paraId="2B5679E1" w14:textId="77777777" w:rsidR="00B32BF5" w:rsidRDefault="00B32BF5" w:rsidP="00B32BF5">
                            <w:pPr>
                              <w:spacing w:after="0"/>
                            </w:pPr>
                            <w:r>
                              <w:t xml:space="preserve">                 4. free(p)</w:t>
                            </w:r>
                          </w:p>
                          <w:p w14:paraId="2F8E66F5" w14:textId="77777777" w:rsidR="00B32BF5" w:rsidRDefault="00B32BF5" w:rsidP="00B32BF5">
                            <w:pPr>
                              <w:spacing w:after="0"/>
                            </w:pPr>
                            <w:r>
                              <w:t xml:space="preserve">                 5. return</w:t>
                            </w:r>
                          </w:p>
                          <w:p w14:paraId="0510A404" w14:textId="77777777" w:rsidR="00B32BF5" w:rsidRDefault="00B32BF5" w:rsidP="00B32BF5">
                            <w:pPr>
                              <w:spacing w:after="0"/>
                            </w:pPr>
                            <w:r>
                              <w:t>7. p=start-&gt;next</w:t>
                            </w:r>
                          </w:p>
                          <w:p w14:paraId="6A70ED37" w14:textId="77777777" w:rsidR="00B32BF5" w:rsidRDefault="00B32BF5" w:rsidP="00B32BF5">
                            <w:pPr>
                              <w:spacing w:after="0"/>
                            </w:pPr>
                            <w:r>
                              <w:t>8. while(p-&gt;next!=NJLL)</w:t>
                            </w:r>
                          </w:p>
                          <w:p w14:paraId="094946ED" w14:textId="77777777" w:rsidR="00B32BF5" w:rsidRDefault="00B32BF5" w:rsidP="00B32BF5">
                            <w:pPr>
                              <w:spacing w:after="0"/>
                            </w:pPr>
                            <w:r>
                              <w:t xml:space="preserve">                 1. if(p-&gt;data==data)</w:t>
                            </w:r>
                          </w:p>
                          <w:p w14:paraId="5B32B3CF" w14:textId="418F6388" w:rsidR="00B32BF5" w:rsidRDefault="00B32BF5" w:rsidP="00B32BF5">
                            <w:pPr>
                              <w:spacing w:after="0"/>
                            </w:pPr>
                            <w:r>
                              <w:t xml:space="preserve">                                1. p-&gt;next-&gt;prev</w:t>
                            </w:r>
                            <w:r w:rsidR="008141C7">
                              <w:t>=</w:t>
                            </w:r>
                            <w:r>
                              <w:t>p-&gt;prev</w:t>
                            </w:r>
                          </w:p>
                          <w:p w14:paraId="4328F181" w14:textId="77777777" w:rsidR="00B32BF5" w:rsidRDefault="00B32BF5" w:rsidP="00B32BF5">
                            <w:pPr>
                              <w:spacing w:after="0"/>
                            </w:pPr>
                            <w:r>
                              <w:t xml:space="preserve">                                2. p-&gt;prev-&gt;next=p-&gt;next</w:t>
                            </w:r>
                          </w:p>
                          <w:p w14:paraId="14C5AB85" w14:textId="77777777" w:rsidR="00B32BF5" w:rsidRDefault="00B32BF5" w:rsidP="00B32BF5">
                            <w:pPr>
                              <w:spacing w:after="0"/>
                            </w:pPr>
                            <w:r>
                              <w:t xml:space="preserve">                               3. free(p)</w:t>
                            </w:r>
                          </w:p>
                          <w:p w14:paraId="7E51D5FE" w14:textId="77777777" w:rsidR="00B32BF5" w:rsidRDefault="00B32BF5" w:rsidP="00B32BF5">
                            <w:pPr>
                              <w:spacing w:after="0"/>
                            </w:pPr>
                            <w:r>
                              <w:t xml:space="preserve">                               4. return</w:t>
                            </w:r>
                          </w:p>
                          <w:p w14:paraId="248B78D2" w14:textId="77777777" w:rsidR="00B32BF5" w:rsidRDefault="00B32BF5" w:rsidP="00B32BF5">
                            <w:pPr>
                              <w:spacing w:after="0"/>
                            </w:pPr>
                            <w:r>
                              <w:t xml:space="preserve">                 2. p=p-&gt;next</w:t>
                            </w:r>
                          </w:p>
                          <w:p w14:paraId="15A6DA65" w14:textId="77777777" w:rsidR="00B32BF5" w:rsidRDefault="00B32BF5" w:rsidP="00B32BF5">
                            <w:pPr>
                              <w:spacing w:after="0"/>
                            </w:pPr>
                            <w:r>
                              <w:t>9. if(p-&gt;data==data)</w:t>
                            </w:r>
                          </w:p>
                          <w:p w14:paraId="3D1520D2" w14:textId="77777777" w:rsidR="00B32BF5" w:rsidRDefault="00B32BF5" w:rsidP="00B32BF5">
                            <w:pPr>
                              <w:spacing w:after="0"/>
                            </w:pPr>
                            <w:r>
                              <w:t xml:space="preserve">                 1. p-&gt;prev-&gt;next=NULL</w:t>
                            </w:r>
                          </w:p>
                          <w:p w14:paraId="6E98E0BE" w14:textId="77777777" w:rsidR="00B32BF5" w:rsidRDefault="00B32BF5" w:rsidP="00B32BF5">
                            <w:pPr>
                              <w:spacing w:after="0"/>
                            </w:pPr>
                            <w:r>
                              <w:t xml:space="preserve">                 2. free(p)</w:t>
                            </w:r>
                          </w:p>
                          <w:p w14:paraId="79F2CBA9" w14:textId="77777777" w:rsidR="00B32BF5" w:rsidRDefault="00B32BF5" w:rsidP="00B32BF5">
                            <w:pPr>
                              <w:spacing w:after="0"/>
                            </w:pPr>
                            <w:r>
                              <w:t xml:space="preserve">                 3. return</w:t>
                            </w:r>
                          </w:p>
                          <w:p w14:paraId="727C0F4C" w14:textId="77777777" w:rsidR="00B32BF5" w:rsidRDefault="00B32BF5" w:rsidP="00B32BF5">
                            <w:pPr>
                              <w:spacing w:after="0"/>
                            </w:pPr>
                            <w:r>
                              <w:t>10. Output data not found</w:t>
                            </w:r>
                          </w:p>
                          <w:p w14:paraId="1C63CF06" w14:textId="77777777" w:rsidR="00B32BF5" w:rsidRDefault="00B32BF5" w:rsidP="00B32B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E0A4" id="_x0000_s1031" type="#_x0000_t202" style="position:absolute;margin-left:234.8pt;margin-top:2.6pt;width:210.75pt;height:110.6pt;z-index:-251631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">
                <v:textbox style="mso-fit-shape-to-text:t">
                  <w:txbxContent>
                    <w:p w14:paraId="7BB52802" w14:textId="77777777" w:rsidR="00B32BF5" w:rsidRDefault="00B32BF5" w:rsidP="00B32BF5">
                      <w:pPr>
                        <w:spacing w:after="0"/>
                      </w:pPr>
                      <w:r>
                        <w:t>1. Declare int data</w:t>
                      </w:r>
                    </w:p>
                    <w:p w14:paraId="6FCCD1B4" w14:textId="77777777" w:rsidR="00B32BF5" w:rsidRDefault="00B32BF5" w:rsidP="00B32BF5">
                      <w:pPr>
                        <w:spacing w:after="0"/>
                      </w:pPr>
                      <w:r>
                        <w:t>2. struct node*p</w:t>
                      </w:r>
                    </w:p>
                    <w:p w14:paraId="1F95E5B2" w14:textId="77777777" w:rsidR="00B32BF5" w:rsidRDefault="00B32BF5" w:rsidP="00B32BF5">
                      <w:pPr>
                        <w:spacing w:after="0"/>
                      </w:pPr>
                      <w:r>
                        <w:t>3. if(start==NULL)</w:t>
                      </w:r>
                    </w:p>
                    <w:p w14:paraId="5499A884" w14:textId="77777777" w:rsidR="00B32BF5" w:rsidRDefault="00B32BF5" w:rsidP="00B32BF5">
                      <w:pPr>
                        <w:spacing w:after="0"/>
                      </w:pPr>
                      <w:r>
                        <w:t xml:space="preserve">        1. Output List is empty</w:t>
                      </w:r>
                    </w:p>
                    <w:p w14:paraId="25E2BB67" w14:textId="77777777" w:rsidR="00B32BF5" w:rsidRDefault="00B32BF5" w:rsidP="00B32BF5">
                      <w:pPr>
                        <w:spacing w:after="0"/>
                      </w:pPr>
                      <w:r>
                        <w:t xml:space="preserve">        2. return</w:t>
                      </w:r>
                    </w:p>
                    <w:p w14:paraId="063C2408" w14:textId="77777777" w:rsidR="00B32BF5" w:rsidRDefault="00B32BF5" w:rsidP="00B32BF5">
                      <w:pPr>
                        <w:spacing w:after="0"/>
                      </w:pPr>
                      <w:r>
                        <w:t>4. Output &amp;data</w:t>
                      </w:r>
                    </w:p>
                    <w:p w14:paraId="4C3EF091" w14:textId="77777777" w:rsidR="00B32BF5" w:rsidRDefault="00B32BF5" w:rsidP="00B32BF5">
                      <w:pPr>
                        <w:spacing w:after="0"/>
                      </w:pPr>
                      <w:r>
                        <w:t>5. if(start-&gt;next==NULL)</w:t>
                      </w:r>
                    </w:p>
                    <w:p w14:paraId="259FC438" w14:textId="77777777" w:rsidR="00B32BF5" w:rsidRDefault="00B32BF5" w:rsidP="00B32BF5">
                      <w:pPr>
                        <w:spacing w:after="0"/>
                      </w:pPr>
                      <w:r>
                        <w:t xml:space="preserve">                1. if(start-&gt;data==data)</w:t>
                      </w:r>
                    </w:p>
                    <w:p w14:paraId="7D374E24" w14:textId="77777777" w:rsidR="00B32BF5" w:rsidRDefault="00B32BF5" w:rsidP="00B32BF5">
                      <w:pPr>
                        <w:spacing w:after="0"/>
                      </w:pPr>
                      <w:r>
                        <w:t xml:space="preserve">                             1. free(start)</w:t>
                      </w:r>
                    </w:p>
                    <w:p w14:paraId="4DBDA4F4" w14:textId="77777777" w:rsidR="00B32BF5" w:rsidRDefault="00B32BF5" w:rsidP="00B32BF5">
                      <w:pPr>
                        <w:spacing w:after="0"/>
                      </w:pPr>
                      <w:r>
                        <w:t xml:space="preserve">                             2. start=NULL</w:t>
                      </w:r>
                    </w:p>
                    <w:p w14:paraId="7F6DF170" w14:textId="77777777" w:rsidR="00B32BF5" w:rsidRDefault="00B32BF5" w:rsidP="00B32BF5">
                      <w:pPr>
                        <w:spacing w:after="0"/>
                      </w:pPr>
                      <w:r>
                        <w:t xml:space="preserve">                             3. return </w:t>
                      </w:r>
                    </w:p>
                    <w:p w14:paraId="37D45CDC" w14:textId="77777777" w:rsidR="00B32BF5" w:rsidRDefault="00B32BF5" w:rsidP="00B32BF5">
                      <w:pPr>
                        <w:spacing w:after="0"/>
                      </w:pPr>
                      <w:r>
                        <w:t xml:space="preserve">                 2. Output data not found</w:t>
                      </w:r>
                    </w:p>
                    <w:p w14:paraId="68FB3178" w14:textId="77777777" w:rsidR="00B32BF5" w:rsidRDefault="00B32BF5" w:rsidP="00B32BF5">
                      <w:pPr>
                        <w:spacing w:after="0"/>
                      </w:pPr>
                      <w:r>
                        <w:t xml:space="preserve">                 3. return</w:t>
                      </w:r>
                    </w:p>
                    <w:p w14:paraId="07A5C8BA" w14:textId="39D16B13" w:rsidR="00B32BF5" w:rsidRDefault="00B32BF5" w:rsidP="00B32BF5">
                      <w:pPr>
                        <w:spacing w:after="0"/>
                      </w:pPr>
                      <w:r>
                        <w:t>6. if(start-&gt;data==data)</w:t>
                      </w:r>
                    </w:p>
                    <w:p w14:paraId="7E122BE8" w14:textId="77777777" w:rsidR="00B32BF5" w:rsidRDefault="00B32BF5" w:rsidP="00B32BF5">
                      <w:pPr>
                        <w:spacing w:after="0"/>
                      </w:pPr>
                      <w:r>
                        <w:t xml:space="preserve">                 1. p=start</w:t>
                      </w:r>
                    </w:p>
                    <w:p w14:paraId="1A2B6728" w14:textId="77777777" w:rsidR="00B32BF5" w:rsidRDefault="00B32BF5" w:rsidP="00B32BF5">
                      <w:pPr>
                        <w:spacing w:after="0"/>
                      </w:pPr>
                      <w:r>
                        <w:t xml:space="preserve">                 2. start=start-&gt;next</w:t>
                      </w:r>
                    </w:p>
                    <w:p w14:paraId="0E213763" w14:textId="77777777" w:rsidR="00B32BF5" w:rsidRDefault="00B32BF5" w:rsidP="00B32BF5">
                      <w:pPr>
                        <w:spacing w:after="0"/>
                      </w:pPr>
                      <w:r>
                        <w:t xml:space="preserve">                 3. start-&gt;prev=NULL</w:t>
                      </w:r>
                    </w:p>
                    <w:p w14:paraId="2B5679E1" w14:textId="77777777" w:rsidR="00B32BF5" w:rsidRDefault="00B32BF5" w:rsidP="00B32BF5">
                      <w:pPr>
                        <w:spacing w:after="0"/>
                      </w:pPr>
                      <w:r>
                        <w:t xml:space="preserve">                 4. free(p)</w:t>
                      </w:r>
                    </w:p>
                    <w:p w14:paraId="2F8E66F5" w14:textId="77777777" w:rsidR="00B32BF5" w:rsidRDefault="00B32BF5" w:rsidP="00B32BF5">
                      <w:pPr>
                        <w:spacing w:after="0"/>
                      </w:pPr>
                      <w:r>
                        <w:t xml:space="preserve">                 5. return</w:t>
                      </w:r>
                    </w:p>
                    <w:p w14:paraId="0510A404" w14:textId="77777777" w:rsidR="00B32BF5" w:rsidRDefault="00B32BF5" w:rsidP="00B32BF5">
                      <w:pPr>
                        <w:spacing w:after="0"/>
                      </w:pPr>
                      <w:r>
                        <w:t>7. p=start-&gt;next</w:t>
                      </w:r>
                    </w:p>
                    <w:p w14:paraId="6A70ED37" w14:textId="77777777" w:rsidR="00B32BF5" w:rsidRDefault="00B32BF5" w:rsidP="00B32BF5">
                      <w:pPr>
                        <w:spacing w:after="0"/>
                      </w:pPr>
                      <w:r>
                        <w:t>8. while(p-&gt;next!=NJLL)</w:t>
                      </w:r>
                    </w:p>
                    <w:p w14:paraId="094946ED" w14:textId="77777777" w:rsidR="00B32BF5" w:rsidRDefault="00B32BF5" w:rsidP="00B32BF5">
                      <w:pPr>
                        <w:spacing w:after="0"/>
                      </w:pPr>
                      <w:r>
                        <w:t xml:space="preserve">                 1. if(p-&gt;data==data)</w:t>
                      </w:r>
                    </w:p>
                    <w:p w14:paraId="5B32B3CF" w14:textId="418F6388" w:rsidR="00B32BF5" w:rsidRDefault="00B32BF5" w:rsidP="00B32BF5">
                      <w:pPr>
                        <w:spacing w:after="0"/>
                      </w:pPr>
                      <w:r>
                        <w:t xml:space="preserve">                                1. p-&gt;next-&gt;prev</w:t>
                      </w:r>
                      <w:r w:rsidR="008141C7">
                        <w:t>=</w:t>
                      </w:r>
                      <w:r>
                        <w:t>p-&gt;prev</w:t>
                      </w:r>
                    </w:p>
                    <w:p w14:paraId="4328F181" w14:textId="77777777" w:rsidR="00B32BF5" w:rsidRDefault="00B32BF5" w:rsidP="00B32BF5">
                      <w:pPr>
                        <w:spacing w:after="0"/>
                      </w:pPr>
                      <w:r>
                        <w:t xml:space="preserve">                                2. p-&gt;prev-&gt;next=p-&gt;next</w:t>
                      </w:r>
                    </w:p>
                    <w:p w14:paraId="14C5AB85" w14:textId="77777777" w:rsidR="00B32BF5" w:rsidRDefault="00B32BF5" w:rsidP="00B32BF5">
                      <w:pPr>
                        <w:spacing w:after="0"/>
                      </w:pPr>
                      <w:r>
                        <w:t xml:space="preserve">                               3. free(p)</w:t>
                      </w:r>
                    </w:p>
                    <w:p w14:paraId="7E51D5FE" w14:textId="77777777" w:rsidR="00B32BF5" w:rsidRDefault="00B32BF5" w:rsidP="00B32BF5">
                      <w:pPr>
                        <w:spacing w:after="0"/>
                      </w:pPr>
                      <w:r>
                        <w:t xml:space="preserve">                               4. return</w:t>
                      </w:r>
                    </w:p>
                    <w:p w14:paraId="248B78D2" w14:textId="77777777" w:rsidR="00B32BF5" w:rsidRDefault="00B32BF5" w:rsidP="00B32BF5">
                      <w:pPr>
                        <w:spacing w:after="0"/>
                      </w:pPr>
                      <w:r>
                        <w:t xml:space="preserve">                 2. p=p-&gt;next</w:t>
                      </w:r>
                    </w:p>
                    <w:p w14:paraId="15A6DA65" w14:textId="77777777" w:rsidR="00B32BF5" w:rsidRDefault="00B32BF5" w:rsidP="00B32BF5">
                      <w:pPr>
                        <w:spacing w:after="0"/>
                      </w:pPr>
                      <w:r>
                        <w:t>9. if(p-&gt;data==data)</w:t>
                      </w:r>
                    </w:p>
                    <w:p w14:paraId="3D1520D2" w14:textId="77777777" w:rsidR="00B32BF5" w:rsidRDefault="00B32BF5" w:rsidP="00B32BF5">
                      <w:pPr>
                        <w:spacing w:after="0"/>
                      </w:pPr>
                      <w:r>
                        <w:t xml:space="preserve">                 1. p-&gt;prev-&gt;next=NULL</w:t>
                      </w:r>
                    </w:p>
                    <w:p w14:paraId="6E98E0BE" w14:textId="77777777" w:rsidR="00B32BF5" w:rsidRDefault="00B32BF5" w:rsidP="00B32BF5">
                      <w:pPr>
                        <w:spacing w:after="0"/>
                      </w:pPr>
                      <w:r>
                        <w:t xml:space="preserve">                 2. free(p)</w:t>
                      </w:r>
                    </w:p>
                    <w:p w14:paraId="79F2CBA9" w14:textId="77777777" w:rsidR="00B32BF5" w:rsidRDefault="00B32BF5" w:rsidP="00B32BF5">
                      <w:pPr>
                        <w:spacing w:after="0"/>
                      </w:pPr>
                      <w:r>
                        <w:t xml:space="preserve">                 3. return</w:t>
                      </w:r>
                    </w:p>
                    <w:p w14:paraId="727C0F4C" w14:textId="77777777" w:rsidR="00B32BF5" w:rsidRDefault="00B32BF5" w:rsidP="00B32BF5">
                      <w:pPr>
                        <w:spacing w:after="0"/>
                      </w:pPr>
                      <w:r>
                        <w:t>10. Output data not found</w:t>
                      </w:r>
                    </w:p>
                    <w:p w14:paraId="1C63CF06" w14:textId="77777777" w:rsidR="00B32BF5" w:rsidRDefault="00B32BF5" w:rsidP="00B32BF5"/>
                  </w:txbxContent>
                </v:textbox>
                <w10:wrap type="tight" anchorx="margin"/>
              </v:shape>
            </w:pict>
          </mc:Fallback>
        </mc:AlternateContent>
      </w:r>
    </w:p>
    <w:p w14:paraId="6B148E1F" w14:textId="77777777" w:rsidR="00B32BF5" w:rsidRDefault="00B32BF5" w:rsidP="00B32BF5">
      <w:pPr>
        <w:spacing w:after="0"/>
      </w:pPr>
      <w:r>
        <w:t xml:space="preserve">   </w:t>
      </w:r>
    </w:p>
    <w:p w14:paraId="400DA0D7" w14:textId="77777777" w:rsidR="00B32BF5" w:rsidRDefault="00B32BF5" w:rsidP="00B32BF5">
      <w:pPr>
        <w:spacing w:after="0"/>
      </w:pPr>
    </w:p>
    <w:p w14:paraId="660575C8" w14:textId="77777777" w:rsidR="00B32BF5" w:rsidRDefault="00B32BF5" w:rsidP="00B32BF5">
      <w:pPr>
        <w:spacing w:after="0"/>
      </w:pPr>
    </w:p>
    <w:p w14:paraId="438C4967" w14:textId="77777777" w:rsidR="00B32BF5" w:rsidRDefault="00B32BF5" w:rsidP="00B32BF5">
      <w:pPr>
        <w:spacing w:after="0"/>
      </w:pPr>
    </w:p>
    <w:p w14:paraId="36A2A9A7" w14:textId="77777777" w:rsidR="00B32BF5" w:rsidRDefault="00B32BF5" w:rsidP="00B32BF5">
      <w:pPr>
        <w:spacing w:after="0"/>
      </w:pPr>
    </w:p>
    <w:p w14:paraId="2A1FE397" w14:textId="77777777" w:rsidR="00B32BF5" w:rsidRDefault="00B32BF5" w:rsidP="00B32BF5">
      <w:pPr>
        <w:spacing w:after="0"/>
      </w:pPr>
    </w:p>
    <w:p w14:paraId="34235E38" w14:textId="77777777" w:rsidR="00B32BF5" w:rsidRDefault="00B32BF5" w:rsidP="00B32BF5">
      <w:pPr>
        <w:spacing w:after="0"/>
      </w:pPr>
    </w:p>
    <w:p w14:paraId="45474679" w14:textId="77777777" w:rsidR="00B32BF5" w:rsidRDefault="00B32BF5" w:rsidP="00B32BF5">
      <w:pPr>
        <w:spacing w:after="0"/>
      </w:pPr>
    </w:p>
    <w:p w14:paraId="4C864674" w14:textId="77777777" w:rsidR="00B32BF5" w:rsidRDefault="00B32BF5" w:rsidP="00B32BF5">
      <w:pPr>
        <w:spacing w:after="0"/>
      </w:pPr>
    </w:p>
    <w:p w14:paraId="7C35AE69" w14:textId="77777777" w:rsidR="00B32BF5" w:rsidRDefault="00B32BF5" w:rsidP="00B32BF5">
      <w:pPr>
        <w:spacing w:after="0"/>
      </w:pPr>
    </w:p>
    <w:p w14:paraId="30A6C252" w14:textId="77777777" w:rsidR="00B32BF5" w:rsidRDefault="00B32BF5" w:rsidP="00B32BF5">
      <w:pPr>
        <w:spacing w:after="0"/>
      </w:pPr>
    </w:p>
    <w:p w14:paraId="3B5C29C6" w14:textId="77777777" w:rsidR="00B32BF5" w:rsidRDefault="00B32BF5" w:rsidP="00B32BF5">
      <w:pPr>
        <w:spacing w:after="0"/>
      </w:pPr>
    </w:p>
    <w:p w14:paraId="06B6B0D6" w14:textId="77777777" w:rsidR="00B32BF5" w:rsidRDefault="00B32BF5" w:rsidP="00B32BF5">
      <w:pPr>
        <w:spacing w:after="0"/>
      </w:pPr>
    </w:p>
    <w:p w14:paraId="14FF96A1" w14:textId="77777777" w:rsidR="00B32BF5" w:rsidRDefault="00B32BF5" w:rsidP="00B32BF5">
      <w:pPr>
        <w:spacing w:after="0"/>
      </w:pPr>
    </w:p>
    <w:p w14:paraId="0B23764E" w14:textId="77777777" w:rsidR="00B32BF5" w:rsidRDefault="00B32BF5" w:rsidP="00B32BF5">
      <w:pPr>
        <w:spacing w:after="0"/>
      </w:pPr>
    </w:p>
    <w:p w14:paraId="4F2E7F44" w14:textId="1E96F5BC" w:rsidR="00B32BF5" w:rsidRDefault="00B32BF5" w:rsidP="00B32BF5">
      <w:pPr>
        <w:spacing w:after="0"/>
      </w:pPr>
      <w:r>
        <w:rPr>
          <w:noProof/>
        </w:rPr>
        <mc:AlternateContent>
          <mc:Choice Requires="wps">
            <w:drawing>
              <wp:anchor distT="45720" distB="45720" distL="114300" distR="114300" simplePos="0" relativeHeight="251685888" behindDoc="1" locked="0" layoutInCell="1" allowOverlap="1" wp14:anchorId="4FCD76C7" wp14:editId="5D4B57B2">
                <wp:simplePos x="0" y="0"/>
                <wp:positionH relativeFrom="margin">
                  <wp:posOffset>-76200</wp:posOffset>
                </wp:positionH>
                <wp:positionV relativeFrom="paragraph">
                  <wp:posOffset>330200</wp:posOffset>
                </wp:positionV>
                <wp:extent cx="2571750" cy="4248150"/>
                <wp:effectExtent l="0" t="0" r="19050" b="19050"/>
                <wp:wrapTight wrapText="bothSides">
                  <wp:wrapPolygon edited="0">
                    <wp:start x="0" y="0"/>
                    <wp:lineTo x="0" y="21600"/>
                    <wp:lineTo x="21600" y="21600"/>
                    <wp:lineTo x="21600"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248150"/>
                        </a:xfrm>
                        <a:prstGeom prst="rect">
                          <a:avLst/>
                        </a:prstGeom>
                        <a:solidFill>
                          <a:srgbClr val="FFFFFF"/>
                        </a:solidFill>
                        <a:ln w="9525">
                          <a:solidFill>
                            <a:srgbClr val="000000"/>
                          </a:solidFill>
                          <a:miter lim="800000"/>
                          <a:headEnd/>
                          <a:tailEnd/>
                        </a:ln>
                      </wps:spPr>
                      <wps:txbx>
                        <w:txbxContent>
                          <w:p w14:paraId="3C09C8C2" w14:textId="77777777" w:rsidR="00B32BF5" w:rsidRDefault="00B32BF5" w:rsidP="00B32BF5">
                            <w:pPr>
                              <w:spacing w:after="0"/>
                            </w:pPr>
                            <w:r>
                              <w:t>1. Declare int item</w:t>
                            </w:r>
                          </w:p>
                          <w:p w14:paraId="5E67A16D" w14:textId="77777777" w:rsidR="00B32BF5" w:rsidRDefault="00B32BF5" w:rsidP="00B32BF5">
                            <w:pPr>
                              <w:spacing w:after="0"/>
                            </w:pPr>
                            <w:r>
                              <w:t>2. if(start==NULL)</w:t>
                            </w:r>
                          </w:p>
                          <w:p w14:paraId="48A8C277" w14:textId="77777777" w:rsidR="00B32BF5" w:rsidRDefault="00B32BF5" w:rsidP="00B32BF5">
                            <w:pPr>
                              <w:spacing w:after="0"/>
                            </w:pPr>
                            <w:r>
                              <w:t xml:space="preserve">         1. Output List is Empty</w:t>
                            </w:r>
                          </w:p>
                          <w:p w14:paraId="0D393057" w14:textId="77777777" w:rsidR="00B32BF5" w:rsidRDefault="00B32BF5" w:rsidP="00B32BF5">
                            <w:pPr>
                              <w:spacing w:after="0"/>
                            </w:pPr>
                            <w:r>
                              <w:t xml:space="preserve">         2. return</w:t>
                            </w:r>
                          </w:p>
                          <w:p w14:paraId="32243567" w14:textId="5F6F1447" w:rsidR="00B32BF5" w:rsidRDefault="00B32BF5" w:rsidP="00B32BF5">
                            <w:pPr>
                              <w:spacing w:after="0"/>
                            </w:pPr>
                            <w:r>
                              <w:t>3. struct node*p=start</w:t>
                            </w:r>
                          </w:p>
                          <w:p w14:paraId="32217C9F" w14:textId="4BD72E48" w:rsidR="00B32BF5" w:rsidRDefault="00836A5F" w:rsidP="00B32BF5">
                            <w:pPr>
                              <w:spacing w:after="0"/>
                            </w:pPr>
                            <w:r>
                              <w:t>4</w:t>
                            </w:r>
                            <w:r w:rsidR="00B32BF5">
                              <w:t>. if(start-&gt;data==item)</w:t>
                            </w:r>
                          </w:p>
                          <w:p w14:paraId="49B6AF2F" w14:textId="77777777" w:rsidR="00B32BF5" w:rsidRDefault="00B32BF5" w:rsidP="00B32BF5">
                            <w:pPr>
                              <w:spacing w:after="0"/>
                            </w:pPr>
                            <w:r>
                              <w:t xml:space="preserve">           1. addatbeg()</w:t>
                            </w:r>
                          </w:p>
                          <w:p w14:paraId="006B8C99" w14:textId="77777777" w:rsidR="00B32BF5" w:rsidRDefault="00B32BF5" w:rsidP="00B32BF5">
                            <w:pPr>
                              <w:spacing w:after="0"/>
                            </w:pPr>
                            <w:r>
                              <w:t xml:space="preserve">           2. return</w:t>
                            </w:r>
                          </w:p>
                          <w:p w14:paraId="38FD79FD" w14:textId="2FBC1F1F" w:rsidR="00B32BF5" w:rsidRDefault="00836A5F" w:rsidP="00B32BF5">
                            <w:pPr>
                              <w:spacing w:after="0"/>
                            </w:pPr>
                            <w:r>
                              <w:t>5</w:t>
                            </w:r>
                            <w:r w:rsidR="00B32BF5">
                              <w:t>. while(p!=NULL)</w:t>
                            </w:r>
                          </w:p>
                          <w:p w14:paraId="6F3D9F6C" w14:textId="77777777" w:rsidR="00B32BF5" w:rsidRDefault="00B32BF5" w:rsidP="00B32BF5">
                            <w:pPr>
                              <w:spacing w:after="0"/>
                            </w:pPr>
                            <w:r>
                              <w:t xml:space="preserve">                1. if(p-&gt;data==item)</w:t>
                            </w:r>
                          </w:p>
                          <w:p w14:paraId="2A19E69A" w14:textId="77777777" w:rsidR="00B32BF5" w:rsidRDefault="00B32BF5" w:rsidP="00B32BF5">
                            <w:pPr>
                              <w:spacing w:after="0"/>
                            </w:pPr>
                            <w:r>
                              <w:t xml:space="preserve">                           1. struct node*t=(struct node*)malloc(sizeof(struct node))</w:t>
                            </w:r>
                          </w:p>
                          <w:p w14:paraId="3EB058DE" w14:textId="48D14052" w:rsidR="00B32BF5" w:rsidRDefault="00B32BF5" w:rsidP="00B32BF5">
                            <w:pPr>
                              <w:spacing w:after="0"/>
                            </w:pPr>
                            <w:r>
                              <w:t xml:space="preserve">                            2. t-&gt;data</w:t>
                            </w:r>
                            <w:r w:rsidR="003D5DAA">
                              <w:t>=x</w:t>
                            </w:r>
                          </w:p>
                          <w:p w14:paraId="0E4E1BF6" w14:textId="77777777" w:rsidR="00B32BF5" w:rsidRDefault="00B32BF5" w:rsidP="00B32BF5">
                            <w:pPr>
                              <w:spacing w:after="0"/>
                            </w:pPr>
                            <w:r>
                              <w:t xml:space="preserve">                            3. t-&gt;next=p</w:t>
                            </w:r>
                          </w:p>
                          <w:p w14:paraId="659361A4" w14:textId="77777777" w:rsidR="00B32BF5" w:rsidRDefault="00B32BF5" w:rsidP="00B32BF5">
                            <w:pPr>
                              <w:spacing w:after="0"/>
                            </w:pPr>
                            <w:r>
                              <w:t xml:space="preserve">                            4. t-&gt;prev=p-&gt;prev</w:t>
                            </w:r>
                          </w:p>
                          <w:p w14:paraId="6215B009" w14:textId="77777777" w:rsidR="00B32BF5" w:rsidRDefault="00B32BF5" w:rsidP="00B32BF5">
                            <w:pPr>
                              <w:spacing w:after="0"/>
                            </w:pPr>
                            <w:r>
                              <w:t xml:space="preserve">                            5. p-&gt;prev-&gt;next=t</w:t>
                            </w:r>
                          </w:p>
                          <w:p w14:paraId="750F32D7" w14:textId="77777777" w:rsidR="00B32BF5" w:rsidRDefault="00B32BF5" w:rsidP="00B32BF5">
                            <w:pPr>
                              <w:spacing w:after="0"/>
                            </w:pPr>
                            <w:r>
                              <w:t xml:space="preserve">                            6. p-&gt;prev=t</w:t>
                            </w:r>
                          </w:p>
                          <w:p w14:paraId="631E5FAF" w14:textId="77777777" w:rsidR="00B32BF5" w:rsidRDefault="00B32BF5" w:rsidP="00B32BF5">
                            <w:pPr>
                              <w:spacing w:after="0"/>
                            </w:pPr>
                            <w:r>
                              <w:t xml:space="preserve">                            7. return</w:t>
                            </w:r>
                          </w:p>
                          <w:p w14:paraId="1F49A6E6" w14:textId="77777777" w:rsidR="00B32BF5" w:rsidRDefault="00B32BF5" w:rsidP="00B32BF5">
                            <w:pPr>
                              <w:spacing w:after="0"/>
                            </w:pPr>
                            <w:r>
                              <w:t xml:space="preserve">                 2.p=p-&gt;next</w:t>
                            </w:r>
                          </w:p>
                          <w:p w14:paraId="679495BA" w14:textId="77777777" w:rsidR="00B32BF5" w:rsidRDefault="00B32BF5" w:rsidP="00B32BF5">
                            <w:pPr>
                              <w:spacing w:after="0"/>
                            </w:pPr>
                            <w:r>
                              <w:t xml:space="preserve">            3. Output item not found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D76C7" id="_x0000_s1032" type="#_x0000_t202" style="position:absolute;margin-left:-6pt;margin-top:26pt;width:202.5pt;height:334.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">
                <v:textbox>
                  <w:txbxContent>
                    <w:p w14:paraId="3C09C8C2" w14:textId="77777777" w:rsidR="00B32BF5" w:rsidRDefault="00B32BF5" w:rsidP="00B32BF5">
                      <w:pPr>
                        <w:spacing w:after="0"/>
                      </w:pPr>
                      <w:r>
                        <w:t>1. Declare int item</w:t>
                      </w:r>
                    </w:p>
                    <w:p w14:paraId="5E67A16D" w14:textId="77777777" w:rsidR="00B32BF5" w:rsidRDefault="00B32BF5" w:rsidP="00B32BF5">
                      <w:pPr>
                        <w:spacing w:after="0"/>
                      </w:pPr>
                      <w:r>
                        <w:t>2. if(start==NULL)</w:t>
                      </w:r>
                    </w:p>
                    <w:p w14:paraId="48A8C277" w14:textId="77777777" w:rsidR="00B32BF5" w:rsidRDefault="00B32BF5" w:rsidP="00B32BF5">
                      <w:pPr>
                        <w:spacing w:after="0"/>
                      </w:pPr>
                      <w:r>
                        <w:t xml:space="preserve">         1. Output List is Empty</w:t>
                      </w:r>
                    </w:p>
                    <w:p w14:paraId="0D393057" w14:textId="77777777" w:rsidR="00B32BF5" w:rsidRDefault="00B32BF5" w:rsidP="00B32BF5">
                      <w:pPr>
                        <w:spacing w:after="0"/>
                      </w:pPr>
                      <w:r>
                        <w:t xml:space="preserve">         2. return</w:t>
                      </w:r>
                    </w:p>
                    <w:p w14:paraId="32243567" w14:textId="5F6F1447" w:rsidR="00B32BF5" w:rsidRDefault="00B32BF5" w:rsidP="00B32BF5">
                      <w:pPr>
                        <w:spacing w:after="0"/>
                      </w:pPr>
                      <w:r>
                        <w:t>3. struct node*p=start</w:t>
                      </w:r>
                    </w:p>
                    <w:p w14:paraId="32217C9F" w14:textId="4BD72E48" w:rsidR="00B32BF5" w:rsidRDefault="00836A5F" w:rsidP="00B32BF5">
                      <w:pPr>
                        <w:spacing w:after="0"/>
                      </w:pPr>
                      <w:r>
                        <w:t>4</w:t>
                      </w:r>
                      <w:r w:rsidR="00B32BF5">
                        <w:t>. if(start-&gt;data==item)</w:t>
                      </w:r>
                    </w:p>
                    <w:p w14:paraId="49B6AF2F" w14:textId="77777777" w:rsidR="00B32BF5" w:rsidRDefault="00B32BF5" w:rsidP="00B32BF5">
                      <w:pPr>
                        <w:spacing w:after="0"/>
                      </w:pPr>
                      <w:r>
                        <w:t xml:space="preserve">           1. addatbeg()</w:t>
                      </w:r>
                    </w:p>
                    <w:p w14:paraId="006B8C99" w14:textId="77777777" w:rsidR="00B32BF5" w:rsidRDefault="00B32BF5" w:rsidP="00B32BF5">
                      <w:pPr>
                        <w:spacing w:after="0"/>
                      </w:pPr>
                      <w:r>
                        <w:t xml:space="preserve">           2. return</w:t>
                      </w:r>
                    </w:p>
                    <w:p w14:paraId="38FD79FD" w14:textId="2FBC1F1F" w:rsidR="00B32BF5" w:rsidRDefault="00836A5F" w:rsidP="00B32BF5">
                      <w:pPr>
                        <w:spacing w:after="0"/>
                      </w:pPr>
                      <w:r>
                        <w:t>5</w:t>
                      </w:r>
                      <w:r w:rsidR="00B32BF5">
                        <w:t>. while(p!=NULL)</w:t>
                      </w:r>
                    </w:p>
                    <w:p w14:paraId="6F3D9F6C" w14:textId="77777777" w:rsidR="00B32BF5" w:rsidRDefault="00B32BF5" w:rsidP="00B32BF5">
                      <w:pPr>
                        <w:spacing w:after="0"/>
                      </w:pPr>
                      <w:r>
                        <w:t xml:space="preserve">                1. if(p-&gt;data==item)</w:t>
                      </w:r>
                    </w:p>
                    <w:p w14:paraId="2A19E69A" w14:textId="77777777" w:rsidR="00B32BF5" w:rsidRDefault="00B32BF5" w:rsidP="00B32BF5">
                      <w:pPr>
                        <w:spacing w:after="0"/>
                      </w:pPr>
                      <w:r>
                        <w:t xml:space="preserve">                           1. struct node*t=(struct node*)malloc(sizeof(struct node))</w:t>
                      </w:r>
                    </w:p>
                    <w:p w14:paraId="3EB058DE" w14:textId="48D14052" w:rsidR="00B32BF5" w:rsidRDefault="00B32BF5" w:rsidP="00B32BF5">
                      <w:pPr>
                        <w:spacing w:after="0"/>
                      </w:pPr>
                      <w:r>
                        <w:t xml:space="preserve">                            2. t-&gt;data</w:t>
                      </w:r>
                      <w:r w:rsidR="003D5DAA">
                        <w:t>=x</w:t>
                      </w:r>
                    </w:p>
                    <w:p w14:paraId="0E4E1BF6" w14:textId="77777777" w:rsidR="00B32BF5" w:rsidRDefault="00B32BF5" w:rsidP="00B32BF5">
                      <w:pPr>
                        <w:spacing w:after="0"/>
                      </w:pPr>
                      <w:r>
                        <w:t xml:space="preserve">                            3. t-&gt;next=p</w:t>
                      </w:r>
                    </w:p>
                    <w:p w14:paraId="659361A4" w14:textId="77777777" w:rsidR="00B32BF5" w:rsidRDefault="00B32BF5" w:rsidP="00B32BF5">
                      <w:pPr>
                        <w:spacing w:after="0"/>
                      </w:pPr>
                      <w:r>
                        <w:t xml:space="preserve">                            4. t-&gt;prev=p-&gt;prev</w:t>
                      </w:r>
                    </w:p>
                    <w:p w14:paraId="6215B009" w14:textId="77777777" w:rsidR="00B32BF5" w:rsidRDefault="00B32BF5" w:rsidP="00B32BF5">
                      <w:pPr>
                        <w:spacing w:after="0"/>
                      </w:pPr>
                      <w:r>
                        <w:t xml:space="preserve">                            5. p-&gt;prev-&gt;next=t</w:t>
                      </w:r>
                    </w:p>
                    <w:p w14:paraId="750F32D7" w14:textId="77777777" w:rsidR="00B32BF5" w:rsidRDefault="00B32BF5" w:rsidP="00B32BF5">
                      <w:pPr>
                        <w:spacing w:after="0"/>
                      </w:pPr>
                      <w:r>
                        <w:t xml:space="preserve">                            6. p-&gt;prev=t</w:t>
                      </w:r>
                    </w:p>
                    <w:p w14:paraId="631E5FAF" w14:textId="77777777" w:rsidR="00B32BF5" w:rsidRDefault="00B32BF5" w:rsidP="00B32BF5">
                      <w:pPr>
                        <w:spacing w:after="0"/>
                      </w:pPr>
                      <w:r>
                        <w:t xml:space="preserve">                            7. return</w:t>
                      </w:r>
                    </w:p>
                    <w:p w14:paraId="1F49A6E6" w14:textId="77777777" w:rsidR="00B32BF5" w:rsidRDefault="00B32BF5" w:rsidP="00B32BF5">
                      <w:pPr>
                        <w:spacing w:after="0"/>
                      </w:pPr>
                      <w:r>
                        <w:t xml:space="preserve">                 2.p=p-&gt;next</w:t>
                      </w:r>
                    </w:p>
                    <w:p w14:paraId="679495BA" w14:textId="77777777" w:rsidR="00B32BF5" w:rsidRDefault="00B32BF5" w:rsidP="00B32BF5">
                      <w:pPr>
                        <w:spacing w:after="0"/>
                      </w:pPr>
                      <w:r>
                        <w:t xml:space="preserve">            3. Output item not found </w:t>
                      </w:r>
                    </w:p>
                  </w:txbxContent>
                </v:textbox>
                <w10:wrap type="tight" anchorx="margin"/>
              </v:shape>
            </w:pict>
          </mc:Fallback>
        </mc:AlternateContent>
      </w:r>
      <w:r>
        <w:t xml:space="preserve">void </w:t>
      </w:r>
      <w:proofErr w:type="spellStart"/>
      <w:proofErr w:type="gramStart"/>
      <w:r>
        <w:t>addbefore</w:t>
      </w:r>
      <w:proofErr w:type="spellEnd"/>
      <w:r>
        <w:t>(</w:t>
      </w:r>
      <w:proofErr w:type="gramEnd"/>
      <w:r w:rsidR="00196100">
        <w:t>int item, int x</w:t>
      </w:r>
      <w:r>
        <w:t>)</w:t>
      </w:r>
    </w:p>
    <w:p w14:paraId="6A308434" w14:textId="54CDF96A" w:rsidR="00D831A8" w:rsidRDefault="00D831A8" w:rsidP="00D831A8">
      <w:pPr>
        <w:spacing w:after="0"/>
        <w:ind w:firstLine="720"/>
      </w:pPr>
    </w:p>
    <w:p w14:paraId="7F821E37" w14:textId="634CF79C" w:rsidR="0017717D" w:rsidRDefault="0017717D" w:rsidP="0017717D">
      <w:pPr>
        <w:spacing w:after="0"/>
      </w:pPr>
      <w:r>
        <w:rPr>
          <w:noProof/>
        </w:rPr>
        <mc:AlternateContent>
          <mc:Choice Requires="wps">
            <w:drawing>
              <wp:anchor distT="45720" distB="45720" distL="114300" distR="114300" simplePos="0" relativeHeight="251695104" behindDoc="0" locked="0" layoutInCell="1" allowOverlap="1" wp14:anchorId="5F948A1B" wp14:editId="5C9478D6">
                <wp:simplePos x="0" y="0"/>
                <wp:positionH relativeFrom="margin">
                  <wp:posOffset>2933700</wp:posOffset>
                </wp:positionH>
                <wp:positionV relativeFrom="paragraph">
                  <wp:posOffset>246380</wp:posOffset>
                </wp:positionV>
                <wp:extent cx="2724150" cy="1404620"/>
                <wp:effectExtent l="0" t="0" r="19050" b="14605"/>
                <wp:wrapTopAndBottom/>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14:paraId="6970808E" w14:textId="77777777" w:rsidR="0017717D" w:rsidRDefault="0017717D" w:rsidP="0017717D">
                            <w:pPr>
                              <w:spacing w:after="0"/>
                              <w:rPr>
                                <w:lang w:val="en-US"/>
                              </w:rPr>
                            </w:pPr>
                            <w:r>
                              <w:rPr>
                                <w:lang w:val="en-US"/>
                              </w:rPr>
                              <w:t>1. struct node *t=(struct node*)malloc(sizeof(struct node))</w:t>
                            </w:r>
                          </w:p>
                          <w:p w14:paraId="1C00AACB" w14:textId="3D72CBD4" w:rsidR="0017717D" w:rsidRDefault="0017717D" w:rsidP="0017717D">
                            <w:pPr>
                              <w:spacing w:after="0"/>
                              <w:rPr>
                                <w:lang w:val="en-US"/>
                              </w:rPr>
                            </w:pPr>
                            <w:r>
                              <w:rPr>
                                <w:lang w:val="en-US"/>
                              </w:rPr>
                              <w:t>2. t-&gt;data=item</w:t>
                            </w:r>
                          </w:p>
                          <w:p w14:paraId="60A4F41A" w14:textId="77777777" w:rsidR="0017717D" w:rsidRDefault="0017717D" w:rsidP="0017717D">
                            <w:pPr>
                              <w:spacing w:after="0"/>
                              <w:rPr>
                                <w:lang w:val="en-US"/>
                              </w:rPr>
                            </w:pPr>
                            <w:r>
                              <w:rPr>
                                <w:lang w:val="en-US"/>
                              </w:rPr>
                              <w:t>3. t-&gt;prev=NULL</w:t>
                            </w:r>
                          </w:p>
                          <w:p w14:paraId="333578CA" w14:textId="77777777" w:rsidR="0017717D" w:rsidRDefault="0017717D" w:rsidP="0017717D">
                            <w:pPr>
                              <w:spacing w:after="0"/>
                              <w:rPr>
                                <w:lang w:val="en-US"/>
                              </w:rPr>
                            </w:pPr>
                            <w:r>
                              <w:rPr>
                                <w:lang w:val="en-US"/>
                              </w:rPr>
                              <w:t>4. t-&gt;next=NULL</w:t>
                            </w:r>
                          </w:p>
                          <w:p w14:paraId="2567B414" w14:textId="77777777" w:rsidR="0017717D" w:rsidRPr="003A6C7D" w:rsidRDefault="0017717D" w:rsidP="0017717D">
                            <w:pPr>
                              <w:spacing w:after="0"/>
                              <w:rPr>
                                <w:lang w:val="en-US"/>
                              </w:rPr>
                            </w:pPr>
                            <w:r>
                              <w:rPr>
                                <w:lang w:val="en-US"/>
                              </w:rPr>
                              <w:t>5. start=t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48A1B" id="Text Box 42" o:spid="_x0000_s1033" type="#_x0000_t202" style="position:absolute;margin-left:231pt;margin-top:19.4pt;width:214.5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">
                <v:textbox style="mso-fit-shape-to-text:t">
                  <w:txbxContent>
                    <w:p w14:paraId="6970808E" w14:textId="77777777" w:rsidR="0017717D" w:rsidRDefault="0017717D" w:rsidP="0017717D">
                      <w:pPr>
                        <w:spacing w:after="0"/>
                        <w:rPr>
                          <w:lang w:val="en-US"/>
                        </w:rPr>
                      </w:pPr>
                      <w:r>
                        <w:rPr>
                          <w:lang w:val="en-US"/>
                        </w:rPr>
                        <w:t>1. struct node *t=(struct node*)malloc(sizeof(struct node))</w:t>
                      </w:r>
                    </w:p>
                    <w:p w14:paraId="1C00AACB" w14:textId="3D72CBD4" w:rsidR="0017717D" w:rsidRDefault="0017717D" w:rsidP="0017717D">
                      <w:pPr>
                        <w:spacing w:after="0"/>
                        <w:rPr>
                          <w:lang w:val="en-US"/>
                        </w:rPr>
                      </w:pPr>
                      <w:r>
                        <w:rPr>
                          <w:lang w:val="en-US"/>
                        </w:rPr>
                        <w:t>2. t-&gt;data=item</w:t>
                      </w:r>
                    </w:p>
                    <w:p w14:paraId="60A4F41A" w14:textId="77777777" w:rsidR="0017717D" w:rsidRDefault="0017717D" w:rsidP="0017717D">
                      <w:pPr>
                        <w:spacing w:after="0"/>
                        <w:rPr>
                          <w:lang w:val="en-US"/>
                        </w:rPr>
                      </w:pPr>
                      <w:r>
                        <w:rPr>
                          <w:lang w:val="en-US"/>
                        </w:rPr>
                        <w:t>3. t-&gt;prev=NULL</w:t>
                      </w:r>
                    </w:p>
                    <w:p w14:paraId="333578CA" w14:textId="77777777" w:rsidR="0017717D" w:rsidRDefault="0017717D" w:rsidP="0017717D">
                      <w:pPr>
                        <w:spacing w:after="0"/>
                        <w:rPr>
                          <w:lang w:val="en-US"/>
                        </w:rPr>
                      </w:pPr>
                      <w:r>
                        <w:rPr>
                          <w:lang w:val="en-US"/>
                        </w:rPr>
                        <w:t>4. t-&gt;next=NULL</w:t>
                      </w:r>
                    </w:p>
                    <w:p w14:paraId="2567B414" w14:textId="77777777" w:rsidR="0017717D" w:rsidRPr="003A6C7D" w:rsidRDefault="0017717D" w:rsidP="0017717D">
                      <w:pPr>
                        <w:spacing w:after="0"/>
                        <w:rPr>
                          <w:lang w:val="en-US"/>
                        </w:rPr>
                      </w:pPr>
                      <w:r>
                        <w:rPr>
                          <w:lang w:val="en-US"/>
                        </w:rPr>
                        <w:t>5. start=t</w:t>
                      </w:r>
                    </w:p>
                  </w:txbxContent>
                </v:textbox>
                <w10:wrap type="topAndBottom" anchorx="margin"/>
              </v:shape>
            </w:pict>
          </mc:Fallback>
        </mc:AlternateContent>
      </w:r>
      <w:r>
        <w:t xml:space="preserve">          void </w:t>
      </w:r>
      <w:proofErr w:type="spellStart"/>
      <w:proofErr w:type="gramStart"/>
      <w:r>
        <w:t>addempty</w:t>
      </w:r>
      <w:proofErr w:type="spellEnd"/>
      <w:r>
        <w:t>(</w:t>
      </w:r>
      <w:proofErr w:type="gramEnd"/>
      <w:r w:rsidR="004056C9">
        <w:t>int x</w:t>
      </w:r>
      <w:r>
        <w:t>)</w:t>
      </w:r>
    </w:p>
    <w:p w14:paraId="3712E848" w14:textId="20A73D0A" w:rsidR="00B32BF5" w:rsidRDefault="00D831A8" w:rsidP="00B32BF5">
      <w:pPr>
        <w:spacing w:after="0"/>
      </w:pPr>
      <w:r>
        <w:t xml:space="preserve">                  </w:t>
      </w:r>
    </w:p>
    <w:p w14:paraId="625B29EE" w14:textId="7D27F67A" w:rsidR="0017717D" w:rsidRDefault="0017717D" w:rsidP="0017717D">
      <w:pPr>
        <w:spacing w:after="0"/>
        <w:rPr>
          <w:rFonts w:ascii="Arial" w:hAnsi="Arial" w:cs="Arial"/>
          <w:b/>
          <w:bCs/>
          <w:sz w:val="28"/>
          <w:szCs w:val="28"/>
          <w:lang w:val="en-US"/>
        </w:rPr>
      </w:pPr>
      <w:r>
        <w:rPr>
          <w:rFonts w:ascii="Arial" w:hAnsi="Arial" w:cs="Arial"/>
          <w:b/>
          <w:bCs/>
          <w:sz w:val="28"/>
          <w:szCs w:val="28"/>
          <w:lang w:val="en-US"/>
        </w:rPr>
        <w:lastRenderedPageBreak/>
        <w:t>2</w:t>
      </w:r>
      <w:r w:rsidRPr="00A63D6A">
        <w:rPr>
          <w:rFonts w:ascii="Arial" w:hAnsi="Arial" w:cs="Arial"/>
          <w:b/>
          <w:bCs/>
          <w:sz w:val="28"/>
          <w:szCs w:val="28"/>
          <w:lang w:val="en-US"/>
        </w:rPr>
        <w:t>)</w:t>
      </w:r>
    </w:p>
    <w:p w14:paraId="17812B6B" w14:textId="77777777" w:rsidR="0017717D" w:rsidRDefault="0017717D" w:rsidP="0017717D">
      <w:pPr>
        <w:spacing w:after="0"/>
        <w:rPr>
          <w:rFonts w:ascii="Arial" w:hAnsi="Arial" w:cs="Arial"/>
          <w:b/>
          <w:bCs/>
          <w:sz w:val="28"/>
          <w:szCs w:val="28"/>
          <w:lang w:val="en-US"/>
        </w:rPr>
      </w:pPr>
    </w:p>
    <w:p w14:paraId="4912119E" w14:textId="066A2D62" w:rsidR="0017717D" w:rsidRDefault="0017717D" w:rsidP="0017717D">
      <w:r>
        <w:t xml:space="preserve">Void </w:t>
      </w:r>
      <w:proofErr w:type="gramStart"/>
      <w:r>
        <w:t>create(</w:t>
      </w:r>
      <w:proofErr w:type="gramEnd"/>
      <w:r w:rsidR="00196100">
        <w:t xml:space="preserve">int </w:t>
      </w:r>
      <w:proofErr w:type="spellStart"/>
      <w:r w:rsidR="00196100">
        <w:t>n</w:t>
      </w:r>
      <w:r w:rsidR="00FD26BC">
        <w:t>,int</w:t>
      </w:r>
      <w:proofErr w:type="spellEnd"/>
      <w:r w:rsidR="00FD26BC">
        <w:t xml:space="preserve"> x</w:t>
      </w:r>
      <w:r>
        <w:t>)</w:t>
      </w:r>
      <w:r>
        <w:tab/>
        <w:t xml:space="preserve">                                                  Void </w:t>
      </w:r>
      <w:proofErr w:type="spellStart"/>
      <w:r>
        <w:t>addafter</w:t>
      </w:r>
      <w:proofErr w:type="spellEnd"/>
      <w:r>
        <w:t>(</w:t>
      </w:r>
      <w:r w:rsidR="00196100">
        <w:t>int item ,int x</w:t>
      </w:r>
      <w:r>
        <w:t>)</w:t>
      </w:r>
    </w:p>
    <w:p w14:paraId="553AA553" w14:textId="3009FA59" w:rsidR="0017717D" w:rsidRDefault="0017717D" w:rsidP="0017717D">
      <w:pPr>
        <w:spacing w:after="0"/>
      </w:pPr>
      <w:r>
        <w:rPr>
          <w:noProof/>
        </w:rPr>
        <mc:AlternateContent>
          <mc:Choice Requires="wps">
            <w:drawing>
              <wp:anchor distT="45720" distB="45720" distL="114300" distR="114300" simplePos="0" relativeHeight="251692032" behindDoc="0" locked="0" layoutInCell="1" allowOverlap="1" wp14:anchorId="1F3B508A" wp14:editId="718CB054">
                <wp:simplePos x="0" y="0"/>
                <wp:positionH relativeFrom="column">
                  <wp:posOffset>2886075</wp:posOffset>
                </wp:positionH>
                <wp:positionV relativeFrom="paragraph">
                  <wp:posOffset>74295</wp:posOffset>
                </wp:positionV>
                <wp:extent cx="2326640" cy="1404620"/>
                <wp:effectExtent l="0" t="0" r="16510" b="222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1404620"/>
                        </a:xfrm>
                        <a:prstGeom prst="rect">
                          <a:avLst/>
                        </a:prstGeom>
                        <a:solidFill>
                          <a:srgbClr val="FFFFFF"/>
                        </a:solidFill>
                        <a:ln w="9525">
                          <a:solidFill>
                            <a:srgbClr val="000000"/>
                          </a:solidFill>
                          <a:miter lim="800000"/>
                          <a:headEnd/>
                          <a:tailEnd/>
                        </a:ln>
                      </wps:spPr>
                      <wps:txbx>
                        <w:txbxContent>
                          <w:p w14:paraId="6B6046E3" w14:textId="77777777" w:rsidR="0017717D" w:rsidRDefault="0017717D" w:rsidP="0017717D">
                            <w:pPr>
                              <w:spacing w:after="0"/>
                            </w:pPr>
                            <w:r>
                              <w:t>1. Declare int item</w:t>
                            </w:r>
                          </w:p>
                          <w:p w14:paraId="678C748A" w14:textId="77777777" w:rsidR="0017717D" w:rsidRDefault="0017717D" w:rsidP="0017717D">
                            <w:pPr>
                              <w:spacing w:after="0"/>
                            </w:pPr>
                            <w:r>
                              <w:t>2. struct node*p=last-&gt;next</w:t>
                            </w:r>
                          </w:p>
                          <w:p w14:paraId="125FB890" w14:textId="684E7917" w:rsidR="0017717D" w:rsidRDefault="0017717D" w:rsidP="0017717D">
                            <w:pPr>
                              <w:spacing w:after="0"/>
                            </w:pPr>
                          </w:p>
                          <w:p w14:paraId="7D382B66" w14:textId="79F18D89" w:rsidR="0017717D" w:rsidRDefault="00FD26BC" w:rsidP="0017717D">
                            <w:pPr>
                              <w:spacing w:after="0"/>
                            </w:pPr>
                            <w:r>
                              <w:t>3</w:t>
                            </w:r>
                            <w:r w:rsidR="0017717D">
                              <w:t>. do</w:t>
                            </w:r>
                          </w:p>
                          <w:p w14:paraId="6EE5E602" w14:textId="77777777" w:rsidR="0017717D" w:rsidRDefault="0017717D" w:rsidP="0017717D">
                            <w:pPr>
                              <w:spacing w:after="0"/>
                            </w:pPr>
                            <w:r>
                              <w:t xml:space="preserve">          1. if(p-&gt;data==item)</w:t>
                            </w:r>
                          </w:p>
                          <w:p w14:paraId="04B5C19B" w14:textId="77777777" w:rsidR="0017717D" w:rsidRDefault="0017717D" w:rsidP="0017717D">
                            <w:pPr>
                              <w:spacing w:after="0"/>
                            </w:pPr>
                            <w:r>
                              <w:t xml:space="preserve">                     1. Struct node*t=(struct node*)malloc(sizeof(struct node))</w:t>
                            </w:r>
                          </w:p>
                          <w:p w14:paraId="4BD119EB" w14:textId="6D010604" w:rsidR="0017717D" w:rsidRDefault="0017717D" w:rsidP="0017717D">
                            <w:pPr>
                              <w:spacing w:after="0"/>
                            </w:pPr>
                            <w:r>
                              <w:t xml:space="preserve">                     2. t-&gt;data</w:t>
                            </w:r>
                            <w:r w:rsidR="0069058D">
                              <w:t>=x</w:t>
                            </w:r>
                          </w:p>
                          <w:p w14:paraId="2FDC3892" w14:textId="77777777" w:rsidR="0017717D" w:rsidRDefault="0017717D" w:rsidP="0017717D">
                            <w:pPr>
                              <w:spacing w:after="0"/>
                            </w:pPr>
                            <w:r>
                              <w:t xml:space="preserve">                     3. t-&gt;next=p-&gt;next</w:t>
                            </w:r>
                          </w:p>
                          <w:p w14:paraId="2E72F79B" w14:textId="77777777" w:rsidR="0017717D" w:rsidRDefault="0017717D" w:rsidP="0017717D">
                            <w:pPr>
                              <w:spacing w:after="0"/>
                            </w:pPr>
                            <w:r>
                              <w:t xml:space="preserve">                     4. p-&gt;next=t</w:t>
                            </w:r>
                          </w:p>
                          <w:p w14:paraId="0B91C27D" w14:textId="77777777" w:rsidR="0017717D" w:rsidRDefault="0017717D" w:rsidP="0017717D">
                            <w:pPr>
                              <w:spacing w:after="0"/>
                            </w:pPr>
                            <w:r>
                              <w:t xml:space="preserve">                     5. if(p==last)</w:t>
                            </w:r>
                          </w:p>
                          <w:p w14:paraId="71DEEC54" w14:textId="77777777" w:rsidR="0017717D" w:rsidRDefault="0017717D" w:rsidP="0017717D">
                            <w:pPr>
                              <w:spacing w:after="0"/>
                            </w:pPr>
                            <w:r>
                              <w:t xml:space="preserve">                               1. last=t</w:t>
                            </w:r>
                          </w:p>
                          <w:p w14:paraId="101D5831" w14:textId="77777777" w:rsidR="0017717D" w:rsidRDefault="0017717D" w:rsidP="0017717D">
                            <w:pPr>
                              <w:spacing w:after="0"/>
                            </w:pPr>
                            <w:r>
                              <w:t xml:space="preserve">                     6. return</w:t>
                            </w:r>
                          </w:p>
                          <w:p w14:paraId="50CD0513" w14:textId="77777777" w:rsidR="0017717D" w:rsidRDefault="0017717D" w:rsidP="0017717D">
                            <w:pPr>
                              <w:spacing w:after="0"/>
                            </w:pPr>
                            <w:r>
                              <w:t xml:space="preserve">             2. p=p-&gt;next</w:t>
                            </w:r>
                          </w:p>
                          <w:p w14:paraId="6448895C" w14:textId="27841A28" w:rsidR="0017717D" w:rsidRDefault="00FD26BC" w:rsidP="0017717D">
                            <w:pPr>
                              <w:spacing w:after="0"/>
                            </w:pPr>
                            <w:r>
                              <w:t>4</w:t>
                            </w:r>
                            <w:r w:rsidR="0017717D">
                              <w:t>. while(p!=last-&gt;next)</w:t>
                            </w:r>
                          </w:p>
                          <w:p w14:paraId="4DCA77FF" w14:textId="10AE4345" w:rsidR="0017717D" w:rsidRDefault="00FD26BC" w:rsidP="0017717D">
                            <w:pPr>
                              <w:spacing w:after="0"/>
                            </w:pPr>
                            <w:r>
                              <w:t>5.</w:t>
                            </w:r>
                            <w:r w:rsidR="0017717D">
                              <w:t xml:space="preserve"> Output Item not 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B508A" id="_x0000_s1034" type="#_x0000_t202" style="position:absolute;margin-left:227.25pt;margin-top:5.85pt;width:183.2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">
                <v:textbox style="mso-fit-shape-to-text:t">
                  <w:txbxContent>
                    <w:p w14:paraId="6B6046E3" w14:textId="77777777" w:rsidR="0017717D" w:rsidRDefault="0017717D" w:rsidP="0017717D">
                      <w:pPr>
                        <w:spacing w:after="0"/>
                      </w:pPr>
                      <w:r>
                        <w:t>1. Declare int item</w:t>
                      </w:r>
                    </w:p>
                    <w:p w14:paraId="678C748A" w14:textId="77777777" w:rsidR="0017717D" w:rsidRDefault="0017717D" w:rsidP="0017717D">
                      <w:pPr>
                        <w:spacing w:after="0"/>
                      </w:pPr>
                      <w:r>
                        <w:t>2. struct node*p=last-&gt;next</w:t>
                      </w:r>
                    </w:p>
                    <w:p w14:paraId="125FB890" w14:textId="684E7917" w:rsidR="0017717D" w:rsidRDefault="0017717D" w:rsidP="0017717D">
                      <w:pPr>
                        <w:spacing w:after="0"/>
                      </w:pPr>
                    </w:p>
                    <w:p w14:paraId="7D382B66" w14:textId="79F18D89" w:rsidR="0017717D" w:rsidRDefault="00FD26BC" w:rsidP="0017717D">
                      <w:pPr>
                        <w:spacing w:after="0"/>
                      </w:pPr>
                      <w:r>
                        <w:t>3</w:t>
                      </w:r>
                      <w:r w:rsidR="0017717D">
                        <w:t>. do</w:t>
                      </w:r>
                    </w:p>
                    <w:p w14:paraId="6EE5E602" w14:textId="77777777" w:rsidR="0017717D" w:rsidRDefault="0017717D" w:rsidP="0017717D">
                      <w:pPr>
                        <w:spacing w:after="0"/>
                      </w:pPr>
                      <w:r>
                        <w:t xml:space="preserve">          1. if(p-&gt;data==item)</w:t>
                      </w:r>
                    </w:p>
                    <w:p w14:paraId="04B5C19B" w14:textId="77777777" w:rsidR="0017717D" w:rsidRDefault="0017717D" w:rsidP="0017717D">
                      <w:pPr>
                        <w:spacing w:after="0"/>
                      </w:pPr>
                      <w:r>
                        <w:t xml:space="preserve">                     1. Struct node*t=(struct node*)malloc(sizeof(struct node))</w:t>
                      </w:r>
                    </w:p>
                    <w:p w14:paraId="4BD119EB" w14:textId="6D010604" w:rsidR="0017717D" w:rsidRDefault="0017717D" w:rsidP="0017717D">
                      <w:pPr>
                        <w:spacing w:after="0"/>
                      </w:pPr>
                      <w:r>
                        <w:t xml:space="preserve">                     2. t-&gt;data</w:t>
                      </w:r>
                      <w:r w:rsidR="0069058D">
                        <w:t>=x</w:t>
                      </w:r>
                    </w:p>
                    <w:p w14:paraId="2FDC3892" w14:textId="77777777" w:rsidR="0017717D" w:rsidRDefault="0017717D" w:rsidP="0017717D">
                      <w:pPr>
                        <w:spacing w:after="0"/>
                      </w:pPr>
                      <w:r>
                        <w:t xml:space="preserve">                     3. t-&gt;next=p-&gt;next</w:t>
                      </w:r>
                    </w:p>
                    <w:p w14:paraId="2E72F79B" w14:textId="77777777" w:rsidR="0017717D" w:rsidRDefault="0017717D" w:rsidP="0017717D">
                      <w:pPr>
                        <w:spacing w:after="0"/>
                      </w:pPr>
                      <w:r>
                        <w:t xml:space="preserve">                     4. p-&gt;next=t</w:t>
                      </w:r>
                    </w:p>
                    <w:p w14:paraId="0B91C27D" w14:textId="77777777" w:rsidR="0017717D" w:rsidRDefault="0017717D" w:rsidP="0017717D">
                      <w:pPr>
                        <w:spacing w:after="0"/>
                      </w:pPr>
                      <w:r>
                        <w:t xml:space="preserve">                     5. if(p==last)</w:t>
                      </w:r>
                    </w:p>
                    <w:p w14:paraId="71DEEC54" w14:textId="77777777" w:rsidR="0017717D" w:rsidRDefault="0017717D" w:rsidP="0017717D">
                      <w:pPr>
                        <w:spacing w:after="0"/>
                      </w:pPr>
                      <w:r>
                        <w:t xml:space="preserve">                               1. last=t</w:t>
                      </w:r>
                    </w:p>
                    <w:p w14:paraId="101D5831" w14:textId="77777777" w:rsidR="0017717D" w:rsidRDefault="0017717D" w:rsidP="0017717D">
                      <w:pPr>
                        <w:spacing w:after="0"/>
                      </w:pPr>
                      <w:r>
                        <w:t xml:space="preserve">                     6. return</w:t>
                      </w:r>
                    </w:p>
                    <w:p w14:paraId="50CD0513" w14:textId="77777777" w:rsidR="0017717D" w:rsidRDefault="0017717D" w:rsidP="0017717D">
                      <w:pPr>
                        <w:spacing w:after="0"/>
                      </w:pPr>
                      <w:r>
                        <w:t xml:space="preserve">             2. p=p-&gt;next</w:t>
                      </w:r>
                    </w:p>
                    <w:p w14:paraId="6448895C" w14:textId="27841A28" w:rsidR="0017717D" w:rsidRDefault="00FD26BC" w:rsidP="0017717D">
                      <w:pPr>
                        <w:spacing w:after="0"/>
                      </w:pPr>
                      <w:r>
                        <w:t>4</w:t>
                      </w:r>
                      <w:r w:rsidR="0017717D">
                        <w:t>. while(p!=last-&gt;next)</w:t>
                      </w:r>
                    </w:p>
                    <w:p w14:paraId="4DCA77FF" w14:textId="10AE4345" w:rsidR="0017717D" w:rsidRDefault="00FD26BC" w:rsidP="0017717D">
                      <w:pPr>
                        <w:spacing w:after="0"/>
                      </w:pPr>
                      <w:r>
                        <w:t>5.</w:t>
                      </w:r>
                      <w:r w:rsidR="0017717D">
                        <w:t xml:space="preserve"> Output Item not found</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6DA7B8AC" wp14:editId="6174F6D3">
                <wp:simplePos x="0" y="0"/>
                <wp:positionH relativeFrom="margin">
                  <wp:posOffset>-48260</wp:posOffset>
                </wp:positionH>
                <wp:positionV relativeFrom="paragraph">
                  <wp:posOffset>64770</wp:posOffset>
                </wp:positionV>
                <wp:extent cx="2327275" cy="1228725"/>
                <wp:effectExtent l="0" t="0" r="1587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1228725"/>
                        </a:xfrm>
                        <a:prstGeom prst="rect">
                          <a:avLst/>
                        </a:prstGeom>
                        <a:solidFill>
                          <a:srgbClr val="FFFFFF"/>
                        </a:solidFill>
                        <a:ln w="9525">
                          <a:solidFill>
                            <a:srgbClr val="000000"/>
                          </a:solidFill>
                          <a:miter lim="800000"/>
                          <a:headEnd/>
                          <a:tailEnd/>
                        </a:ln>
                      </wps:spPr>
                      <wps:txbx>
                        <w:txbxContent>
                          <w:p w14:paraId="6B6A48DA" w14:textId="77777777" w:rsidR="0017717D" w:rsidRDefault="0017717D" w:rsidP="0017717D">
                            <w:pPr>
                              <w:spacing w:after="0"/>
                              <w:rPr>
                                <w:lang w:val="en-US"/>
                              </w:rPr>
                            </w:pPr>
                            <w:r>
                              <w:rPr>
                                <w:lang w:val="en-US"/>
                              </w:rPr>
                              <w:t>1. Declare int i</w:t>
                            </w:r>
                          </w:p>
                          <w:p w14:paraId="6779BD84" w14:textId="77777777" w:rsidR="0017717D" w:rsidRDefault="0017717D" w:rsidP="0017717D">
                            <w:pPr>
                              <w:spacing w:after="0"/>
                              <w:rPr>
                                <w:lang w:val="en-US"/>
                              </w:rPr>
                            </w:pPr>
                            <w:r>
                              <w:rPr>
                                <w:lang w:val="en-US"/>
                              </w:rPr>
                              <w:t>2. if(n==0)</w:t>
                            </w:r>
                          </w:p>
                          <w:p w14:paraId="44686791" w14:textId="77777777" w:rsidR="0017717D" w:rsidRDefault="0017717D" w:rsidP="0017717D">
                            <w:pPr>
                              <w:spacing w:after="0"/>
                              <w:rPr>
                                <w:lang w:val="en-US"/>
                              </w:rPr>
                            </w:pPr>
                            <w:r>
                              <w:rPr>
                                <w:lang w:val="en-US"/>
                              </w:rPr>
                              <w:t xml:space="preserve">        1.return</w:t>
                            </w:r>
                          </w:p>
                          <w:p w14:paraId="7459EDC1" w14:textId="325BBA5B" w:rsidR="0017717D" w:rsidRDefault="0017717D" w:rsidP="0017717D">
                            <w:pPr>
                              <w:spacing w:after="0"/>
                              <w:rPr>
                                <w:lang w:val="en-US"/>
                              </w:rPr>
                            </w:pPr>
                            <w:r>
                              <w:rPr>
                                <w:lang w:val="en-US"/>
                              </w:rPr>
                              <w:t>3. addatemp(</w:t>
                            </w:r>
                            <w:r w:rsidR="00FD26BC">
                              <w:rPr>
                                <w:lang w:val="en-US"/>
                              </w:rPr>
                              <w:t>x</w:t>
                            </w:r>
                            <w:r>
                              <w:rPr>
                                <w:lang w:val="en-US"/>
                              </w:rPr>
                              <w:t>)</w:t>
                            </w:r>
                          </w:p>
                          <w:p w14:paraId="3902FB47" w14:textId="77777777" w:rsidR="0017717D" w:rsidRDefault="0017717D" w:rsidP="0017717D">
                            <w:pPr>
                              <w:spacing w:after="0"/>
                              <w:rPr>
                                <w:lang w:val="en-US"/>
                              </w:rPr>
                            </w:pPr>
                            <w:r>
                              <w:rPr>
                                <w:lang w:val="en-US"/>
                              </w:rPr>
                              <w:t>4. for(i=1;i&lt;n;i++)</w:t>
                            </w:r>
                          </w:p>
                          <w:p w14:paraId="426E9781" w14:textId="0408FFEA" w:rsidR="0017717D" w:rsidRPr="00BD0841" w:rsidRDefault="0017717D" w:rsidP="0017717D">
                            <w:pPr>
                              <w:spacing w:after="0"/>
                              <w:rPr>
                                <w:lang w:val="en-US"/>
                              </w:rPr>
                            </w:pPr>
                            <w:r>
                              <w:rPr>
                                <w:lang w:val="en-US"/>
                              </w:rPr>
                              <w:t xml:space="preserve">         1. addatend(</w:t>
                            </w:r>
                            <w:r w:rsidR="00FD26BC">
                              <w:rPr>
                                <w:lang w:val="en-US"/>
                              </w:rPr>
                              <w:t>x</w:t>
                            </w:r>
                            <w:r>
                              <w:rPr>
                                <w:lang w:val="en-US"/>
                              </w:rPr>
                              <w:t>)</w:t>
                            </w:r>
                          </w:p>
                          <w:p w14:paraId="27B6F8FF" w14:textId="77777777" w:rsidR="0017717D" w:rsidRDefault="0017717D" w:rsidP="001771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7B8AC" id="_x0000_s1035" type="#_x0000_t202" style="position:absolute;margin-left:-3.8pt;margin-top:5.1pt;width:183.25pt;height:96.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">
                <v:textbox>
                  <w:txbxContent>
                    <w:p w14:paraId="6B6A48DA" w14:textId="77777777" w:rsidR="0017717D" w:rsidRDefault="0017717D" w:rsidP="0017717D">
                      <w:pPr>
                        <w:spacing w:after="0"/>
                        <w:rPr>
                          <w:lang w:val="en-US"/>
                        </w:rPr>
                      </w:pPr>
                      <w:r>
                        <w:rPr>
                          <w:lang w:val="en-US"/>
                        </w:rPr>
                        <w:t>1. Declare int i</w:t>
                      </w:r>
                    </w:p>
                    <w:p w14:paraId="6779BD84" w14:textId="77777777" w:rsidR="0017717D" w:rsidRDefault="0017717D" w:rsidP="0017717D">
                      <w:pPr>
                        <w:spacing w:after="0"/>
                        <w:rPr>
                          <w:lang w:val="en-US"/>
                        </w:rPr>
                      </w:pPr>
                      <w:r>
                        <w:rPr>
                          <w:lang w:val="en-US"/>
                        </w:rPr>
                        <w:t>2. if(n==0)</w:t>
                      </w:r>
                    </w:p>
                    <w:p w14:paraId="44686791" w14:textId="77777777" w:rsidR="0017717D" w:rsidRDefault="0017717D" w:rsidP="0017717D">
                      <w:pPr>
                        <w:spacing w:after="0"/>
                        <w:rPr>
                          <w:lang w:val="en-US"/>
                        </w:rPr>
                      </w:pPr>
                      <w:r>
                        <w:rPr>
                          <w:lang w:val="en-US"/>
                        </w:rPr>
                        <w:t xml:space="preserve">        1.return</w:t>
                      </w:r>
                    </w:p>
                    <w:p w14:paraId="7459EDC1" w14:textId="325BBA5B" w:rsidR="0017717D" w:rsidRDefault="0017717D" w:rsidP="0017717D">
                      <w:pPr>
                        <w:spacing w:after="0"/>
                        <w:rPr>
                          <w:lang w:val="en-US"/>
                        </w:rPr>
                      </w:pPr>
                      <w:r>
                        <w:rPr>
                          <w:lang w:val="en-US"/>
                        </w:rPr>
                        <w:t>3. addatemp(</w:t>
                      </w:r>
                      <w:r w:rsidR="00FD26BC">
                        <w:rPr>
                          <w:lang w:val="en-US"/>
                        </w:rPr>
                        <w:t>x</w:t>
                      </w:r>
                      <w:r>
                        <w:rPr>
                          <w:lang w:val="en-US"/>
                        </w:rPr>
                        <w:t>)</w:t>
                      </w:r>
                    </w:p>
                    <w:p w14:paraId="3902FB47" w14:textId="77777777" w:rsidR="0017717D" w:rsidRDefault="0017717D" w:rsidP="0017717D">
                      <w:pPr>
                        <w:spacing w:after="0"/>
                        <w:rPr>
                          <w:lang w:val="en-US"/>
                        </w:rPr>
                      </w:pPr>
                      <w:r>
                        <w:rPr>
                          <w:lang w:val="en-US"/>
                        </w:rPr>
                        <w:t>4. for(i=1;i&lt;n;i++)</w:t>
                      </w:r>
                    </w:p>
                    <w:p w14:paraId="426E9781" w14:textId="0408FFEA" w:rsidR="0017717D" w:rsidRPr="00BD0841" w:rsidRDefault="0017717D" w:rsidP="0017717D">
                      <w:pPr>
                        <w:spacing w:after="0"/>
                        <w:rPr>
                          <w:lang w:val="en-US"/>
                        </w:rPr>
                      </w:pPr>
                      <w:r>
                        <w:rPr>
                          <w:lang w:val="en-US"/>
                        </w:rPr>
                        <w:t xml:space="preserve">         1. addatend(</w:t>
                      </w:r>
                      <w:r w:rsidR="00FD26BC">
                        <w:rPr>
                          <w:lang w:val="en-US"/>
                        </w:rPr>
                        <w:t>x</w:t>
                      </w:r>
                      <w:r>
                        <w:rPr>
                          <w:lang w:val="en-US"/>
                        </w:rPr>
                        <w:t>)</w:t>
                      </w:r>
                    </w:p>
                    <w:p w14:paraId="27B6F8FF" w14:textId="77777777" w:rsidR="0017717D" w:rsidRDefault="0017717D" w:rsidP="0017717D"/>
                  </w:txbxContent>
                </v:textbox>
                <w10:wrap type="square" anchorx="margin"/>
              </v:shape>
            </w:pict>
          </mc:Fallback>
        </mc:AlternateContent>
      </w:r>
    </w:p>
    <w:p w14:paraId="45E55391" w14:textId="77777777" w:rsidR="0017717D" w:rsidRDefault="0017717D" w:rsidP="0017717D">
      <w:pPr>
        <w:spacing w:after="0"/>
      </w:pPr>
      <w:r>
        <w:t xml:space="preserve">              </w:t>
      </w:r>
    </w:p>
    <w:p w14:paraId="09C3C988" w14:textId="77777777" w:rsidR="0017717D" w:rsidRPr="000C21A6" w:rsidRDefault="0017717D" w:rsidP="0017717D"/>
    <w:p w14:paraId="37171071" w14:textId="77777777" w:rsidR="0017717D" w:rsidRDefault="0017717D" w:rsidP="0017717D"/>
    <w:p w14:paraId="0ADE9512" w14:textId="77777777" w:rsidR="0017717D" w:rsidRDefault="0017717D" w:rsidP="0017717D"/>
    <w:p w14:paraId="18099B19" w14:textId="77777777" w:rsidR="0017717D" w:rsidRDefault="0017717D" w:rsidP="0017717D"/>
    <w:p w14:paraId="438FD377" w14:textId="77777777" w:rsidR="0017717D" w:rsidRDefault="0017717D" w:rsidP="0017717D">
      <w:r>
        <w:t xml:space="preserve">Void </w:t>
      </w:r>
      <w:proofErr w:type="gramStart"/>
      <w:r>
        <w:t>display(</w:t>
      </w:r>
      <w:proofErr w:type="gramEnd"/>
      <w:r>
        <w:t>)</w:t>
      </w:r>
    </w:p>
    <w:p w14:paraId="7FB05DB5" w14:textId="77777777" w:rsidR="0017717D" w:rsidRDefault="0017717D" w:rsidP="0017717D">
      <w:r>
        <w:rPr>
          <w:noProof/>
        </w:rPr>
        <mc:AlternateContent>
          <mc:Choice Requires="wps">
            <w:drawing>
              <wp:anchor distT="45720" distB="45720" distL="114300" distR="114300" simplePos="0" relativeHeight="251688960" behindDoc="0" locked="0" layoutInCell="1" allowOverlap="1" wp14:anchorId="6C680046" wp14:editId="114B0A9A">
                <wp:simplePos x="0" y="0"/>
                <wp:positionH relativeFrom="margin">
                  <wp:align>left</wp:align>
                </wp:positionH>
                <wp:positionV relativeFrom="paragraph">
                  <wp:posOffset>71120</wp:posOffset>
                </wp:positionV>
                <wp:extent cx="2343150" cy="1609725"/>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609725"/>
                        </a:xfrm>
                        <a:prstGeom prst="rect">
                          <a:avLst/>
                        </a:prstGeom>
                        <a:solidFill>
                          <a:srgbClr val="FFFFFF"/>
                        </a:solidFill>
                        <a:ln w="9525">
                          <a:solidFill>
                            <a:srgbClr val="000000"/>
                          </a:solidFill>
                          <a:miter lim="800000"/>
                          <a:headEnd/>
                          <a:tailEnd/>
                        </a:ln>
                      </wps:spPr>
                      <wps:txbx>
                        <w:txbxContent>
                          <w:p w14:paraId="317B0CE7" w14:textId="77777777" w:rsidR="0017717D" w:rsidRDefault="0017717D" w:rsidP="0017717D">
                            <w:pPr>
                              <w:spacing w:after="0"/>
                            </w:pPr>
                            <w:r>
                              <w:t>1. if(last==NULL)</w:t>
                            </w:r>
                          </w:p>
                          <w:p w14:paraId="58AAD195" w14:textId="77777777" w:rsidR="0017717D" w:rsidRDefault="0017717D" w:rsidP="0017717D">
                            <w:pPr>
                              <w:spacing w:after="0"/>
                            </w:pPr>
                            <w:r>
                              <w:t xml:space="preserve">         1. Output empty list</w:t>
                            </w:r>
                          </w:p>
                          <w:p w14:paraId="2C372EE6" w14:textId="77777777" w:rsidR="0017717D" w:rsidRDefault="0017717D" w:rsidP="0017717D">
                            <w:pPr>
                              <w:spacing w:after="0"/>
                            </w:pPr>
                            <w:r>
                              <w:t xml:space="preserve">         2. return</w:t>
                            </w:r>
                          </w:p>
                          <w:p w14:paraId="5C0F0B5D" w14:textId="77777777" w:rsidR="0017717D" w:rsidRDefault="0017717D" w:rsidP="0017717D">
                            <w:pPr>
                              <w:spacing w:after="0"/>
                            </w:pPr>
                            <w:r>
                              <w:t>2. struct node*t=last-&gt;next</w:t>
                            </w:r>
                          </w:p>
                          <w:p w14:paraId="4833D882" w14:textId="77777777" w:rsidR="0017717D" w:rsidRDefault="0017717D" w:rsidP="0017717D">
                            <w:pPr>
                              <w:spacing w:after="0"/>
                            </w:pPr>
                            <w:r>
                              <w:t>3. do</w:t>
                            </w:r>
                          </w:p>
                          <w:p w14:paraId="0805D862" w14:textId="77777777" w:rsidR="0017717D" w:rsidRDefault="0017717D" w:rsidP="0017717D">
                            <w:pPr>
                              <w:spacing w:after="0"/>
                            </w:pPr>
                            <w:r>
                              <w:t xml:space="preserve">          1. Output t-&gt;data</w:t>
                            </w:r>
                          </w:p>
                          <w:p w14:paraId="634AE351" w14:textId="333E785C" w:rsidR="0017717D" w:rsidRDefault="0017717D" w:rsidP="0017717D">
                            <w:pPr>
                              <w:spacing w:after="0"/>
                            </w:pPr>
                            <w:r>
                              <w:t xml:space="preserve">          2</w:t>
                            </w:r>
                            <w:r w:rsidR="00BE12D0">
                              <w:t>. t=</w:t>
                            </w:r>
                            <w:r>
                              <w:t xml:space="preserve"> t-&gt;next</w:t>
                            </w:r>
                          </w:p>
                          <w:p w14:paraId="4AFF91B6" w14:textId="77777777" w:rsidR="0017717D" w:rsidRDefault="0017717D" w:rsidP="0017717D">
                            <w:pPr>
                              <w:spacing w:after="0"/>
                            </w:pPr>
                            <w:r>
                              <w:t>4. while(t!=last-&gt;next)</w:t>
                            </w:r>
                          </w:p>
                          <w:p w14:paraId="4985D38D" w14:textId="77777777" w:rsidR="0017717D" w:rsidRDefault="0017717D" w:rsidP="001771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80046" id="_x0000_s1036" type="#_x0000_t202" style="position:absolute;margin-left:0;margin-top:5.6pt;width:184.5pt;height:126.7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">
                <v:textbox>
                  <w:txbxContent>
                    <w:p w14:paraId="317B0CE7" w14:textId="77777777" w:rsidR="0017717D" w:rsidRDefault="0017717D" w:rsidP="0017717D">
                      <w:pPr>
                        <w:spacing w:after="0"/>
                      </w:pPr>
                      <w:r>
                        <w:t>1. if(last==NULL)</w:t>
                      </w:r>
                    </w:p>
                    <w:p w14:paraId="58AAD195" w14:textId="77777777" w:rsidR="0017717D" w:rsidRDefault="0017717D" w:rsidP="0017717D">
                      <w:pPr>
                        <w:spacing w:after="0"/>
                      </w:pPr>
                      <w:r>
                        <w:t xml:space="preserve">         1. Output empty list</w:t>
                      </w:r>
                    </w:p>
                    <w:p w14:paraId="2C372EE6" w14:textId="77777777" w:rsidR="0017717D" w:rsidRDefault="0017717D" w:rsidP="0017717D">
                      <w:pPr>
                        <w:spacing w:after="0"/>
                      </w:pPr>
                      <w:r>
                        <w:t xml:space="preserve">         2. return</w:t>
                      </w:r>
                    </w:p>
                    <w:p w14:paraId="5C0F0B5D" w14:textId="77777777" w:rsidR="0017717D" w:rsidRDefault="0017717D" w:rsidP="0017717D">
                      <w:pPr>
                        <w:spacing w:after="0"/>
                      </w:pPr>
                      <w:r>
                        <w:t>2. struct node*t=last-&gt;next</w:t>
                      </w:r>
                    </w:p>
                    <w:p w14:paraId="4833D882" w14:textId="77777777" w:rsidR="0017717D" w:rsidRDefault="0017717D" w:rsidP="0017717D">
                      <w:pPr>
                        <w:spacing w:after="0"/>
                      </w:pPr>
                      <w:r>
                        <w:t>3. do</w:t>
                      </w:r>
                    </w:p>
                    <w:p w14:paraId="0805D862" w14:textId="77777777" w:rsidR="0017717D" w:rsidRDefault="0017717D" w:rsidP="0017717D">
                      <w:pPr>
                        <w:spacing w:after="0"/>
                      </w:pPr>
                      <w:r>
                        <w:t xml:space="preserve">          1. Output t-&gt;data</w:t>
                      </w:r>
                    </w:p>
                    <w:p w14:paraId="634AE351" w14:textId="333E785C" w:rsidR="0017717D" w:rsidRDefault="0017717D" w:rsidP="0017717D">
                      <w:pPr>
                        <w:spacing w:after="0"/>
                      </w:pPr>
                      <w:r>
                        <w:t xml:space="preserve">          2</w:t>
                      </w:r>
                      <w:r w:rsidR="00BE12D0">
                        <w:t>. t=</w:t>
                      </w:r>
                      <w:r>
                        <w:t xml:space="preserve"> t-&gt;next</w:t>
                      </w:r>
                    </w:p>
                    <w:p w14:paraId="4AFF91B6" w14:textId="77777777" w:rsidR="0017717D" w:rsidRDefault="0017717D" w:rsidP="0017717D">
                      <w:pPr>
                        <w:spacing w:after="0"/>
                      </w:pPr>
                      <w:r>
                        <w:t>4. while(t!=last-&gt;next)</w:t>
                      </w:r>
                    </w:p>
                    <w:p w14:paraId="4985D38D" w14:textId="77777777" w:rsidR="0017717D" w:rsidRDefault="0017717D" w:rsidP="0017717D"/>
                  </w:txbxContent>
                </v:textbox>
                <w10:wrap type="square" anchorx="margin"/>
              </v:shape>
            </w:pict>
          </mc:Fallback>
        </mc:AlternateContent>
      </w:r>
    </w:p>
    <w:p w14:paraId="2C07F505" w14:textId="77777777" w:rsidR="0017717D" w:rsidRPr="000C21A6" w:rsidRDefault="0017717D" w:rsidP="0017717D"/>
    <w:p w14:paraId="484F9BDB" w14:textId="77777777" w:rsidR="0017717D" w:rsidRPr="000C21A6" w:rsidRDefault="0017717D" w:rsidP="0017717D"/>
    <w:p w14:paraId="311AEEA3" w14:textId="77777777" w:rsidR="0017717D" w:rsidRPr="000C21A6" w:rsidRDefault="0017717D" w:rsidP="0017717D"/>
    <w:p w14:paraId="7141A107" w14:textId="77777777" w:rsidR="0017717D" w:rsidRDefault="0017717D" w:rsidP="0017717D"/>
    <w:p w14:paraId="7DCB841F" w14:textId="77777777" w:rsidR="0017717D" w:rsidRDefault="0017717D" w:rsidP="0017717D"/>
    <w:p w14:paraId="03989FC3" w14:textId="6685B5AF" w:rsidR="0017717D" w:rsidRDefault="0017717D" w:rsidP="0017717D">
      <w:r>
        <w:t xml:space="preserve">              Void </w:t>
      </w:r>
      <w:proofErr w:type="spellStart"/>
      <w:proofErr w:type="gramStart"/>
      <w:r>
        <w:t>addbefore</w:t>
      </w:r>
      <w:proofErr w:type="spellEnd"/>
      <w:r w:rsidR="00196100">
        <w:t>(</w:t>
      </w:r>
      <w:proofErr w:type="gramEnd"/>
      <w:r w:rsidR="00196100">
        <w:t>int item, int x</w:t>
      </w:r>
      <w:r>
        <w:t>()</w:t>
      </w:r>
    </w:p>
    <w:p w14:paraId="1135B11E" w14:textId="645783F4" w:rsidR="0017717D" w:rsidRDefault="0017717D" w:rsidP="0017717D">
      <w:r>
        <w:rPr>
          <w:noProof/>
        </w:rPr>
        <mc:AlternateContent>
          <mc:Choice Requires="wps">
            <w:drawing>
              <wp:anchor distT="45720" distB="45720" distL="114300" distR="114300" simplePos="0" relativeHeight="251693056" behindDoc="0" locked="0" layoutInCell="1" allowOverlap="1" wp14:anchorId="5034D79A" wp14:editId="6CAE67D3">
                <wp:simplePos x="0" y="0"/>
                <wp:positionH relativeFrom="column">
                  <wp:posOffset>2886075</wp:posOffset>
                </wp:positionH>
                <wp:positionV relativeFrom="paragraph">
                  <wp:posOffset>17780</wp:posOffset>
                </wp:positionV>
                <wp:extent cx="2647950" cy="3800475"/>
                <wp:effectExtent l="0" t="0" r="1905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800475"/>
                        </a:xfrm>
                        <a:prstGeom prst="rect">
                          <a:avLst/>
                        </a:prstGeom>
                        <a:solidFill>
                          <a:srgbClr val="FFFFFF"/>
                        </a:solidFill>
                        <a:ln w="9525">
                          <a:solidFill>
                            <a:srgbClr val="000000"/>
                          </a:solidFill>
                          <a:miter lim="800000"/>
                          <a:headEnd/>
                          <a:tailEnd/>
                        </a:ln>
                      </wps:spPr>
                      <wps:txbx>
                        <w:txbxContent>
                          <w:p w14:paraId="5A14363A" w14:textId="2CCE3F96" w:rsidR="0017717D" w:rsidRDefault="0017717D" w:rsidP="0017717D">
                            <w:pPr>
                              <w:spacing w:after="0"/>
                              <w:rPr>
                                <w:lang w:val="en-US"/>
                              </w:rPr>
                            </w:pPr>
                            <w:r>
                              <w:rPr>
                                <w:lang w:val="en-US"/>
                              </w:rPr>
                              <w:t>1. Declare int item</w:t>
                            </w:r>
                          </w:p>
                          <w:p w14:paraId="54713E30" w14:textId="283890CB" w:rsidR="0017717D" w:rsidRDefault="005D763E" w:rsidP="0017717D">
                            <w:pPr>
                              <w:spacing w:after="0"/>
                              <w:rPr>
                                <w:lang w:val="en-US"/>
                              </w:rPr>
                            </w:pPr>
                            <w:r>
                              <w:rPr>
                                <w:lang w:val="en-US"/>
                              </w:rPr>
                              <w:t>2</w:t>
                            </w:r>
                            <w:r w:rsidR="0017717D">
                              <w:rPr>
                                <w:lang w:val="en-US"/>
                              </w:rPr>
                              <w:t>. if(last==NULL)</w:t>
                            </w:r>
                          </w:p>
                          <w:p w14:paraId="176B9F97" w14:textId="77777777" w:rsidR="0017717D" w:rsidRDefault="0017717D" w:rsidP="0017717D">
                            <w:pPr>
                              <w:spacing w:after="0"/>
                              <w:rPr>
                                <w:lang w:val="en-US"/>
                              </w:rPr>
                            </w:pPr>
                            <w:r>
                              <w:rPr>
                                <w:lang w:val="en-US"/>
                              </w:rPr>
                              <w:t xml:space="preserve">           1. Output List is empty</w:t>
                            </w:r>
                          </w:p>
                          <w:p w14:paraId="16D629C4" w14:textId="77777777" w:rsidR="0017717D" w:rsidRDefault="0017717D" w:rsidP="0017717D">
                            <w:pPr>
                              <w:spacing w:after="0"/>
                              <w:rPr>
                                <w:lang w:val="en-US"/>
                              </w:rPr>
                            </w:pPr>
                            <w:r>
                              <w:rPr>
                                <w:lang w:val="en-US"/>
                              </w:rPr>
                              <w:t xml:space="preserve">           2. return </w:t>
                            </w:r>
                          </w:p>
                          <w:p w14:paraId="310D09BD" w14:textId="2CDDECA6" w:rsidR="0017717D" w:rsidRDefault="005D763E" w:rsidP="0017717D">
                            <w:pPr>
                              <w:spacing w:after="0"/>
                              <w:rPr>
                                <w:lang w:val="en-US"/>
                              </w:rPr>
                            </w:pPr>
                            <w:r>
                              <w:rPr>
                                <w:lang w:val="en-US"/>
                              </w:rPr>
                              <w:t>3</w:t>
                            </w:r>
                            <w:r w:rsidR="0017717D">
                              <w:rPr>
                                <w:lang w:val="en-US"/>
                              </w:rPr>
                              <w:t>. struct node*p=last-&gt;next</w:t>
                            </w:r>
                          </w:p>
                          <w:p w14:paraId="5C3B60B7" w14:textId="34539858" w:rsidR="0017717D" w:rsidRDefault="005D763E" w:rsidP="0017717D">
                            <w:pPr>
                              <w:spacing w:after="0"/>
                              <w:rPr>
                                <w:lang w:val="en-US"/>
                              </w:rPr>
                            </w:pPr>
                            <w:r>
                              <w:rPr>
                                <w:lang w:val="en-US"/>
                              </w:rPr>
                              <w:t>4</w:t>
                            </w:r>
                            <w:r w:rsidR="0017717D">
                              <w:rPr>
                                <w:lang w:val="en-US"/>
                              </w:rPr>
                              <w:t>. if(last-&gt;next-&gt;data==item</w:t>
                            </w:r>
                          </w:p>
                          <w:p w14:paraId="6CFA2A23" w14:textId="77777777" w:rsidR="0017717D" w:rsidRDefault="0017717D" w:rsidP="0017717D">
                            <w:pPr>
                              <w:spacing w:after="0"/>
                              <w:rPr>
                                <w:lang w:val="en-US"/>
                              </w:rPr>
                            </w:pPr>
                            <w:r>
                              <w:rPr>
                                <w:lang w:val="en-US"/>
                              </w:rPr>
                              <w:t xml:space="preserve">              1. addatbeg()</w:t>
                            </w:r>
                          </w:p>
                          <w:p w14:paraId="542F82DD" w14:textId="2EBBA483" w:rsidR="0017717D" w:rsidRDefault="0017717D" w:rsidP="0017717D">
                            <w:pPr>
                              <w:spacing w:after="0"/>
                              <w:rPr>
                                <w:lang w:val="en-US"/>
                              </w:rPr>
                            </w:pPr>
                            <w:r>
                              <w:rPr>
                                <w:lang w:val="en-US"/>
                              </w:rPr>
                              <w:t xml:space="preserve">              2. re</w:t>
                            </w:r>
                            <w:r w:rsidR="005D763E">
                              <w:rPr>
                                <w:lang w:val="en-US"/>
                              </w:rPr>
                              <w:t>t</w:t>
                            </w:r>
                            <w:r>
                              <w:rPr>
                                <w:lang w:val="en-US"/>
                              </w:rPr>
                              <w:t>urn</w:t>
                            </w:r>
                          </w:p>
                          <w:p w14:paraId="3DBC45C1" w14:textId="0198A480" w:rsidR="0017717D" w:rsidRDefault="005D763E" w:rsidP="0017717D">
                            <w:pPr>
                              <w:spacing w:after="0"/>
                              <w:rPr>
                                <w:lang w:val="en-US"/>
                              </w:rPr>
                            </w:pPr>
                            <w:r>
                              <w:rPr>
                                <w:lang w:val="en-US"/>
                              </w:rPr>
                              <w:t>5</w:t>
                            </w:r>
                            <w:r w:rsidR="0017717D">
                              <w:rPr>
                                <w:lang w:val="en-US"/>
                              </w:rPr>
                              <w:t>. do</w:t>
                            </w:r>
                          </w:p>
                          <w:p w14:paraId="7ACCE569" w14:textId="77777777" w:rsidR="0017717D" w:rsidRDefault="0017717D" w:rsidP="0017717D">
                            <w:pPr>
                              <w:spacing w:after="0"/>
                              <w:rPr>
                                <w:lang w:val="en-US"/>
                              </w:rPr>
                            </w:pPr>
                            <w:r>
                              <w:rPr>
                                <w:lang w:val="en-US"/>
                              </w:rPr>
                              <w:t xml:space="preserve">              1. if(p-&gt;next-&gt;data==item)</w:t>
                            </w:r>
                          </w:p>
                          <w:p w14:paraId="2189E75B" w14:textId="77777777" w:rsidR="0017717D" w:rsidRDefault="0017717D" w:rsidP="0017717D">
                            <w:pPr>
                              <w:spacing w:after="0"/>
                            </w:pPr>
                            <w:r>
                              <w:rPr>
                                <w:lang w:val="en-US"/>
                              </w:rPr>
                              <w:t xml:space="preserve">                          1. </w:t>
                            </w:r>
                            <w:r>
                              <w:t>Struct node*t=(struct node*)malloc(sizeof(struct node))</w:t>
                            </w:r>
                          </w:p>
                          <w:p w14:paraId="427D4B6D" w14:textId="31C2377C" w:rsidR="0017717D" w:rsidRDefault="0017717D" w:rsidP="0017717D">
                            <w:pPr>
                              <w:spacing w:after="0"/>
                            </w:pPr>
                            <w:r>
                              <w:t xml:space="preserve">                          2.</w:t>
                            </w:r>
                            <w:r w:rsidR="0077030E">
                              <w:t xml:space="preserve"> </w:t>
                            </w:r>
                            <w:r>
                              <w:t>t-&gt;data</w:t>
                            </w:r>
                            <w:r w:rsidR="0077030E">
                              <w:t>=x</w:t>
                            </w:r>
                          </w:p>
                          <w:p w14:paraId="5BC3655E" w14:textId="77777777" w:rsidR="0017717D" w:rsidRDefault="0017717D" w:rsidP="0017717D">
                            <w:pPr>
                              <w:spacing w:after="0"/>
                            </w:pPr>
                            <w:r>
                              <w:t xml:space="preserve">                          3. t-&gt;next=p-&gt;next</w:t>
                            </w:r>
                          </w:p>
                          <w:p w14:paraId="7214C001" w14:textId="77777777" w:rsidR="0017717D" w:rsidRDefault="0017717D" w:rsidP="0017717D">
                            <w:pPr>
                              <w:spacing w:after="0"/>
                            </w:pPr>
                            <w:r>
                              <w:t xml:space="preserve">                          4. p-&gt;next=t</w:t>
                            </w:r>
                          </w:p>
                          <w:p w14:paraId="2116E60B" w14:textId="77777777" w:rsidR="0017717D" w:rsidRDefault="0017717D" w:rsidP="0017717D">
                            <w:pPr>
                              <w:spacing w:after="0"/>
                            </w:pPr>
                            <w:r>
                              <w:t xml:space="preserve">                          5. return</w:t>
                            </w:r>
                          </w:p>
                          <w:p w14:paraId="0683FB42" w14:textId="77777777" w:rsidR="0017717D" w:rsidRDefault="0017717D" w:rsidP="0017717D">
                            <w:pPr>
                              <w:spacing w:after="0"/>
                            </w:pPr>
                            <w:r>
                              <w:t xml:space="preserve">               2. p=p-&gt;next</w:t>
                            </w:r>
                          </w:p>
                          <w:p w14:paraId="104ABC7D" w14:textId="01477069" w:rsidR="0017717D" w:rsidRDefault="005D763E" w:rsidP="0017717D">
                            <w:pPr>
                              <w:spacing w:after="0"/>
                            </w:pPr>
                            <w:r>
                              <w:t>6</w:t>
                            </w:r>
                            <w:r w:rsidR="0017717D">
                              <w:t>. while(p-&gt;next!=last-&gt;next)</w:t>
                            </w:r>
                          </w:p>
                          <w:p w14:paraId="1E2DD304" w14:textId="3E3FC028" w:rsidR="0017717D" w:rsidRPr="007D4444" w:rsidRDefault="005D763E" w:rsidP="0017717D">
                            <w:pPr>
                              <w:spacing w:after="0"/>
                            </w:pPr>
                            <w:r>
                              <w:t>7t</w:t>
                            </w:r>
                            <w:r w:rsidR="0017717D">
                              <w:t>. Output item not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4D79A" id="_x0000_s1037" type="#_x0000_t202" style="position:absolute;margin-left:227.25pt;margin-top:1.4pt;width:208.5pt;height:299.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">
                <v:textbox>
                  <w:txbxContent>
                    <w:p w14:paraId="5A14363A" w14:textId="2CCE3F96" w:rsidR="0017717D" w:rsidRDefault="0017717D" w:rsidP="0017717D">
                      <w:pPr>
                        <w:spacing w:after="0"/>
                        <w:rPr>
                          <w:lang w:val="en-US"/>
                        </w:rPr>
                      </w:pPr>
                      <w:r>
                        <w:rPr>
                          <w:lang w:val="en-US"/>
                        </w:rPr>
                        <w:t>1. Declare int item</w:t>
                      </w:r>
                    </w:p>
                    <w:p w14:paraId="54713E30" w14:textId="283890CB" w:rsidR="0017717D" w:rsidRDefault="005D763E" w:rsidP="0017717D">
                      <w:pPr>
                        <w:spacing w:after="0"/>
                        <w:rPr>
                          <w:lang w:val="en-US"/>
                        </w:rPr>
                      </w:pPr>
                      <w:r>
                        <w:rPr>
                          <w:lang w:val="en-US"/>
                        </w:rPr>
                        <w:t>2</w:t>
                      </w:r>
                      <w:r w:rsidR="0017717D">
                        <w:rPr>
                          <w:lang w:val="en-US"/>
                        </w:rPr>
                        <w:t>. if(last==NULL)</w:t>
                      </w:r>
                    </w:p>
                    <w:p w14:paraId="176B9F97" w14:textId="77777777" w:rsidR="0017717D" w:rsidRDefault="0017717D" w:rsidP="0017717D">
                      <w:pPr>
                        <w:spacing w:after="0"/>
                        <w:rPr>
                          <w:lang w:val="en-US"/>
                        </w:rPr>
                      </w:pPr>
                      <w:r>
                        <w:rPr>
                          <w:lang w:val="en-US"/>
                        </w:rPr>
                        <w:t xml:space="preserve">           1. Output List is empty</w:t>
                      </w:r>
                    </w:p>
                    <w:p w14:paraId="16D629C4" w14:textId="77777777" w:rsidR="0017717D" w:rsidRDefault="0017717D" w:rsidP="0017717D">
                      <w:pPr>
                        <w:spacing w:after="0"/>
                        <w:rPr>
                          <w:lang w:val="en-US"/>
                        </w:rPr>
                      </w:pPr>
                      <w:r>
                        <w:rPr>
                          <w:lang w:val="en-US"/>
                        </w:rPr>
                        <w:t xml:space="preserve">           2. return </w:t>
                      </w:r>
                    </w:p>
                    <w:p w14:paraId="310D09BD" w14:textId="2CDDECA6" w:rsidR="0017717D" w:rsidRDefault="005D763E" w:rsidP="0017717D">
                      <w:pPr>
                        <w:spacing w:after="0"/>
                        <w:rPr>
                          <w:lang w:val="en-US"/>
                        </w:rPr>
                      </w:pPr>
                      <w:r>
                        <w:rPr>
                          <w:lang w:val="en-US"/>
                        </w:rPr>
                        <w:t>3</w:t>
                      </w:r>
                      <w:r w:rsidR="0017717D">
                        <w:rPr>
                          <w:lang w:val="en-US"/>
                        </w:rPr>
                        <w:t>. struct node*p=last-&gt;next</w:t>
                      </w:r>
                    </w:p>
                    <w:p w14:paraId="5C3B60B7" w14:textId="34539858" w:rsidR="0017717D" w:rsidRDefault="005D763E" w:rsidP="0017717D">
                      <w:pPr>
                        <w:spacing w:after="0"/>
                        <w:rPr>
                          <w:lang w:val="en-US"/>
                        </w:rPr>
                      </w:pPr>
                      <w:r>
                        <w:rPr>
                          <w:lang w:val="en-US"/>
                        </w:rPr>
                        <w:t>4</w:t>
                      </w:r>
                      <w:r w:rsidR="0017717D">
                        <w:rPr>
                          <w:lang w:val="en-US"/>
                        </w:rPr>
                        <w:t>. if(last-&gt;next-&gt;data==item</w:t>
                      </w:r>
                    </w:p>
                    <w:p w14:paraId="6CFA2A23" w14:textId="77777777" w:rsidR="0017717D" w:rsidRDefault="0017717D" w:rsidP="0017717D">
                      <w:pPr>
                        <w:spacing w:after="0"/>
                        <w:rPr>
                          <w:lang w:val="en-US"/>
                        </w:rPr>
                      </w:pPr>
                      <w:r>
                        <w:rPr>
                          <w:lang w:val="en-US"/>
                        </w:rPr>
                        <w:t xml:space="preserve">              1. addatbeg()</w:t>
                      </w:r>
                    </w:p>
                    <w:p w14:paraId="542F82DD" w14:textId="2EBBA483" w:rsidR="0017717D" w:rsidRDefault="0017717D" w:rsidP="0017717D">
                      <w:pPr>
                        <w:spacing w:after="0"/>
                        <w:rPr>
                          <w:lang w:val="en-US"/>
                        </w:rPr>
                      </w:pPr>
                      <w:r>
                        <w:rPr>
                          <w:lang w:val="en-US"/>
                        </w:rPr>
                        <w:t xml:space="preserve">              2. re</w:t>
                      </w:r>
                      <w:r w:rsidR="005D763E">
                        <w:rPr>
                          <w:lang w:val="en-US"/>
                        </w:rPr>
                        <w:t>t</w:t>
                      </w:r>
                      <w:r>
                        <w:rPr>
                          <w:lang w:val="en-US"/>
                        </w:rPr>
                        <w:t>urn</w:t>
                      </w:r>
                    </w:p>
                    <w:p w14:paraId="3DBC45C1" w14:textId="0198A480" w:rsidR="0017717D" w:rsidRDefault="005D763E" w:rsidP="0017717D">
                      <w:pPr>
                        <w:spacing w:after="0"/>
                        <w:rPr>
                          <w:lang w:val="en-US"/>
                        </w:rPr>
                      </w:pPr>
                      <w:r>
                        <w:rPr>
                          <w:lang w:val="en-US"/>
                        </w:rPr>
                        <w:t>5</w:t>
                      </w:r>
                      <w:r w:rsidR="0017717D">
                        <w:rPr>
                          <w:lang w:val="en-US"/>
                        </w:rPr>
                        <w:t>. do</w:t>
                      </w:r>
                    </w:p>
                    <w:p w14:paraId="7ACCE569" w14:textId="77777777" w:rsidR="0017717D" w:rsidRDefault="0017717D" w:rsidP="0017717D">
                      <w:pPr>
                        <w:spacing w:after="0"/>
                        <w:rPr>
                          <w:lang w:val="en-US"/>
                        </w:rPr>
                      </w:pPr>
                      <w:r>
                        <w:rPr>
                          <w:lang w:val="en-US"/>
                        </w:rPr>
                        <w:t xml:space="preserve">              1. if(p-&gt;next-&gt;data==item)</w:t>
                      </w:r>
                    </w:p>
                    <w:p w14:paraId="2189E75B" w14:textId="77777777" w:rsidR="0017717D" w:rsidRDefault="0017717D" w:rsidP="0017717D">
                      <w:pPr>
                        <w:spacing w:after="0"/>
                      </w:pPr>
                      <w:r>
                        <w:rPr>
                          <w:lang w:val="en-US"/>
                        </w:rPr>
                        <w:t xml:space="preserve">                          1. </w:t>
                      </w:r>
                      <w:r>
                        <w:t>Struct node*t=(struct node*)malloc(sizeof(struct node))</w:t>
                      </w:r>
                    </w:p>
                    <w:p w14:paraId="427D4B6D" w14:textId="31C2377C" w:rsidR="0017717D" w:rsidRDefault="0017717D" w:rsidP="0017717D">
                      <w:pPr>
                        <w:spacing w:after="0"/>
                      </w:pPr>
                      <w:r>
                        <w:t xml:space="preserve">                          2.</w:t>
                      </w:r>
                      <w:r w:rsidR="0077030E">
                        <w:t xml:space="preserve"> </w:t>
                      </w:r>
                      <w:r>
                        <w:t>t-&gt;data</w:t>
                      </w:r>
                      <w:r w:rsidR="0077030E">
                        <w:t>=x</w:t>
                      </w:r>
                    </w:p>
                    <w:p w14:paraId="5BC3655E" w14:textId="77777777" w:rsidR="0017717D" w:rsidRDefault="0017717D" w:rsidP="0017717D">
                      <w:pPr>
                        <w:spacing w:after="0"/>
                      </w:pPr>
                      <w:r>
                        <w:t xml:space="preserve">                          3. t-&gt;next=p-&gt;next</w:t>
                      </w:r>
                    </w:p>
                    <w:p w14:paraId="7214C001" w14:textId="77777777" w:rsidR="0017717D" w:rsidRDefault="0017717D" w:rsidP="0017717D">
                      <w:pPr>
                        <w:spacing w:after="0"/>
                      </w:pPr>
                      <w:r>
                        <w:t xml:space="preserve">                          4. p-&gt;next=t</w:t>
                      </w:r>
                    </w:p>
                    <w:p w14:paraId="2116E60B" w14:textId="77777777" w:rsidR="0017717D" w:rsidRDefault="0017717D" w:rsidP="0017717D">
                      <w:pPr>
                        <w:spacing w:after="0"/>
                      </w:pPr>
                      <w:r>
                        <w:t xml:space="preserve">                          5. return</w:t>
                      </w:r>
                    </w:p>
                    <w:p w14:paraId="0683FB42" w14:textId="77777777" w:rsidR="0017717D" w:rsidRDefault="0017717D" w:rsidP="0017717D">
                      <w:pPr>
                        <w:spacing w:after="0"/>
                      </w:pPr>
                      <w:r>
                        <w:t xml:space="preserve">               2. p=p-&gt;next</w:t>
                      </w:r>
                    </w:p>
                    <w:p w14:paraId="104ABC7D" w14:textId="01477069" w:rsidR="0017717D" w:rsidRDefault="005D763E" w:rsidP="0017717D">
                      <w:pPr>
                        <w:spacing w:after="0"/>
                      </w:pPr>
                      <w:r>
                        <w:t>6</w:t>
                      </w:r>
                      <w:r w:rsidR="0017717D">
                        <w:t>. while(p-&gt;next!=last-&gt;next)</w:t>
                      </w:r>
                    </w:p>
                    <w:p w14:paraId="1E2DD304" w14:textId="3E3FC028" w:rsidR="0017717D" w:rsidRPr="007D4444" w:rsidRDefault="005D763E" w:rsidP="0017717D">
                      <w:pPr>
                        <w:spacing w:after="0"/>
                      </w:pPr>
                      <w:r>
                        <w:t>7t</w:t>
                      </w:r>
                      <w:r w:rsidR="0017717D">
                        <w:t>. Output item not found</w:t>
                      </w:r>
                    </w:p>
                  </w:txbxContent>
                </v:textbox>
                <w10:wrap type="square"/>
              </v:shape>
            </w:pict>
          </mc:Fallback>
        </mc:AlternateContent>
      </w:r>
      <w:r>
        <w:t xml:space="preserve">Void </w:t>
      </w:r>
      <w:proofErr w:type="spellStart"/>
      <w:proofErr w:type="gramStart"/>
      <w:r>
        <w:t>addatemp</w:t>
      </w:r>
      <w:proofErr w:type="spellEnd"/>
      <w:r>
        <w:t>(</w:t>
      </w:r>
      <w:proofErr w:type="gramEnd"/>
      <w:r w:rsidR="00196100">
        <w:t>int x</w:t>
      </w:r>
      <w:r>
        <w:t>)</w:t>
      </w:r>
    </w:p>
    <w:p w14:paraId="53D884FE" w14:textId="77777777" w:rsidR="0017717D" w:rsidRDefault="0017717D" w:rsidP="0017717D">
      <w:r>
        <w:rPr>
          <w:noProof/>
        </w:rPr>
        <mc:AlternateContent>
          <mc:Choice Requires="wps">
            <w:drawing>
              <wp:anchor distT="45720" distB="45720" distL="114300" distR="114300" simplePos="0" relativeHeight="251689984" behindDoc="0" locked="0" layoutInCell="1" allowOverlap="1" wp14:anchorId="32784EDD" wp14:editId="499B3BB3">
                <wp:simplePos x="0" y="0"/>
                <wp:positionH relativeFrom="margin">
                  <wp:align>left</wp:align>
                </wp:positionH>
                <wp:positionV relativeFrom="paragraph">
                  <wp:posOffset>30480</wp:posOffset>
                </wp:positionV>
                <wp:extent cx="2343150" cy="1404620"/>
                <wp:effectExtent l="0" t="0" r="19050"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4620"/>
                        </a:xfrm>
                        <a:prstGeom prst="rect">
                          <a:avLst/>
                        </a:prstGeom>
                        <a:solidFill>
                          <a:srgbClr val="FFFFFF"/>
                        </a:solidFill>
                        <a:ln w="9525">
                          <a:solidFill>
                            <a:srgbClr val="000000"/>
                          </a:solidFill>
                          <a:miter lim="800000"/>
                          <a:headEnd/>
                          <a:tailEnd/>
                        </a:ln>
                      </wps:spPr>
                      <wps:txbx>
                        <w:txbxContent>
                          <w:p w14:paraId="5DA410E5" w14:textId="77777777" w:rsidR="0017717D" w:rsidRDefault="0017717D" w:rsidP="0017717D">
                            <w:pPr>
                              <w:spacing w:after="0"/>
                            </w:pPr>
                            <w:r>
                              <w:t>1. Struct node*t=(struct node*)malloc(sizeof(struct node))</w:t>
                            </w:r>
                          </w:p>
                          <w:p w14:paraId="7A291B52" w14:textId="6542C054" w:rsidR="0017717D" w:rsidRDefault="0017717D" w:rsidP="0017717D">
                            <w:pPr>
                              <w:spacing w:after="0"/>
                            </w:pPr>
                            <w:r>
                              <w:t>2. t-&gt;data</w:t>
                            </w:r>
                            <w:r w:rsidR="00196100">
                              <w:t>=x</w:t>
                            </w:r>
                          </w:p>
                          <w:p w14:paraId="160A1BD7" w14:textId="77777777" w:rsidR="0017717D" w:rsidRDefault="0017717D" w:rsidP="0017717D">
                            <w:pPr>
                              <w:spacing w:after="0"/>
                            </w:pPr>
                            <w:r>
                              <w:t>3. t-&gt;next=t</w:t>
                            </w:r>
                          </w:p>
                          <w:p w14:paraId="1CDAD51C" w14:textId="77777777" w:rsidR="0017717D" w:rsidRDefault="0017717D" w:rsidP="0017717D">
                            <w:pPr>
                              <w:spacing w:after="0"/>
                            </w:pPr>
                            <w:r>
                              <w:t>4. last=t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784EDD" id="_x0000_s1038" type="#_x0000_t202" style="position:absolute;margin-left:0;margin-top:2.4pt;width:184.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">
                <v:textbox style="mso-fit-shape-to-text:t">
                  <w:txbxContent>
                    <w:p w14:paraId="5DA410E5" w14:textId="77777777" w:rsidR="0017717D" w:rsidRDefault="0017717D" w:rsidP="0017717D">
                      <w:pPr>
                        <w:spacing w:after="0"/>
                      </w:pPr>
                      <w:r>
                        <w:t>1. Struct node*t=(struct node*)malloc(sizeof(struct node))</w:t>
                      </w:r>
                    </w:p>
                    <w:p w14:paraId="7A291B52" w14:textId="6542C054" w:rsidR="0017717D" w:rsidRDefault="0017717D" w:rsidP="0017717D">
                      <w:pPr>
                        <w:spacing w:after="0"/>
                      </w:pPr>
                      <w:r>
                        <w:t>2. t-&gt;data</w:t>
                      </w:r>
                      <w:r w:rsidR="00196100">
                        <w:t>=x</w:t>
                      </w:r>
                    </w:p>
                    <w:p w14:paraId="160A1BD7" w14:textId="77777777" w:rsidR="0017717D" w:rsidRDefault="0017717D" w:rsidP="0017717D">
                      <w:pPr>
                        <w:spacing w:after="0"/>
                      </w:pPr>
                      <w:r>
                        <w:t>3. t-&gt;next=t</w:t>
                      </w:r>
                    </w:p>
                    <w:p w14:paraId="1CDAD51C" w14:textId="77777777" w:rsidR="0017717D" w:rsidRDefault="0017717D" w:rsidP="0017717D">
                      <w:pPr>
                        <w:spacing w:after="0"/>
                      </w:pPr>
                      <w:r>
                        <w:t>4. last=t</w:t>
                      </w:r>
                    </w:p>
                  </w:txbxContent>
                </v:textbox>
                <w10:wrap type="square" anchorx="margin"/>
              </v:shape>
            </w:pict>
          </mc:Fallback>
        </mc:AlternateContent>
      </w:r>
      <w:r>
        <w:t xml:space="preserve">    </w:t>
      </w:r>
    </w:p>
    <w:p w14:paraId="3472EDD9" w14:textId="77777777" w:rsidR="0017717D" w:rsidRPr="000C21A6" w:rsidRDefault="0017717D" w:rsidP="0017717D"/>
    <w:p w14:paraId="381B750D" w14:textId="77777777" w:rsidR="0017717D" w:rsidRDefault="0017717D" w:rsidP="0017717D"/>
    <w:p w14:paraId="106637B0" w14:textId="634E24A2" w:rsidR="0017717D" w:rsidRDefault="0017717D" w:rsidP="0017717D"/>
    <w:p w14:paraId="47E03630" w14:textId="77777777" w:rsidR="0017717D" w:rsidRDefault="0017717D" w:rsidP="0017717D"/>
    <w:p w14:paraId="3C7304BF" w14:textId="3376902C" w:rsidR="0017717D" w:rsidRDefault="0017717D" w:rsidP="0017717D">
      <w:r>
        <w:rPr>
          <w:noProof/>
        </w:rPr>
        <mc:AlternateContent>
          <mc:Choice Requires="wps">
            <w:drawing>
              <wp:anchor distT="45720" distB="45720" distL="114300" distR="114300" simplePos="0" relativeHeight="251691008" behindDoc="0" locked="0" layoutInCell="1" allowOverlap="1" wp14:anchorId="709D3EEF" wp14:editId="5B8449D6">
                <wp:simplePos x="0" y="0"/>
                <wp:positionH relativeFrom="margin">
                  <wp:align>left</wp:align>
                </wp:positionH>
                <wp:positionV relativeFrom="paragraph">
                  <wp:posOffset>278130</wp:posOffset>
                </wp:positionV>
                <wp:extent cx="2360930" cy="1238250"/>
                <wp:effectExtent l="0" t="0" r="12700"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14DA7A29" w14:textId="77777777" w:rsidR="0017717D" w:rsidRDefault="0017717D" w:rsidP="0017717D">
                            <w:pPr>
                              <w:spacing w:after="0"/>
                            </w:pPr>
                            <w:r>
                              <w:t>1. Struct node*t=(struct node*)malloc(sizeof(struct node))</w:t>
                            </w:r>
                          </w:p>
                          <w:p w14:paraId="1C8D304B" w14:textId="67B3C645" w:rsidR="0017717D" w:rsidRDefault="0017717D" w:rsidP="0017717D">
                            <w:pPr>
                              <w:spacing w:after="0"/>
                            </w:pPr>
                            <w:r>
                              <w:t>2.</w:t>
                            </w:r>
                            <w:r w:rsidR="0070548F">
                              <w:t xml:space="preserve"> </w:t>
                            </w:r>
                            <w:r>
                              <w:t>t-&gt;data</w:t>
                            </w:r>
                            <w:r w:rsidR="0070548F">
                              <w:t>=item</w:t>
                            </w:r>
                          </w:p>
                          <w:p w14:paraId="6F8265F7" w14:textId="77777777" w:rsidR="0017717D" w:rsidRDefault="0017717D" w:rsidP="0017717D">
                            <w:pPr>
                              <w:spacing w:after="0"/>
                            </w:pPr>
                            <w:r>
                              <w:t>3. t-&gt;next=last-&gt;next</w:t>
                            </w:r>
                          </w:p>
                          <w:p w14:paraId="788EA1D3" w14:textId="77777777" w:rsidR="0017717D" w:rsidRDefault="0017717D" w:rsidP="0017717D">
                            <w:pPr>
                              <w:spacing w:after="0"/>
                            </w:pPr>
                            <w:r>
                              <w:t>4. last-&gt;next=t</w:t>
                            </w:r>
                          </w:p>
                          <w:p w14:paraId="12E3077A" w14:textId="77777777" w:rsidR="0017717D" w:rsidRDefault="0017717D" w:rsidP="0017717D">
                            <w:pPr>
                              <w:spacing w:after="0"/>
                            </w:pPr>
                            <w:r>
                              <w:t>5. last=t</w:t>
                            </w:r>
                          </w:p>
                          <w:p w14:paraId="2AA2957C" w14:textId="77777777" w:rsidR="0017717D" w:rsidRDefault="0017717D" w:rsidP="0017717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9D3EEF" id="_x0000_s1039" type="#_x0000_t202" style="position:absolute;margin-left:0;margin-top:21.9pt;width:185.9pt;height:97.5pt;z-index:2516910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">
                <v:textbox>
                  <w:txbxContent>
                    <w:p w14:paraId="14DA7A29" w14:textId="77777777" w:rsidR="0017717D" w:rsidRDefault="0017717D" w:rsidP="0017717D">
                      <w:pPr>
                        <w:spacing w:after="0"/>
                      </w:pPr>
                      <w:r>
                        <w:t>1. Struct node*t=(struct node*)malloc(sizeof(struct node))</w:t>
                      </w:r>
                    </w:p>
                    <w:p w14:paraId="1C8D304B" w14:textId="67B3C645" w:rsidR="0017717D" w:rsidRDefault="0017717D" w:rsidP="0017717D">
                      <w:pPr>
                        <w:spacing w:after="0"/>
                      </w:pPr>
                      <w:r>
                        <w:t>2.</w:t>
                      </w:r>
                      <w:r w:rsidR="0070548F">
                        <w:t xml:space="preserve"> </w:t>
                      </w:r>
                      <w:r>
                        <w:t>t-&gt;data</w:t>
                      </w:r>
                      <w:r w:rsidR="0070548F">
                        <w:t>=item</w:t>
                      </w:r>
                    </w:p>
                    <w:p w14:paraId="6F8265F7" w14:textId="77777777" w:rsidR="0017717D" w:rsidRDefault="0017717D" w:rsidP="0017717D">
                      <w:pPr>
                        <w:spacing w:after="0"/>
                      </w:pPr>
                      <w:r>
                        <w:t>3. t-&gt;next=last-&gt;next</w:t>
                      </w:r>
                    </w:p>
                    <w:p w14:paraId="788EA1D3" w14:textId="77777777" w:rsidR="0017717D" w:rsidRDefault="0017717D" w:rsidP="0017717D">
                      <w:pPr>
                        <w:spacing w:after="0"/>
                      </w:pPr>
                      <w:r>
                        <w:t>4. last-&gt;next=t</w:t>
                      </w:r>
                    </w:p>
                    <w:p w14:paraId="12E3077A" w14:textId="77777777" w:rsidR="0017717D" w:rsidRDefault="0017717D" w:rsidP="0017717D">
                      <w:pPr>
                        <w:spacing w:after="0"/>
                      </w:pPr>
                      <w:r>
                        <w:t>5. last=t</w:t>
                      </w:r>
                    </w:p>
                    <w:p w14:paraId="2AA2957C" w14:textId="77777777" w:rsidR="0017717D" w:rsidRDefault="0017717D" w:rsidP="0017717D"/>
                  </w:txbxContent>
                </v:textbox>
                <w10:wrap type="square" anchorx="margin"/>
              </v:shape>
            </w:pict>
          </mc:Fallback>
        </mc:AlternateContent>
      </w:r>
      <w:r>
        <w:t xml:space="preserve">Void </w:t>
      </w:r>
      <w:proofErr w:type="spellStart"/>
      <w:proofErr w:type="gramStart"/>
      <w:r>
        <w:t>addatend</w:t>
      </w:r>
      <w:proofErr w:type="spellEnd"/>
      <w:r>
        <w:t>(</w:t>
      </w:r>
      <w:proofErr w:type="gramEnd"/>
      <w:r w:rsidR="00196100">
        <w:t>int item</w:t>
      </w:r>
      <w:r>
        <w:t>)</w:t>
      </w:r>
    </w:p>
    <w:p w14:paraId="2389FADD" w14:textId="77777777" w:rsidR="0017717D" w:rsidRDefault="0017717D" w:rsidP="0017717D"/>
    <w:p w14:paraId="7F69C434" w14:textId="77777777" w:rsidR="0017717D" w:rsidRPr="00CD1058" w:rsidRDefault="0017717D" w:rsidP="0017717D"/>
    <w:p w14:paraId="1798E984" w14:textId="77777777" w:rsidR="0017717D" w:rsidRDefault="0017717D" w:rsidP="0017717D"/>
    <w:p w14:paraId="604332B6" w14:textId="77777777" w:rsidR="0017717D" w:rsidRDefault="0017717D" w:rsidP="0017717D"/>
    <w:p w14:paraId="0CFD4E15" w14:textId="77777777" w:rsidR="0017717D" w:rsidRDefault="0017717D" w:rsidP="0017717D"/>
    <w:p w14:paraId="6CA9268F" w14:textId="77777777" w:rsidR="0017717D" w:rsidRDefault="0017717D" w:rsidP="0017717D"/>
    <w:p w14:paraId="30393F3A" w14:textId="77777777" w:rsidR="0017717D" w:rsidRDefault="0017717D" w:rsidP="0017717D"/>
    <w:p w14:paraId="22648118" w14:textId="77777777" w:rsidR="0070548F" w:rsidRDefault="0070548F" w:rsidP="0070548F">
      <w:pPr>
        <w:tabs>
          <w:tab w:val="left" w:pos="870"/>
        </w:tabs>
        <w:spacing w:after="0"/>
        <w:rPr>
          <w:rFonts w:ascii="Verdana" w:hAnsi="Verdana" w:cs="Arial"/>
          <w:b/>
          <w:bCs/>
          <w:sz w:val="28"/>
          <w:szCs w:val="28"/>
          <w:lang w:val="en-US"/>
        </w:rPr>
      </w:pPr>
      <w:r>
        <w:rPr>
          <w:rFonts w:ascii="Verdana" w:hAnsi="Verdana" w:cs="Arial"/>
          <w:b/>
          <w:bCs/>
          <w:sz w:val="28"/>
          <w:szCs w:val="28"/>
          <w:lang w:val="en-US"/>
        </w:rPr>
        <w:lastRenderedPageBreak/>
        <w:t xml:space="preserve">                        </w:t>
      </w:r>
    </w:p>
    <w:p w14:paraId="3BFA5056" w14:textId="6858B80B" w:rsidR="0070548F" w:rsidRDefault="0070548F" w:rsidP="0070548F">
      <w:pPr>
        <w:tabs>
          <w:tab w:val="left" w:pos="870"/>
        </w:tabs>
        <w:spacing w:after="0"/>
      </w:pPr>
      <w:r>
        <w:rPr>
          <w:rFonts w:ascii="Verdana" w:hAnsi="Verdana" w:cs="Arial"/>
          <w:b/>
          <w:bCs/>
          <w:sz w:val="28"/>
          <w:szCs w:val="28"/>
          <w:lang w:val="en-US"/>
        </w:rPr>
        <w:tab/>
      </w:r>
      <w:r>
        <w:rPr>
          <w:rFonts w:ascii="Verdana" w:hAnsi="Verdana" w:cs="Arial"/>
          <w:b/>
          <w:bCs/>
          <w:sz w:val="28"/>
          <w:szCs w:val="28"/>
          <w:lang w:val="en-US"/>
        </w:rPr>
        <w:tab/>
      </w:r>
      <w:r>
        <w:rPr>
          <w:rFonts w:ascii="Verdana" w:hAnsi="Verdana" w:cs="Arial"/>
          <w:b/>
          <w:bCs/>
          <w:sz w:val="28"/>
          <w:szCs w:val="28"/>
          <w:lang w:val="en-US"/>
        </w:rPr>
        <w:tab/>
        <w:t xml:space="preserve">   </w:t>
      </w:r>
      <w:r>
        <w:t xml:space="preserve">void </w:t>
      </w:r>
      <w:proofErr w:type="spellStart"/>
      <w:r>
        <w:t>delnode</w:t>
      </w:r>
      <w:proofErr w:type="spellEnd"/>
      <w:r>
        <w:t>)</w:t>
      </w:r>
    </w:p>
    <w:p w14:paraId="0CE8CB36" w14:textId="61D438A5" w:rsidR="0070548F" w:rsidRDefault="0070548F" w:rsidP="0070548F">
      <w:pPr>
        <w:jc w:val="center"/>
      </w:pPr>
      <w:r>
        <w:rPr>
          <w:noProof/>
        </w:rPr>
        <mc:AlternateContent>
          <mc:Choice Requires="wps">
            <w:drawing>
              <wp:anchor distT="45720" distB="45720" distL="114300" distR="114300" simplePos="0" relativeHeight="251697152" behindDoc="0" locked="0" layoutInCell="1" allowOverlap="1" wp14:anchorId="77A73573" wp14:editId="539AA6CC">
                <wp:simplePos x="0" y="0"/>
                <wp:positionH relativeFrom="margin">
                  <wp:posOffset>1533525</wp:posOffset>
                </wp:positionH>
                <wp:positionV relativeFrom="paragraph">
                  <wp:posOffset>38100</wp:posOffset>
                </wp:positionV>
                <wp:extent cx="2590800" cy="60388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038850"/>
                        </a:xfrm>
                        <a:prstGeom prst="rect">
                          <a:avLst/>
                        </a:prstGeom>
                        <a:solidFill>
                          <a:srgbClr val="FFFFFF"/>
                        </a:solidFill>
                        <a:ln w="9525">
                          <a:solidFill>
                            <a:srgbClr val="000000"/>
                          </a:solidFill>
                          <a:miter lim="800000"/>
                          <a:headEnd/>
                          <a:tailEnd/>
                        </a:ln>
                      </wps:spPr>
                      <wps:txbx>
                        <w:txbxContent>
                          <w:p w14:paraId="12BD9616" w14:textId="77777777" w:rsidR="0070548F" w:rsidRDefault="0070548F" w:rsidP="0070548F">
                            <w:pPr>
                              <w:spacing w:after="0"/>
                            </w:pPr>
                            <w:r>
                              <w:t>1. Declare int data</w:t>
                            </w:r>
                          </w:p>
                          <w:p w14:paraId="0E3374C8" w14:textId="77777777" w:rsidR="0070548F" w:rsidRDefault="0070548F" w:rsidP="0070548F">
                            <w:pPr>
                              <w:spacing w:after="0"/>
                            </w:pPr>
                            <w:r>
                              <w:t>2. struct node*t,*p</w:t>
                            </w:r>
                          </w:p>
                          <w:p w14:paraId="6713C544" w14:textId="77777777" w:rsidR="0070548F" w:rsidRDefault="0070548F" w:rsidP="0070548F">
                            <w:pPr>
                              <w:spacing w:after="0"/>
                            </w:pPr>
                            <w:r>
                              <w:t>3. if(last==NULL)</w:t>
                            </w:r>
                          </w:p>
                          <w:p w14:paraId="7C83ACC6" w14:textId="77777777" w:rsidR="0070548F" w:rsidRDefault="0070548F" w:rsidP="0070548F">
                            <w:pPr>
                              <w:spacing w:after="0"/>
                            </w:pPr>
                            <w:r>
                              <w:t xml:space="preserve">           1. Output list is empty</w:t>
                            </w:r>
                          </w:p>
                          <w:p w14:paraId="6288176C" w14:textId="77777777" w:rsidR="0070548F" w:rsidRDefault="0070548F" w:rsidP="0070548F">
                            <w:pPr>
                              <w:spacing w:after="0"/>
                            </w:pPr>
                            <w:r>
                              <w:t xml:space="preserve">           2. return</w:t>
                            </w:r>
                          </w:p>
                          <w:p w14:paraId="19F76EDE" w14:textId="0B26205A" w:rsidR="0070548F" w:rsidRDefault="0070548F" w:rsidP="0070548F">
                            <w:pPr>
                              <w:spacing w:after="0"/>
                            </w:pPr>
                            <w:r>
                              <w:t>4. input data</w:t>
                            </w:r>
                          </w:p>
                          <w:p w14:paraId="4464EBF4" w14:textId="77777777" w:rsidR="0070548F" w:rsidRDefault="0070548F" w:rsidP="0070548F">
                            <w:pPr>
                              <w:spacing w:after="0"/>
                            </w:pPr>
                            <w:r>
                              <w:t>5. if(last-&gt;next==last)</w:t>
                            </w:r>
                          </w:p>
                          <w:p w14:paraId="6EBCB70B" w14:textId="77777777" w:rsidR="0070548F" w:rsidRDefault="0070548F" w:rsidP="0070548F">
                            <w:pPr>
                              <w:spacing w:after="0"/>
                            </w:pPr>
                            <w:r>
                              <w:t xml:space="preserve">             1. free(last)</w:t>
                            </w:r>
                          </w:p>
                          <w:p w14:paraId="58C7252B" w14:textId="77777777" w:rsidR="0070548F" w:rsidRDefault="0070548F" w:rsidP="0070548F">
                            <w:pPr>
                              <w:spacing w:after="0"/>
                            </w:pPr>
                            <w:r>
                              <w:t xml:space="preserve">             2. last==NULL</w:t>
                            </w:r>
                          </w:p>
                          <w:p w14:paraId="6AE9CC58" w14:textId="77777777" w:rsidR="0070548F" w:rsidRDefault="0070548F" w:rsidP="0070548F">
                            <w:pPr>
                              <w:spacing w:after="0"/>
                            </w:pPr>
                            <w:r>
                              <w:t xml:space="preserve">             3. return</w:t>
                            </w:r>
                          </w:p>
                          <w:p w14:paraId="207444A3" w14:textId="73A62034" w:rsidR="0070548F" w:rsidRDefault="00864B0F" w:rsidP="0070548F">
                            <w:pPr>
                              <w:spacing w:after="0"/>
                            </w:pPr>
                            <w:r>
                              <w:t>6</w:t>
                            </w:r>
                            <w:r w:rsidR="0070548F">
                              <w:t>. if(last-&gt;next-&gt;data==data)</w:t>
                            </w:r>
                          </w:p>
                          <w:p w14:paraId="2779D30B" w14:textId="77777777" w:rsidR="0070548F" w:rsidRDefault="0070548F" w:rsidP="0070548F">
                            <w:pPr>
                              <w:spacing w:after="0"/>
                            </w:pPr>
                            <w:r>
                              <w:t xml:space="preserve">               1. t=last-&gt;next</w:t>
                            </w:r>
                          </w:p>
                          <w:p w14:paraId="07A21ED2" w14:textId="77777777" w:rsidR="0070548F" w:rsidRDefault="0070548F" w:rsidP="0070548F">
                            <w:pPr>
                              <w:spacing w:after="0"/>
                            </w:pPr>
                            <w:r>
                              <w:t xml:space="preserve">               2. last-&gt;next=t-&gt;next</w:t>
                            </w:r>
                          </w:p>
                          <w:p w14:paraId="71851F40" w14:textId="77777777" w:rsidR="0070548F" w:rsidRDefault="0070548F" w:rsidP="0070548F">
                            <w:pPr>
                              <w:spacing w:after="0"/>
                            </w:pPr>
                            <w:r>
                              <w:t xml:space="preserve">               3. free(t)</w:t>
                            </w:r>
                          </w:p>
                          <w:p w14:paraId="1B0CC699" w14:textId="77777777" w:rsidR="0070548F" w:rsidRDefault="0070548F" w:rsidP="0070548F">
                            <w:pPr>
                              <w:spacing w:after="0"/>
                            </w:pPr>
                            <w:r>
                              <w:t xml:space="preserve">               4. return</w:t>
                            </w:r>
                          </w:p>
                          <w:p w14:paraId="542BA83C" w14:textId="5B8A20FC" w:rsidR="0070548F" w:rsidRDefault="00864B0F" w:rsidP="0070548F">
                            <w:pPr>
                              <w:spacing w:after="0"/>
                            </w:pPr>
                            <w:r>
                              <w:t>7</w:t>
                            </w:r>
                            <w:r w:rsidR="0070548F">
                              <w:t>. p=last-&gt;next</w:t>
                            </w:r>
                          </w:p>
                          <w:p w14:paraId="29E1D8AB" w14:textId="48271447" w:rsidR="0070548F" w:rsidRDefault="00864B0F" w:rsidP="0070548F">
                            <w:pPr>
                              <w:spacing w:after="0"/>
                            </w:pPr>
                            <w:r>
                              <w:t>8</w:t>
                            </w:r>
                            <w:r w:rsidR="0070548F">
                              <w:t>. while(p-&gt;next!=last)</w:t>
                            </w:r>
                          </w:p>
                          <w:p w14:paraId="5841EDEA" w14:textId="04FBF0A8" w:rsidR="0070548F" w:rsidRDefault="0070548F" w:rsidP="0070548F">
                            <w:pPr>
                              <w:spacing w:after="0"/>
                            </w:pPr>
                            <w:r>
                              <w:t xml:space="preserve">                   1.if(</w:t>
                            </w:r>
                            <w:r w:rsidR="000031A6">
                              <w:t>p</w:t>
                            </w:r>
                            <w:r>
                              <w:t>-&gt;next-&gt;data==data)</w:t>
                            </w:r>
                          </w:p>
                          <w:p w14:paraId="74510305" w14:textId="77777777" w:rsidR="0070548F" w:rsidRDefault="0070548F" w:rsidP="0070548F">
                            <w:pPr>
                              <w:spacing w:after="0"/>
                            </w:pPr>
                            <w:r>
                              <w:t xml:space="preserve">                               1. t=p-&gt;next</w:t>
                            </w:r>
                          </w:p>
                          <w:p w14:paraId="62EDCEED" w14:textId="77777777" w:rsidR="0070548F" w:rsidRDefault="0070548F" w:rsidP="0070548F">
                            <w:pPr>
                              <w:spacing w:after="0"/>
                            </w:pPr>
                            <w:r>
                              <w:t xml:space="preserve">                               2. p-&gt;next=t-&gt;next</w:t>
                            </w:r>
                          </w:p>
                          <w:p w14:paraId="58283A87" w14:textId="77777777" w:rsidR="0070548F" w:rsidRDefault="0070548F" w:rsidP="0070548F">
                            <w:pPr>
                              <w:spacing w:after="0"/>
                            </w:pPr>
                            <w:r>
                              <w:t xml:space="preserve">                               3. free(t)</w:t>
                            </w:r>
                          </w:p>
                          <w:p w14:paraId="1A5A447B" w14:textId="77777777" w:rsidR="0070548F" w:rsidRDefault="0070548F" w:rsidP="0070548F">
                            <w:pPr>
                              <w:spacing w:after="0"/>
                            </w:pPr>
                            <w:r>
                              <w:t xml:space="preserve">                               4. return()</w:t>
                            </w:r>
                          </w:p>
                          <w:p w14:paraId="1401EAB1" w14:textId="77777777" w:rsidR="0070548F" w:rsidRDefault="0070548F" w:rsidP="0070548F">
                            <w:pPr>
                              <w:spacing w:after="0"/>
                            </w:pPr>
                            <w:r>
                              <w:t xml:space="preserve">                   2. p=p-&gt;next</w:t>
                            </w:r>
                          </w:p>
                          <w:p w14:paraId="28955122" w14:textId="76C64660" w:rsidR="0070548F" w:rsidRDefault="00864B0F" w:rsidP="0070548F">
                            <w:pPr>
                              <w:spacing w:after="0"/>
                            </w:pPr>
                            <w:r>
                              <w:t>9</w:t>
                            </w:r>
                            <w:r w:rsidR="0070548F">
                              <w:t>. if(last-&gt;data==data)</w:t>
                            </w:r>
                          </w:p>
                          <w:p w14:paraId="03564E1C" w14:textId="77777777" w:rsidR="0070548F" w:rsidRDefault="0070548F" w:rsidP="0070548F">
                            <w:pPr>
                              <w:spacing w:after="0"/>
                            </w:pPr>
                            <w:r>
                              <w:t xml:space="preserve">                   1. last=p</w:t>
                            </w:r>
                          </w:p>
                          <w:p w14:paraId="20FF49F6" w14:textId="77777777" w:rsidR="0070548F" w:rsidRDefault="0070548F" w:rsidP="0070548F">
                            <w:pPr>
                              <w:spacing w:after="0"/>
                            </w:pPr>
                            <w:r>
                              <w:t xml:space="preserve">                   2. t=p-&gt;next</w:t>
                            </w:r>
                          </w:p>
                          <w:p w14:paraId="7CC52846" w14:textId="77777777" w:rsidR="0070548F" w:rsidRDefault="0070548F" w:rsidP="0070548F">
                            <w:pPr>
                              <w:spacing w:after="0"/>
                            </w:pPr>
                            <w:r>
                              <w:t xml:space="preserve">                   3. p-&gt;next=t-&gt;next</w:t>
                            </w:r>
                          </w:p>
                          <w:p w14:paraId="32A6F154" w14:textId="77777777" w:rsidR="0070548F" w:rsidRDefault="0070548F" w:rsidP="0070548F">
                            <w:pPr>
                              <w:spacing w:after="0"/>
                            </w:pPr>
                            <w:r>
                              <w:t xml:space="preserve">                   4. free(t)</w:t>
                            </w:r>
                          </w:p>
                          <w:p w14:paraId="4984EC92" w14:textId="77777777" w:rsidR="0070548F" w:rsidRDefault="0070548F" w:rsidP="0070548F">
                            <w:pPr>
                              <w:spacing w:after="0"/>
                            </w:pPr>
                            <w:r>
                              <w:t xml:space="preserve">                   5. return</w:t>
                            </w:r>
                          </w:p>
                          <w:p w14:paraId="0B747AB4" w14:textId="6F637B70" w:rsidR="0070548F" w:rsidRDefault="00864B0F" w:rsidP="0070548F">
                            <w:pPr>
                              <w:spacing w:after="0"/>
                            </w:pPr>
                            <w:r>
                              <w:t>10</w:t>
                            </w:r>
                            <w:r w:rsidR="0070548F">
                              <w:t>. Output data not found</w:t>
                            </w:r>
                          </w:p>
                          <w:p w14:paraId="0E9400D1" w14:textId="77777777" w:rsidR="0070548F" w:rsidRDefault="0070548F" w:rsidP="007054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3573" id="_x0000_s1040" type="#_x0000_t202" style="position:absolute;left:0;text-align:left;margin-left:120.75pt;margin-top:3pt;width:204pt;height:47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">
                <v:textbox>
                  <w:txbxContent>
                    <w:p w14:paraId="12BD9616" w14:textId="77777777" w:rsidR="0070548F" w:rsidRDefault="0070548F" w:rsidP="0070548F">
                      <w:pPr>
                        <w:spacing w:after="0"/>
                      </w:pPr>
                      <w:r>
                        <w:t>1. Declare int data</w:t>
                      </w:r>
                    </w:p>
                    <w:p w14:paraId="0E3374C8" w14:textId="77777777" w:rsidR="0070548F" w:rsidRDefault="0070548F" w:rsidP="0070548F">
                      <w:pPr>
                        <w:spacing w:after="0"/>
                      </w:pPr>
                      <w:r>
                        <w:t>2. struct node*t,*p</w:t>
                      </w:r>
                    </w:p>
                    <w:p w14:paraId="6713C544" w14:textId="77777777" w:rsidR="0070548F" w:rsidRDefault="0070548F" w:rsidP="0070548F">
                      <w:pPr>
                        <w:spacing w:after="0"/>
                      </w:pPr>
                      <w:r>
                        <w:t>3. if(last==NULL)</w:t>
                      </w:r>
                    </w:p>
                    <w:p w14:paraId="7C83ACC6" w14:textId="77777777" w:rsidR="0070548F" w:rsidRDefault="0070548F" w:rsidP="0070548F">
                      <w:pPr>
                        <w:spacing w:after="0"/>
                      </w:pPr>
                      <w:r>
                        <w:t xml:space="preserve">           1. Output list is empty</w:t>
                      </w:r>
                    </w:p>
                    <w:p w14:paraId="6288176C" w14:textId="77777777" w:rsidR="0070548F" w:rsidRDefault="0070548F" w:rsidP="0070548F">
                      <w:pPr>
                        <w:spacing w:after="0"/>
                      </w:pPr>
                      <w:r>
                        <w:t xml:space="preserve">           2. return</w:t>
                      </w:r>
                    </w:p>
                    <w:p w14:paraId="19F76EDE" w14:textId="0B26205A" w:rsidR="0070548F" w:rsidRDefault="0070548F" w:rsidP="0070548F">
                      <w:pPr>
                        <w:spacing w:after="0"/>
                      </w:pPr>
                      <w:r>
                        <w:t>4. input data</w:t>
                      </w:r>
                    </w:p>
                    <w:p w14:paraId="4464EBF4" w14:textId="77777777" w:rsidR="0070548F" w:rsidRDefault="0070548F" w:rsidP="0070548F">
                      <w:pPr>
                        <w:spacing w:after="0"/>
                      </w:pPr>
                      <w:r>
                        <w:t>5. if(last-&gt;next==last)</w:t>
                      </w:r>
                    </w:p>
                    <w:p w14:paraId="6EBCB70B" w14:textId="77777777" w:rsidR="0070548F" w:rsidRDefault="0070548F" w:rsidP="0070548F">
                      <w:pPr>
                        <w:spacing w:after="0"/>
                      </w:pPr>
                      <w:r>
                        <w:t xml:space="preserve">             1. free(last)</w:t>
                      </w:r>
                    </w:p>
                    <w:p w14:paraId="58C7252B" w14:textId="77777777" w:rsidR="0070548F" w:rsidRDefault="0070548F" w:rsidP="0070548F">
                      <w:pPr>
                        <w:spacing w:after="0"/>
                      </w:pPr>
                      <w:r>
                        <w:t xml:space="preserve">             2. last==NULL</w:t>
                      </w:r>
                    </w:p>
                    <w:p w14:paraId="6AE9CC58" w14:textId="77777777" w:rsidR="0070548F" w:rsidRDefault="0070548F" w:rsidP="0070548F">
                      <w:pPr>
                        <w:spacing w:after="0"/>
                      </w:pPr>
                      <w:r>
                        <w:t xml:space="preserve">             3. return</w:t>
                      </w:r>
                    </w:p>
                    <w:p w14:paraId="207444A3" w14:textId="73A62034" w:rsidR="0070548F" w:rsidRDefault="00864B0F" w:rsidP="0070548F">
                      <w:pPr>
                        <w:spacing w:after="0"/>
                      </w:pPr>
                      <w:r>
                        <w:t>6</w:t>
                      </w:r>
                      <w:r w:rsidR="0070548F">
                        <w:t>. if(last-&gt;next-&gt;data==data)</w:t>
                      </w:r>
                    </w:p>
                    <w:p w14:paraId="2779D30B" w14:textId="77777777" w:rsidR="0070548F" w:rsidRDefault="0070548F" w:rsidP="0070548F">
                      <w:pPr>
                        <w:spacing w:after="0"/>
                      </w:pPr>
                      <w:r>
                        <w:t xml:space="preserve">               1. t=last-&gt;next</w:t>
                      </w:r>
                    </w:p>
                    <w:p w14:paraId="07A21ED2" w14:textId="77777777" w:rsidR="0070548F" w:rsidRDefault="0070548F" w:rsidP="0070548F">
                      <w:pPr>
                        <w:spacing w:after="0"/>
                      </w:pPr>
                      <w:r>
                        <w:t xml:space="preserve">               2. last-&gt;next=t-&gt;next</w:t>
                      </w:r>
                    </w:p>
                    <w:p w14:paraId="71851F40" w14:textId="77777777" w:rsidR="0070548F" w:rsidRDefault="0070548F" w:rsidP="0070548F">
                      <w:pPr>
                        <w:spacing w:after="0"/>
                      </w:pPr>
                      <w:r>
                        <w:t xml:space="preserve">               3. free(t)</w:t>
                      </w:r>
                    </w:p>
                    <w:p w14:paraId="1B0CC699" w14:textId="77777777" w:rsidR="0070548F" w:rsidRDefault="0070548F" w:rsidP="0070548F">
                      <w:pPr>
                        <w:spacing w:after="0"/>
                      </w:pPr>
                      <w:r>
                        <w:t xml:space="preserve">               4. return</w:t>
                      </w:r>
                    </w:p>
                    <w:p w14:paraId="542BA83C" w14:textId="5B8A20FC" w:rsidR="0070548F" w:rsidRDefault="00864B0F" w:rsidP="0070548F">
                      <w:pPr>
                        <w:spacing w:after="0"/>
                      </w:pPr>
                      <w:r>
                        <w:t>7</w:t>
                      </w:r>
                      <w:r w:rsidR="0070548F">
                        <w:t>. p=last-&gt;next</w:t>
                      </w:r>
                    </w:p>
                    <w:p w14:paraId="29E1D8AB" w14:textId="48271447" w:rsidR="0070548F" w:rsidRDefault="00864B0F" w:rsidP="0070548F">
                      <w:pPr>
                        <w:spacing w:after="0"/>
                      </w:pPr>
                      <w:r>
                        <w:t>8</w:t>
                      </w:r>
                      <w:r w:rsidR="0070548F">
                        <w:t>. while(p-&gt;next!=last)</w:t>
                      </w:r>
                    </w:p>
                    <w:p w14:paraId="5841EDEA" w14:textId="04FBF0A8" w:rsidR="0070548F" w:rsidRDefault="0070548F" w:rsidP="0070548F">
                      <w:pPr>
                        <w:spacing w:after="0"/>
                      </w:pPr>
                      <w:r>
                        <w:t xml:space="preserve">                   1.if(</w:t>
                      </w:r>
                      <w:r w:rsidR="000031A6">
                        <w:t>p</w:t>
                      </w:r>
                      <w:r>
                        <w:t>-&gt;next-&gt;data==data)</w:t>
                      </w:r>
                    </w:p>
                    <w:p w14:paraId="74510305" w14:textId="77777777" w:rsidR="0070548F" w:rsidRDefault="0070548F" w:rsidP="0070548F">
                      <w:pPr>
                        <w:spacing w:after="0"/>
                      </w:pPr>
                      <w:r>
                        <w:t xml:space="preserve">                               1. t=p-&gt;next</w:t>
                      </w:r>
                    </w:p>
                    <w:p w14:paraId="62EDCEED" w14:textId="77777777" w:rsidR="0070548F" w:rsidRDefault="0070548F" w:rsidP="0070548F">
                      <w:pPr>
                        <w:spacing w:after="0"/>
                      </w:pPr>
                      <w:r>
                        <w:t xml:space="preserve">                               2. p-&gt;next=t-&gt;next</w:t>
                      </w:r>
                    </w:p>
                    <w:p w14:paraId="58283A87" w14:textId="77777777" w:rsidR="0070548F" w:rsidRDefault="0070548F" w:rsidP="0070548F">
                      <w:pPr>
                        <w:spacing w:after="0"/>
                      </w:pPr>
                      <w:r>
                        <w:t xml:space="preserve">                               3. free(t)</w:t>
                      </w:r>
                    </w:p>
                    <w:p w14:paraId="1A5A447B" w14:textId="77777777" w:rsidR="0070548F" w:rsidRDefault="0070548F" w:rsidP="0070548F">
                      <w:pPr>
                        <w:spacing w:after="0"/>
                      </w:pPr>
                      <w:r>
                        <w:t xml:space="preserve">                               4. return()</w:t>
                      </w:r>
                    </w:p>
                    <w:p w14:paraId="1401EAB1" w14:textId="77777777" w:rsidR="0070548F" w:rsidRDefault="0070548F" w:rsidP="0070548F">
                      <w:pPr>
                        <w:spacing w:after="0"/>
                      </w:pPr>
                      <w:r>
                        <w:t xml:space="preserve">                   2. p=p-&gt;next</w:t>
                      </w:r>
                    </w:p>
                    <w:p w14:paraId="28955122" w14:textId="76C64660" w:rsidR="0070548F" w:rsidRDefault="00864B0F" w:rsidP="0070548F">
                      <w:pPr>
                        <w:spacing w:after="0"/>
                      </w:pPr>
                      <w:r>
                        <w:t>9</w:t>
                      </w:r>
                      <w:r w:rsidR="0070548F">
                        <w:t>. if(last-&gt;data==data)</w:t>
                      </w:r>
                    </w:p>
                    <w:p w14:paraId="03564E1C" w14:textId="77777777" w:rsidR="0070548F" w:rsidRDefault="0070548F" w:rsidP="0070548F">
                      <w:pPr>
                        <w:spacing w:after="0"/>
                      </w:pPr>
                      <w:r>
                        <w:t xml:space="preserve">                   1. last=p</w:t>
                      </w:r>
                    </w:p>
                    <w:p w14:paraId="20FF49F6" w14:textId="77777777" w:rsidR="0070548F" w:rsidRDefault="0070548F" w:rsidP="0070548F">
                      <w:pPr>
                        <w:spacing w:after="0"/>
                      </w:pPr>
                      <w:r>
                        <w:t xml:space="preserve">                   2. t=p-&gt;next</w:t>
                      </w:r>
                    </w:p>
                    <w:p w14:paraId="7CC52846" w14:textId="77777777" w:rsidR="0070548F" w:rsidRDefault="0070548F" w:rsidP="0070548F">
                      <w:pPr>
                        <w:spacing w:after="0"/>
                      </w:pPr>
                      <w:r>
                        <w:t xml:space="preserve">                   3. p-&gt;next=t-&gt;next</w:t>
                      </w:r>
                    </w:p>
                    <w:p w14:paraId="32A6F154" w14:textId="77777777" w:rsidR="0070548F" w:rsidRDefault="0070548F" w:rsidP="0070548F">
                      <w:pPr>
                        <w:spacing w:after="0"/>
                      </w:pPr>
                      <w:r>
                        <w:t xml:space="preserve">                   4. free(t)</w:t>
                      </w:r>
                    </w:p>
                    <w:p w14:paraId="4984EC92" w14:textId="77777777" w:rsidR="0070548F" w:rsidRDefault="0070548F" w:rsidP="0070548F">
                      <w:pPr>
                        <w:spacing w:after="0"/>
                      </w:pPr>
                      <w:r>
                        <w:t xml:space="preserve">                   5. return</w:t>
                      </w:r>
                    </w:p>
                    <w:p w14:paraId="0B747AB4" w14:textId="6F637B70" w:rsidR="0070548F" w:rsidRDefault="00864B0F" w:rsidP="0070548F">
                      <w:pPr>
                        <w:spacing w:after="0"/>
                      </w:pPr>
                      <w:r>
                        <w:t>10</w:t>
                      </w:r>
                      <w:r w:rsidR="0070548F">
                        <w:t>. Output data not found</w:t>
                      </w:r>
                    </w:p>
                    <w:p w14:paraId="0E9400D1" w14:textId="77777777" w:rsidR="0070548F" w:rsidRDefault="0070548F" w:rsidP="0070548F"/>
                  </w:txbxContent>
                </v:textbox>
                <w10:wrap type="square" anchorx="margin"/>
              </v:shape>
            </w:pict>
          </mc:Fallback>
        </mc:AlternateContent>
      </w:r>
    </w:p>
    <w:p w14:paraId="59C89388" w14:textId="77777777" w:rsidR="0070548F" w:rsidRPr="003508F7" w:rsidRDefault="0070548F" w:rsidP="0070548F">
      <w:pPr>
        <w:jc w:val="center"/>
      </w:pPr>
    </w:p>
    <w:p w14:paraId="7ED0BC18" w14:textId="77777777" w:rsidR="0070548F" w:rsidRPr="003508F7" w:rsidRDefault="0070548F" w:rsidP="0070548F">
      <w:pPr>
        <w:jc w:val="center"/>
      </w:pPr>
    </w:p>
    <w:p w14:paraId="28CCCFF1" w14:textId="77777777" w:rsidR="0070548F" w:rsidRPr="003508F7" w:rsidRDefault="0070548F" w:rsidP="0070548F">
      <w:pPr>
        <w:jc w:val="center"/>
      </w:pPr>
    </w:p>
    <w:p w14:paraId="545227B1" w14:textId="77777777" w:rsidR="0070548F" w:rsidRPr="003508F7" w:rsidRDefault="0070548F" w:rsidP="0070548F">
      <w:pPr>
        <w:jc w:val="center"/>
      </w:pPr>
    </w:p>
    <w:p w14:paraId="6EC994A7" w14:textId="77777777" w:rsidR="0070548F" w:rsidRPr="003508F7" w:rsidRDefault="0070548F" w:rsidP="0070548F">
      <w:pPr>
        <w:jc w:val="center"/>
      </w:pPr>
    </w:p>
    <w:p w14:paraId="4658C553" w14:textId="77777777" w:rsidR="0070548F" w:rsidRPr="003508F7" w:rsidRDefault="0070548F" w:rsidP="0070548F">
      <w:pPr>
        <w:jc w:val="center"/>
      </w:pPr>
    </w:p>
    <w:p w14:paraId="5696E854" w14:textId="77777777" w:rsidR="0070548F" w:rsidRPr="003508F7" w:rsidRDefault="0070548F" w:rsidP="0070548F">
      <w:pPr>
        <w:jc w:val="center"/>
      </w:pPr>
    </w:p>
    <w:p w14:paraId="765BBCEC" w14:textId="77777777" w:rsidR="0070548F" w:rsidRPr="003508F7" w:rsidRDefault="0070548F" w:rsidP="0070548F">
      <w:pPr>
        <w:jc w:val="center"/>
      </w:pPr>
    </w:p>
    <w:p w14:paraId="386BA4D8" w14:textId="77777777" w:rsidR="0070548F" w:rsidRPr="003508F7" w:rsidRDefault="0070548F" w:rsidP="0070548F">
      <w:pPr>
        <w:jc w:val="center"/>
      </w:pPr>
    </w:p>
    <w:p w14:paraId="149FB6BB" w14:textId="77777777" w:rsidR="0070548F" w:rsidRPr="003508F7" w:rsidRDefault="0070548F" w:rsidP="0070548F">
      <w:pPr>
        <w:jc w:val="center"/>
      </w:pPr>
    </w:p>
    <w:p w14:paraId="4E31E99E" w14:textId="77777777" w:rsidR="0070548F" w:rsidRPr="003508F7" w:rsidRDefault="0070548F" w:rsidP="0070548F">
      <w:pPr>
        <w:jc w:val="center"/>
      </w:pPr>
    </w:p>
    <w:p w14:paraId="6BDC2963" w14:textId="77777777" w:rsidR="0070548F" w:rsidRPr="003508F7" w:rsidRDefault="0070548F" w:rsidP="0070548F">
      <w:pPr>
        <w:jc w:val="center"/>
      </w:pPr>
    </w:p>
    <w:p w14:paraId="782CB6BE" w14:textId="77777777" w:rsidR="0070548F" w:rsidRPr="003508F7" w:rsidRDefault="0070548F" w:rsidP="0070548F">
      <w:pPr>
        <w:jc w:val="center"/>
      </w:pPr>
    </w:p>
    <w:p w14:paraId="666B99EC" w14:textId="77777777" w:rsidR="0070548F" w:rsidRPr="003508F7" w:rsidRDefault="0070548F" w:rsidP="0070548F">
      <w:pPr>
        <w:jc w:val="center"/>
      </w:pPr>
    </w:p>
    <w:p w14:paraId="48FCD929" w14:textId="77777777" w:rsidR="0070548F" w:rsidRPr="003508F7" w:rsidRDefault="0070548F" w:rsidP="0070548F">
      <w:pPr>
        <w:jc w:val="center"/>
      </w:pPr>
    </w:p>
    <w:p w14:paraId="2723DF59" w14:textId="77777777" w:rsidR="0070548F" w:rsidRPr="003508F7" w:rsidRDefault="0070548F" w:rsidP="0070548F">
      <w:pPr>
        <w:jc w:val="center"/>
      </w:pPr>
    </w:p>
    <w:p w14:paraId="263C30ED" w14:textId="77777777" w:rsidR="0070548F" w:rsidRPr="003508F7" w:rsidRDefault="0070548F" w:rsidP="0070548F">
      <w:pPr>
        <w:jc w:val="center"/>
      </w:pPr>
    </w:p>
    <w:p w14:paraId="6E2DB489" w14:textId="77777777" w:rsidR="0070548F" w:rsidRPr="003508F7" w:rsidRDefault="0070548F" w:rsidP="0070548F">
      <w:pPr>
        <w:jc w:val="center"/>
      </w:pPr>
    </w:p>
    <w:p w14:paraId="6A73CDB3" w14:textId="77777777" w:rsidR="0070548F" w:rsidRPr="003508F7" w:rsidRDefault="0070548F" w:rsidP="0070548F">
      <w:pPr>
        <w:jc w:val="center"/>
      </w:pPr>
    </w:p>
    <w:p w14:paraId="3CDF8C8E" w14:textId="77777777" w:rsidR="00B32BF5" w:rsidRDefault="00B32BF5" w:rsidP="0070548F">
      <w:pPr>
        <w:spacing w:after="0"/>
        <w:jc w:val="center"/>
      </w:pPr>
    </w:p>
    <w:p w14:paraId="1F781C65" w14:textId="77777777" w:rsidR="00B32BF5" w:rsidRDefault="00B32BF5" w:rsidP="00B32BF5">
      <w:pPr>
        <w:spacing w:after="0"/>
        <w:ind w:firstLine="720"/>
      </w:pPr>
    </w:p>
    <w:p w14:paraId="5DE60F6E" w14:textId="21935A3E" w:rsidR="00B32BF5" w:rsidRDefault="00B32BF5" w:rsidP="00B32BF5">
      <w:pPr>
        <w:spacing w:after="0"/>
        <w:ind w:firstLine="720"/>
      </w:pPr>
    </w:p>
    <w:p w14:paraId="5DEAC667" w14:textId="1AC71751" w:rsidR="00B32BF5" w:rsidRDefault="00B32BF5" w:rsidP="00B32BF5">
      <w:pPr>
        <w:spacing w:after="0"/>
      </w:pPr>
    </w:p>
    <w:p w14:paraId="12CA3649" w14:textId="50B3D411" w:rsidR="00B32BF5" w:rsidRDefault="00B32BF5" w:rsidP="00B32BF5">
      <w:pPr>
        <w:spacing w:after="0"/>
      </w:pPr>
    </w:p>
    <w:p w14:paraId="1DDB72EF" w14:textId="06D4FDBD" w:rsidR="0070548F" w:rsidRDefault="0070548F" w:rsidP="00B32BF5">
      <w:pPr>
        <w:spacing w:after="0"/>
      </w:pPr>
    </w:p>
    <w:p w14:paraId="3416F701" w14:textId="77777777" w:rsidR="0070548F" w:rsidRDefault="0070548F" w:rsidP="00B32BF5">
      <w:pPr>
        <w:spacing w:after="0"/>
      </w:pPr>
    </w:p>
    <w:p w14:paraId="72915254" w14:textId="26FE5A96" w:rsidR="00B32BF5" w:rsidRDefault="00B32BF5" w:rsidP="00B32BF5">
      <w:pPr>
        <w:spacing w:after="0"/>
      </w:pPr>
    </w:p>
    <w:p w14:paraId="4C10491D" w14:textId="7FFAC8F4" w:rsidR="00B32BF5" w:rsidRDefault="00B32BF5" w:rsidP="00B32BF5">
      <w:pPr>
        <w:spacing w:after="0"/>
      </w:pPr>
    </w:p>
    <w:p w14:paraId="27D1CD41" w14:textId="77777777" w:rsidR="00B32BF5" w:rsidRDefault="00B32BF5" w:rsidP="00B32BF5">
      <w:pPr>
        <w:spacing w:after="0"/>
        <w:ind w:firstLine="720"/>
      </w:pPr>
    </w:p>
    <w:p w14:paraId="36BC09C9" w14:textId="679E326F" w:rsidR="00B32BF5" w:rsidRDefault="00B32BF5" w:rsidP="00B32BF5">
      <w:pPr>
        <w:spacing w:after="0"/>
        <w:ind w:firstLine="720"/>
      </w:pPr>
    </w:p>
    <w:p w14:paraId="66D02F52" w14:textId="523AAA4E" w:rsidR="00B32BF5" w:rsidRDefault="00B32BF5" w:rsidP="00B32BF5">
      <w:pPr>
        <w:spacing w:after="0"/>
        <w:ind w:firstLine="720"/>
      </w:pPr>
    </w:p>
    <w:p w14:paraId="5BB44BAE" w14:textId="18CF15E1" w:rsidR="00B32BF5" w:rsidRPr="00282C3D" w:rsidRDefault="00B32BF5" w:rsidP="00B32BF5">
      <w:pPr>
        <w:spacing w:after="0"/>
      </w:pPr>
    </w:p>
    <w:p w14:paraId="2EC84BD2" w14:textId="4C52EFCB" w:rsidR="00B32BF5" w:rsidRDefault="00B32BF5" w:rsidP="00B32BF5">
      <w:pPr>
        <w:spacing w:after="0"/>
      </w:pPr>
    </w:p>
    <w:p w14:paraId="5511898F" w14:textId="41CBFF74" w:rsidR="00B32BF5"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CODE</w:t>
      </w:r>
    </w:p>
    <w:p w14:paraId="4A13DE9B" w14:textId="774FB580" w:rsidR="003C42B1" w:rsidRDefault="003C42B1" w:rsidP="00B32BF5">
      <w:pPr>
        <w:spacing w:after="0"/>
        <w:rPr>
          <w:rFonts w:ascii="Verdana" w:hAnsi="Verdana" w:cs="Microsoft Sans Serif"/>
          <w:b/>
          <w:bCs/>
          <w:sz w:val="28"/>
          <w:szCs w:val="28"/>
          <w:u w:val="single"/>
          <w:lang w:val="en-US"/>
        </w:rPr>
      </w:pPr>
    </w:p>
    <w:p w14:paraId="47F2DD7F" w14:textId="20142815" w:rsid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40527F60" w14:textId="37ED663C" w:rsidR="003C42B1" w:rsidRDefault="003C42B1" w:rsidP="00B32BF5">
      <w:pPr>
        <w:spacing w:after="0"/>
        <w:rPr>
          <w:rFonts w:ascii="Verdana" w:hAnsi="Verdana" w:cs="Microsoft Sans Serif"/>
          <w:b/>
          <w:bCs/>
          <w:sz w:val="28"/>
          <w:szCs w:val="28"/>
          <w:u w:val="single"/>
          <w:lang w:val="en-US"/>
        </w:rPr>
      </w:pPr>
    </w:p>
    <w:p w14:paraId="36E165FC" w14:textId="77777777" w:rsidR="003C42B1" w:rsidRDefault="003C42B1" w:rsidP="003C42B1">
      <w:pPr>
        <w:spacing w:after="0"/>
        <w:rPr>
          <w:rFonts w:ascii="Lucida Console" w:hAnsi="Lucida Console" w:cs="Microsoft Sans Serif"/>
          <w:sz w:val="20"/>
          <w:szCs w:val="20"/>
          <w:lang w:val="en-US"/>
        </w:rPr>
        <w:sectPr w:rsidR="003C42B1" w:rsidSect="009E6446">
          <w:headerReference w:type="default" r:id="rId28"/>
          <w:footerReference w:type="default" r:id="rId29"/>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0FCEF1C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#include&lt;stdio.h&gt;</w:t>
      </w:r>
    </w:p>
    <w:p w14:paraId="111EE24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#include&lt;stdlib.h&gt;</w:t>
      </w:r>
    </w:p>
    <w:p w14:paraId="68DA5B22" w14:textId="77777777" w:rsidR="003C42B1" w:rsidRPr="003C42B1" w:rsidRDefault="003C42B1" w:rsidP="003C42B1">
      <w:pPr>
        <w:spacing w:after="0"/>
        <w:rPr>
          <w:rFonts w:ascii="Lucida Console" w:hAnsi="Lucida Console" w:cs="Microsoft Sans Serif"/>
          <w:sz w:val="20"/>
          <w:szCs w:val="20"/>
          <w:lang w:val="en-US"/>
        </w:rPr>
      </w:pPr>
    </w:p>
    <w:p w14:paraId="1BE715C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struct node</w:t>
      </w:r>
    </w:p>
    <w:p w14:paraId="0B3C02E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1848694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w:t>
      </w:r>
    </w:p>
    <w:p w14:paraId="2CFBB15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int data;</w:t>
      </w:r>
    </w:p>
    <w:p w14:paraId="4ECE592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*next;</w:t>
      </w:r>
      <w:r w:rsidRPr="003C42B1">
        <w:rPr>
          <w:rFonts w:ascii="Lucida Console" w:hAnsi="Lucida Console" w:cs="Microsoft Sans Serif"/>
          <w:sz w:val="20"/>
          <w:szCs w:val="20"/>
          <w:lang w:val="en-US"/>
        </w:rPr>
        <w:tab/>
      </w:r>
    </w:p>
    <w:p w14:paraId="5D3FEAA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78196081" w14:textId="77777777" w:rsidR="003C42B1" w:rsidRPr="003C42B1" w:rsidRDefault="003C42B1" w:rsidP="003C42B1">
      <w:pPr>
        <w:spacing w:after="0"/>
        <w:rPr>
          <w:rFonts w:ascii="Lucida Console" w:hAnsi="Lucida Console" w:cs="Microsoft Sans Serif"/>
          <w:sz w:val="20"/>
          <w:szCs w:val="20"/>
          <w:lang w:val="en-US"/>
        </w:rPr>
      </w:pPr>
    </w:p>
    <w:p w14:paraId="0098274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 xml:space="preserve">struct node* </w:t>
      </w:r>
      <w:proofErr w:type="spellStart"/>
      <w:proofErr w:type="gramStart"/>
      <w:r w:rsidRPr="003C42B1">
        <w:rPr>
          <w:rFonts w:ascii="Lucida Console" w:hAnsi="Lucida Console" w:cs="Microsoft Sans Serif"/>
          <w:sz w:val="20"/>
          <w:szCs w:val="20"/>
          <w:lang w:val="en-US"/>
        </w:rPr>
        <w:t>addAfter</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 *</w:t>
      </w:r>
      <w:proofErr w:type="spellStart"/>
      <w:r w:rsidRPr="003C42B1">
        <w:rPr>
          <w:rFonts w:ascii="Lucida Console" w:hAnsi="Lucida Console" w:cs="Microsoft Sans Serif"/>
          <w:sz w:val="20"/>
          <w:szCs w:val="20"/>
          <w:lang w:val="en-US"/>
        </w:rPr>
        <w:t>start,int</w:t>
      </w:r>
      <w:proofErr w:type="spellEnd"/>
      <w:r w:rsidRPr="003C42B1">
        <w:rPr>
          <w:rFonts w:ascii="Lucida Console" w:hAnsi="Lucida Console" w:cs="Microsoft Sans Serif"/>
          <w:sz w:val="20"/>
          <w:szCs w:val="20"/>
          <w:lang w:val="en-US"/>
        </w:rPr>
        <w:t xml:space="preserve"> </w:t>
      </w:r>
      <w:proofErr w:type="spellStart"/>
      <w:r w:rsidRPr="003C42B1">
        <w:rPr>
          <w:rFonts w:ascii="Lucida Console" w:hAnsi="Lucida Console" w:cs="Microsoft Sans Serif"/>
          <w:sz w:val="20"/>
          <w:szCs w:val="20"/>
          <w:lang w:val="en-US"/>
        </w:rPr>
        <w:t>item,int</w:t>
      </w:r>
      <w:proofErr w:type="spellEnd"/>
      <w:r w:rsidRPr="003C42B1">
        <w:rPr>
          <w:rFonts w:ascii="Lucida Console" w:hAnsi="Lucida Console" w:cs="Microsoft Sans Serif"/>
          <w:sz w:val="20"/>
          <w:szCs w:val="20"/>
          <w:lang w:val="en-US"/>
        </w:rPr>
        <w:t xml:space="preserve"> data)</w:t>
      </w:r>
    </w:p>
    <w:p w14:paraId="6827B6B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5699883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w:t>
      </w:r>
      <w:proofErr w:type="gramStart"/>
      <w:r w:rsidRPr="003C42B1">
        <w:rPr>
          <w:rFonts w:ascii="Lucida Console" w:hAnsi="Lucida Console" w:cs="Microsoft Sans Serif"/>
          <w:sz w:val="20"/>
          <w:szCs w:val="20"/>
          <w:lang w:val="en-US"/>
        </w:rPr>
        <w:t>temp,*</w:t>
      </w:r>
      <w:proofErr w:type="gramEnd"/>
      <w:r w:rsidRPr="003C42B1">
        <w:rPr>
          <w:rFonts w:ascii="Lucida Console" w:hAnsi="Lucida Console" w:cs="Microsoft Sans Serif"/>
          <w:sz w:val="20"/>
          <w:szCs w:val="20"/>
          <w:lang w:val="en-US"/>
        </w:rPr>
        <w:t>p;</w:t>
      </w:r>
    </w:p>
    <w:p w14:paraId="5B0B5CF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w:t>
      </w:r>
      <w:proofErr w:type="gramStart"/>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node*)malloc(</w:t>
      </w:r>
      <w:proofErr w:type="spellStart"/>
      <w:r w:rsidRPr="003C42B1">
        <w:rPr>
          <w:rFonts w:ascii="Lucida Console" w:hAnsi="Lucida Console" w:cs="Microsoft Sans Serif"/>
          <w:sz w:val="20"/>
          <w:szCs w:val="20"/>
          <w:lang w:val="en-US"/>
        </w:rPr>
        <w:t>sizeof</w:t>
      </w:r>
      <w:proofErr w:type="spellEnd"/>
      <w:r w:rsidRPr="003C42B1">
        <w:rPr>
          <w:rFonts w:ascii="Lucida Console" w:hAnsi="Lucida Console" w:cs="Microsoft Sans Serif"/>
          <w:sz w:val="20"/>
          <w:szCs w:val="20"/>
          <w:lang w:val="en-US"/>
        </w:rPr>
        <w:t>(struct node));</w:t>
      </w:r>
    </w:p>
    <w:p w14:paraId="5DFAC91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temp-&gt;data=data;</w:t>
      </w:r>
    </w:p>
    <w:p w14:paraId="79019B9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p=start;</w:t>
      </w:r>
    </w:p>
    <w:p w14:paraId="4DBB1C6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while(</w:t>
      </w:r>
      <w:proofErr w:type="gramStart"/>
      <w:r w:rsidRPr="003C42B1">
        <w:rPr>
          <w:rFonts w:ascii="Lucida Console" w:hAnsi="Lucida Console" w:cs="Microsoft Sans Serif"/>
          <w:sz w:val="20"/>
          <w:szCs w:val="20"/>
          <w:lang w:val="en-US"/>
        </w:rPr>
        <w:t>p!=</w:t>
      </w:r>
      <w:proofErr w:type="gramEnd"/>
      <w:r w:rsidRPr="003C42B1">
        <w:rPr>
          <w:rFonts w:ascii="Lucida Console" w:hAnsi="Lucida Console" w:cs="Microsoft Sans Serif"/>
          <w:sz w:val="20"/>
          <w:szCs w:val="20"/>
          <w:lang w:val="en-US"/>
        </w:rPr>
        <w:t>NULL)</w:t>
      </w:r>
    </w:p>
    <w:p w14:paraId="1E3DF4A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9DEDAC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if(p-&gt;data==item)</w:t>
      </w:r>
    </w:p>
    <w:p w14:paraId="057C85D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1526AE9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=p;</w:t>
      </w:r>
    </w:p>
    <w:p w14:paraId="0804C6E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temp-&gt;next=p-&gt;next;</w:t>
      </w:r>
    </w:p>
    <w:p w14:paraId="3A4E480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if(p-&gt;</w:t>
      </w:r>
      <w:proofErr w:type="gramStart"/>
      <w:r w:rsidRPr="003C42B1">
        <w:rPr>
          <w:rFonts w:ascii="Lucida Console" w:hAnsi="Lucida Console" w:cs="Microsoft Sans Serif"/>
          <w:sz w:val="20"/>
          <w:szCs w:val="20"/>
          <w:lang w:val="en-US"/>
        </w:rPr>
        <w:t>next!=</w:t>
      </w:r>
      <w:proofErr w:type="gramEnd"/>
      <w:r w:rsidRPr="003C42B1">
        <w:rPr>
          <w:rFonts w:ascii="Lucida Console" w:hAnsi="Lucida Console" w:cs="Microsoft Sans Serif"/>
          <w:sz w:val="20"/>
          <w:szCs w:val="20"/>
          <w:lang w:val="en-US"/>
        </w:rPr>
        <w:t>NULL)</w:t>
      </w:r>
    </w:p>
    <w:p w14:paraId="682F224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p-&gt;next-&gt;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=temp;</w:t>
      </w:r>
    </w:p>
    <w:p w14:paraId="73427B1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p-&gt;next=temp;</w:t>
      </w:r>
    </w:p>
    <w:p w14:paraId="5879333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3CAF9E2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3853F73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p=p-&gt;next;</w:t>
      </w:r>
    </w:p>
    <w:p w14:paraId="083FF52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18AC18B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1D3D8FAF" w14:textId="77777777" w:rsidR="003C42B1" w:rsidRPr="003C42B1" w:rsidRDefault="003C42B1" w:rsidP="003C42B1">
      <w:pPr>
        <w:spacing w:after="0"/>
        <w:rPr>
          <w:rFonts w:ascii="Lucida Console" w:hAnsi="Lucida Console" w:cs="Microsoft Sans Serif"/>
          <w:sz w:val="20"/>
          <w:szCs w:val="20"/>
          <w:lang w:val="en-US"/>
        </w:rPr>
      </w:pPr>
    </w:p>
    <w:p w14:paraId="5DBDE69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struct node *</w:t>
      </w:r>
      <w:proofErr w:type="gramStart"/>
      <w:r w:rsidRPr="003C42B1">
        <w:rPr>
          <w:rFonts w:ascii="Lucida Console" w:hAnsi="Lucida Console" w:cs="Microsoft Sans Serif"/>
          <w:sz w:val="20"/>
          <w:szCs w:val="20"/>
          <w:lang w:val="en-US"/>
        </w:rPr>
        <w:t>del(</w:t>
      </w:r>
      <w:proofErr w:type="gramEnd"/>
      <w:r w:rsidRPr="003C42B1">
        <w:rPr>
          <w:rFonts w:ascii="Lucida Console" w:hAnsi="Lucida Console" w:cs="Microsoft Sans Serif"/>
          <w:sz w:val="20"/>
          <w:szCs w:val="20"/>
          <w:lang w:val="en-US"/>
        </w:rPr>
        <w:t>struct node *</w:t>
      </w:r>
      <w:proofErr w:type="spellStart"/>
      <w:r w:rsidRPr="003C42B1">
        <w:rPr>
          <w:rFonts w:ascii="Lucida Console" w:hAnsi="Lucida Console" w:cs="Microsoft Sans Serif"/>
          <w:sz w:val="20"/>
          <w:szCs w:val="20"/>
          <w:lang w:val="en-US"/>
        </w:rPr>
        <w:t>start,int</w:t>
      </w:r>
      <w:proofErr w:type="spellEnd"/>
      <w:r w:rsidRPr="003C42B1">
        <w:rPr>
          <w:rFonts w:ascii="Lucida Console" w:hAnsi="Lucida Console" w:cs="Microsoft Sans Serif"/>
          <w:sz w:val="20"/>
          <w:szCs w:val="20"/>
          <w:lang w:val="en-US"/>
        </w:rPr>
        <w:t xml:space="preserve"> data)</w:t>
      </w:r>
    </w:p>
    <w:p w14:paraId="5943392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02F40C9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node*temp;</w:t>
      </w:r>
    </w:p>
    <w:p w14:paraId="6793057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if(start==NULL)</w:t>
      </w:r>
    </w:p>
    <w:p w14:paraId="0E46A56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744C0E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"LIST IS EMPTY\n");</w:t>
      </w:r>
    </w:p>
    <w:p w14:paraId="33A93F4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7EEC523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B1AEB4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62C036B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if(start-&gt;next==NULL)</w:t>
      </w:r>
    </w:p>
    <w:p w14:paraId="0300E2D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540B982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if(start-&gt;data==data)</w:t>
      </w:r>
    </w:p>
    <w:p w14:paraId="5BD879D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1AC7190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temp=start;</w:t>
      </w:r>
    </w:p>
    <w:p w14:paraId="6317046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start=NULL;</w:t>
      </w:r>
    </w:p>
    <w:p w14:paraId="05115A8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free(temp);</w:t>
      </w:r>
    </w:p>
    <w:p w14:paraId="05CAEF3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r w:rsidRPr="003C42B1">
        <w:rPr>
          <w:rFonts w:ascii="Lucida Console" w:hAnsi="Lucida Console" w:cs="Microsoft Sans Serif"/>
          <w:sz w:val="20"/>
          <w:szCs w:val="20"/>
          <w:lang w:val="en-US"/>
        </w:rPr>
        <w:tab/>
      </w:r>
    </w:p>
    <w:p w14:paraId="5547183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2378177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else</w:t>
      </w:r>
    </w:p>
    <w:p w14:paraId="512A3B1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5C2A37B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"ELEMENT NOT FOUND\n");</w:t>
      </w:r>
    </w:p>
    <w:p w14:paraId="5AA8A7E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133DE76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r w:rsidRPr="003C42B1">
        <w:rPr>
          <w:rFonts w:ascii="Lucida Console" w:hAnsi="Lucida Console" w:cs="Microsoft Sans Serif"/>
          <w:sz w:val="20"/>
          <w:szCs w:val="20"/>
          <w:lang w:val="en-US"/>
        </w:rPr>
        <w:tab/>
      </w:r>
    </w:p>
    <w:p w14:paraId="48E3A49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602D77CA" w14:textId="77777777" w:rsidR="003C42B1" w:rsidRPr="003C42B1" w:rsidRDefault="003C42B1" w:rsidP="003C42B1">
      <w:pPr>
        <w:spacing w:after="0"/>
        <w:rPr>
          <w:rFonts w:ascii="Lucida Console" w:hAnsi="Lucida Console" w:cs="Microsoft Sans Serif"/>
          <w:sz w:val="20"/>
          <w:szCs w:val="20"/>
          <w:lang w:val="en-US"/>
        </w:rPr>
      </w:pPr>
    </w:p>
    <w:p w14:paraId="4B5958C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if(start-&gt;data==data)</w:t>
      </w:r>
    </w:p>
    <w:p w14:paraId="3DB070D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34E59CB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temp=start;</w:t>
      </w:r>
    </w:p>
    <w:p w14:paraId="67B992D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start=start-&gt;next;</w:t>
      </w:r>
    </w:p>
    <w:p w14:paraId="5543EA3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=NULL;</w:t>
      </w:r>
    </w:p>
    <w:p w14:paraId="297D608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free(temp);</w:t>
      </w:r>
    </w:p>
    <w:p w14:paraId="49EDE4E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4672558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2B488C1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19340D7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temp=start-&gt;next;</w:t>
      </w:r>
    </w:p>
    <w:p w14:paraId="7CF5CC1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while(temp-&gt;</w:t>
      </w:r>
      <w:proofErr w:type="gramStart"/>
      <w:r w:rsidRPr="003C42B1">
        <w:rPr>
          <w:rFonts w:ascii="Lucida Console" w:hAnsi="Lucida Console" w:cs="Microsoft Sans Serif"/>
          <w:sz w:val="20"/>
          <w:szCs w:val="20"/>
          <w:lang w:val="en-US"/>
        </w:rPr>
        <w:t>next!=</w:t>
      </w:r>
      <w:proofErr w:type="gramEnd"/>
      <w:r w:rsidRPr="003C42B1">
        <w:rPr>
          <w:rFonts w:ascii="Lucida Console" w:hAnsi="Lucida Console" w:cs="Microsoft Sans Serif"/>
          <w:sz w:val="20"/>
          <w:szCs w:val="20"/>
          <w:lang w:val="en-US"/>
        </w:rPr>
        <w:t>NULL)</w:t>
      </w:r>
    </w:p>
    <w:p w14:paraId="7CA3BF8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30F8C11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if(temp-&gt;data==data)</w:t>
      </w:r>
    </w:p>
    <w:p w14:paraId="5215729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-&gt;next=temp-&gt;next;</w:t>
      </w:r>
    </w:p>
    <w:p w14:paraId="1BD9EAC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temp-&gt;next-&gt;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w:t>
      </w:r>
    </w:p>
    <w:p w14:paraId="121027D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free(temp);</w:t>
      </w:r>
    </w:p>
    <w:p w14:paraId="10D607C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7DF5237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405FC6E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355E913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temp=temp-&gt;next;</w:t>
      </w:r>
      <w:r w:rsidRPr="003C42B1">
        <w:rPr>
          <w:rFonts w:ascii="Lucida Console" w:hAnsi="Lucida Console" w:cs="Microsoft Sans Serif"/>
          <w:sz w:val="20"/>
          <w:szCs w:val="20"/>
          <w:lang w:val="en-US"/>
        </w:rPr>
        <w:tab/>
      </w:r>
    </w:p>
    <w:p w14:paraId="07F5CA2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7B5894C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10507DF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if(temp-&gt;data==data)</w:t>
      </w:r>
    </w:p>
    <w:p w14:paraId="7AFE621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0C06375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-&gt;next=NULL;</w:t>
      </w:r>
    </w:p>
    <w:p w14:paraId="6585F1E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free(temp);</w:t>
      </w:r>
    </w:p>
    <w:p w14:paraId="5E9EEB7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11BBE9F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710B188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"THE ELEMENT IS NOT FOUND\n");</w:t>
      </w:r>
    </w:p>
    <w:p w14:paraId="51B983B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return start;</w:t>
      </w:r>
    </w:p>
    <w:p w14:paraId="54FE904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44F2696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struct node *</w:t>
      </w:r>
      <w:proofErr w:type="spellStart"/>
      <w:proofErr w:type="gramStart"/>
      <w:r w:rsidRPr="003C42B1">
        <w:rPr>
          <w:rFonts w:ascii="Lucida Console" w:hAnsi="Lucida Console" w:cs="Microsoft Sans Serif"/>
          <w:sz w:val="20"/>
          <w:szCs w:val="20"/>
          <w:lang w:val="en-US"/>
        </w:rPr>
        <w:t>addBefore</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 xml:space="preserve">struct node *start, int </w:t>
      </w:r>
      <w:proofErr w:type="spellStart"/>
      <w:r w:rsidRPr="003C42B1">
        <w:rPr>
          <w:rFonts w:ascii="Lucida Console" w:hAnsi="Lucida Console" w:cs="Microsoft Sans Serif"/>
          <w:sz w:val="20"/>
          <w:szCs w:val="20"/>
          <w:lang w:val="en-US"/>
        </w:rPr>
        <w:t>item,int</w:t>
      </w:r>
      <w:proofErr w:type="spellEnd"/>
      <w:r w:rsidRPr="003C42B1">
        <w:rPr>
          <w:rFonts w:ascii="Lucida Console" w:hAnsi="Lucida Console" w:cs="Microsoft Sans Serif"/>
          <w:sz w:val="20"/>
          <w:szCs w:val="20"/>
          <w:lang w:val="en-US"/>
        </w:rPr>
        <w:t xml:space="preserve"> data)</w:t>
      </w:r>
    </w:p>
    <w:p w14:paraId="22C2A4A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20338DC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w:t>
      </w:r>
      <w:proofErr w:type="gramStart"/>
      <w:r w:rsidRPr="003C42B1">
        <w:rPr>
          <w:rFonts w:ascii="Lucida Console" w:hAnsi="Lucida Console" w:cs="Microsoft Sans Serif"/>
          <w:sz w:val="20"/>
          <w:szCs w:val="20"/>
          <w:lang w:val="en-US"/>
        </w:rPr>
        <w:t>temp,*</w:t>
      </w:r>
      <w:proofErr w:type="gramEnd"/>
      <w:r w:rsidRPr="003C42B1">
        <w:rPr>
          <w:rFonts w:ascii="Lucida Console" w:hAnsi="Lucida Console" w:cs="Microsoft Sans Serif"/>
          <w:sz w:val="20"/>
          <w:szCs w:val="20"/>
          <w:lang w:val="en-US"/>
        </w:rPr>
        <w:t>p;</w:t>
      </w:r>
    </w:p>
    <w:p w14:paraId="74D2255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if(start==NULL)</w:t>
      </w:r>
    </w:p>
    <w:p w14:paraId="3CEE661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20CFA6A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"THE LIST IS EMPTY\n");</w:t>
      </w:r>
    </w:p>
    <w:p w14:paraId="5937FDE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5415309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BF69D6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lastRenderedPageBreak/>
        <w:tab/>
        <w:t>if(start-&gt;data==item)</w:t>
      </w:r>
    </w:p>
    <w:p w14:paraId="4F012BE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7AFDC1D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w:t>
      </w:r>
      <w:proofErr w:type="gramStart"/>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 *)malloc(</w:t>
      </w:r>
      <w:proofErr w:type="spellStart"/>
      <w:r w:rsidRPr="003C42B1">
        <w:rPr>
          <w:rFonts w:ascii="Lucida Console" w:hAnsi="Lucida Console" w:cs="Microsoft Sans Serif"/>
          <w:sz w:val="20"/>
          <w:szCs w:val="20"/>
          <w:lang w:val="en-US"/>
        </w:rPr>
        <w:t>sizeof</w:t>
      </w:r>
      <w:proofErr w:type="spellEnd"/>
      <w:r w:rsidRPr="003C42B1">
        <w:rPr>
          <w:rFonts w:ascii="Lucida Console" w:hAnsi="Lucida Console" w:cs="Microsoft Sans Serif"/>
          <w:sz w:val="20"/>
          <w:szCs w:val="20"/>
          <w:lang w:val="en-US"/>
        </w:rPr>
        <w:t>(struct node));</w:t>
      </w:r>
    </w:p>
    <w:p w14:paraId="740314A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temp-&gt;data=data;</w:t>
      </w:r>
    </w:p>
    <w:p w14:paraId="353CFF2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=NULL;</w:t>
      </w:r>
    </w:p>
    <w:p w14:paraId="0015279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temp-&gt;next= start;</w:t>
      </w:r>
    </w:p>
    <w:p w14:paraId="469D0DC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=temp;</w:t>
      </w:r>
    </w:p>
    <w:p w14:paraId="12261BB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start=temp;</w:t>
      </w:r>
    </w:p>
    <w:p w14:paraId="5B01A76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697FDA2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68E206A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2261CB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p=start;</w:t>
      </w:r>
    </w:p>
    <w:p w14:paraId="4B298A5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while(</w:t>
      </w:r>
      <w:proofErr w:type="gramStart"/>
      <w:r w:rsidRPr="003C42B1">
        <w:rPr>
          <w:rFonts w:ascii="Lucida Console" w:hAnsi="Lucida Console" w:cs="Microsoft Sans Serif"/>
          <w:sz w:val="20"/>
          <w:szCs w:val="20"/>
          <w:lang w:val="en-US"/>
        </w:rPr>
        <w:t>p!=</w:t>
      </w:r>
      <w:proofErr w:type="gramEnd"/>
      <w:r w:rsidRPr="003C42B1">
        <w:rPr>
          <w:rFonts w:ascii="Lucida Console" w:hAnsi="Lucida Console" w:cs="Microsoft Sans Serif"/>
          <w:sz w:val="20"/>
          <w:szCs w:val="20"/>
          <w:lang w:val="en-US"/>
        </w:rPr>
        <w:t>NULL)</w:t>
      </w:r>
    </w:p>
    <w:p w14:paraId="13AC822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5C0A9AA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if(p-&gt;data==item)</w:t>
      </w:r>
    </w:p>
    <w:p w14:paraId="1DDC4CF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2780839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w:t>
      </w:r>
      <w:proofErr w:type="gramStart"/>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 *)malloc(</w:t>
      </w:r>
      <w:proofErr w:type="spellStart"/>
      <w:r w:rsidRPr="003C42B1">
        <w:rPr>
          <w:rFonts w:ascii="Lucida Console" w:hAnsi="Lucida Console" w:cs="Microsoft Sans Serif"/>
          <w:sz w:val="20"/>
          <w:szCs w:val="20"/>
          <w:lang w:val="en-US"/>
        </w:rPr>
        <w:t>sizeof</w:t>
      </w:r>
      <w:proofErr w:type="spellEnd"/>
      <w:r w:rsidRPr="003C42B1">
        <w:rPr>
          <w:rFonts w:ascii="Lucida Console" w:hAnsi="Lucida Console" w:cs="Microsoft Sans Serif"/>
          <w:sz w:val="20"/>
          <w:szCs w:val="20"/>
          <w:lang w:val="en-US"/>
        </w:rPr>
        <w:t>(struct node));</w:t>
      </w:r>
    </w:p>
    <w:p w14:paraId="0844B04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temp-&gt;data=data;</w:t>
      </w:r>
    </w:p>
    <w:p w14:paraId="4E2BD37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w:t>
      </w:r>
    </w:p>
    <w:p w14:paraId="025C21C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temp-&gt;next=p;</w:t>
      </w:r>
    </w:p>
    <w:p w14:paraId="23885C7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-&gt;next=temp;</w:t>
      </w:r>
    </w:p>
    <w:p w14:paraId="4150B35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=temp;</w:t>
      </w:r>
    </w:p>
    <w:p w14:paraId="4FFC636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207F122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w:t>
      </w:r>
    </w:p>
    <w:p w14:paraId="45E76B6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p=p-&gt;next;</w:t>
      </w:r>
      <w:r w:rsidRPr="003C42B1">
        <w:rPr>
          <w:rFonts w:ascii="Lucida Console" w:hAnsi="Lucida Console" w:cs="Microsoft Sans Serif"/>
          <w:sz w:val="20"/>
          <w:szCs w:val="20"/>
          <w:lang w:val="en-US"/>
        </w:rPr>
        <w:tab/>
      </w:r>
    </w:p>
    <w:p w14:paraId="5A10527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3F3794D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"ELEMENT IS NOT FOUND\n");</w:t>
      </w:r>
    </w:p>
    <w:p w14:paraId="5255C32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3F2BF70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14B15F5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struct node *</w:t>
      </w:r>
      <w:proofErr w:type="spellStart"/>
      <w:proofErr w:type="gramStart"/>
      <w:r w:rsidRPr="003C42B1">
        <w:rPr>
          <w:rFonts w:ascii="Lucida Console" w:hAnsi="Lucida Console" w:cs="Microsoft Sans Serif"/>
          <w:sz w:val="20"/>
          <w:szCs w:val="20"/>
          <w:lang w:val="en-US"/>
        </w:rPr>
        <w:t>addBeg</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 *</w:t>
      </w:r>
      <w:proofErr w:type="spellStart"/>
      <w:r w:rsidRPr="003C42B1">
        <w:rPr>
          <w:rFonts w:ascii="Lucida Console" w:hAnsi="Lucida Console" w:cs="Microsoft Sans Serif"/>
          <w:sz w:val="20"/>
          <w:szCs w:val="20"/>
          <w:lang w:val="en-US"/>
        </w:rPr>
        <w:t>start,int</w:t>
      </w:r>
      <w:proofErr w:type="spellEnd"/>
      <w:r w:rsidRPr="003C42B1">
        <w:rPr>
          <w:rFonts w:ascii="Lucida Console" w:hAnsi="Lucida Console" w:cs="Microsoft Sans Serif"/>
          <w:sz w:val="20"/>
          <w:szCs w:val="20"/>
          <w:lang w:val="en-US"/>
        </w:rPr>
        <w:t xml:space="preserve"> data)</w:t>
      </w:r>
    </w:p>
    <w:p w14:paraId="73A2D66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49092DA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*temp;</w:t>
      </w:r>
    </w:p>
    <w:p w14:paraId="0029248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w:t>
      </w:r>
      <w:proofErr w:type="gramStart"/>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node*)malloc(</w:t>
      </w:r>
      <w:proofErr w:type="spellStart"/>
      <w:r w:rsidRPr="003C42B1">
        <w:rPr>
          <w:rFonts w:ascii="Lucida Console" w:hAnsi="Lucida Console" w:cs="Microsoft Sans Serif"/>
          <w:sz w:val="20"/>
          <w:szCs w:val="20"/>
          <w:lang w:val="en-US"/>
        </w:rPr>
        <w:t>sizeof</w:t>
      </w:r>
      <w:proofErr w:type="spellEnd"/>
      <w:r w:rsidRPr="003C42B1">
        <w:rPr>
          <w:rFonts w:ascii="Lucida Console" w:hAnsi="Lucida Console" w:cs="Microsoft Sans Serif"/>
          <w:sz w:val="20"/>
          <w:szCs w:val="20"/>
          <w:lang w:val="en-US"/>
        </w:rPr>
        <w:t>(struct node));</w:t>
      </w:r>
    </w:p>
    <w:p w14:paraId="456B261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temp-&gt;data=data;</w:t>
      </w:r>
    </w:p>
    <w:p w14:paraId="3AA1DC9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=NULL;</w:t>
      </w:r>
    </w:p>
    <w:p w14:paraId="6E9740C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temp-&gt;next=start;</w:t>
      </w:r>
    </w:p>
    <w:p w14:paraId="3B9BE7A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start-&gt;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=temp;</w:t>
      </w:r>
    </w:p>
    <w:p w14:paraId="6713E7A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start=temp;</w:t>
      </w:r>
    </w:p>
    <w:p w14:paraId="01AA218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return start;</w:t>
      </w:r>
    </w:p>
    <w:p w14:paraId="76D3D15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3712C608" w14:textId="77777777" w:rsidR="003C42B1" w:rsidRPr="003C42B1" w:rsidRDefault="003C42B1" w:rsidP="003C42B1">
      <w:pPr>
        <w:spacing w:after="0"/>
        <w:rPr>
          <w:rFonts w:ascii="Lucida Console" w:hAnsi="Lucida Console" w:cs="Microsoft Sans Serif"/>
          <w:sz w:val="20"/>
          <w:szCs w:val="20"/>
          <w:lang w:val="en-US"/>
        </w:rPr>
      </w:pPr>
      <w:proofErr w:type="gramStart"/>
      <w:r w:rsidRPr="003C42B1">
        <w:rPr>
          <w:rFonts w:ascii="Lucida Console" w:hAnsi="Lucida Console" w:cs="Microsoft Sans Serif"/>
          <w:sz w:val="20"/>
          <w:szCs w:val="20"/>
          <w:lang w:val="en-US"/>
        </w:rPr>
        <w:t>struct  node</w:t>
      </w:r>
      <w:proofErr w:type="gramEnd"/>
      <w:r w:rsidRPr="003C42B1">
        <w:rPr>
          <w:rFonts w:ascii="Lucida Console" w:hAnsi="Lucida Console" w:cs="Microsoft Sans Serif"/>
          <w:sz w:val="20"/>
          <w:szCs w:val="20"/>
          <w:lang w:val="en-US"/>
        </w:rPr>
        <w:t xml:space="preserve"> *</w:t>
      </w:r>
      <w:proofErr w:type="spellStart"/>
      <w:r w:rsidRPr="003C42B1">
        <w:rPr>
          <w:rFonts w:ascii="Lucida Console" w:hAnsi="Lucida Console" w:cs="Microsoft Sans Serif"/>
          <w:sz w:val="20"/>
          <w:szCs w:val="20"/>
          <w:lang w:val="en-US"/>
        </w:rPr>
        <w:t>addEmpty</w:t>
      </w:r>
      <w:proofErr w:type="spellEnd"/>
      <w:r w:rsidRPr="003C42B1">
        <w:rPr>
          <w:rFonts w:ascii="Lucida Console" w:hAnsi="Lucida Console" w:cs="Microsoft Sans Serif"/>
          <w:sz w:val="20"/>
          <w:szCs w:val="20"/>
          <w:lang w:val="en-US"/>
        </w:rPr>
        <w:t>(struct node *</w:t>
      </w:r>
      <w:proofErr w:type="spellStart"/>
      <w:r w:rsidRPr="003C42B1">
        <w:rPr>
          <w:rFonts w:ascii="Lucida Console" w:hAnsi="Lucida Console" w:cs="Microsoft Sans Serif"/>
          <w:sz w:val="20"/>
          <w:szCs w:val="20"/>
          <w:lang w:val="en-US"/>
        </w:rPr>
        <w:t>start,int</w:t>
      </w:r>
      <w:proofErr w:type="spellEnd"/>
      <w:r w:rsidRPr="003C42B1">
        <w:rPr>
          <w:rFonts w:ascii="Lucida Console" w:hAnsi="Lucida Console" w:cs="Microsoft Sans Serif"/>
          <w:sz w:val="20"/>
          <w:szCs w:val="20"/>
          <w:lang w:val="en-US"/>
        </w:rPr>
        <w:t xml:space="preserve"> x)</w:t>
      </w:r>
    </w:p>
    <w:p w14:paraId="6643F49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580B8DA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*temp;</w:t>
      </w:r>
    </w:p>
    <w:p w14:paraId="4E4684C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w:t>
      </w:r>
      <w:proofErr w:type="gramStart"/>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node*)malloc(</w:t>
      </w:r>
      <w:proofErr w:type="spellStart"/>
      <w:r w:rsidRPr="003C42B1">
        <w:rPr>
          <w:rFonts w:ascii="Lucida Console" w:hAnsi="Lucida Console" w:cs="Microsoft Sans Serif"/>
          <w:sz w:val="20"/>
          <w:szCs w:val="20"/>
          <w:lang w:val="en-US"/>
        </w:rPr>
        <w:t>sizeof</w:t>
      </w:r>
      <w:proofErr w:type="spellEnd"/>
      <w:r w:rsidRPr="003C42B1">
        <w:rPr>
          <w:rFonts w:ascii="Lucida Console" w:hAnsi="Lucida Console" w:cs="Microsoft Sans Serif"/>
          <w:sz w:val="20"/>
          <w:szCs w:val="20"/>
          <w:lang w:val="en-US"/>
        </w:rPr>
        <w:t>(struct node));</w:t>
      </w:r>
    </w:p>
    <w:p w14:paraId="0261A8B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temp-&gt;data=x;</w:t>
      </w:r>
    </w:p>
    <w:p w14:paraId="7791E15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temp-&gt;next=NULL;</w:t>
      </w:r>
    </w:p>
    <w:p w14:paraId="327FED8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=NULL;</w:t>
      </w:r>
    </w:p>
    <w:p w14:paraId="70C73F4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start=temp;</w:t>
      </w:r>
      <w:r w:rsidRPr="003C42B1">
        <w:rPr>
          <w:rFonts w:ascii="Lucida Console" w:hAnsi="Lucida Console" w:cs="Microsoft Sans Serif"/>
          <w:sz w:val="20"/>
          <w:szCs w:val="20"/>
          <w:lang w:val="en-US"/>
        </w:rPr>
        <w:tab/>
      </w:r>
    </w:p>
    <w:p w14:paraId="26D4A48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return start;</w:t>
      </w:r>
    </w:p>
    <w:p w14:paraId="46B9699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5214EB26" w14:textId="77777777" w:rsidR="003C42B1" w:rsidRPr="003C42B1" w:rsidRDefault="003C42B1" w:rsidP="003C42B1">
      <w:pPr>
        <w:spacing w:after="0"/>
        <w:rPr>
          <w:rFonts w:ascii="Lucida Console" w:hAnsi="Lucida Console" w:cs="Microsoft Sans Serif"/>
          <w:sz w:val="20"/>
          <w:szCs w:val="20"/>
          <w:lang w:val="en-US"/>
        </w:rPr>
      </w:pPr>
    </w:p>
    <w:p w14:paraId="078DDF1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struct node *</w:t>
      </w:r>
      <w:proofErr w:type="spellStart"/>
      <w:proofErr w:type="gramStart"/>
      <w:r w:rsidRPr="003C42B1">
        <w:rPr>
          <w:rFonts w:ascii="Lucida Console" w:hAnsi="Lucida Console" w:cs="Microsoft Sans Serif"/>
          <w:sz w:val="20"/>
          <w:szCs w:val="20"/>
          <w:lang w:val="en-US"/>
        </w:rPr>
        <w:t>addEnd</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 *start, int x)</w:t>
      </w:r>
    </w:p>
    <w:p w14:paraId="68B4E18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7E3CE64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w:t>
      </w:r>
      <w:proofErr w:type="gramStart"/>
      <w:r w:rsidRPr="003C42B1">
        <w:rPr>
          <w:rFonts w:ascii="Lucida Console" w:hAnsi="Lucida Console" w:cs="Microsoft Sans Serif"/>
          <w:sz w:val="20"/>
          <w:szCs w:val="20"/>
          <w:lang w:val="en-US"/>
        </w:rPr>
        <w:t>temp,*</w:t>
      </w:r>
      <w:proofErr w:type="gramEnd"/>
      <w:r w:rsidRPr="003C42B1">
        <w:rPr>
          <w:rFonts w:ascii="Lucida Console" w:hAnsi="Lucida Console" w:cs="Microsoft Sans Serif"/>
          <w:sz w:val="20"/>
          <w:szCs w:val="20"/>
          <w:lang w:val="en-US"/>
        </w:rPr>
        <w:t>p;</w:t>
      </w:r>
    </w:p>
    <w:p w14:paraId="015A799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w:t>
      </w:r>
      <w:proofErr w:type="gramStart"/>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node*)malloc(</w:t>
      </w:r>
      <w:proofErr w:type="spellStart"/>
      <w:r w:rsidRPr="003C42B1">
        <w:rPr>
          <w:rFonts w:ascii="Lucida Console" w:hAnsi="Lucida Console" w:cs="Microsoft Sans Serif"/>
          <w:sz w:val="20"/>
          <w:szCs w:val="20"/>
          <w:lang w:val="en-US"/>
        </w:rPr>
        <w:t>sizeof</w:t>
      </w:r>
      <w:proofErr w:type="spellEnd"/>
      <w:r w:rsidRPr="003C42B1">
        <w:rPr>
          <w:rFonts w:ascii="Lucida Console" w:hAnsi="Lucida Console" w:cs="Microsoft Sans Serif"/>
          <w:sz w:val="20"/>
          <w:szCs w:val="20"/>
          <w:lang w:val="en-US"/>
        </w:rPr>
        <w:t>(struct node));</w:t>
      </w:r>
    </w:p>
    <w:p w14:paraId="06F7B3B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67B6DBE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temp-&gt;data=x;</w:t>
      </w:r>
    </w:p>
    <w:p w14:paraId="6D1F49D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p=start;</w:t>
      </w:r>
    </w:p>
    <w:p w14:paraId="64612E5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while(p-&gt;</w:t>
      </w:r>
      <w:proofErr w:type="gramStart"/>
      <w:r w:rsidRPr="003C42B1">
        <w:rPr>
          <w:rFonts w:ascii="Lucida Console" w:hAnsi="Lucida Console" w:cs="Microsoft Sans Serif"/>
          <w:sz w:val="20"/>
          <w:szCs w:val="20"/>
          <w:lang w:val="en-US"/>
        </w:rPr>
        <w:t>next!=</w:t>
      </w:r>
      <w:proofErr w:type="gramEnd"/>
      <w:r w:rsidRPr="003C42B1">
        <w:rPr>
          <w:rFonts w:ascii="Lucida Console" w:hAnsi="Lucida Console" w:cs="Microsoft Sans Serif"/>
          <w:sz w:val="20"/>
          <w:szCs w:val="20"/>
          <w:lang w:val="en-US"/>
        </w:rPr>
        <w:t>NULL)</w:t>
      </w:r>
    </w:p>
    <w:p w14:paraId="7F3CEE3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5F8BAFE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p=p-&gt;next;</w:t>
      </w:r>
    </w:p>
    <w:p w14:paraId="0CE8684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AF4E4C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2FF870B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p-&gt;next=temp;</w:t>
      </w:r>
    </w:p>
    <w:p w14:paraId="6909FE7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w:t>
      </w:r>
      <w:proofErr w:type="spellStart"/>
      <w:r w:rsidRPr="003C42B1">
        <w:rPr>
          <w:rFonts w:ascii="Lucida Console" w:hAnsi="Lucida Console" w:cs="Microsoft Sans Serif"/>
          <w:sz w:val="20"/>
          <w:szCs w:val="20"/>
          <w:lang w:val="en-US"/>
        </w:rPr>
        <w:t>prev</w:t>
      </w:r>
      <w:proofErr w:type="spellEnd"/>
      <w:r w:rsidRPr="003C42B1">
        <w:rPr>
          <w:rFonts w:ascii="Lucida Console" w:hAnsi="Lucida Console" w:cs="Microsoft Sans Serif"/>
          <w:sz w:val="20"/>
          <w:szCs w:val="20"/>
          <w:lang w:val="en-US"/>
        </w:rPr>
        <w:t>=p;</w:t>
      </w:r>
    </w:p>
    <w:p w14:paraId="3F73119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temp-&gt;next=NULL;</w:t>
      </w:r>
    </w:p>
    <w:p w14:paraId="3C768DD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 xml:space="preserve">return start; </w:t>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2B2C75F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63B5ED5A" w14:textId="77777777" w:rsidR="003C42B1" w:rsidRPr="003C42B1" w:rsidRDefault="003C42B1" w:rsidP="003C42B1">
      <w:pPr>
        <w:spacing w:after="0"/>
        <w:rPr>
          <w:rFonts w:ascii="Lucida Console" w:hAnsi="Lucida Console" w:cs="Microsoft Sans Serif"/>
          <w:sz w:val="20"/>
          <w:szCs w:val="20"/>
          <w:lang w:val="en-US"/>
        </w:rPr>
      </w:pPr>
    </w:p>
    <w:p w14:paraId="555F7C1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struct node *</w:t>
      </w:r>
      <w:proofErr w:type="spellStart"/>
      <w:proofErr w:type="gramStart"/>
      <w:r w:rsidRPr="003C42B1">
        <w:rPr>
          <w:rFonts w:ascii="Lucida Console" w:hAnsi="Lucida Console" w:cs="Microsoft Sans Serif"/>
          <w:sz w:val="20"/>
          <w:szCs w:val="20"/>
          <w:lang w:val="en-US"/>
        </w:rPr>
        <w:t>createList</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struct node *start)</w:t>
      </w:r>
    </w:p>
    <w:p w14:paraId="4B2996B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1587C21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 xml:space="preserve">int </w:t>
      </w:r>
      <w:proofErr w:type="spellStart"/>
      <w:proofErr w:type="gramStart"/>
      <w:r w:rsidRPr="003C42B1">
        <w:rPr>
          <w:rFonts w:ascii="Lucida Console" w:hAnsi="Lucida Console" w:cs="Microsoft Sans Serif"/>
          <w:sz w:val="20"/>
          <w:szCs w:val="20"/>
          <w:lang w:val="en-US"/>
        </w:rPr>
        <w:t>i,data</w:t>
      </w:r>
      <w:proofErr w:type="gramEnd"/>
      <w:r w:rsidRPr="003C42B1">
        <w:rPr>
          <w:rFonts w:ascii="Lucida Console" w:hAnsi="Lucida Console" w:cs="Microsoft Sans Serif"/>
          <w:sz w:val="20"/>
          <w:szCs w:val="20"/>
          <w:lang w:val="en-US"/>
        </w:rPr>
        <w:t>,n</w:t>
      </w:r>
      <w:proofErr w:type="spellEnd"/>
      <w:r w:rsidRPr="003C42B1">
        <w:rPr>
          <w:rFonts w:ascii="Lucida Console" w:hAnsi="Lucida Console" w:cs="Microsoft Sans Serif"/>
          <w:sz w:val="20"/>
          <w:szCs w:val="20"/>
          <w:lang w:val="en-US"/>
        </w:rPr>
        <w:t>;</w:t>
      </w:r>
    </w:p>
    <w:p w14:paraId="142D135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NUMBER OF NODES\n");</w:t>
      </w:r>
    </w:p>
    <w:p w14:paraId="204BD28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n</w:t>
      </w:r>
      <w:proofErr w:type="spellEnd"/>
      <w:r w:rsidRPr="003C42B1">
        <w:rPr>
          <w:rFonts w:ascii="Lucida Console" w:hAnsi="Lucida Console" w:cs="Microsoft Sans Serif"/>
          <w:sz w:val="20"/>
          <w:szCs w:val="20"/>
          <w:lang w:val="en-US"/>
        </w:rPr>
        <w:t>);</w:t>
      </w:r>
    </w:p>
    <w:p w14:paraId="17D8BB1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708F569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45F915B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start=NULL;</w:t>
      </w:r>
    </w:p>
    <w:p w14:paraId="7FC34F9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if(n==0)</w:t>
      </w:r>
    </w:p>
    <w:p w14:paraId="02D2527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59B17E3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start;</w:t>
      </w:r>
    </w:p>
    <w:p w14:paraId="0943AA3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03E5231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087F3A6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DATA OF THE NODE: ");</w:t>
      </w:r>
    </w:p>
    <w:p w14:paraId="13EFC16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data</w:t>
      </w:r>
      <w:proofErr w:type="spellEnd"/>
      <w:r w:rsidRPr="003C42B1">
        <w:rPr>
          <w:rFonts w:ascii="Lucida Console" w:hAnsi="Lucida Console" w:cs="Microsoft Sans Serif"/>
          <w:sz w:val="20"/>
          <w:szCs w:val="20"/>
          <w:lang w:val="en-US"/>
        </w:rPr>
        <w:t>);</w:t>
      </w:r>
    </w:p>
    <w:p w14:paraId="6FDC6E2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767ABC2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addEmpty</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start,data</w:t>
      </w:r>
      <w:proofErr w:type="spellEnd"/>
      <w:proofErr w:type="gramEnd"/>
      <w:r w:rsidRPr="003C42B1">
        <w:rPr>
          <w:rFonts w:ascii="Lucida Console" w:hAnsi="Lucida Console" w:cs="Microsoft Sans Serif"/>
          <w:sz w:val="20"/>
          <w:szCs w:val="20"/>
          <w:lang w:val="en-US"/>
        </w:rPr>
        <w:t>);</w:t>
      </w:r>
    </w:p>
    <w:p w14:paraId="5D91639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2DA7351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02AD3A0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for(</w:t>
      </w:r>
      <w:proofErr w:type="spellStart"/>
      <w:r w:rsidRPr="003C42B1">
        <w:rPr>
          <w:rFonts w:ascii="Lucida Console" w:hAnsi="Lucida Console" w:cs="Microsoft Sans Serif"/>
          <w:sz w:val="20"/>
          <w:szCs w:val="20"/>
          <w:lang w:val="en-US"/>
        </w:rPr>
        <w:t>i</w:t>
      </w:r>
      <w:proofErr w:type="spellEnd"/>
      <w:r w:rsidRPr="003C42B1">
        <w:rPr>
          <w:rFonts w:ascii="Lucida Console" w:hAnsi="Lucida Console" w:cs="Microsoft Sans Serif"/>
          <w:sz w:val="20"/>
          <w:szCs w:val="20"/>
          <w:lang w:val="en-US"/>
        </w:rPr>
        <w:t>=</w:t>
      </w:r>
      <w:proofErr w:type="gramStart"/>
      <w:r w:rsidRPr="003C42B1">
        <w:rPr>
          <w:rFonts w:ascii="Lucida Console" w:hAnsi="Lucida Console" w:cs="Microsoft Sans Serif"/>
          <w:sz w:val="20"/>
          <w:szCs w:val="20"/>
          <w:lang w:val="en-US"/>
        </w:rPr>
        <w:t>2;i</w:t>
      </w:r>
      <w:proofErr w:type="gramEnd"/>
      <w:r w:rsidRPr="003C42B1">
        <w:rPr>
          <w:rFonts w:ascii="Lucida Console" w:hAnsi="Lucida Console" w:cs="Microsoft Sans Serif"/>
          <w:sz w:val="20"/>
          <w:szCs w:val="20"/>
          <w:lang w:val="en-US"/>
        </w:rPr>
        <w:t>&lt;=</w:t>
      </w:r>
      <w:proofErr w:type="spellStart"/>
      <w:r w:rsidRPr="003C42B1">
        <w:rPr>
          <w:rFonts w:ascii="Lucida Console" w:hAnsi="Lucida Console" w:cs="Microsoft Sans Serif"/>
          <w:sz w:val="20"/>
          <w:szCs w:val="20"/>
          <w:lang w:val="en-US"/>
        </w:rPr>
        <w:t>n;i</w:t>
      </w:r>
      <w:proofErr w:type="spellEnd"/>
      <w:r w:rsidRPr="003C42B1">
        <w:rPr>
          <w:rFonts w:ascii="Lucida Console" w:hAnsi="Lucida Console" w:cs="Microsoft Sans Serif"/>
          <w:sz w:val="20"/>
          <w:szCs w:val="20"/>
          <w:lang w:val="en-US"/>
        </w:rPr>
        <w:t>++)</w:t>
      </w:r>
    </w:p>
    <w:p w14:paraId="4A98FE7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6A6794E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DATA OF THE NODE: ");</w:t>
      </w:r>
    </w:p>
    <w:p w14:paraId="22C7E85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data</w:t>
      </w:r>
      <w:proofErr w:type="spellEnd"/>
      <w:r w:rsidRPr="003C42B1">
        <w:rPr>
          <w:rFonts w:ascii="Lucida Console" w:hAnsi="Lucida Console" w:cs="Microsoft Sans Serif"/>
          <w:sz w:val="20"/>
          <w:szCs w:val="20"/>
          <w:lang w:val="en-US"/>
        </w:rPr>
        <w:t>);</w:t>
      </w:r>
    </w:p>
    <w:p w14:paraId="6A2A031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addEnd</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start,data</w:t>
      </w:r>
      <w:proofErr w:type="spellEnd"/>
      <w:proofErr w:type="gramEnd"/>
      <w:r w:rsidRPr="003C42B1">
        <w:rPr>
          <w:rFonts w:ascii="Lucida Console" w:hAnsi="Lucida Console" w:cs="Microsoft Sans Serif"/>
          <w:sz w:val="20"/>
          <w:szCs w:val="20"/>
          <w:lang w:val="en-US"/>
        </w:rPr>
        <w:t>);</w:t>
      </w:r>
    </w:p>
    <w:p w14:paraId="68C551E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74E344B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DCFCC6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return start;</w:t>
      </w: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37E0DCE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4886D205" w14:textId="77777777" w:rsidR="003C42B1" w:rsidRPr="003C42B1" w:rsidRDefault="003C42B1" w:rsidP="003C42B1">
      <w:pPr>
        <w:spacing w:after="0"/>
        <w:rPr>
          <w:rFonts w:ascii="Lucida Console" w:hAnsi="Lucida Console" w:cs="Microsoft Sans Serif"/>
          <w:sz w:val="20"/>
          <w:szCs w:val="20"/>
          <w:lang w:val="en-US"/>
        </w:rPr>
      </w:pPr>
    </w:p>
    <w:p w14:paraId="7733F6A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 xml:space="preserve">void </w:t>
      </w:r>
      <w:proofErr w:type="gramStart"/>
      <w:r w:rsidRPr="003C42B1">
        <w:rPr>
          <w:rFonts w:ascii="Lucida Console" w:hAnsi="Lucida Console" w:cs="Microsoft Sans Serif"/>
          <w:sz w:val="20"/>
          <w:szCs w:val="20"/>
          <w:lang w:val="en-US"/>
        </w:rPr>
        <w:t>display(</w:t>
      </w:r>
      <w:proofErr w:type="gramEnd"/>
      <w:r w:rsidRPr="003C42B1">
        <w:rPr>
          <w:rFonts w:ascii="Lucida Console" w:hAnsi="Lucida Console" w:cs="Microsoft Sans Serif"/>
          <w:sz w:val="20"/>
          <w:szCs w:val="20"/>
          <w:lang w:val="en-US"/>
        </w:rPr>
        <w:t>struct node *start)</w:t>
      </w:r>
    </w:p>
    <w:p w14:paraId="1F8B94D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48DA640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*p;</w:t>
      </w:r>
    </w:p>
    <w:p w14:paraId="7D3B816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p=start;</w:t>
      </w:r>
    </w:p>
    <w:p w14:paraId="6EDF729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0D3B79D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if(start==NULL)</w:t>
      </w:r>
    </w:p>
    <w:p w14:paraId="3DBE4AD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48498E6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"LINKED LIST EMPTY\n");</w:t>
      </w:r>
    </w:p>
    <w:p w14:paraId="48E96BD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w:t>
      </w:r>
    </w:p>
    <w:p w14:paraId="3DDA460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79BD8C9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lastRenderedPageBreak/>
        <w:tab/>
        <w:t>}</w:t>
      </w:r>
    </w:p>
    <w:p w14:paraId="77C6E44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("\n\n");</w:t>
      </w:r>
    </w:p>
    <w:p w14:paraId="243061D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while(</w:t>
      </w:r>
      <w:proofErr w:type="gramStart"/>
      <w:r w:rsidRPr="003C42B1">
        <w:rPr>
          <w:rFonts w:ascii="Lucida Console" w:hAnsi="Lucida Console" w:cs="Microsoft Sans Serif"/>
          <w:sz w:val="20"/>
          <w:szCs w:val="20"/>
          <w:lang w:val="en-US"/>
        </w:rPr>
        <w:t>p!=</w:t>
      </w:r>
      <w:proofErr w:type="gramEnd"/>
      <w:r w:rsidRPr="003C42B1">
        <w:rPr>
          <w:rFonts w:ascii="Lucida Console" w:hAnsi="Lucida Console" w:cs="Microsoft Sans Serif"/>
          <w:sz w:val="20"/>
          <w:szCs w:val="20"/>
          <w:lang w:val="en-US"/>
        </w:rPr>
        <w:t>NULL)</w:t>
      </w:r>
    </w:p>
    <w:p w14:paraId="6F2569A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0953775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"%d ",p-&gt;data);</w:t>
      </w:r>
    </w:p>
    <w:p w14:paraId="6215799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 xml:space="preserve">    p=p-&gt;next;</w:t>
      </w:r>
    </w:p>
    <w:p w14:paraId="6CE6E99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719C9EE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("\n");</w:t>
      </w:r>
    </w:p>
    <w:p w14:paraId="2089A5D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5BAB13EC" w14:textId="77777777" w:rsidR="003C42B1" w:rsidRPr="003C42B1" w:rsidRDefault="003C42B1" w:rsidP="003C42B1">
      <w:pPr>
        <w:spacing w:after="0"/>
        <w:rPr>
          <w:rFonts w:ascii="Lucida Console" w:hAnsi="Lucida Console" w:cs="Microsoft Sans Serif"/>
          <w:sz w:val="20"/>
          <w:szCs w:val="20"/>
          <w:lang w:val="en-US"/>
        </w:rPr>
      </w:pPr>
    </w:p>
    <w:p w14:paraId="4D282C23" w14:textId="77777777" w:rsidR="003C42B1" w:rsidRPr="003C42B1" w:rsidRDefault="003C42B1" w:rsidP="003C42B1">
      <w:pPr>
        <w:spacing w:after="0"/>
        <w:rPr>
          <w:rFonts w:ascii="Lucida Console" w:hAnsi="Lucida Console" w:cs="Microsoft Sans Serif"/>
          <w:sz w:val="20"/>
          <w:szCs w:val="20"/>
          <w:lang w:val="en-US"/>
        </w:rPr>
      </w:pPr>
    </w:p>
    <w:p w14:paraId="193207A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 xml:space="preserve">int </w:t>
      </w:r>
      <w:proofErr w:type="gramStart"/>
      <w:r w:rsidRPr="003C42B1">
        <w:rPr>
          <w:rFonts w:ascii="Lucida Console" w:hAnsi="Lucida Console" w:cs="Microsoft Sans Serif"/>
          <w:sz w:val="20"/>
          <w:szCs w:val="20"/>
          <w:lang w:val="en-US"/>
        </w:rPr>
        <w:t>main(</w:t>
      </w:r>
      <w:proofErr w:type="gramEnd"/>
      <w:r w:rsidRPr="003C42B1">
        <w:rPr>
          <w:rFonts w:ascii="Lucida Console" w:hAnsi="Lucida Console" w:cs="Microsoft Sans Serif"/>
          <w:sz w:val="20"/>
          <w:szCs w:val="20"/>
          <w:lang w:val="en-US"/>
        </w:rPr>
        <w:t>)</w:t>
      </w:r>
    </w:p>
    <w:p w14:paraId="2F5CF38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1BF6612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 xml:space="preserve">int </w:t>
      </w:r>
      <w:proofErr w:type="spellStart"/>
      <w:proofErr w:type="gramStart"/>
      <w:r w:rsidRPr="003C42B1">
        <w:rPr>
          <w:rFonts w:ascii="Lucida Console" w:hAnsi="Lucida Console" w:cs="Microsoft Sans Serif"/>
          <w:sz w:val="20"/>
          <w:szCs w:val="20"/>
          <w:lang w:val="en-US"/>
        </w:rPr>
        <w:t>choice,key</w:t>
      </w:r>
      <w:proofErr w:type="gramEnd"/>
      <w:r w:rsidRPr="003C42B1">
        <w:rPr>
          <w:rFonts w:ascii="Lucida Console" w:hAnsi="Lucida Console" w:cs="Microsoft Sans Serif"/>
          <w:sz w:val="20"/>
          <w:szCs w:val="20"/>
          <w:lang w:val="en-US"/>
        </w:rPr>
        <w:t>,data,item</w:t>
      </w:r>
      <w:proofErr w:type="spellEnd"/>
      <w:r w:rsidRPr="003C42B1">
        <w:rPr>
          <w:rFonts w:ascii="Lucida Console" w:hAnsi="Lucida Console" w:cs="Microsoft Sans Serif"/>
          <w:sz w:val="20"/>
          <w:szCs w:val="20"/>
          <w:lang w:val="en-US"/>
        </w:rPr>
        <w:t>;</w:t>
      </w:r>
    </w:p>
    <w:p w14:paraId="55FAAF7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struct node *start;</w:t>
      </w:r>
    </w:p>
    <w:p w14:paraId="0D2B852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59A0508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gramStart"/>
      <w:r w:rsidRPr="003C42B1">
        <w:rPr>
          <w:rFonts w:ascii="Lucida Console" w:hAnsi="Lucida Console" w:cs="Microsoft Sans Serif"/>
          <w:sz w:val="20"/>
          <w:szCs w:val="20"/>
          <w:lang w:val="en-US"/>
        </w:rPr>
        <w:t>while(</w:t>
      </w:r>
      <w:proofErr w:type="gramEnd"/>
      <w:r w:rsidRPr="003C42B1">
        <w:rPr>
          <w:rFonts w:ascii="Lucida Console" w:hAnsi="Lucida Console" w:cs="Microsoft Sans Serif"/>
          <w:sz w:val="20"/>
          <w:szCs w:val="20"/>
          <w:lang w:val="en-US"/>
        </w:rPr>
        <w:t>1){</w:t>
      </w:r>
    </w:p>
    <w:p w14:paraId="763F4F8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("\n\n_________________________________\n");</w:t>
      </w:r>
      <w:r w:rsidRPr="003C42B1">
        <w:rPr>
          <w:rFonts w:ascii="Lucida Console" w:hAnsi="Lucida Console" w:cs="Microsoft Sans Serif"/>
          <w:sz w:val="20"/>
          <w:szCs w:val="20"/>
          <w:lang w:val="en-US"/>
        </w:rPr>
        <w:tab/>
      </w:r>
    </w:p>
    <w:p w14:paraId="75DB804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"1: CREATE A DOUBLY LINKEDLIST\n");</w:t>
      </w:r>
    </w:p>
    <w:p w14:paraId="00D51C8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"2: DISPLAY LINKEDLIST\n");</w:t>
      </w:r>
    </w:p>
    <w:p w14:paraId="0AB34C5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"3: ADD  TO EMPTY LIST\n");</w:t>
      </w:r>
    </w:p>
    <w:p w14:paraId="1B8395E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"4: ADD AT BEGINNING\n");</w:t>
      </w:r>
    </w:p>
    <w:p w14:paraId="221A48B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"5: ADD AT THE END\n");</w:t>
      </w:r>
    </w:p>
    <w:p w14:paraId="6563B65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"6: ADD AFTER A NODE\n");</w:t>
      </w:r>
    </w:p>
    <w:p w14:paraId="3D56BF0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"7: ADD BEFORE A NODE\n");</w:t>
      </w:r>
    </w:p>
    <w:p w14:paraId="43EB06C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"8: DELETE A NODE\n");</w:t>
      </w:r>
    </w:p>
    <w:p w14:paraId="2A6F993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"0: PROGRAM END\n");</w:t>
      </w:r>
    </w:p>
    <w:p w14:paraId="1656CC0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("_________________________________\n");</w:t>
      </w:r>
    </w:p>
    <w:p w14:paraId="1ADDB64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CHOICE\n");</w:t>
      </w:r>
    </w:p>
    <w:p w14:paraId="46A5BEA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choice</w:t>
      </w:r>
      <w:proofErr w:type="spellEnd"/>
      <w:r w:rsidRPr="003C42B1">
        <w:rPr>
          <w:rFonts w:ascii="Lucida Console" w:hAnsi="Lucida Console" w:cs="Microsoft Sans Serif"/>
          <w:sz w:val="20"/>
          <w:szCs w:val="20"/>
          <w:lang w:val="en-US"/>
        </w:rPr>
        <w:t>);</w:t>
      </w:r>
    </w:p>
    <w:p w14:paraId="5F9084E7"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4647898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switch(choice)</w:t>
      </w:r>
    </w:p>
    <w:p w14:paraId="4172EFC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716698C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1:</w:t>
      </w:r>
    </w:p>
    <w:p w14:paraId="080046E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createList</w:t>
      </w:r>
      <w:proofErr w:type="spellEnd"/>
      <w:r w:rsidRPr="003C42B1">
        <w:rPr>
          <w:rFonts w:ascii="Lucida Console" w:hAnsi="Lucida Console" w:cs="Microsoft Sans Serif"/>
          <w:sz w:val="20"/>
          <w:szCs w:val="20"/>
          <w:lang w:val="en-US"/>
        </w:rPr>
        <w:t>(start);</w:t>
      </w:r>
    </w:p>
    <w:p w14:paraId="0DAC53A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2711D15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7198956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2:</w:t>
      </w:r>
    </w:p>
    <w:p w14:paraId="05A85D0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display(start);</w:t>
      </w:r>
    </w:p>
    <w:p w14:paraId="27046EB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70173DC9"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46AA3EC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3:</w:t>
      </w:r>
    </w:p>
    <w:p w14:paraId="0C3754C1"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NODE DATA: ");</w:t>
      </w:r>
    </w:p>
    <w:p w14:paraId="41BB184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item</w:t>
      </w:r>
      <w:proofErr w:type="spellEnd"/>
      <w:r w:rsidRPr="003C42B1">
        <w:rPr>
          <w:rFonts w:ascii="Lucida Console" w:hAnsi="Lucida Console" w:cs="Microsoft Sans Serif"/>
          <w:sz w:val="20"/>
          <w:szCs w:val="20"/>
          <w:lang w:val="en-US"/>
        </w:rPr>
        <w:t>);</w:t>
      </w:r>
    </w:p>
    <w:p w14:paraId="419F1D0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addEmpty</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start,item</w:t>
      </w:r>
      <w:proofErr w:type="spellEnd"/>
      <w:proofErr w:type="gramEnd"/>
      <w:r w:rsidRPr="003C42B1">
        <w:rPr>
          <w:rFonts w:ascii="Lucida Console" w:hAnsi="Lucida Console" w:cs="Microsoft Sans Serif"/>
          <w:sz w:val="20"/>
          <w:szCs w:val="20"/>
          <w:lang w:val="en-US"/>
        </w:rPr>
        <w:t>);</w:t>
      </w:r>
    </w:p>
    <w:p w14:paraId="102A83F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4A1496E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12EF154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4:</w:t>
      </w:r>
    </w:p>
    <w:p w14:paraId="790F54E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NODE DATA: ");</w:t>
      </w:r>
    </w:p>
    <w:p w14:paraId="5C39DAA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item</w:t>
      </w:r>
      <w:proofErr w:type="spellEnd"/>
      <w:r w:rsidRPr="003C42B1">
        <w:rPr>
          <w:rFonts w:ascii="Lucida Console" w:hAnsi="Lucida Console" w:cs="Microsoft Sans Serif"/>
          <w:sz w:val="20"/>
          <w:szCs w:val="20"/>
          <w:lang w:val="en-US"/>
        </w:rPr>
        <w:t>);</w:t>
      </w:r>
    </w:p>
    <w:p w14:paraId="3286B28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addBeg</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start,item</w:t>
      </w:r>
      <w:proofErr w:type="spellEnd"/>
      <w:proofErr w:type="gramEnd"/>
      <w:r w:rsidRPr="003C42B1">
        <w:rPr>
          <w:rFonts w:ascii="Lucida Console" w:hAnsi="Lucida Console" w:cs="Microsoft Sans Serif"/>
          <w:sz w:val="20"/>
          <w:szCs w:val="20"/>
          <w:lang w:val="en-US"/>
        </w:rPr>
        <w:t>);</w:t>
      </w:r>
    </w:p>
    <w:p w14:paraId="747CC2A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7144956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6F24595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5:</w:t>
      </w:r>
    </w:p>
    <w:p w14:paraId="608394F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NODE DATA: ");</w:t>
      </w:r>
    </w:p>
    <w:p w14:paraId="32F6195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item</w:t>
      </w:r>
      <w:proofErr w:type="spellEnd"/>
      <w:r w:rsidRPr="003C42B1">
        <w:rPr>
          <w:rFonts w:ascii="Lucida Console" w:hAnsi="Lucida Console" w:cs="Microsoft Sans Serif"/>
          <w:sz w:val="20"/>
          <w:szCs w:val="20"/>
          <w:lang w:val="en-US"/>
        </w:rPr>
        <w:t>);</w:t>
      </w:r>
    </w:p>
    <w:p w14:paraId="26375AD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addEnd</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start,item</w:t>
      </w:r>
      <w:proofErr w:type="spellEnd"/>
      <w:proofErr w:type="gramEnd"/>
      <w:r w:rsidRPr="003C42B1">
        <w:rPr>
          <w:rFonts w:ascii="Lucida Console" w:hAnsi="Lucida Console" w:cs="Microsoft Sans Serif"/>
          <w:sz w:val="20"/>
          <w:szCs w:val="20"/>
          <w:lang w:val="en-US"/>
        </w:rPr>
        <w:t>);</w:t>
      </w:r>
    </w:p>
    <w:p w14:paraId="34A43548"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1A9CE2D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0FB6801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6:</w:t>
      </w:r>
    </w:p>
    <w:p w14:paraId="675B9D4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ELEMENT AFTER WHICH YOU WANT TO ADD A NEW ELEMENT\n");</w:t>
      </w:r>
    </w:p>
    <w:p w14:paraId="40ACD6B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key</w:t>
      </w:r>
      <w:proofErr w:type="spellEnd"/>
      <w:r w:rsidRPr="003C42B1">
        <w:rPr>
          <w:rFonts w:ascii="Lucida Console" w:hAnsi="Lucida Console" w:cs="Microsoft Sans Serif"/>
          <w:sz w:val="20"/>
          <w:szCs w:val="20"/>
          <w:lang w:val="en-US"/>
        </w:rPr>
        <w:t>);</w:t>
      </w:r>
    </w:p>
    <w:p w14:paraId="41B5762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DATA OF THE NEW NODE\n");</w:t>
      </w:r>
    </w:p>
    <w:p w14:paraId="6983A4C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data</w:t>
      </w:r>
      <w:proofErr w:type="spellEnd"/>
      <w:r w:rsidRPr="003C42B1">
        <w:rPr>
          <w:rFonts w:ascii="Lucida Console" w:hAnsi="Lucida Console" w:cs="Microsoft Sans Serif"/>
          <w:sz w:val="20"/>
          <w:szCs w:val="20"/>
          <w:lang w:val="en-US"/>
        </w:rPr>
        <w:t>);</w:t>
      </w:r>
    </w:p>
    <w:p w14:paraId="7A55D0A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addAfter</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start,key</w:t>
      </w:r>
      <w:proofErr w:type="gramEnd"/>
      <w:r w:rsidRPr="003C42B1">
        <w:rPr>
          <w:rFonts w:ascii="Lucida Console" w:hAnsi="Lucida Console" w:cs="Microsoft Sans Serif"/>
          <w:sz w:val="20"/>
          <w:szCs w:val="20"/>
          <w:lang w:val="en-US"/>
        </w:rPr>
        <w:t>,data</w:t>
      </w:r>
      <w:proofErr w:type="spellEnd"/>
      <w:r w:rsidRPr="003C42B1">
        <w:rPr>
          <w:rFonts w:ascii="Lucida Console" w:hAnsi="Lucida Console" w:cs="Microsoft Sans Serif"/>
          <w:sz w:val="20"/>
          <w:szCs w:val="20"/>
          <w:lang w:val="en-US"/>
        </w:rPr>
        <w:t>);</w:t>
      </w:r>
    </w:p>
    <w:p w14:paraId="4933108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470EE8B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2203434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7:</w:t>
      </w:r>
    </w:p>
    <w:p w14:paraId="7238992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ELEMENT BEFORE WHICH YOU WANT TO ADD A NEW ELEMENT\n");</w:t>
      </w:r>
    </w:p>
    <w:p w14:paraId="0057C33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key</w:t>
      </w:r>
      <w:proofErr w:type="spellEnd"/>
      <w:r w:rsidRPr="003C42B1">
        <w:rPr>
          <w:rFonts w:ascii="Lucida Console" w:hAnsi="Lucida Console" w:cs="Microsoft Sans Serif"/>
          <w:sz w:val="20"/>
          <w:szCs w:val="20"/>
          <w:lang w:val="en-US"/>
        </w:rPr>
        <w:t>);</w:t>
      </w:r>
    </w:p>
    <w:p w14:paraId="41E8ACE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DATA OF THE NEW NODE\n");</w:t>
      </w:r>
    </w:p>
    <w:p w14:paraId="163D31C6"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data</w:t>
      </w:r>
      <w:proofErr w:type="spellEnd"/>
      <w:r w:rsidRPr="003C42B1">
        <w:rPr>
          <w:rFonts w:ascii="Lucida Console" w:hAnsi="Lucida Console" w:cs="Microsoft Sans Serif"/>
          <w:sz w:val="20"/>
          <w:szCs w:val="20"/>
          <w:lang w:val="en-US"/>
        </w:rPr>
        <w:t>);</w:t>
      </w:r>
    </w:p>
    <w:p w14:paraId="44AB285C"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w:t>
      </w:r>
      <w:proofErr w:type="spellStart"/>
      <w:r w:rsidRPr="003C42B1">
        <w:rPr>
          <w:rFonts w:ascii="Lucida Console" w:hAnsi="Lucida Console" w:cs="Microsoft Sans Serif"/>
          <w:sz w:val="20"/>
          <w:szCs w:val="20"/>
          <w:lang w:val="en-US"/>
        </w:rPr>
        <w:t>addBefore</w:t>
      </w:r>
      <w:proofErr w:type="spellEnd"/>
      <w:r w:rsidRPr="003C42B1">
        <w:rPr>
          <w:rFonts w:ascii="Lucida Console" w:hAnsi="Lucida Console" w:cs="Microsoft Sans Serif"/>
          <w:sz w:val="20"/>
          <w:szCs w:val="20"/>
          <w:lang w:val="en-US"/>
        </w:rPr>
        <w:t>(</w:t>
      </w:r>
      <w:proofErr w:type="spellStart"/>
      <w:proofErr w:type="gramStart"/>
      <w:r w:rsidRPr="003C42B1">
        <w:rPr>
          <w:rFonts w:ascii="Lucida Console" w:hAnsi="Lucida Console" w:cs="Microsoft Sans Serif"/>
          <w:sz w:val="20"/>
          <w:szCs w:val="20"/>
          <w:lang w:val="en-US"/>
        </w:rPr>
        <w:t>start,key</w:t>
      </w:r>
      <w:proofErr w:type="gramEnd"/>
      <w:r w:rsidRPr="003C42B1">
        <w:rPr>
          <w:rFonts w:ascii="Lucida Console" w:hAnsi="Lucida Console" w:cs="Microsoft Sans Serif"/>
          <w:sz w:val="20"/>
          <w:szCs w:val="20"/>
          <w:lang w:val="en-US"/>
        </w:rPr>
        <w:t>,data</w:t>
      </w:r>
      <w:proofErr w:type="spellEnd"/>
      <w:r w:rsidRPr="003C42B1">
        <w:rPr>
          <w:rFonts w:ascii="Lucida Console" w:hAnsi="Lucida Console" w:cs="Microsoft Sans Serif"/>
          <w:sz w:val="20"/>
          <w:szCs w:val="20"/>
          <w:lang w:val="en-US"/>
        </w:rPr>
        <w:t>);</w:t>
      </w:r>
    </w:p>
    <w:p w14:paraId="75382A6F"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06C0DC7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2FD56EC2"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8:</w:t>
      </w:r>
    </w:p>
    <w:p w14:paraId="2A06D98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"ENTER THE ELEMENT TO BE DELETED\n");</w:t>
      </w:r>
    </w:p>
    <w:p w14:paraId="63D4BE3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r w:rsidRPr="003C42B1">
        <w:rPr>
          <w:rFonts w:ascii="Lucida Console" w:hAnsi="Lucida Console" w:cs="Microsoft Sans Serif"/>
          <w:sz w:val="20"/>
          <w:szCs w:val="20"/>
          <w:lang w:val="en-US"/>
        </w:rPr>
        <w:t>scanf</w:t>
      </w:r>
      <w:proofErr w:type="spellEnd"/>
      <w:r w:rsidRPr="003C42B1">
        <w:rPr>
          <w:rFonts w:ascii="Lucida Console" w:hAnsi="Lucida Console" w:cs="Microsoft Sans Serif"/>
          <w:sz w:val="20"/>
          <w:szCs w:val="20"/>
          <w:lang w:val="en-US"/>
        </w:rPr>
        <w:t>("%</w:t>
      </w:r>
      <w:proofErr w:type="spellStart"/>
      <w:r w:rsidRPr="003C42B1">
        <w:rPr>
          <w:rFonts w:ascii="Lucida Console" w:hAnsi="Lucida Console" w:cs="Microsoft Sans Serif"/>
          <w:sz w:val="20"/>
          <w:szCs w:val="20"/>
          <w:lang w:val="en-US"/>
        </w:rPr>
        <w:t>d</w:t>
      </w:r>
      <w:proofErr w:type="gramStart"/>
      <w:r w:rsidRPr="003C42B1">
        <w:rPr>
          <w:rFonts w:ascii="Lucida Console" w:hAnsi="Lucida Console" w:cs="Microsoft Sans Serif"/>
          <w:sz w:val="20"/>
          <w:szCs w:val="20"/>
          <w:lang w:val="en-US"/>
        </w:rPr>
        <w:t>",&amp;</w:t>
      </w:r>
      <w:proofErr w:type="gramEnd"/>
      <w:r w:rsidRPr="003C42B1">
        <w:rPr>
          <w:rFonts w:ascii="Lucida Console" w:hAnsi="Lucida Console" w:cs="Microsoft Sans Serif"/>
          <w:sz w:val="20"/>
          <w:szCs w:val="20"/>
          <w:lang w:val="en-US"/>
        </w:rPr>
        <w:t>key</w:t>
      </w:r>
      <w:proofErr w:type="spellEnd"/>
      <w:r w:rsidRPr="003C42B1">
        <w:rPr>
          <w:rFonts w:ascii="Lucida Console" w:hAnsi="Lucida Console" w:cs="Microsoft Sans Serif"/>
          <w:sz w:val="20"/>
          <w:szCs w:val="20"/>
          <w:lang w:val="en-US"/>
        </w:rPr>
        <w:t>);</w:t>
      </w:r>
    </w:p>
    <w:p w14:paraId="7392A64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start=del(</w:t>
      </w:r>
      <w:proofErr w:type="spellStart"/>
      <w:proofErr w:type="gramStart"/>
      <w:r w:rsidRPr="003C42B1">
        <w:rPr>
          <w:rFonts w:ascii="Lucida Console" w:hAnsi="Lucida Console" w:cs="Microsoft Sans Serif"/>
          <w:sz w:val="20"/>
          <w:szCs w:val="20"/>
          <w:lang w:val="en-US"/>
        </w:rPr>
        <w:t>start,key</w:t>
      </w:r>
      <w:proofErr w:type="spellEnd"/>
      <w:proofErr w:type="gramEnd"/>
      <w:r w:rsidRPr="003C42B1">
        <w:rPr>
          <w:rFonts w:ascii="Lucida Console" w:hAnsi="Lucida Console" w:cs="Microsoft Sans Serif"/>
          <w:sz w:val="20"/>
          <w:szCs w:val="20"/>
          <w:lang w:val="en-US"/>
        </w:rPr>
        <w:t>);</w:t>
      </w:r>
    </w:p>
    <w:p w14:paraId="5C014775"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break;</w:t>
      </w:r>
    </w:p>
    <w:p w14:paraId="381F3BBB"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214341D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case 0:</w:t>
      </w:r>
    </w:p>
    <w:p w14:paraId="2C4089FA"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return 0;</w:t>
      </w:r>
    </w:p>
    <w:p w14:paraId="42FA0540"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
    <w:p w14:paraId="0CA8426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t>default:</w:t>
      </w:r>
    </w:p>
    <w:p w14:paraId="2E07BD83"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r w:rsidRPr="003C42B1">
        <w:rPr>
          <w:rFonts w:ascii="Lucida Console" w:hAnsi="Lucida Console" w:cs="Microsoft Sans Serif"/>
          <w:sz w:val="20"/>
          <w:szCs w:val="20"/>
          <w:lang w:val="en-US"/>
        </w:rPr>
        <w:tab/>
      </w:r>
      <w:proofErr w:type="spellStart"/>
      <w:proofErr w:type="gramStart"/>
      <w:r w:rsidRPr="003C42B1">
        <w:rPr>
          <w:rFonts w:ascii="Lucida Console" w:hAnsi="Lucida Console" w:cs="Microsoft Sans Serif"/>
          <w:sz w:val="20"/>
          <w:szCs w:val="20"/>
          <w:lang w:val="en-US"/>
        </w:rPr>
        <w:t>printf</w:t>
      </w:r>
      <w:proofErr w:type="spellEnd"/>
      <w:r w:rsidRPr="003C42B1">
        <w:rPr>
          <w:rFonts w:ascii="Lucida Console" w:hAnsi="Lucida Console" w:cs="Microsoft Sans Serif"/>
          <w:sz w:val="20"/>
          <w:szCs w:val="20"/>
          <w:lang w:val="en-US"/>
        </w:rPr>
        <w:t>(</w:t>
      </w:r>
      <w:proofErr w:type="gramEnd"/>
      <w:r w:rsidRPr="003C42B1">
        <w:rPr>
          <w:rFonts w:ascii="Lucida Console" w:hAnsi="Lucida Console" w:cs="Microsoft Sans Serif"/>
          <w:sz w:val="20"/>
          <w:szCs w:val="20"/>
          <w:lang w:val="en-US"/>
        </w:rPr>
        <w:t>"INVLID OPTION\n");</w:t>
      </w:r>
    </w:p>
    <w:p w14:paraId="79FE137E"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233EBEDD"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r>
    </w:p>
    <w:p w14:paraId="392CE1F4" w14:textId="77777777"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ab/>
        <w:t>}</w:t>
      </w:r>
    </w:p>
    <w:p w14:paraId="2977D5E7" w14:textId="09E513ED" w:rsidR="003C42B1" w:rsidRPr="003C42B1" w:rsidRDefault="003C42B1" w:rsidP="003C42B1">
      <w:pPr>
        <w:spacing w:after="0"/>
        <w:rPr>
          <w:rFonts w:ascii="Lucida Console" w:hAnsi="Lucida Console" w:cs="Microsoft Sans Serif"/>
          <w:sz w:val="20"/>
          <w:szCs w:val="20"/>
          <w:lang w:val="en-US"/>
        </w:rPr>
      </w:pPr>
      <w:r w:rsidRPr="003C42B1">
        <w:rPr>
          <w:rFonts w:ascii="Lucida Console" w:hAnsi="Lucida Console" w:cs="Microsoft Sans Serif"/>
          <w:sz w:val="20"/>
          <w:szCs w:val="20"/>
          <w:lang w:val="en-US"/>
        </w:rPr>
        <w:t>}</w:t>
      </w:r>
    </w:p>
    <w:p w14:paraId="00125416" w14:textId="77777777" w:rsidR="003C42B1" w:rsidRDefault="003C42B1" w:rsidP="00B32BF5">
      <w:pPr>
        <w:spacing w:after="0"/>
        <w:rPr>
          <w:rFonts w:ascii="Verdana" w:hAnsi="Verdana" w:cs="Microsoft Sans Serif"/>
          <w:b/>
          <w:bCs/>
          <w:sz w:val="28"/>
          <w:szCs w:val="28"/>
          <w:u w:val="single"/>
          <w:lang w:val="en-US"/>
        </w:rPr>
        <w:sectPr w:rsidR="003C42B1" w:rsidSect="003C42B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0FD79F4D" w14:textId="77777777" w:rsidR="003C42B1" w:rsidRDefault="003C42B1" w:rsidP="00B32BF5">
      <w:pPr>
        <w:spacing w:after="0"/>
        <w:rPr>
          <w:rFonts w:ascii="Verdana" w:hAnsi="Verdana" w:cs="Microsoft Sans Serif"/>
          <w:b/>
          <w:bCs/>
          <w:sz w:val="28"/>
          <w:szCs w:val="28"/>
          <w:u w:val="single"/>
          <w:lang w:val="en-US"/>
        </w:rPr>
      </w:pPr>
    </w:p>
    <w:p w14:paraId="28973AA0" w14:textId="66C8AD94" w:rsid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OUTPUT</w:t>
      </w:r>
    </w:p>
    <w:p w14:paraId="6745B92D" w14:textId="3BB80000" w:rsidR="003C42B1" w:rsidRDefault="003C42B1" w:rsidP="00B32BF5">
      <w:pPr>
        <w:spacing w:after="0"/>
        <w:rPr>
          <w:rFonts w:ascii="Verdana" w:hAnsi="Verdana" w:cs="Microsoft Sans Serif"/>
          <w:b/>
          <w:bCs/>
          <w:sz w:val="28"/>
          <w:szCs w:val="28"/>
          <w:u w:val="single"/>
          <w:lang w:val="en-US"/>
        </w:rPr>
      </w:pPr>
      <w:r w:rsidRPr="003C42B1">
        <w:rPr>
          <w:rFonts w:ascii="Verdana" w:hAnsi="Verdana" w:cs="Microsoft Sans Serif"/>
          <w:b/>
          <w:bCs/>
          <w:noProof/>
          <w:sz w:val="28"/>
          <w:szCs w:val="28"/>
          <w:u w:val="single"/>
          <w:lang w:val="en-US"/>
        </w:rPr>
        <w:drawing>
          <wp:anchor distT="0" distB="0" distL="114300" distR="114300" simplePos="0" relativeHeight="251699200" behindDoc="0" locked="0" layoutInCell="1" allowOverlap="1" wp14:anchorId="796F4CBC" wp14:editId="3FE6D597">
            <wp:simplePos x="0" y="0"/>
            <wp:positionH relativeFrom="column">
              <wp:posOffset>2536190</wp:posOffset>
            </wp:positionH>
            <wp:positionV relativeFrom="paragraph">
              <wp:posOffset>229870</wp:posOffset>
            </wp:positionV>
            <wp:extent cx="3661410" cy="663702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61410" cy="6637020"/>
                    </a:xfrm>
                    <a:prstGeom prst="rect">
                      <a:avLst/>
                    </a:prstGeom>
                  </pic:spPr>
                </pic:pic>
              </a:graphicData>
            </a:graphic>
            <wp14:sizeRelH relativeFrom="margin">
              <wp14:pctWidth>0</wp14:pctWidth>
            </wp14:sizeRelH>
            <wp14:sizeRelV relativeFrom="margin">
              <wp14:pctHeight>0</wp14:pctHeight>
            </wp14:sizeRelV>
          </wp:anchor>
        </w:drawing>
      </w:r>
      <w:r w:rsidRPr="003C42B1">
        <w:rPr>
          <w:rFonts w:ascii="Verdana" w:hAnsi="Verdana" w:cs="Microsoft Sans Serif"/>
          <w:b/>
          <w:bCs/>
          <w:noProof/>
          <w:sz w:val="28"/>
          <w:szCs w:val="28"/>
          <w:u w:val="single"/>
          <w:lang w:val="en-US"/>
        </w:rPr>
        <w:drawing>
          <wp:anchor distT="0" distB="0" distL="114300" distR="114300" simplePos="0" relativeHeight="251698176" behindDoc="0" locked="0" layoutInCell="1" allowOverlap="1" wp14:anchorId="66438339" wp14:editId="2B9B1A22">
            <wp:simplePos x="0" y="0"/>
            <wp:positionH relativeFrom="column">
              <wp:posOffset>-337457</wp:posOffset>
            </wp:positionH>
            <wp:positionV relativeFrom="paragraph">
              <wp:posOffset>229870</wp:posOffset>
            </wp:positionV>
            <wp:extent cx="2537680" cy="663759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37680" cy="6637595"/>
                    </a:xfrm>
                    <a:prstGeom prst="rect">
                      <a:avLst/>
                    </a:prstGeom>
                  </pic:spPr>
                </pic:pic>
              </a:graphicData>
            </a:graphic>
          </wp:anchor>
        </w:drawing>
      </w:r>
    </w:p>
    <w:p w14:paraId="73097A18" w14:textId="69FFF7C3" w:rsidR="003C42B1" w:rsidRDefault="003C42B1" w:rsidP="00B32BF5">
      <w:pPr>
        <w:spacing w:after="0"/>
        <w:rPr>
          <w:rFonts w:ascii="Verdana" w:hAnsi="Verdana" w:cs="Microsoft Sans Serif"/>
          <w:b/>
          <w:bCs/>
          <w:sz w:val="28"/>
          <w:szCs w:val="28"/>
          <w:u w:val="single"/>
          <w:lang w:val="en-US"/>
        </w:rPr>
      </w:pPr>
    </w:p>
    <w:p w14:paraId="7E8B18F8" w14:textId="756857FB" w:rsidR="003C42B1" w:rsidRDefault="003C42B1" w:rsidP="00B32BF5">
      <w:pPr>
        <w:spacing w:after="0"/>
        <w:rPr>
          <w:rFonts w:ascii="Verdana" w:hAnsi="Verdana" w:cs="Microsoft Sans Serif"/>
          <w:b/>
          <w:bCs/>
          <w:sz w:val="28"/>
          <w:szCs w:val="28"/>
          <w:u w:val="single"/>
          <w:lang w:val="en-US"/>
        </w:rPr>
      </w:pPr>
    </w:p>
    <w:p w14:paraId="64473AAA" w14:textId="7BC90CE6" w:rsidR="003C42B1" w:rsidRDefault="003C42B1" w:rsidP="00B32BF5">
      <w:pPr>
        <w:spacing w:after="0"/>
        <w:rPr>
          <w:rFonts w:ascii="Verdana" w:hAnsi="Verdana" w:cs="Microsoft Sans Serif"/>
          <w:b/>
          <w:bCs/>
          <w:sz w:val="28"/>
          <w:szCs w:val="28"/>
          <w:u w:val="single"/>
          <w:lang w:val="en-US"/>
        </w:rPr>
      </w:pPr>
    </w:p>
    <w:p w14:paraId="4006916B" w14:textId="159CE43D" w:rsidR="003C42B1" w:rsidRDefault="003C42B1" w:rsidP="00B32BF5">
      <w:pPr>
        <w:spacing w:after="0"/>
        <w:rPr>
          <w:rFonts w:ascii="Verdana" w:hAnsi="Verdana" w:cs="Microsoft Sans Serif"/>
          <w:b/>
          <w:bCs/>
          <w:sz w:val="28"/>
          <w:szCs w:val="28"/>
          <w:u w:val="single"/>
          <w:lang w:val="en-US"/>
        </w:rPr>
      </w:pPr>
    </w:p>
    <w:p w14:paraId="3EECBE98" w14:textId="1B589D2B" w:rsidR="003C42B1" w:rsidRDefault="003C42B1" w:rsidP="00B32BF5">
      <w:pPr>
        <w:spacing w:after="0"/>
        <w:rPr>
          <w:rFonts w:ascii="Verdana" w:hAnsi="Verdana" w:cs="Microsoft Sans Serif"/>
          <w:b/>
          <w:bCs/>
          <w:sz w:val="28"/>
          <w:szCs w:val="28"/>
          <w:u w:val="single"/>
          <w:lang w:val="en-US"/>
        </w:rPr>
      </w:pPr>
    </w:p>
    <w:p w14:paraId="31924D31" w14:textId="54A83115" w:rsidR="003C42B1" w:rsidRDefault="003C42B1" w:rsidP="00B32BF5">
      <w:pPr>
        <w:spacing w:after="0"/>
        <w:rPr>
          <w:rFonts w:ascii="Verdana" w:hAnsi="Verdana" w:cs="Microsoft Sans Serif"/>
          <w:b/>
          <w:bCs/>
          <w:sz w:val="28"/>
          <w:szCs w:val="28"/>
          <w:u w:val="single"/>
          <w:lang w:val="en-US"/>
        </w:rPr>
      </w:pPr>
    </w:p>
    <w:p w14:paraId="536FDC21" w14:textId="396EEFA0" w:rsidR="003C42B1" w:rsidRDefault="003C42B1" w:rsidP="00B32BF5">
      <w:pPr>
        <w:spacing w:after="0"/>
        <w:rPr>
          <w:rFonts w:ascii="Verdana" w:hAnsi="Verdana" w:cs="Microsoft Sans Serif"/>
          <w:b/>
          <w:bCs/>
          <w:sz w:val="28"/>
          <w:szCs w:val="28"/>
          <w:u w:val="single"/>
          <w:lang w:val="en-US"/>
        </w:rPr>
      </w:pPr>
      <w:r w:rsidRPr="003C42B1">
        <w:rPr>
          <w:rFonts w:ascii="Verdana" w:hAnsi="Verdana" w:cs="Microsoft Sans Serif"/>
          <w:b/>
          <w:bCs/>
          <w:noProof/>
          <w:sz w:val="28"/>
          <w:szCs w:val="28"/>
          <w:u w:val="single"/>
          <w:lang w:val="en-US"/>
        </w:rPr>
        <w:lastRenderedPageBreak/>
        <w:drawing>
          <wp:anchor distT="0" distB="0" distL="114300" distR="114300" simplePos="0" relativeHeight="251701248" behindDoc="0" locked="0" layoutInCell="1" allowOverlap="1" wp14:anchorId="1D1DE303" wp14:editId="0DFD3645">
            <wp:simplePos x="0" y="0"/>
            <wp:positionH relativeFrom="column">
              <wp:posOffset>3483428</wp:posOffset>
            </wp:positionH>
            <wp:positionV relativeFrom="paragraph">
              <wp:posOffset>0</wp:posOffset>
            </wp:positionV>
            <wp:extent cx="2644369" cy="2651990"/>
            <wp:effectExtent l="0" t="0" r="381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44369" cy="2651990"/>
                    </a:xfrm>
                    <a:prstGeom prst="rect">
                      <a:avLst/>
                    </a:prstGeom>
                  </pic:spPr>
                </pic:pic>
              </a:graphicData>
            </a:graphic>
          </wp:anchor>
        </w:drawing>
      </w:r>
      <w:r w:rsidRPr="003C42B1">
        <w:rPr>
          <w:rFonts w:ascii="Verdana" w:hAnsi="Verdana" w:cs="Microsoft Sans Serif"/>
          <w:b/>
          <w:bCs/>
          <w:noProof/>
          <w:sz w:val="28"/>
          <w:szCs w:val="28"/>
          <w:u w:val="single"/>
          <w:lang w:val="en-US"/>
        </w:rPr>
        <w:drawing>
          <wp:anchor distT="0" distB="0" distL="114300" distR="114300" simplePos="0" relativeHeight="251700224" behindDoc="0" locked="0" layoutInCell="1" allowOverlap="1" wp14:anchorId="6EB93A93" wp14:editId="4840F214">
            <wp:simplePos x="0" y="0"/>
            <wp:positionH relativeFrom="column">
              <wp:posOffset>-337457</wp:posOffset>
            </wp:positionH>
            <wp:positionV relativeFrom="paragraph">
              <wp:posOffset>0</wp:posOffset>
            </wp:positionV>
            <wp:extent cx="3636742" cy="6531429"/>
            <wp:effectExtent l="0" t="0" r="1905"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36742" cy="6531429"/>
                    </a:xfrm>
                    <a:prstGeom prst="rect">
                      <a:avLst/>
                    </a:prstGeom>
                  </pic:spPr>
                </pic:pic>
              </a:graphicData>
            </a:graphic>
            <wp14:sizeRelH relativeFrom="margin">
              <wp14:pctWidth>0</wp14:pctWidth>
            </wp14:sizeRelH>
            <wp14:sizeRelV relativeFrom="margin">
              <wp14:pctHeight>0</wp14:pctHeight>
            </wp14:sizeRelV>
          </wp:anchor>
        </w:drawing>
      </w:r>
    </w:p>
    <w:p w14:paraId="0B24EDC4" w14:textId="4BC41E2D" w:rsidR="003C42B1" w:rsidRDefault="003C42B1" w:rsidP="00B32BF5">
      <w:pPr>
        <w:spacing w:after="0"/>
        <w:rPr>
          <w:rFonts w:ascii="Verdana" w:hAnsi="Verdana" w:cs="Microsoft Sans Serif"/>
          <w:b/>
          <w:bCs/>
          <w:sz w:val="28"/>
          <w:szCs w:val="28"/>
          <w:u w:val="single"/>
          <w:lang w:val="en-US"/>
        </w:rPr>
      </w:pPr>
    </w:p>
    <w:p w14:paraId="10B6057F" w14:textId="140C5D96" w:rsidR="003C42B1" w:rsidRDefault="003C42B1" w:rsidP="00B32BF5">
      <w:pPr>
        <w:spacing w:after="0"/>
        <w:rPr>
          <w:rFonts w:ascii="Verdana" w:hAnsi="Verdana" w:cs="Microsoft Sans Serif"/>
          <w:b/>
          <w:bCs/>
          <w:sz w:val="28"/>
          <w:szCs w:val="28"/>
          <w:u w:val="single"/>
          <w:lang w:val="en-US"/>
        </w:rPr>
      </w:pPr>
    </w:p>
    <w:p w14:paraId="658FA5A6" w14:textId="2705A284" w:rsidR="003C42B1" w:rsidRDefault="003C42B1" w:rsidP="00B32BF5">
      <w:pPr>
        <w:spacing w:after="0"/>
        <w:rPr>
          <w:rFonts w:ascii="Verdana" w:hAnsi="Verdana" w:cs="Microsoft Sans Serif"/>
          <w:b/>
          <w:bCs/>
          <w:sz w:val="28"/>
          <w:szCs w:val="28"/>
          <w:u w:val="single"/>
          <w:lang w:val="en-US"/>
        </w:rPr>
      </w:pPr>
    </w:p>
    <w:p w14:paraId="7755981A" w14:textId="3B12429B" w:rsidR="003C42B1" w:rsidRDefault="003C42B1" w:rsidP="00B32BF5">
      <w:pPr>
        <w:spacing w:after="0"/>
        <w:rPr>
          <w:rFonts w:ascii="Verdana" w:hAnsi="Verdana" w:cs="Microsoft Sans Serif"/>
          <w:b/>
          <w:bCs/>
          <w:sz w:val="28"/>
          <w:szCs w:val="28"/>
          <w:u w:val="single"/>
          <w:lang w:val="en-US"/>
        </w:rPr>
      </w:pPr>
    </w:p>
    <w:p w14:paraId="3BBC319C" w14:textId="77777777" w:rsidR="003C42B1" w:rsidRDefault="003C42B1" w:rsidP="00B32BF5">
      <w:pPr>
        <w:spacing w:after="0"/>
        <w:rPr>
          <w:rFonts w:ascii="Verdana" w:hAnsi="Verdana" w:cs="Microsoft Sans Serif"/>
          <w:b/>
          <w:bCs/>
          <w:sz w:val="28"/>
          <w:szCs w:val="28"/>
          <w:u w:val="single"/>
          <w:lang w:val="en-US"/>
        </w:rPr>
      </w:pPr>
    </w:p>
    <w:p w14:paraId="3C9BAC5C" w14:textId="1FAA18B8" w:rsidR="003C42B1" w:rsidRDefault="003C42B1" w:rsidP="00B32BF5">
      <w:pPr>
        <w:spacing w:after="0"/>
        <w:rPr>
          <w:rFonts w:ascii="Verdana" w:hAnsi="Verdana" w:cs="Microsoft Sans Serif"/>
          <w:b/>
          <w:bCs/>
          <w:sz w:val="28"/>
          <w:szCs w:val="28"/>
          <w:u w:val="single"/>
          <w:lang w:val="en-US"/>
        </w:rPr>
      </w:pPr>
    </w:p>
    <w:p w14:paraId="3E6E930F" w14:textId="77777777" w:rsidR="003C42B1" w:rsidRDefault="003C42B1" w:rsidP="00B32BF5">
      <w:pPr>
        <w:spacing w:after="0"/>
        <w:rPr>
          <w:rFonts w:ascii="Verdana" w:hAnsi="Verdana" w:cs="Microsoft Sans Serif"/>
          <w:b/>
          <w:bCs/>
          <w:sz w:val="28"/>
          <w:szCs w:val="28"/>
          <w:u w:val="single"/>
          <w:lang w:val="en-US"/>
        </w:rPr>
      </w:pPr>
    </w:p>
    <w:p w14:paraId="7F8EA07A" w14:textId="77777777" w:rsidR="003C42B1" w:rsidRDefault="003C42B1" w:rsidP="00B32BF5">
      <w:pPr>
        <w:spacing w:after="0"/>
        <w:rPr>
          <w:rFonts w:ascii="Verdana" w:hAnsi="Verdana" w:cs="Microsoft Sans Serif"/>
          <w:b/>
          <w:bCs/>
          <w:sz w:val="28"/>
          <w:szCs w:val="28"/>
          <w:u w:val="single"/>
          <w:lang w:val="en-US"/>
        </w:rPr>
      </w:pPr>
    </w:p>
    <w:p w14:paraId="6C7D9788" w14:textId="77777777" w:rsidR="003C42B1" w:rsidRDefault="003C42B1" w:rsidP="00B32BF5">
      <w:pPr>
        <w:spacing w:after="0"/>
        <w:rPr>
          <w:rFonts w:ascii="Verdana" w:hAnsi="Verdana" w:cs="Microsoft Sans Serif"/>
          <w:b/>
          <w:bCs/>
          <w:sz w:val="28"/>
          <w:szCs w:val="28"/>
          <w:u w:val="single"/>
          <w:lang w:val="en-US"/>
        </w:rPr>
      </w:pPr>
    </w:p>
    <w:p w14:paraId="788AB7F8" w14:textId="77777777" w:rsidR="003C42B1" w:rsidRDefault="003C42B1" w:rsidP="00B32BF5">
      <w:pPr>
        <w:spacing w:after="0"/>
        <w:rPr>
          <w:rFonts w:ascii="Verdana" w:hAnsi="Verdana" w:cs="Microsoft Sans Serif"/>
          <w:b/>
          <w:bCs/>
          <w:sz w:val="28"/>
          <w:szCs w:val="28"/>
          <w:u w:val="single"/>
          <w:lang w:val="en-US"/>
        </w:rPr>
      </w:pPr>
    </w:p>
    <w:p w14:paraId="02C666A3" w14:textId="77777777" w:rsidR="003C42B1" w:rsidRDefault="003C42B1" w:rsidP="00B32BF5">
      <w:pPr>
        <w:spacing w:after="0"/>
        <w:rPr>
          <w:rFonts w:ascii="Verdana" w:hAnsi="Verdana" w:cs="Microsoft Sans Serif"/>
          <w:b/>
          <w:bCs/>
          <w:sz w:val="28"/>
          <w:szCs w:val="28"/>
          <w:u w:val="single"/>
          <w:lang w:val="en-US"/>
        </w:rPr>
      </w:pPr>
    </w:p>
    <w:p w14:paraId="3C0D8740" w14:textId="77777777" w:rsidR="003C42B1" w:rsidRDefault="003C42B1" w:rsidP="00B32BF5">
      <w:pPr>
        <w:spacing w:after="0"/>
        <w:rPr>
          <w:rFonts w:ascii="Verdana" w:hAnsi="Verdana" w:cs="Microsoft Sans Serif"/>
          <w:b/>
          <w:bCs/>
          <w:sz w:val="28"/>
          <w:szCs w:val="28"/>
          <w:u w:val="single"/>
          <w:lang w:val="en-US"/>
        </w:rPr>
      </w:pPr>
    </w:p>
    <w:p w14:paraId="234A2FE6" w14:textId="77777777" w:rsidR="003C42B1" w:rsidRDefault="003C42B1" w:rsidP="00B32BF5">
      <w:pPr>
        <w:spacing w:after="0"/>
        <w:rPr>
          <w:rFonts w:ascii="Verdana" w:hAnsi="Verdana" w:cs="Microsoft Sans Serif"/>
          <w:b/>
          <w:bCs/>
          <w:sz w:val="28"/>
          <w:szCs w:val="28"/>
          <w:u w:val="single"/>
          <w:lang w:val="en-US"/>
        </w:rPr>
      </w:pPr>
    </w:p>
    <w:p w14:paraId="0B97D020" w14:textId="695941EA" w:rsidR="003C42B1" w:rsidRDefault="003C42B1" w:rsidP="00B32BF5">
      <w:pPr>
        <w:spacing w:after="0"/>
        <w:rPr>
          <w:rFonts w:ascii="Verdana" w:hAnsi="Verdana" w:cs="Microsoft Sans Serif"/>
          <w:b/>
          <w:bCs/>
          <w:sz w:val="28"/>
          <w:szCs w:val="28"/>
          <w:u w:val="single"/>
          <w:lang w:val="en-US"/>
        </w:rPr>
      </w:pPr>
    </w:p>
    <w:p w14:paraId="6A8C0D25" w14:textId="77777777" w:rsidR="003C42B1" w:rsidRDefault="003C42B1" w:rsidP="00B32BF5">
      <w:pPr>
        <w:spacing w:after="0"/>
        <w:rPr>
          <w:rFonts w:ascii="Verdana" w:hAnsi="Verdana" w:cs="Microsoft Sans Serif"/>
          <w:b/>
          <w:bCs/>
          <w:sz w:val="28"/>
          <w:szCs w:val="28"/>
          <w:u w:val="single"/>
          <w:lang w:val="en-US"/>
        </w:rPr>
      </w:pPr>
    </w:p>
    <w:p w14:paraId="71A60486" w14:textId="77777777" w:rsidR="003C42B1" w:rsidRDefault="003C42B1" w:rsidP="00B32BF5">
      <w:pPr>
        <w:spacing w:after="0"/>
        <w:rPr>
          <w:rFonts w:ascii="Verdana" w:hAnsi="Verdana" w:cs="Microsoft Sans Serif"/>
          <w:b/>
          <w:bCs/>
          <w:sz w:val="28"/>
          <w:szCs w:val="28"/>
          <w:u w:val="single"/>
          <w:lang w:val="en-US"/>
        </w:rPr>
      </w:pPr>
    </w:p>
    <w:p w14:paraId="27DF9332" w14:textId="77777777" w:rsidR="003C42B1" w:rsidRDefault="003C42B1" w:rsidP="00B32BF5">
      <w:pPr>
        <w:spacing w:after="0"/>
        <w:rPr>
          <w:rFonts w:ascii="Verdana" w:hAnsi="Verdana" w:cs="Microsoft Sans Serif"/>
          <w:b/>
          <w:bCs/>
          <w:sz w:val="28"/>
          <w:szCs w:val="28"/>
          <w:u w:val="single"/>
          <w:lang w:val="en-US"/>
        </w:rPr>
      </w:pPr>
    </w:p>
    <w:p w14:paraId="7D902933" w14:textId="7A589D53" w:rsidR="003C42B1" w:rsidRDefault="003C42B1" w:rsidP="00B32BF5">
      <w:pPr>
        <w:spacing w:after="0"/>
        <w:rPr>
          <w:rFonts w:ascii="Verdana" w:hAnsi="Verdana" w:cs="Microsoft Sans Serif"/>
          <w:b/>
          <w:bCs/>
          <w:sz w:val="28"/>
          <w:szCs w:val="28"/>
          <w:u w:val="single"/>
          <w:lang w:val="en-US"/>
        </w:rPr>
      </w:pPr>
    </w:p>
    <w:p w14:paraId="1F66E63C" w14:textId="77777777" w:rsidR="003C42B1" w:rsidRDefault="003C42B1" w:rsidP="00B32BF5">
      <w:pPr>
        <w:spacing w:after="0"/>
        <w:rPr>
          <w:rFonts w:ascii="Verdana" w:hAnsi="Verdana" w:cs="Microsoft Sans Serif"/>
          <w:b/>
          <w:bCs/>
          <w:sz w:val="28"/>
          <w:szCs w:val="28"/>
          <w:u w:val="single"/>
          <w:lang w:val="en-US"/>
        </w:rPr>
      </w:pPr>
    </w:p>
    <w:p w14:paraId="662A3754" w14:textId="77777777" w:rsidR="003C42B1" w:rsidRDefault="003C42B1" w:rsidP="00B32BF5">
      <w:pPr>
        <w:spacing w:after="0"/>
        <w:rPr>
          <w:rFonts w:ascii="Verdana" w:hAnsi="Verdana" w:cs="Microsoft Sans Serif"/>
          <w:b/>
          <w:bCs/>
          <w:sz w:val="28"/>
          <w:szCs w:val="28"/>
          <w:u w:val="single"/>
          <w:lang w:val="en-US"/>
        </w:rPr>
      </w:pPr>
    </w:p>
    <w:p w14:paraId="290B01F1" w14:textId="77777777" w:rsidR="003C42B1" w:rsidRDefault="003C42B1" w:rsidP="00B32BF5">
      <w:pPr>
        <w:spacing w:after="0"/>
        <w:rPr>
          <w:rFonts w:ascii="Verdana" w:hAnsi="Verdana" w:cs="Microsoft Sans Serif"/>
          <w:b/>
          <w:bCs/>
          <w:sz w:val="28"/>
          <w:szCs w:val="28"/>
          <w:u w:val="single"/>
          <w:lang w:val="en-US"/>
        </w:rPr>
      </w:pPr>
    </w:p>
    <w:p w14:paraId="56D3EA50" w14:textId="77777777" w:rsidR="003C42B1" w:rsidRDefault="003C42B1" w:rsidP="00B32BF5">
      <w:pPr>
        <w:spacing w:after="0"/>
        <w:rPr>
          <w:rFonts w:ascii="Verdana" w:hAnsi="Verdana" w:cs="Microsoft Sans Serif"/>
          <w:b/>
          <w:bCs/>
          <w:sz w:val="28"/>
          <w:szCs w:val="28"/>
          <w:u w:val="single"/>
          <w:lang w:val="en-US"/>
        </w:rPr>
      </w:pPr>
    </w:p>
    <w:p w14:paraId="5A2C1B6F" w14:textId="77777777" w:rsidR="003C42B1" w:rsidRDefault="003C42B1" w:rsidP="00B32BF5">
      <w:pPr>
        <w:spacing w:after="0"/>
        <w:rPr>
          <w:rFonts w:ascii="Verdana" w:hAnsi="Verdana" w:cs="Microsoft Sans Serif"/>
          <w:b/>
          <w:bCs/>
          <w:sz w:val="28"/>
          <w:szCs w:val="28"/>
          <w:u w:val="single"/>
          <w:lang w:val="en-US"/>
        </w:rPr>
      </w:pPr>
    </w:p>
    <w:p w14:paraId="2BA0D935" w14:textId="77777777" w:rsidR="00B10320" w:rsidRDefault="00B10320" w:rsidP="00B32BF5">
      <w:pPr>
        <w:spacing w:after="0"/>
        <w:rPr>
          <w:rFonts w:ascii="Verdana" w:hAnsi="Verdana" w:cs="Microsoft Sans Serif"/>
          <w:b/>
          <w:bCs/>
          <w:sz w:val="28"/>
          <w:szCs w:val="28"/>
          <w:u w:val="single"/>
          <w:lang w:val="en-US"/>
        </w:rPr>
      </w:pPr>
    </w:p>
    <w:p w14:paraId="01EEFDFD" w14:textId="7F278EDE" w:rsid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2)</w:t>
      </w:r>
    </w:p>
    <w:p w14:paraId="4C7B3B07" w14:textId="2E945FA6" w:rsidR="003C42B1" w:rsidRDefault="003C42B1" w:rsidP="00B32BF5">
      <w:pPr>
        <w:spacing w:after="0"/>
        <w:rPr>
          <w:rFonts w:ascii="Verdana" w:hAnsi="Verdana" w:cs="Microsoft Sans Serif"/>
          <w:b/>
          <w:bCs/>
          <w:sz w:val="28"/>
          <w:szCs w:val="28"/>
          <w:u w:val="single"/>
          <w:lang w:val="en-US"/>
        </w:rPr>
      </w:pPr>
    </w:p>
    <w:p w14:paraId="611AD7DA" w14:textId="77777777" w:rsidR="00B10320" w:rsidRDefault="00B10320" w:rsidP="00B10320">
      <w:pPr>
        <w:spacing w:after="0"/>
        <w:rPr>
          <w:rFonts w:ascii="Lucida Console" w:hAnsi="Lucida Console" w:cs="Microsoft Sans Serif"/>
          <w:sz w:val="20"/>
          <w:szCs w:val="20"/>
          <w:lang w:val="en-US"/>
        </w:rPr>
        <w:sectPr w:rsidR="00B10320" w:rsidSect="003C42B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47214F8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#include&lt;stdio.h&gt;</w:t>
      </w:r>
    </w:p>
    <w:p w14:paraId="63F3C35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#include&lt;stdlib.h&gt;</w:t>
      </w:r>
    </w:p>
    <w:p w14:paraId="199A5C7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struct node</w:t>
      </w:r>
    </w:p>
    <w:p w14:paraId="51D9217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11E6620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int data;</w:t>
      </w:r>
    </w:p>
    <w:p w14:paraId="4E4A463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*next;</w:t>
      </w:r>
    </w:p>
    <w:p w14:paraId="12743F8A" w14:textId="77777777" w:rsidR="00B10320" w:rsidRPr="00B10320" w:rsidRDefault="00B10320" w:rsidP="00B10320">
      <w:pPr>
        <w:spacing w:after="0"/>
        <w:rPr>
          <w:rFonts w:ascii="Lucida Console" w:hAnsi="Lucida Console" w:cs="Microsoft Sans Serif"/>
          <w:sz w:val="20"/>
          <w:szCs w:val="20"/>
          <w:lang w:val="en-US"/>
        </w:rPr>
      </w:pPr>
      <w:proofErr w:type="gramStart"/>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last=NULL;</w:t>
      </w:r>
    </w:p>
    <w:p w14:paraId="10B65446" w14:textId="77777777" w:rsidR="00B10320" w:rsidRPr="00B10320" w:rsidRDefault="00B10320" w:rsidP="00B10320">
      <w:pPr>
        <w:spacing w:after="0"/>
        <w:rPr>
          <w:rFonts w:ascii="Lucida Console" w:hAnsi="Lucida Console" w:cs="Microsoft Sans Serif"/>
          <w:sz w:val="20"/>
          <w:szCs w:val="20"/>
          <w:lang w:val="en-US"/>
        </w:rPr>
      </w:pPr>
    </w:p>
    <w:p w14:paraId="3DCBAB51" w14:textId="77777777" w:rsidR="00B10320" w:rsidRPr="00B10320" w:rsidRDefault="00B10320" w:rsidP="00B10320">
      <w:pPr>
        <w:spacing w:after="0"/>
        <w:rPr>
          <w:rFonts w:ascii="Lucida Console" w:hAnsi="Lucida Console" w:cs="Microsoft Sans Serif"/>
          <w:sz w:val="20"/>
          <w:szCs w:val="20"/>
          <w:lang w:val="en-US"/>
        </w:rPr>
      </w:pPr>
    </w:p>
    <w:p w14:paraId="49780A8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spellStart"/>
      <w:proofErr w:type="gramStart"/>
      <w:r w:rsidRPr="00B10320">
        <w:rPr>
          <w:rFonts w:ascii="Lucida Console" w:hAnsi="Lucida Console" w:cs="Microsoft Sans Serif"/>
          <w:sz w:val="20"/>
          <w:szCs w:val="20"/>
          <w:lang w:val="en-US"/>
        </w:rPr>
        <w:t>addatemp</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1D37ED0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058CEA2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*t</w:t>
      </w:r>
      <w:proofErr w:type="gramStart"/>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struct node*)malloc(</w:t>
      </w:r>
      <w:proofErr w:type="spellStart"/>
      <w:r w:rsidRPr="00B10320">
        <w:rPr>
          <w:rFonts w:ascii="Lucida Console" w:hAnsi="Lucida Console" w:cs="Microsoft Sans Serif"/>
          <w:sz w:val="20"/>
          <w:szCs w:val="20"/>
          <w:lang w:val="en-US"/>
        </w:rPr>
        <w:t>sizeof</w:t>
      </w:r>
      <w:proofErr w:type="spellEnd"/>
      <w:r w:rsidRPr="00B10320">
        <w:rPr>
          <w:rFonts w:ascii="Lucida Console" w:hAnsi="Lucida Console" w:cs="Microsoft Sans Serif"/>
          <w:sz w:val="20"/>
          <w:szCs w:val="20"/>
          <w:lang w:val="en-US"/>
        </w:rPr>
        <w:t>(struct node));</w:t>
      </w:r>
    </w:p>
    <w:p w14:paraId="0A00A8E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565B5BC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t</w:t>
      </w:r>
      <w:proofErr w:type="spellEnd"/>
      <w:r w:rsidRPr="00B10320">
        <w:rPr>
          <w:rFonts w:ascii="Lucida Console" w:hAnsi="Lucida Console" w:cs="Microsoft Sans Serif"/>
          <w:sz w:val="20"/>
          <w:szCs w:val="20"/>
          <w:lang w:val="en-US"/>
        </w:rPr>
        <w:t>-&gt;data);</w:t>
      </w:r>
    </w:p>
    <w:p w14:paraId="09DC1F2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t-&gt;next=t;</w:t>
      </w:r>
    </w:p>
    <w:p w14:paraId="5CA3264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last=t;</w:t>
      </w:r>
    </w:p>
    <w:p w14:paraId="7A00643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7C112D1A" w14:textId="77777777" w:rsidR="00B10320" w:rsidRPr="00B10320" w:rsidRDefault="00B10320" w:rsidP="00B10320">
      <w:pPr>
        <w:spacing w:after="0"/>
        <w:rPr>
          <w:rFonts w:ascii="Lucida Console" w:hAnsi="Lucida Console" w:cs="Microsoft Sans Serif"/>
          <w:sz w:val="20"/>
          <w:szCs w:val="20"/>
          <w:lang w:val="en-US"/>
        </w:rPr>
      </w:pPr>
    </w:p>
    <w:p w14:paraId="39FC355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spellStart"/>
      <w:proofErr w:type="gramStart"/>
      <w:r w:rsidRPr="00B10320">
        <w:rPr>
          <w:rFonts w:ascii="Lucida Console" w:hAnsi="Lucida Console" w:cs="Microsoft Sans Serif"/>
          <w:sz w:val="20"/>
          <w:szCs w:val="20"/>
          <w:lang w:val="en-US"/>
        </w:rPr>
        <w:t>addatend</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1B97C81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28E3E0A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*t</w:t>
      </w:r>
      <w:proofErr w:type="gramStart"/>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struct node*)malloc(</w:t>
      </w:r>
      <w:proofErr w:type="spellStart"/>
      <w:r w:rsidRPr="00B10320">
        <w:rPr>
          <w:rFonts w:ascii="Lucida Console" w:hAnsi="Lucida Console" w:cs="Microsoft Sans Serif"/>
          <w:sz w:val="20"/>
          <w:szCs w:val="20"/>
          <w:lang w:val="en-US"/>
        </w:rPr>
        <w:t>sizeof</w:t>
      </w:r>
      <w:proofErr w:type="spellEnd"/>
      <w:r w:rsidRPr="00B10320">
        <w:rPr>
          <w:rFonts w:ascii="Lucida Console" w:hAnsi="Lucida Console" w:cs="Microsoft Sans Serif"/>
          <w:sz w:val="20"/>
          <w:szCs w:val="20"/>
          <w:lang w:val="en-US"/>
        </w:rPr>
        <w:t>(struct node));</w:t>
      </w:r>
    </w:p>
    <w:p w14:paraId="492DB59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799C3CA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t</w:t>
      </w:r>
      <w:proofErr w:type="spellEnd"/>
      <w:r w:rsidRPr="00B10320">
        <w:rPr>
          <w:rFonts w:ascii="Lucida Console" w:hAnsi="Lucida Console" w:cs="Microsoft Sans Serif"/>
          <w:sz w:val="20"/>
          <w:szCs w:val="20"/>
          <w:lang w:val="en-US"/>
        </w:rPr>
        <w:t>-&gt;data);</w:t>
      </w:r>
    </w:p>
    <w:p w14:paraId="79D04BA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t-&gt;next=last-&gt;next;</w:t>
      </w:r>
    </w:p>
    <w:p w14:paraId="46F3364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last-&gt;next=t;</w:t>
      </w:r>
    </w:p>
    <w:p w14:paraId="7B7668A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last=t;</w:t>
      </w:r>
    </w:p>
    <w:p w14:paraId="0899E29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129610D3" w14:textId="77777777" w:rsidR="00B10320" w:rsidRPr="00B10320" w:rsidRDefault="00B10320" w:rsidP="00B10320">
      <w:pPr>
        <w:spacing w:after="0"/>
        <w:rPr>
          <w:rFonts w:ascii="Lucida Console" w:hAnsi="Lucida Console" w:cs="Microsoft Sans Serif"/>
          <w:sz w:val="20"/>
          <w:szCs w:val="20"/>
          <w:lang w:val="en-US"/>
        </w:rPr>
      </w:pPr>
    </w:p>
    <w:p w14:paraId="221025F4" w14:textId="77777777" w:rsidR="00B10320" w:rsidRPr="00B10320" w:rsidRDefault="00B10320" w:rsidP="00B10320">
      <w:pPr>
        <w:spacing w:after="0"/>
        <w:rPr>
          <w:rFonts w:ascii="Lucida Console" w:hAnsi="Lucida Console" w:cs="Microsoft Sans Serif"/>
          <w:sz w:val="20"/>
          <w:szCs w:val="20"/>
          <w:lang w:val="en-US"/>
        </w:rPr>
      </w:pPr>
    </w:p>
    <w:p w14:paraId="608CB71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gramStart"/>
      <w:r w:rsidRPr="00B10320">
        <w:rPr>
          <w:rFonts w:ascii="Lucida Console" w:hAnsi="Lucida Console" w:cs="Microsoft Sans Serif"/>
          <w:sz w:val="20"/>
          <w:szCs w:val="20"/>
          <w:lang w:val="en-US"/>
        </w:rPr>
        <w:t>create(</w:t>
      </w:r>
      <w:proofErr w:type="gramEnd"/>
      <w:r w:rsidRPr="00B10320">
        <w:rPr>
          <w:rFonts w:ascii="Lucida Console" w:hAnsi="Lucida Console" w:cs="Microsoft Sans Serif"/>
          <w:sz w:val="20"/>
          <w:szCs w:val="20"/>
          <w:lang w:val="en-US"/>
        </w:rPr>
        <w:t>int n)</w:t>
      </w:r>
    </w:p>
    <w:p w14:paraId="1157CE3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708EA89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 xml:space="preserve">int </w:t>
      </w:r>
      <w:proofErr w:type="spellStart"/>
      <w:r w:rsidRPr="00B10320">
        <w:rPr>
          <w:rFonts w:ascii="Lucida Console" w:hAnsi="Lucida Console" w:cs="Microsoft Sans Serif"/>
          <w:sz w:val="20"/>
          <w:szCs w:val="20"/>
          <w:lang w:val="en-US"/>
        </w:rPr>
        <w:t>i</w:t>
      </w:r>
      <w:proofErr w:type="spellEnd"/>
      <w:r w:rsidRPr="00B10320">
        <w:rPr>
          <w:rFonts w:ascii="Lucida Console" w:hAnsi="Lucida Console" w:cs="Microsoft Sans Serif"/>
          <w:sz w:val="20"/>
          <w:szCs w:val="20"/>
          <w:lang w:val="en-US"/>
        </w:rPr>
        <w:t>;</w:t>
      </w:r>
    </w:p>
    <w:p w14:paraId="2BE65A7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if(n==0)</w:t>
      </w:r>
    </w:p>
    <w:p w14:paraId="3F291DE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276E351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addatemp</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49F76FF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for(</w:t>
      </w:r>
      <w:proofErr w:type="spellStart"/>
      <w:r w:rsidRPr="00B10320">
        <w:rPr>
          <w:rFonts w:ascii="Lucida Console" w:hAnsi="Lucida Console" w:cs="Microsoft Sans Serif"/>
          <w:sz w:val="20"/>
          <w:szCs w:val="20"/>
          <w:lang w:val="en-US"/>
        </w:rPr>
        <w:t>i</w:t>
      </w:r>
      <w:proofErr w:type="spellEnd"/>
      <w:r w:rsidRPr="00B10320">
        <w:rPr>
          <w:rFonts w:ascii="Lucida Console" w:hAnsi="Lucida Console" w:cs="Microsoft Sans Serif"/>
          <w:sz w:val="20"/>
          <w:szCs w:val="20"/>
          <w:lang w:val="en-US"/>
        </w:rPr>
        <w:t>=</w:t>
      </w:r>
      <w:proofErr w:type="gramStart"/>
      <w:r w:rsidRPr="00B10320">
        <w:rPr>
          <w:rFonts w:ascii="Lucida Console" w:hAnsi="Lucida Console" w:cs="Microsoft Sans Serif"/>
          <w:sz w:val="20"/>
          <w:szCs w:val="20"/>
          <w:lang w:val="en-US"/>
        </w:rPr>
        <w:t>1;i</w:t>
      </w:r>
      <w:proofErr w:type="gramEnd"/>
      <w:r w:rsidRPr="00B10320">
        <w:rPr>
          <w:rFonts w:ascii="Lucida Console" w:hAnsi="Lucida Console" w:cs="Microsoft Sans Serif"/>
          <w:sz w:val="20"/>
          <w:szCs w:val="20"/>
          <w:lang w:val="en-US"/>
        </w:rPr>
        <w:t>&lt;</w:t>
      </w:r>
      <w:proofErr w:type="spellStart"/>
      <w:r w:rsidRPr="00B10320">
        <w:rPr>
          <w:rFonts w:ascii="Lucida Console" w:hAnsi="Lucida Console" w:cs="Microsoft Sans Serif"/>
          <w:sz w:val="20"/>
          <w:szCs w:val="20"/>
          <w:lang w:val="en-US"/>
        </w:rPr>
        <w:t>n;i</w:t>
      </w:r>
      <w:proofErr w:type="spellEnd"/>
      <w:r w:rsidRPr="00B10320">
        <w:rPr>
          <w:rFonts w:ascii="Lucida Console" w:hAnsi="Lucida Console" w:cs="Microsoft Sans Serif"/>
          <w:sz w:val="20"/>
          <w:szCs w:val="20"/>
          <w:lang w:val="en-US"/>
        </w:rPr>
        <w:t>++)</w:t>
      </w:r>
    </w:p>
    <w:p w14:paraId="348F7B4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addatend</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7F7901C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6045DE7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gramStart"/>
      <w:r w:rsidRPr="00B10320">
        <w:rPr>
          <w:rFonts w:ascii="Lucida Console" w:hAnsi="Lucida Console" w:cs="Microsoft Sans Serif"/>
          <w:sz w:val="20"/>
          <w:szCs w:val="20"/>
          <w:lang w:val="en-US"/>
        </w:rPr>
        <w:t>display(</w:t>
      </w:r>
      <w:proofErr w:type="gramEnd"/>
      <w:r w:rsidRPr="00B10320">
        <w:rPr>
          <w:rFonts w:ascii="Lucida Console" w:hAnsi="Lucida Console" w:cs="Microsoft Sans Serif"/>
          <w:sz w:val="20"/>
          <w:szCs w:val="20"/>
          <w:lang w:val="en-US"/>
        </w:rPr>
        <w:t>)</w:t>
      </w:r>
    </w:p>
    <w:p w14:paraId="737598C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0172368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if(last==NULL)</w:t>
      </w:r>
    </w:p>
    <w:p w14:paraId="15A289D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178E20A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"EMPTY LIST\n");</w:t>
      </w:r>
    </w:p>
    <w:p w14:paraId="428739B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58BED70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2C4CBF2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*t=last-&gt;next;</w:t>
      </w:r>
    </w:p>
    <w:p w14:paraId="174EF6B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do</w:t>
      </w:r>
    </w:p>
    <w:p w14:paraId="4B5AB9D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7299641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"%d ",t-&gt;data);</w:t>
      </w:r>
    </w:p>
    <w:p w14:paraId="01A2D76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t=t-&gt;next;</w:t>
      </w:r>
    </w:p>
    <w:p w14:paraId="5F2D36B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gramStart"/>
      <w:r w:rsidRPr="00B10320">
        <w:rPr>
          <w:rFonts w:ascii="Lucida Console" w:hAnsi="Lucida Console" w:cs="Microsoft Sans Serif"/>
          <w:sz w:val="20"/>
          <w:szCs w:val="20"/>
          <w:lang w:val="en-US"/>
        </w:rPr>
        <w:t>}while</w:t>
      </w:r>
      <w:proofErr w:type="gramEnd"/>
      <w:r w:rsidRPr="00B10320">
        <w:rPr>
          <w:rFonts w:ascii="Lucida Console" w:hAnsi="Lucida Console" w:cs="Microsoft Sans Serif"/>
          <w:sz w:val="20"/>
          <w:szCs w:val="20"/>
          <w:lang w:val="en-US"/>
        </w:rPr>
        <w:t>(t!=last-&gt;next);</w:t>
      </w:r>
    </w:p>
    <w:p w14:paraId="649A120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05B39222" w14:textId="77777777" w:rsidR="00B10320" w:rsidRPr="00B10320" w:rsidRDefault="00B10320" w:rsidP="00B10320">
      <w:pPr>
        <w:spacing w:after="0"/>
        <w:rPr>
          <w:rFonts w:ascii="Lucida Console" w:hAnsi="Lucida Console" w:cs="Microsoft Sans Serif"/>
          <w:sz w:val="20"/>
          <w:szCs w:val="20"/>
          <w:lang w:val="en-US"/>
        </w:rPr>
      </w:pPr>
    </w:p>
    <w:p w14:paraId="54F9DD2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spellStart"/>
      <w:proofErr w:type="gramStart"/>
      <w:r w:rsidRPr="00B10320">
        <w:rPr>
          <w:rFonts w:ascii="Lucida Console" w:hAnsi="Lucida Console" w:cs="Microsoft Sans Serif"/>
          <w:sz w:val="20"/>
          <w:szCs w:val="20"/>
          <w:lang w:val="en-US"/>
        </w:rPr>
        <w:t>addatbeg</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10A6AB0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64FB7D9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*t</w:t>
      </w:r>
      <w:proofErr w:type="gramStart"/>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struct node*)malloc(</w:t>
      </w:r>
      <w:proofErr w:type="spellStart"/>
      <w:r w:rsidRPr="00B10320">
        <w:rPr>
          <w:rFonts w:ascii="Lucida Console" w:hAnsi="Lucida Console" w:cs="Microsoft Sans Serif"/>
          <w:sz w:val="20"/>
          <w:szCs w:val="20"/>
          <w:lang w:val="en-US"/>
        </w:rPr>
        <w:t>sizeof</w:t>
      </w:r>
      <w:proofErr w:type="spellEnd"/>
      <w:r w:rsidRPr="00B10320">
        <w:rPr>
          <w:rFonts w:ascii="Lucida Console" w:hAnsi="Lucida Console" w:cs="Microsoft Sans Serif"/>
          <w:sz w:val="20"/>
          <w:szCs w:val="20"/>
          <w:lang w:val="en-US"/>
        </w:rPr>
        <w:t>(struct node));</w:t>
      </w:r>
    </w:p>
    <w:p w14:paraId="1F0EBC9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13669EF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t</w:t>
      </w:r>
      <w:proofErr w:type="spellEnd"/>
      <w:r w:rsidRPr="00B10320">
        <w:rPr>
          <w:rFonts w:ascii="Lucida Console" w:hAnsi="Lucida Console" w:cs="Microsoft Sans Serif"/>
          <w:sz w:val="20"/>
          <w:szCs w:val="20"/>
          <w:lang w:val="en-US"/>
        </w:rPr>
        <w:t>-&gt;data);</w:t>
      </w:r>
    </w:p>
    <w:p w14:paraId="62EC371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t-&gt;next=last-&gt;next;</w:t>
      </w:r>
    </w:p>
    <w:p w14:paraId="1B0AB91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last-&gt;next=t;</w:t>
      </w:r>
    </w:p>
    <w:p w14:paraId="056B564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01D916F2" w14:textId="77777777" w:rsidR="00B10320" w:rsidRPr="00B10320" w:rsidRDefault="00B10320" w:rsidP="00B10320">
      <w:pPr>
        <w:spacing w:after="0"/>
        <w:rPr>
          <w:rFonts w:ascii="Lucida Console" w:hAnsi="Lucida Console" w:cs="Microsoft Sans Serif"/>
          <w:sz w:val="20"/>
          <w:szCs w:val="20"/>
          <w:lang w:val="en-US"/>
        </w:rPr>
      </w:pPr>
    </w:p>
    <w:p w14:paraId="0051E3C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spellStart"/>
      <w:proofErr w:type="gramStart"/>
      <w:r w:rsidRPr="00B10320">
        <w:rPr>
          <w:rFonts w:ascii="Lucida Console" w:hAnsi="Lucida Console" w:cs="Microsoft Sans Serif"/>
          <w:sz w:val="20"/>
          <w:szCs w:val="20"/>
          <w:lang w:val="en-US"/>
        </w:rPr>
        <w:t>addafter</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609C4D6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6751EF1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int item;</w:t>
      </w:r>
    </w:p>
    <w:p w14:paraId="4D4DC89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*p=last-&gt;next;</w:t>
      </w:r>
    </w:p>
    <w:p w14:paraId="3C14A85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7F8ACB8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item</w:t>
      </w:r>
      <w:proofErr w:type="spellEnd"/>
      <w:r w:rsidRPr="00B10320">
        <w:rPr>
          <w:rFonts w:ascii="Lucida Console" w:hAnsi="Lucida Console" w:cs="Microsoft Sans Serif"/>
          <w:sz w:val="20"/>
          <w:szCs w:val="20"/>
          <w:lang w:val="en-US"/>
        </w:rPr>
        <w:t>);</w:t>
      </w:r>
    </w:p>
    <w:p w14:paraId="0AAEBD2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do</w:t>
      </w:r>
    </w:p>
    <w:p w14:paraId="6C9C5DF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45CD6E7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if(p-&gt;data==item)</w:t>
      </w:r>
    </w:p>
    <w:p w14:paraId="751301B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75360F2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struct node *t</w:t>
      </w:r>
      <w:proofErr w:type="gramStart"/>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struct node*)malloc(</w:t>
      </w:r>
      <w:proofErr w:type="spellStart"/>
      <w:r w:rsidRPr="00B10320">
        <w:rPr>
          <w:rFonts w:ascii="Lucida Console" w:hAnsi="Lucida Console" w:cs="Microsoft Sans Serif"/>
          <w:sz w:val="20"/>
          <w:szCs w:val="20"/>
          <w:lang w:val="en-US"/>
        </w:rPr>
        <w:t>sizeof</w:t>
      </w:r>
      <w:proofErr w:type="spellEnd"/>
      <w:r w:rsidRPr="00B10320">
        <w:rPr>
          <w:rFonts w:ascii="Lucida Console" w:hAnsi="Lucida Console" w:cs="Microsoft Sans Serif"/>
          <w:sz w:val="20"/>
          <w:szCs w:val="20"/>
          <w:lang w:val="en-US"/>
        </w:rPr>
        <w:t>(struct node));</w:t>
      </w:r>
    </w:p>
    <w:p w14:paraId="35EFB88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48864AB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t</w:t>
      </w:r>
      <w:proofErr w:type="spellEnd"/>
      <w:r w:rsidRPr="00B10320">
        <w:rPr>
          <w:rFonts w:ascii="Lucida Console" w:hAnsi="Lucida Console" w:cs="Microsoft Sans Serif"/>
          <w:sz w:val="20"/>
          <w:szCs w:val="20"/>
          <w:lang w:val="en-US"/>
        </w:rPr>
        <w:t>-&gt;data);</w:t>
      </w:r>
    </w:p>
    <w:p w14:paraId="62EE03A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t-&gt;next=p-&gt;next;</w:t>
      </w:r>
    </w:p>
    <w:p w14:paraId="600E48E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p-&gt;next=t;</w:t>
      </w:r>
    </w:p>
    <w:p w14:paraId="1F10753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if(p==last)</w:t>
      </w:r>
    </w:p>
    <w:p w14:paraId="556E16B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last=t;</w:t>
      </w:r>
    </w:p>
    <w:p w14:paraId="7B69A8B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1F797C1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12999C6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p=p-&gt;next;</w:t>
      </w:r>
    </w:p>
    <w:p w14:paraId="2A12CBE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gramStart"/>
      <w:r w:rsidRPr="00B10320">
        <w:rPr>
          <w:rFonts w:ascii="Lucida Console" w:hAnsi="Lucida Console" w:cs="Microsoft Sans Serif"/>
          <w:sz w:val="20"/>
          <w:szCs w:val="20"/>
          <w:lang w:val="en-US"/>
        </w:rPr>
        <w:t>}while</w:t>
      </w:r>
      <w:proofErr w:type="gramEnd"/>
      <w:r w:rsidRPr="00B10320">
        <w:rPr>
          <w:rFonts w:ascii="Lucida Console" w:hAnsi="Lucida Console" w:cs="Microsoft Sans Serif"/>
          <w:sz w:val="20"/>
          <w:szCs w:val="20"/>
          <w:lang w:val="en-US"/>
        </w:rPr>
        <w:t>(p!=last-&gt;next);</w:t>
      </w:r>
    </w:p>
    <w:p w14:paraId="2E26242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"ELEMENT NOT FOUND");</w:t>
      </w:r>
    </w:p>
    <w:p w14:paraId="0844E87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56962AD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spellStart"/>
      <w:proofErr w:type="gramStart"/>
      <w:r w:rsidRPr="00B10320">
        <w:rPr>
          <w:rFonts w:ascii="Lucida Console" w:hAnsi="Lucida Console" w:cs="Microsoft Sans Serif"/>
          <w:sz w:val="20"/>
          <w:szCs w:val="20"/>
          <w:lang w:val="en-US"/>
        </w:rPr>
        <w:t>addbefore</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59F55FC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3567420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int item;</w:t>
      </w:r>
    </w:p>
    <w:p w14:paraId="555E163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ITEM: ");</w:t>
      </w:r>
    </w:p>
    <w:p w14:paraId="1586EA8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item</w:t>
      </w:r>
      <w:proofErr w:type="spellEnd"/>
      <w:r w:rsidRPr="00B10320">
        <w:rPr>
          <w:rFonts w:ascii="Lucida Console" w:hAnsi="Lucida Console" w:cs="Microsoft Sans Serif"/>
          <w:sz w:val="20"/>
          <w:szCs w:val="20"/>
          <w:lang w:val="en-US"/>
        </w:rPr>
        <w:t>);</w:t>
      </w:r>
    </w:p>
    <w:p w14:paraId="73DF75B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if(last==NULL)</w:t>
      </w:r>
    </w:p>
    <w:p w14:paraId="5EB3A3F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2CA5A39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"LIST IS EMPTY\n");</w:t>
      </w:r>
    </w:p>
    <w:p w14:paraId="698139B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1D90BA6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544B40A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*p=last-&gt;next;</w:t>
      </w:r>
    </w:p>
    <w:p w14:paraId="65FD2F7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if(last-&gt;next-&gt;data==item)</w:t>
      </w:r>
    </w:p>
    <w:p w14:paraId="3D12194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7A5FC19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addatbeg</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46924B5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75613D1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2E72930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do</w:t>
      </w:r>
    </w:p>
    <w:p w14:paraId="7C80039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56173FC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if(p-&gt;next-&gt;data==item)</w:t>
      </w:r>
    </w:p>
    <w:p w14:paraId="54F59F1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6DE3FB6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lastRenderedPageBreak/>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struct node *t</w:t>
      </w:r>
      <w:proofErr w:type="gramStart"/>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struct node*)malloc(</w:t>
      </w:r>
      <w:proofErr w:type="spellStart"/>
      <w:r w:rsidRPr="00B10320">
        <w:rPr>
          <w:rFonts w:ascii="Lucida Console" w:hAnsi="Lucida Console" w:cs="Microsoft Sans Serif"/>
          <w:sz w:val="20"/>
          <w:szCs w:val="20"/>
          <w:lang w:val="en-US"/>
        </w:rPr>
        <w:t>sizeof</w:t>
      </w:r>
      <w:proofErr w:type="spellEnd"/>
      <w:r w:rsidRPr="00B10320">
        <w:rPr>
          <w:rFonts w:ascii="Lucida Console" w:hAnsi="Lucida Console" w:cs="Microsoft Sans Serif"/>
          <w:sz w:val="20"/>
          <w:szCs w:val="20"/>
          <w:lang w:val="en-US"/>
        </w:rPr>
        <w:t>(struct node));</w:t>
      </w:r>
    </w:p>
    <w:p w14:paraId="5E2FBEE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68BACDA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t</w:t>
      </w:r>
      <w:proofErr w:type="spellEnd"/>
      <w:r w:rsidRPr="00B10320">
        <w:rPr>
          <w:rFonts w:ascii="Lucida Console" w:hAnsi="Lucida Console" w:cs="Microsoft Sans Serif"/>
          <w:sz w:val="20"/>
          <w:szCs w:val="20"/>
          <w:lang w:val="en-US"/>
        </w:rPr>
        <w:t>-&gt;data);</w:t>
      </w:r>
    </w:p>
    <w:p w14:paraId="61713D1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t-&gt;next=p-&gt;next;</w:t>
      </w:r>
    </w:p>
    <w:p w14:paraId="5040792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p-&gt;next=t;</w:t>
      </w:r>
    </w:p>
    <w:p w14:paraId="547403E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01C602F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246BAB7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p=p-&gt;next;</w:t>
      </w:r>
    </w:p>
    <w:p w14:paraId="519E053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gramStart"/>
      <w:r w:rsidRPr="00B10320">
        <w:rPr>
          <w:rFonts w:ascii="Lucida Console" w:hAnsi="Lucida Console" w:cs="Microsoft Sans Serif"/>
          <w:sz w:val="20"/>
          <w:szCs w:val="20"/>
          <w:lang w:val="en-US"/>
        </w:rPr>
        <w:t>}while</w:t>
      </w:r>
      <w:proofErr w:type="gramEnd"/>
      <w:r w:rsidRPr="00B10320">
        <w:rPr>
          <w:rFonts w:ascii="Lucida Console" w:hAnsi="Lucida Console" w:cs="Microsoft Sans Serif"/>
          <w:sz w:val="20"/>
          <w:szCs w:val="20"/>
          <w:lang w:val="en-US"/>
        </w:rPr>
        <w:t>(p-&gt;next!=last-&gt;next);</w:t>
      </w:r>
    </w:p>
    <w:p w14:paraId="363B120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"ELEMENT NOT FOUND");</w:t>
      </w:r>
    </w:p>
    <w:p w14:paraId="132F8AD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21EDE3A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void </w:t>
      </w:r>
      <w:proofErr w:type="spellStart"/>
      <w:proofErr w:type="gramStart"/>
      <w:r w:rsidRPr="00B10320">
        <w:rPr>
          <w:rFonts w:ascii="Lucida Console" w:hAnsi="Lucida Console" w:cs="Microsoft Sans Serif"/>
          <w:sz w:val="20"/>
          <w:szCs w:val="20"/>
          <w:lang w:val="en-US"/>
        </w:rPr>
        <w:t>delnode</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3E42273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0AE7951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int data;</w:t>
      </w:r>
    </w:p>
    <w:p w14:paraId="714F75F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struct node *t, *p;</w:t>
      </w:r>
    </w:p>
    <w:p w14:paraId="106D39B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if(last==NULL)</w:t>
      </w:r>
    </w:p>
    <w:p w14:paraId="494B986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7422F52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"LIST IS EMPTY");</w:t>
      </w:r>
    </w:p>
    <w:p w14:paraId="7C246A9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1C19A8A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1F66DB8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DATA: ");</w:t>
      </w:r>
    </w:p>
    <w:p w14:paraId="4800252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data</w:t>
      </w:r>
      <w:proofErr w:type="spellEnd"/>
      <w:r w:rsidRPr="00B10320">
        <w:rPr>
          <w:rFonts w:ascii="Lucida Console" w:hAnsi="Lucida Console" w:cs="Microsoft Sans Serif"/>
          <w:sz w:val="20"/>
          <w:szCs w:val="20"/>
          <w:lang w:val="en-US"/>
        </w:rPr>
        <w:t>);</w:t>
      </w:r>
    </w:p>
    <w:p w14:paraId="489F217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if(last-&gt;next==last)</w:t>
      </w:r>
    </w:p>
    <w:p w14:paraId="1BD39E3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2069382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if(last-&gt;data==data)</w:t>
      </w:r>
    </w:p>
    <w:p w14:paraId="7F9B6B3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086DB27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free(last);</w:t>
      </w:r>
    </w:p>
    <w:p w14:paraId="7363643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last=NULL;</w:t>
      </w:r>
    </w:p>
    <w:p w14:paraId="4707FFD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18EF037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2464F20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"DATA NOT FOUND\n");</w:t>
      </w:r>
    </w:p>
    <w:p w14:paraId="4FA6C64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4C1228D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6FB510F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if(last-&gt;next-&gt;data==data)</w:t>
      </w:r>
    </w:p>
    <w:p w14:paraId="105916F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44D3F5E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t=last-&gt;next;</w:t>
      </w:r>
    </w:p>
    <w:p w14:paraId="128D5A6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last-&gt;next=t-&gt;next;</w:t>
      </w:r>
    </w:p>
    <w:p w14:paraId="53D2508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free(t);</w:t>
      </w:r>
    </w:p>
    <w:p w14:paraId="4668117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2173454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5E353AA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p=last-&gt;next;</w:t>
      </w:r>
    </w:p>
    <w:p w14:paraId="3B175F8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while(p-&gt;</w:t>
      </w:r>
      <w:proofErr w:type="gramStart"/>
      <w:r w:rsidRPr="00B10320">
        <w:rPr>
          <w:rFonts w:ascii="Lucida Console" w:hAnsi="Lucida Console" w:cs="Microsoft Sans Serif"/>
          <w:sz w:val="20"/>
          <w:szCs w:val="20"/>
          <w:lang w:val="en-US"/>
        </w:rPr>
        <w:t>next!=</w:t>
      </w:r>
      <w:proofErr w:type="gramEnd"/>
      <w:r w:rsidRPr="00B10320">
        <w:rPr>
          <w:rFonts w:ascii="Lucida Console" w:hAnsi="Lucida Console" w:cs="Microsoft Sans Serif"/>
          <w:sz w:val="20"/>
          <w:szCs w:val="20"/>
          <w:lang w:val="en-US"/>
        </w:rPr>
        <w:t>last)</w:t>
      </w:r>
    </w:p>
    <w:p w14:paraId="0AB774A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3B02617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if(p-&gt;next-&gt;data==data)</w:t>
      </w:r>
    </w:p>
    <w:p w14:paraId="6561DA4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7600FED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t=p-&gt;next;</w:t>
      </w:r>
    </w:p>
    <w:p w14:paraId="1F3E28E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p-&gt;next=t-&gt;next;</w:t>
      </w:r>
    </w:p>
    <w:p w14:paraId="2EB4A7E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free(t);</w:t>
      </w:r>
    </w:p>
    <w:p w14:paraId="6399E4F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21F0C8D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2D55D16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p=p-&gt;next;</w:t>
      </w:r>
    </w:p>
    <w:p w14:paraId="504F021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0210ADA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if(last-&gt;data==data)</w:t>
      </w:r>
    </w:p>
    <w:p w14:paraId="54E2FCC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2308CDC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last=p;</w:t>
      </w:r>
    </w:p>
    <w:p w14:paraId="23CAB6C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t=p-&gt;next;</w:t>
      </w:r>
    </w:p>
    <w:p w14:paraId="32D2398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p-&gt;next=t-&gt;next;</w:t>
      </w:r>
    </w:p>
    <w:p w14:paraId="45F5859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free(t);</w:t>
      </w:r>
    </w:p>
    <w:p w14:paraId="77140A9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return;</w:t>
      </w:r>
    </w:p>
    <w:p w14:paraId="56E716E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7A67547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"DATA NOT FOUND\n");</w:t>
      </w:r>
    </w:p>
    <w:p w14:paraId="691F64C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746A8F6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 xml:space="preserve">int </w:t>
      </w:r>
      <w:proofErr w:type="gramStart"/>
      <w:r w:rsidRPr="00B10320">
        <w:rPr>
          <w:rFonts w:ascii="Lucida Console" w:hAnsi="Lucida Console" w:cs="Microsoft Sans Serif"/>
          <w:sz w:val="20"/>
          <w:szCs w:val="20"/>
          <w:lang w:val="en-US"/>
        </w:rPr>
        <w:t>main(</w:t>
      </w:r>
      <w:proofErr w:type="gramEnd"/>
      <w:r w:rsidRPr="00B10320">
        <w:rPr>
          <w:rFonts w:ascii="Lucida Console" w:hAnsi="Lucida Console" w:cs="Microsoft Sans Serif"/>
          <w:sz w:val="20"/>
          <w:szCs w:val="20"/>
          <w:lang w:val="en-US"/>
        </w:rPr>
        <w:t>)</w:t>
      </w:r>
    </w:p>
    <w:p w14:paraId="370BF2C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606CA0A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 xml:space="preserve">int </w:t>
      </w:r>
      <w:proofErr w:type="spellStart"/>
      <w:r w:rsidRPr="00B10320">
        <w:rPr>
          <w:rFonts w:ascii="Lucida Console" w:hAnsi="Lucida Console" w:cs="Microsoft Sans Serif"/>
          <w:sz w:val="20"/>
          <w:szCs w:val="20"/>
          <w:lang w:val="en-US"/>
        </w:rPr>
        <w:t>ch</w:t>
      </w:r>
      <w:proofErr w:type="spellEnd"/>
      <w:r w:rsidRPr="00B10320">
        <w:rPr>
          <w:rFonts w:ascii="Lucida Console" w:hAnsi="Lucida Console" w:cs="Microsoft Sans Serif"/>
          <w:sz w:val="20"/>
          <w:szCs w:val="20"/>
          <w:lang w:val="en-US"/>
        </w:rPr>
        <w:t>, n;</w:t>
      </w:r>
    </w:p>
    <w:p w14:paraId="425C8FB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do</w:t>
      </w:r>
    </w:p>
    <w:p w14:paraId="740175C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t>{</w:t>
      </w:r>
    </w:p>
    <w:p w14:paraId="770F620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("\n\n_________________________________\n");</w:t>
      </w:r>
      <w:r w:rsidRPr="00B10320">
        <w:rPr>
          <w:rFonts w:ascii="Lucida Console" w:hAnsi="Lucida Console" w:cs="Microsoft Sans Serif"/>
          <w:sz w:val="20"/>
          <w:szCs w:val="20"/>
          <w:lang w:val="en-US"/>
        </w:rPr>
        <w:tab/>
      </w:r>
    </w:p>
    <w:p w14:paraId="242F81A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"1: CREATE A CIRCULAR LINKEDLIST\n");</w:t>
      </w:r>
    </w:p>
    <w:p w14:paraId="4D8CB90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"2: DISPLAY LINKEDLIST\n");</w:t>
      </w:r>
    </w:p>
    <w:p w14:paraId="2AA4377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"3: ADD  TO EMPTY LIST\n");</w:t>
      </w:r>
    </w:p>
    <w:p w14:paraId="78EF85F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"4: ADD AT BEGINNING\n");</w:t>
      </w:r>
    </w:p>
    <w:p w14:paraId="17F47E5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"5: ADD AT THE END\n");</w:t>
      </w:r>
    </w:p>
    <w:p w14:paraId="199F053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"6: ADD AFTER A NODE\n");</w:t>
      </w:r>
    </w:p>
    <w:p w14:paraId="04976792"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"7: ADD BEFORE A NODE\n");</w:t>
      </w:r>
    </w:p>
    <w:p w14:paraId="3F6D110C"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"8: DELETE A NODE\n");</w:t>
      </w:r>
    </w:p>
    <w:p w14:paraId="5633DE5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"0: PROGRAM END\n");</w:t>
      </w:r>
    </w:p>
    <w:p w14:paraId="1EE669EF"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("_________________________________\n");</w:t>
      </w:r>
    </w:p>
    <w:p w14:paraId="087AA8A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THE CHOICE\n");</w:t>
      </w:r>
    </w:p>
    <w:p w14:paraId="64A3E1C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
    <w:p w14:paraId="7E1A9A5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spellStart"/>
      <w:proofErr w:type="gramEnd"/>
      <w:r w:rsidRPr="00B10320">
        <w:rPr>
          <w:rFonts w:ascii="Lucida Console" w:hAnsi="Lucida Console" w:cs="Microsoft Sans Serif"/>
          <w:sz w:val="20"/>
          <w:szCs w:val="20"/>
          <w:lang w:val="en-US"/>
        </w:rPr>
        <w:t>ch</w:t>
      </w:r>
      <w:proofErr w:type="spellEnd"/>
      <w:r w:rsidRPr="00B10320">
        <w:rPr>
          <w:rFonts w:ascii="Lucida Console" w:hAnsi="Lucida Console" w:cs="Microsoft Sans Serif"/>
          <w:sz w:val="20"/>
          <w:szCs w:val="20"/>
          <w:lang w:val="en-US"/>
        </w:rPr>
        <w:t>);</w:t>
      </w:r>
    </w:p>
    <w:p w14:paraId="5D9EE04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("\n");</w:t>
      </w:r>
    </w:p>
    <w:p w14:paraId="330EEF5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switch(</w:t>
      </w:r>
      <w:proofErr w:type="spellStart"/>
      <w:r w:rsidRPr="00B10320">
        <w:rPr>
          <w:rFonts w:ascii="Lucida Console" w:hAnsi="Lucida Console" w:cs="Microsoft Sans Serif"/>
          <w:sz w:val="20"/>
          <w:szCs w:val="20"/>
          <w:lang w:val="en-US"/>
        </w:rPr>
        <w:t>ch</w:t>
      </w:r>
      <w:proofErr w:type="spellEnd"/>
      <w:r w:rsidRPr="00B10320">
        <w:rPr>
          <w:rFonts w:ascii="Lucida Console" w:hAnsi="Lucida Console" w:cs="Microsoft Sans Serif"/>
          <w:sz w:val="20"/>
          <w:szCs w:val="20"/>
          <w:lang w:val="en-US"/>
        </w:rPr>
        <w:t>)</w:t>
      </w:r>
    </w:p>
    <w:p w14:paraId="5EFFC300"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14E8C94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1:</w:t>
      </w:r>
    </w:p>
    <w:p w14:paraId="417E0F9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"ENTER HOW NODES YOU WANT: ");</w:t>
      </w:r>
    </w:p>
    <w:p w14:paraId="1C29F90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scanf</w:t>
      </w:r>
      <w:proofErr w:type="spell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d</w:t>
      </w:r>
      <w:proofErr w:type="gramStart"/>
      <w:r w:rsidRPr="00B10320">
        <w:rPr>
          <w:rFonts w:ascii="Lucida Console" w:hAnsi="Lucida Console" w:cs="Microsoft Sans Serif"/>
          <w:sz w:val="20"/>
          <w:szCs w:val="20"/>
          <w:lang w:val="en-US"/>
        </w:rPr>
        <w:t>",&amp;</w:t>
      </w:r>
      <w:proofErr w:type="gramEnd"/>
      <w:r w:rsidRPr="00B10320">
        <w:rPr>
          <w:rFonts w:ascii="Lucida Console" w:hAnsi="Lucida Console" w:cs="Microsoft Sans Serif"/>
          <w:sz w:val="20"/>
          <w:szCs w:val="20"/>
          <w:lang w:val="en-US"/>
        </w:rPr>
        <w:t>n</w:t>
      </w:r>
      <w:proofErr w:type="spellEnd"/>
      <w:r w:rsidRPr="00B10320">
        <w:rPr>
          <w:rFonts w:ascii="Lucida Console" w:hAnsi="Lucida Console" w:cs="Microsoft Sans Serif"/>
          <w:sz w:val="20"/>
          <w:szCs w:val="20"/>
          <w:lang w:val="en-US"/>
        </w:rPr>
        <w:t>);</w:t>
      </w:r>
    </w:p>
    <w:p w14:paraId="1143C9E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create(n);</w:t>
      </w:r>
    </w:p>
    <w:p w14:paraId="70A5718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1600C38D"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2:</w:t>
      </w:r>
    </w:p>
    <w:p w14:paraId="365AAF9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gramStart"/>
      <w:r w:rsidRPr="00B10320">
        <w:rPr>
          <w:rFonts w:ascii="Lucida Console" w:hAnsi="Lucida Console" w:cs="Microsoft Sans Serif"/>
          <w:sz w:val="20"/>
          <w:szCs w:val="20"/>
          <w:lang w:val="en-US"/>
        </w:rPr>
        <w:t>display(</w:t>
      </w:r>
      <w:proofErr w:type="gramEnd"/>
      <w:r w:rsidRPr="00B10320">
        <w:rPr>
          <w:rFonts w:ascii="Lucida Console" w:hAnsi="Lucida Console" w:cs="Microsoft Sans Serif"/>
          <w:sz w:val="20"/>
          <w:szCs w:val="20"/>
          <w:lang w:val="en-US"/>
        </w:rPr>
        <w:t>);</w:t>
      </w:r>
    </w:p>
    <w:p w14:paraId="500F3CF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73A305BA"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3:</w:t>
      </w:r>
    </w:p>
    <w:p w14:paraId="501FB8A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addatemp</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6BFB400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20D3F4D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4:</w:t>
      </w:r>
    </w:p>
    <w:p w14:paraId="7E6544E7"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addatbeg</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0E115FD6"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4B96496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5:</w:t>
      </w:r>
    </w:p>
    <w:p w14:paraId="5F8B5BF2" w14:textId="6C300986"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lastRenderedPageBreak/>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addatend</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0053371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137567F1"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6:</w:t>
      </w:r>
    </w:p>
    <w:p w14:paraId="1A214253"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addafter</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08FA2DB9"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00B8C764"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7:</w:t>
      </w:r>
    </w:p>
    <w:p w14:paraId="4BC6014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addbefore</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062CDF4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027EFC1E" w14:textId="3B5040FA"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8:</w:t>
      </w:r>
    </w:p>
    <w:p w14:paraId="5C9AC365"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delnode</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w:t>
      </w:r>
    </w:p>
    <w:p w14:paraId="3846D1E3" w14:textId="322E27B5"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0FEEB3E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case 9:</w:t>
      </w:r>
    </w:p>
    <w:p w14:paraId="5379695B"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break;</w:t>
      </w:r>
    </w:p>
    <w:p w14:paraId="73CBB53A" w14:textId="4CA6BCBC"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default:</w:t>
      </w:r>
    </w:p>
    <w:p w14:paraId="68F464DC" w14:textId="46E5FB4F"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proofErr w:type="gram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w:t>
      </w:r>
      <w:proofErr w:type="gramEnd"/>
      <w:r w:rsidRPr="00B10320">
        <w:rPr>
          <w:rFonts w:ascii="Lucida Console" w:hAnsi="Lucida Console" w:cs="Microsoft Sans Serif"/>
          <w:sz w:val="20"/>
          <w:szCs w:val="20"/>
          <w:lang w:val="en-US"/>
        </w:rPr>
        <w:t>"INVALID CHOICE");</w:t>
      </w:r>
    </w:p>
    <w:p w14:paraId="02CE3041" w14:textId="0F7E3229"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t>}</w:t>
      </w:r>
    </w:p>
    <w:p w14:paraId="3B1DE968"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r w:rsidRPr="00B10320">
        <w:rPr>
          <w:rFonts w:ascii="Lucida Console" w:hAnsi="Lucida Console" w:cs="Microsoft Sans Serif"/>
          <w:sz w:val="20"/>
          <w:szCs w:val="20"/>
          <w:lang w:val="en-US"/>
        </w:rPr>
        <w:tab/>
      </w:r>
      <w:proofErr w:type="spellStart"/>
      <w:r w:rsidRPr="00B10320">
        <w:rPr>
          <w:rFonts w:ascii="Lucida Console" w:hAnsi="Lucida Console" w:cs="Microsoft Sans Serif"/>
          <w:sz w:val="20"/>
          <w:szCs w:val="20"/>
          <w:lang w:val="en-US"/>
        </w:rPr>
        <w:t>printf</w:t>
      </w:r>
      <w:proofErr w:type="spellEnd"/>
      <w:r w:rsidRPr="00B10320">
        <w:rPr>
          <w:rFonts w:ascii="Lucida Console" w:hAnsi="Lucida Console" w:cs="Microsoft Sans Serif"/>
          <w:sz w:val="20"/>
          <w:szCs w:val="20"/>
          <w:lang w:val="en-US"/>
        </w:rPr>
        <w:t>("\n\n\n");</w:t>
      </w:r>
    </w:p>
    <w:p w14:paraId="059012AE" w14:textId="77777777" w:rsidR="00B10320"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ab/>
      </w:r>
      <w:proofErr w:type="gramStart"/>
      <w:r w:rsidRPr="00B10320">
        <w:rPr>
          <w:rFonts w:ascii="Lucida Console" w:hAnsi="Lucida Console" w:cs="Microsoft Sans Serif"/>
          <w:sz w:val="20"/>
          <w:szCs w:val="20"/>
          <w:lang w:val="en-US"/>
        </w:rPr>
        <w:t>}while</w:t>
      </w:r>
      <w:proofErr w:type="gramEnd"/>
      <w:r w:rsidRPr="00B10320">
        <w:rPr>
          <w:rFonts w:ascii="Lucida Console" w:hAnsi="Lucida Console" w:cs="Microsoft Sans Serif"/>
          <w:sz w:val="20"/>
          <w:szCs w:val="20"/>
          <w:lang w:val="en-US"/>
        </w:rPr>
        <w:t>(</w:t>
      </w:r>
      <w:proofErr w:type="spellStart"/>
      <w:r w:rsidRPr="00B10320">
        <w:rPr>
          <w:rFonts w:ascii="Lucida Console" w:hAnsi="Lucida Console" w:cs="Microsoft Sans Serif"/>
          <w:sz w:val="20"/>
          <w:szCs w:val="20"/>
          <w:lang w:val="en-US"/>
        </w:rPr>
        <w:t>ch</w:t>
      </w:r>
      <w:proofErr w:type="spellEnd"/>
      <w:r w:rsidRPr="00B10320">
        <w:rPr>
          <w:rFonts w:ascii="Lucida Console" w:hAnsi="Lucida Console" w:cs="Microsoft Sans Serif"/>
          <w:sz w:val="20"/>
          <w:szCs w:val="20"/>
          <w:lang w:val="en-US"/>
        </w:rPr>
        <w:t>!=9);</w:t>
      </w:r>
    </w:p>
    <w:p w14:paraId="0D26308F" w14:textId="032943CE" w:rsidR="003C42B1" w:rsidRPr="00B10320" w:rsidRDefault="00B10320" w:rsidP="00B10320">
      <w:pPr>
        <w:spacing w:after="0"/>
        <w:rPr>
          <w:rFonts w:ascii="Lucida Console" w:hAnsi="Lucida Console" w:cs="Microsoft Sans Serif"/>
          <w:sz w:val="20"/>
          <w:szCs w:val="20"/>
          <w:lang w:val="en-US"/>
        </w:rPr>
      </w:pPr>
      <w:r w:rsidRPr="00B10320">
        <w:rPr>
          <w:rFonts w:ascii="Lucida Console" w:hAnsi="Lucida Console" w:cs="Microsoft Sans Serif"/>
          <w:sz w:val="20"/>
          <w:szCs w:val="20"/>
          <w:lang w:val="en-US"/>
        </w:rPr>
        <w:t>}</w:t>
      </w:r>
    </w:p>
    <w:p w14:paraId="5DD7B1DE" w14:textId="77777777" w:rsidR="00B10320" w:rsidRDefault="00B10320" w:rsidP="00B32BF5">
      <w:pPr>
        <w:spacing w:after="0"/>
        <w:rPr>
          <w:rFonts w:ascii="Verdana" w:hAnsi="Verdana" w:cs="Microsoft Sans Serif"/>
          <w:b/>
          <w:bCs/>
          <w:sz w:val="28"/>
          <w:szCs w:val="28"/>
          <w:u w:val="single"/>
          <w:lang w:val="en-US"/>
        </w:rPr>
        <w:sectPr w:rsidR="00B10320" w:rsidSect="00B1032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5D64624B" w14:textId="3D43C51A" w:rsidR="003C42B1" w:rsidRDefault="003C42B1" w:rsidP="00B32BF5">
      <w:pPr>
        <w:spacing w:after="0"/>
        <w:rPr>
          <w:rFonts w:ascii="Verdana" w:hAnsi="Verdana" w:cs="Microsoft Sans Serif"/>
          <w:b/>
          <w:bCs/>
          <w:sz w:val="28"/>
          <w:szCs w:val="28"/>
          <w:u w:val="single"/>
          <w:lang w:val="en-US"/>
        </w:rPr>
      </w:pPr>
    </w:p>
    <w:p w14:paraId="14B8C6EB" w14:textId="61660A35" w:rsidR="003C42B1" w:rsidRDefault="00B10320"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343F6F41" w14:textId="1B294540" w:rsidR="00B10320" w:rsidRDefault="0068659A" w:rsidP="00B32BF5">
      <w:pPr>
        <w:spacing w:after="0"/>
        <w:rPr>
          <w:rFonts w:ascii="Verdana" w:hAnsi="Verdana" w:cs="Microsoft Sans Serif"/>
          <w:b/>
          <w:bCs/>
          <w:sz w:val="28"/>
          <w:szCs w:val="28"/>
          <w:u w:val="single"/>
          <w:lang w:val="en-US"/>
        </w:rPr>
      </w:pPr>
      <w:r w:rsidRPr="0068659A">
        <w:rPr>
          <w:rFonts w:ascii="Verdana" w:hAnsi="Verdana" w:cs="Microsoft Sans Serif"/>
          <w:b/>
          <w:bCs/>
          <w:noProof/>
          <w:sz w:val="28"/>
          <w:szCs w:val="28"/>
          <w:u w:val="single"/>
          <w:lang w:val="en-US"/>
        </w:rPr>
        <w:drawing>
          <wp:anchor distT="0" distB="0" distL="114300" distR="114300" simplePos="0" relativeHeight="251703296" behindDoc="0" locked="0" layoutInCell="1" allowOverlap="1" wp14:anchorId="1F4F5CCE" wp14:editId="697932EB">
            <wp:simplePos x="0" y="0"/>
            <wp:positionH relativeFrom="column">
              <wp:posOffset>3145790</wp:posOffset>
            </wp:positionH>
            <wp:positionV relativeFrom="paragraph">
              <wp:posOffset>177346</wp:posOffset>
            </wp:positionV>
            <wp:extent cx="2405380" cy="615759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05380" cy="6157595"/>
                    </a:xfrm>
                    <a:prstGeom prst="rect">
                      <a:avLst/>
                    </a:prstGeom>
                  </pic:spPr>
                </pic:pic>
              </a:graphicData>
            </a:graphic>
            <wp14:sizeRelH relativeFrom="margin">
              <wp14:pctWidth>0</wp14:pctWidth>
            </wp14:sizeRelH>
            <wp14:sizeRelV relativeFrom="margin">
              <wp14:pctHeight>0</wp14:pctHeight>
            </wp14:sizeRelV>
          </wp:anchor>
        </w:drawing>
      </w:r>
      <w:r w:rsidRPr="0068659A">
        <w:rPr>
          <w:rFonts w:ascii="Verdana" w:hAnsi="Verdana" w:cs="Microsoft Sans Serif"/>
          <w:b/>
          <w:bCs/>
          <w:noProof/>
          <w:sz w:val="28"/>
          <w:szCs w:val="28"/>
          <w:u w:val="single"/>
          <w:lang w:val="en-US"/>
        </w:rPr>
        <w:drawing>
          <wp:anchor distT="0" distB="0" distL="114300" distR="114300" simplePos="0" relativeHeight="251702272" behindDoc="0" locked="0" layoutInCell="1" allowOverlap="1" wp14:anchorId="67C283FE" wp14:editId="7842AB41">
            <wp:simplePos x="0" y="0"/>
            <wp:positionH relativeFrom="column">
              <wp:posOffset>-635</wp:posOffset>
            </wp:positionH>
            <wp:positionV relativeFrom="paragraph">
              <wp:posOffset>158115</wp:posOffset>
            </wp:positionV>
            <wp:extent cx="2242185" cy="6176645"/>
            <wp:effectExtent l="0" t="0" r="571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42185" cy="6176645"/>
                    </a:xfrm>
                    <a:prstGeom prst="rect">
                      <a:avLst/>
                    </a:prstGeom>
                  </pic:spPr>
                </pic:pic>
              </a:graphicData>
            </a:graphic>
            <wp14:sizeRelH relativeFrom="margin">
              <wp14:pctWidth>0</wp14:pctWidth>
            </wp14:sizeRelH>
            <wp14:sizeRelV relativeFrom="margin">
              <wp14:pctHeight>0</wp14:pctHeight>
            </wp14:sizeRelV>
          </wp:anchor>
        </w:drawing>
      </w:r>
    </w:p>
    <w:p w14:paraId="744B262D" w14:textId="223C4F5B" w:rsidR="00B10320" w:rsidRDefault="00B10320" w:rsidP="00B32BF5">
      <w:pPr>
        <w:spacing w:after="0"/>
        <w:rPr>
          <w:rFonts w:ascii="Verdana" w:hAnsi="Verdana" w:cs="Microsoft Sans Serif"/>
          <w:b/>
          <w:bCs/>
          <w:sz w:val="28"/>
          <w:szCs w:val="28"/>
          <w:u w:val="single"/>
          <w:lang w:val="en-US"/>
        </w:rPr>
      </w:pPr>
    </w:p>
    <w:p w14:paraId="00DAD6C9" w14:textId="70CDA067" w:rsidR="003C42B1" w:rsidRDefault="003C42B1" w:rsidP="00B32BF5">
      <w:pPr>
        <w:spacing w:after="0"/>
        <w:rPr>
          <w:rFonts w:ascii="Verdana" w:hAnsi="Verdana" w:cs="Microsoft Sans Serif"/>
          <w:b/>
          <w:bCs/>
          <w:sz w:val="28"/>
          <w:szCs w:val="28"/>
          <w:u w:val="single"/>
          <w:lang w:val="en-US"/>
        </w:rPr>
      </w:pPr>
    </w:p>
    <w:p w14:paraId="39E0F2DD" w14:textId="6ED47B07" w:rsidR="003C42B1" w:rsidRDefault="003C42B1" w:rsidP="00B32BF5">
      <w:pPr>
        <w:spacing w:after="0"/>
        <w:rPr>
          <w:rFonts w:ascii="Verdana" w:hAnsi="Verdana" w:cs="Microsoft Sans Serif"/>
          <w:b/>
          <w:bCs/>
          <w:sz w:val="28"/>
          <w:szCs w:val="28"/>
          <w:u w:val="single"/>
          <w:lang w:val="en-US"/>
        </w:rPr>
      </w:pPr>
    </w:p>
    <w:p w14:paraId="5EC02419" w14:textId="16F1CE61" w:rsidR="003C42B1" w:rsidRDefault="003C42B1" w:rsidP="00B32BF5">
      <w:pPr>
        <w:spacing w:after="0"/>
        <w:rPr>
          <w:rFonts w:ascii="Verdana" w:hAnsi="Verdana" w:cs="Microsoft Sans Serif"/>
          <w:b/>
          <w:bCs/>
          <w:sz w:val="28"/>
          <w:szCs w:val="28"/>
          <w:u w:val="single"/>
          <w:lang w:val="en-US"/>
        </w:rPr>
      </w:pPr>
    </w:p>
    <w:p w14:paraId="05CCA228" w14:textId="6C448182" w:rsidR="003C42B1" w:rsidRDefault="003C42B1" w:rsidP="00B32BF5">
      <w:pPr>
        <w:spacing w:after="0"/>
        <w:rPr>
          <w:rFonts w:ascii="Verdana" w:hAnsi="Verdana" w:cs="Microsoft Sans Serif"/>
          <w:b/>
          <w:bCs/>
          <w:sz w:val="28"/>
          <w:szCs w:val="28"/>
          <w:u w:val="single"/>
          <w:lang w:val="en-US"/>
        </w:rPr>
      </w:pPr>
    </w:p>
    <w:p w14:paraId="34EDECE5" w14:textId="680880CE" w:rsidR="003C42B1" w:rsidRDefault="003C42B1" w:rsidP="00B32BF5">
      <w:pPr>
        <w:spacing w:after="0"/>
        <w:rPr>
          <w:rFonts w:ascii="Verdana" w:hAnsi="Verdana" w:cs="Microsoft Sans Serif"/>
          <w:b/>
          <w:bCs/>
          <w:sz w:val="28"/>
          <w:szCs w:val="28"/>
          <w:u w:val="single"/>
          <w:lang w:val="en-US"/>
        </w:rPr>
      </w:pPr>
    </w:p>
    <w:p w14:paraId="41DFBAA5" w14:textId="3F081C91" w:rsidR="003C42B1" w:rsidRDefault="003C42B1" w:rsidP="00B32BF5">
      <w:pPr>
        <w:spacing w:after="0"/>
        <w:rPr>
          <w:rFonts w:ascii="Verdana" w:hAnsi="Verdana" w:cs="Microsoft Sans Serif"/>
          <w:b/>
          <w:bCs/>
          <w:sz w:val="28"/>
          <w:szCs w:val="28"/>
          <w:u w:val="single"/>
          <w:lang w:val="en-US"/>
        </w:rPr>
      </w:pPr>
    </w:p>
    <w:p w14:paraId="353CAB3C" w14:textId="7381FE5A" w:rsidR="003C42B1" w:rsidRDefault="003C42B1" w:rsidP="00B32BF5">
      <w:pPr>
        <w:spacing w:after="0"/>
        <w:rPr>
          <w:rFonts w:ascii="Verdana" w:hAnsi="Verdana" w:cs="Microsoft Sans Serif"/>
          <w:b/>
          <w:bCs/>
          <w:sz w:val="28"/>
          <w:szCs w:val="28"/>
          <w:u w:val="single"/>
          <w:lang w:val="en-US"/>
        </w:rPr>
      </w:pPr>
    </w:p>
    <w:p w14:paraId="5D07AF91" w14:textId="0AE724AC" w:rsidR="003C42B1" w:rsidRDefault="003C42B1" w:rsidP="00B32BF5">
      <w:pPr>
        <w:spacing w:after="0"/>
        <w:rPr>
          <w:rFonts w:ascii="Verdana" w:hAnsi="Verdana" w:cs="Microsoft Sans Serif"/>
          <w:b/>
          <w:bCs/>
          <w:sz w:val="28"/>
          <w:szCs w:val="28"/>
          <w:u w:val="single"/>
          <w:lang w:val="en-US"/>
        </w:rPr>
      </w:pPr>
    </w:p>
    <w:p w14:paraId="6076898A" w14:textId="3E874FAB" w:rsidR="003C42B1" w:rsidRDefault="003C42B1" w:rsidP="00B32BF5">
      <w:pPr>
        <w:spacing w:after="0"/>
        <w:rPr>
          <w:rFonts w:ascii="Verdana" w:hAnsi="Verdana" w:cs="Microsoft Sans Serif"/>
          <w:b/>
          <w:bCs/>
          <w:sz w:val="28"/>
          <w:szCs w:val="28"/>
          <w:u w:val="single"/>
          <w:lang w:val="en-US"/>
        </w:rPr>
      </w:pPr>
    </w:p>
    <w:p w14:paraId="68083979" w14:textId="1E91B572" w:rsidR="003C42B1" w:rsidRDefault="003C42B1" w:rsidP="00B32BF5">
      <w:pPr>
        <w:spacing w:after="0"/>
        <w:rPr>
          <w:rFonts w:ascii="Verdana" w:hAnsi="Verdana" w:cs="Microsoft Sans Serif"/>
          <w:b/>
          <w:bCs/>
          <w:sz w:val="28"/>
          <w:szCs w:val="28"/>
          <w:u w:val="single"/>
          <w:lang w:val="en-US"/>
        </w:rPr>
      </w:pPr>
    </w:p>
    <w:p w14:paraId="56EA8BC3" w14:textId="7F009E43" w:rsidR="003C42B1" w:rsidRDefault="003C42B1" w:rsidP="00B32BF5">
      <w:pPr>
        <w:spacing w:after="0"/>
        <w:rPr>
          <w:rFonts w:ascii="Verdana" w:hAnsi="Verdana" w:cs="Microsoft Sans Serif"/>
          <w:b/>
          <w:bCs/>
          <w:sz w:val="28"/>
          <w:szCs w:val="28"/>
          <w:u w:val="single"/>
          <w:lang w:val="en-US"/>
        </w:rPr>
      </w:pPr>
    </w:p>
    <w:p w14:paraId="55C47C28" w14:textId="6DDBE245" w:rsidR="003C42B1" w:rsidRDefault="003C42B1" w:rsidP="00B32BF5">
      <w:pPr>
        <w:spacing w:after="0"/>
        <w:rPr>
          <w:rFonts w:ascii="Verdana" w:hAnsi="Verdana" w:cs="Microsoft Sans Serif"/>
          <w:b/>
          <w:bCs/>
          <w:sz w:val="28"/>
          <w:szCs w:val="28"/>
          <w:u w:val="single"/>
          <w:lang w:val="en-US"/>
        </w:rPr>
      </w:pPr>
    </w:p>
    <w:p w14:paraId="278465CE" w14:textId="1D4269AD" w:rsidR="003C42B1" w:rsidRDefault="003C42B1" w:rsidP="00B32BF5">
      <w:pPr>
        <w:spacing w:after="0"/>
        <w:rPr>
          <w:rFonts w:ascii="Verdana" w:hAnsi="Verdana" w:cs="Microsoft Sans Serif"/>
          <w:b/>
          <w:bCs/>
          <w:sz w:val="28"/>
          <w:szCs w:val="28"/>
          <w:u w:val="single"/>
          <w:lang w:val="en-US"/>
        </w:rPr>
      </w:pPr>
    </w:p>
    <w:p w14:paraId="17DCE386" w14:textId="10113EB6" w:rsidR="003C42B1" w:rsidRDefault="003C42B1" w:rsidP="00B32BF5">
      <w:pPr>
        <w:spacing w:after="0"/>
        <w:rPr>
          <w:rFonts w:ascii="Verdana" w:hAnsi="Verdana" w:cs="Microsoft Sans Serif"/>
          <w:b/>
          <w:bCs/>
          <w:sz w:val="28"/>
          <w:szCs w:val="28"/>
          <w:u w:val="single"/>
          <w:lang w:val="en-US"/>
        </w:rPr>
      </w:pPr>
    </w:p>
    <w:p w14:paraId="009F73FC" w14:textId="00312FF1" w:rsidR="003C42B1" w:rsidRDefault="003C42B1" w:rsidP="00B32BF5">
      <w:pPr>
        <w:spacing w:after="0"/>
        <w:rPr>
          <w:rFonts w:ascii="Verdana" w:hAnsi="Verdana" w:cs="Microsoft Sans Serif"/>
          <w:b/>
          <w:bCs/>
          <w:sz w:val="28"/>
          <w:szCs w:val="28"/>
          <w:u w:val="single"/>
          <w:lang w:val="en-US"/>
        </w:rPr>
      </w:pPr>
    </w:p>
    <w:p w14:paraId="7A08D62A" w14:textId="400CF5A4" w:rsidR="003C42B1" w:rsidRDefault="003C42B1" w:rsidP="00B32BF5">
      <w:pPr>
        <w:spacing w:after="0"/>
        <w:rPr>
          <w:rFonts w:ascii="Verdana" w:hAnsi="Verdana" w:cs="Microsoft Sans Serif"/>
          <w:b/>
          <w:bCs/>
          <w:sz w:val="28"/>
          <w:szCs w:val="28"/>
          <w:u w:val="single"/>
          <w:lang w:val="en-US"/>
        </w:rPr>
      </w:pPr>
    </w:p>
    <w:p w14:paraId="4C3863A1" w14:textId="2A52E32B" w:rsidR="003C42B1" w:rsidRDefault="003C42B1" w:rsidP="00B32BF5">
      <w:pPr>
        <w:spacing w:after="0"/>
        <w:rPr>
          <w:rFonts w:ascii="Verdana" w:hAnsi="Verdana" w:cs="Microsoft Sans Serif"/>
          <w:b/>
          <w:bCs/>
          <w:sz w:val="28"/>
          <w:szCs w:val="28"/>
          <w:u w:val="single"/>
          <w:lang w:val="en-US"/>
        </w:rPr>
      </w:pPr>
    </w:p>
    <w:p w14:paraId="48E1ADA1" w14:textId="14CEDE7F" w:rsidR="003C42B1" w:rsidRDefault="003C42B1" w:rsidP="00B32BF5">
      <w:pPr>
        <w:spacing w:after="0"/>
        <w:rPr>
          <w:rFonts w:ascii="Verdana" w:hAnsi="Verdana" w:cs="Microsoft Sans Serif"/>
          <w:b/>
          <w:bCs/>
          <w:sz w:val="28"/>
          <w:szCs w:val="28"/>
          <w:u w:val="single"/>
          <w:lang w:val="en-US"/>
        </w:rPr>
      </w:pPr>
    </w:p>
    <w:p w14:paraId="5F3A5BEB" w14:textId="5CE51F89" w:rsidR="003C42B1" w:rsidRDefault="003C42B1" w:rsidP="00B32BF5">
      <w:pPr>
        <w:spacing w:after="0"/>
        <w:rPr>
          <w:rFonts w:ascii="Verdana" w:hAnsi="Verdana" w:cs="Microsoft Sans Serif"/>
          <w:b/>
          <w:bCs/>
          <w:sz w:val="28"/>
          <w:szCs w:val="28"/>
          <w:u w:val="single"/>
          <w:lang w:val="en-US"/>
        </w:rPr>
      </w:pPr>
    </w:p>
    <w:p w14:paraId="5CF7AA74" w14:textId="2452FC42" w:rsidR="003C42B1" w:rsidRDefault="003C42B1" w:rsidP="00B32BF5">
      <w:pPr>
        <w:spacing w:after="0"/>
        <w:rPr>
          <w:rFonts w:ascii="Verdana" w:hAnsi="Verdana" w:cs="Microsoft Sans Serif"/>
          <w:b/>
          <w:bCs/>
          <w:sz w:val="28"/>
          <w:szCs w:val="28"/>
          <w:u w:val="single"/>
          <w:lang w:val="en-US"/>
        </w:rPr>
      </w:pPr>
    </w:p>
    <w:p w14:paraId="1EA43AD5" w14:textId="1D71C277" w:rsidR="003C42B1" w:rsidRDefault="003C42B1" w:rsidP="00B32BF5">
      <w:pPr>
        <w:spacing w:after="0"/>
        <w:rPr>
          <w:rFonts w:ascii="Verdana" w:hAnsi="Verdana" w:cs="Microsoft Sans Serif"/>
          <w:b/>
          <w:bCs/>
          <w:sz w:val="28"/>
          <w:szCs w:val="28"/>
          <w:u w:val="single"/>
          <w:lang w:val="en-US"/>
        </w:rPr>
      </w:pPr>
    </w:p>
    <w:p w14:paraId="303E14D7" w14:textId="58B24C21" w:rsidR="003C42B1" w:rsidRDefault="003C42B1" w:rsidP="00B32BF5">
      <w:pPr>
        <w:spacing w:after="0"/>
        <w:rPr>
          <w:rFonts w:ascii="Verdana" w:hAnsi="Verdana" w:cs="Microsoft Sans Serif"/>
          <w:b/>
          <w:bCs/>
          <w:sz w:val="28"/>
          <w:szCs w:val="28"/>
          <w:u w:val="single"/>
          <w:lang w:val="en-US"/>
        </w:rPr>
      </w:pPr>
    </w:p>
    <w:p w14:paraId="4B1F6787" w14:textId="0ED38235" w:rsidR="003C42B1" w:rsidRDefault="003C42B1" w:rsidP="00B32BF5">
      <w:pPr>
        <w:spacing w:after="0"/>
        <w:rPr>
          <w:rFonts w:ascii="Verdana" w:hAnsi="Verdana" w:cs="Microsoft Sans Serif"/>
          <w:b/>
          <w:bCs/>
          <w:sz w:val="28"/>
          <w:szCs w:val="28"/>
          <w:u w:val="single"/>
          <w:lang w:val="en-US"/>
        </w:rPr>
      </w:pPr>
    </w:p>
    <w:p w14:paraId="6336EEC3" w14:textId="4D72A1EE" w:rsidR="003C42B1" w:rsidRDefault="003C42B1" w:rsidP="00B32BF5">
      <w:pPr>
        <w:spacing w:after="0"/>
        <w:rPr>
          <w:rFonts w:ascii="Verdana" w:hAnsi="Verdana" w:cs="Microsoft Sans Serif"/>
          <w:b/>
          <w:bCs/>
          <w:sz w:val="28"/>
          <w:szCs w:val="28"/>
          <w:u w:val="single"/>
          <w:lang w:val="en-US"/>
        </w:rPr>
      </w:pPr>
    </w:p>
    <w:p w14:paraId="41BB014D" w14:textId="3E2DB8A5" w:rsidR="003C42B1" w:rsidRDefault="003C42B1" w:rsidP="00B32BF5">
      <w:pPr>
        <w:spacing w:after="0"/>
        <w:rPr>
          <w:rFonts w:ascii="Verdana" w:hAnsi="Verdana" w:cs="Microsoft Sans Serif"/>
          <w:b/>
          <w:bCs/>
          <w:sz w:val="28"/>
          <w:szCs w:val="28"/>
          <w:u w:val="single"/>
          <w:lang w:val="en-US"/>
        </w:rPr>
      </w:pPr>
    </w:p>
    <w:p w14:paraId="7B116B54" w14:textId="664F6A1A" w:rsidR="003C42B1" w:rsidRDefault="003C42B1" w:rsidP="00B32BF5">
      <w:pPr>
        <w:spacing w:after="0"/>
        <w:rPr>
          <w:rFonts w:ascii="Verdana" w:hAnsi="Verdana" w:cs="Microsoft Sans Serif"/>
          <w:b/>
          <w:bCs/>
          <w:sz w:val="28"/>
          <w:szCs w:val="28"/>
          <w:u w:val="single"/>
          <w:lang w:val="en-US"/>
        </w:rPr>
      </w:pPr>
    </w:p>
    <w:p w14:paraId="0FA65990" w14:textId="7265D311" w:rsidR="003C42B1" w:rsidRDefault="0068659A" w:rsidP="00B32BF5">
      <w:pPr>
        <w:spacing w:after="0"/>
        <w:rPr>
          <w:rFonts w:ascii="Verdana" w:hAnsi="Verdana" w:cs="Microsoft Sans Serif"/>
          <w:b/>
          <w:bCs/>
          <w:sz w:val="28"/>
          <w:szCs w:val="28"/>
          <w:u w:val="single"/>
          <w:lang w:val="en-US"/>
        </w:rPr>
      </w:pPr>
      <w:r w:rsidRPr="0068659A">
        <w:rPr>
          <w:rFonts w:ascii="Verdana" w:hAnsi="Verdana" w:cs="Microsoft Sans Serif"/>
          <w:b/>
          <w:bCs/>
          <w:noProof/>
          <w:sz w:val="28"/>
          <w:szCs w:val="28"/>
          <w:u w:val="single"/>
          <w:lang w:val="en-US"/>
        </w:rPr>
        <w:lastRenderedPageBreak/>
        <w:drawing>
          <wp:anchor distT="0" distB="0" distL="114300" distR="114300" simplePos="0" relativeHeight="251704320" behindDoc="0" locked="0" layoutInCell="1" allowOverlap="1" wp14:anchorId="5F3EF121" wp14:editId="0D725527">
            <wp:simplePos x="0" y="0"/>
            <wp:positionH relativeFrom="column">
              <wp:posOffset>-348615</wp:posOffset>
            </wp:positionH>
            <wp:positionV relativeFrom="paragraph">
              <wp:posOffset>190500</wp:posOffset>
            </wp:positionV>
            <wp:extent cx="4018280" cy="5975985"/>
            <wp:effectExtent l="0" t="0" r="1270" b="57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018280" cy="5975985"/>
                    </a:xfrm>
                    <a:prstGeom prst="rect">
                      <a:avLst/>
                    </a:prstGeom>
                  </pic:spPr>
                </pic:pic>
              </a:graphicData>
            </a:graphic>
            <wp14:sizeRelH relativeFrom="margin">
              <wp14:pctWidth>0</wp14:pctWidth>
            </wp14:sizeRelH>
            <wp14:sizeRelV relativeFrom="margin">
              <wp14:pctHeight>0</wp14:pctHeight>
            </wp14:sizeRelV>
          </wp:anchor>
        </w:drawing>
      </w:r>
      <w:r w:rsidRPr="0068659A">
        <w:rPr>
          <w:rFonts w:ascii="Verdana" w:hAnsi="Verdana" w:cs="Microsoft Sans Serif"/>
          <w:b/>
          <w:bCs/>
          <w:noProof/>
          <w:sz w:val="28"/>
          <w:szCs w:val="28"/>
          <w:u w:val="single"/>
          <w:lang w:val="en-US"/>
        </w:rPr>
        <w:drawing>
          <wp:anchor distT="0" distB="0" distL="114300" distR="114300" simplePos="0" relativeHeight="251705344" behindDoc="0" locked="0" layoutInCell="1" allowOverlap="1" wp14:anchorId="25AC8850" wp14:editId="665040B6">
            <wp:simplePos x="0" y="0"/>
            <wp:positionH relativeFrom="column">
              <wp:posOffset>3755118</wp:posOffset>
            </wp:positionH>
            <wp:positionV relativeFrom="paragraph">
              <wp:posOffset>195399</wp:posOffset>
            </wp:positionV>
            <wp:extent cx="2438611" cy="5906012"/>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38611" cy="5906012"/>
                    </a:xfrm>
                    <a:prstGeom prst="rect">
                      <a:avLst/>
                    </a:prstGeom>
                  </pic:spPr>
                </pic:pic>
              </a:graphicData>
            </a:graphic>
          </wp:anchor>
        </w:drawing>
      </w:r>
    </w:p>
    <w:p w14:paraId="1125B8C5" w14:textId="1420B82D" w:rsidR="003C42B1" w:rsidRDefault="003C42B1" w:rsidP="00B32BF5">
      <w:pPr>
        <w:spacing w:after="0"/>
        <w:rPr>
          <w:rFonts w:ascii="Verdana" w:hAnsi="Verdana" w:cs="Microsoft Sans Serif"/>
          <w:b/>
          <w:bCs/>
          <w:sz w:val="28"/>
          <w:szCs w:val="28"/>
          <w:u w:val="single"/>
          <w:lang w:val="en-US"/>
        </w:rPr>
      </w:pPr>
    </w:p>
    <w:p w14:paraId="54876DB8" w14:textId="77777777" w:rsidR="003C42B1" w:rsidRDefault="003C42B1" w:rsidP="00B32BF5">
      <w:pPr>
        <w:spacing w:after="0"/>
        <w:rPr>
          <w:rFonts w:ascii="Verdana" w:hAnsi="Verdana" w:cs="Microsoft Sans Serif"/>
          <w:b/>
          <w:bCs/>
          <w:sz w:val="28"/>
          <w:szCs w:val="28"/>
          <w:u w:val="single"/>
          <w:lang w:val="en-US"/>
        </w:rPr>
      </w:pPr>
    </w:p>
    <w:p w14:paraId="379BE759" w14:textId="77777777" w:rsidR="0068659A" w:rsidRDefault="0068659A" w:rsidP="00B32BF5">
      <w:pPr>
        <w:spacing w:after="0"/>
        <w:rPr>
          <w:rFonts w:ascii="Verdana" w:hAnsi="Verdana" w:cs="Microsoft Sans Serif"/>
          <w:b/>
          <w:bCs/>
          <w:sz w:val="28"/>
          <w:szCs w:val="28"/>
          <w:u w:val="single"/>
          <w:lang w:val="en-US"/>
        </w:rPr>
      </w:pPr>
    </w:p>
    <w:p w14:paraId="722E9E37" w14:textId="77777777" w:rsidR="0068659A" w:rsidRDefault="0068659A" w:rsidP="00B32BF5">
      <w:pPr>
        <w:spacing w:after="0"/>
        <w:rPr>
          <w:rFonts w:ascii="Verdana" w:hAnsi="Verdana" w:cs="Microsoft Sans Serif"/>
          <w:b/>
          <w:bCs/>
          <w:sz w:val="28"/>
          <w:szCs w:val="28"/>
          <w:u w:val="single"/>
          <w:lang w:val="en-US"/>
        </w:rPr>
      </w:pPr>
    </w:p>
    <w:p w14:paraId="0A008AB1" w14:textId="77777777" w:rsidR="0068659A" w:rsidRDefault="0068659A" w:rsidP="00B32BF5">
      <w:pPr>
        <w:spacing w:after="0"/>
        <w:rPr>
          <w:rFonts w:ascii="Verdana" w:hAnsi="Verdana" w:cs="Microsoft Sans Serif"/>
          <w:b/>
          <w:bCs/>
          <w:sz w:val="28"/>
          <w:szCs w:val="28"/>
          <w:u w:val="single"/>
          <w:lang w:val="en-US"/>
        </w:rPr>
      </w:pPr>
    </w:p>
    <w:p w14:paraId="7F31F55A" w14:textId="77777777" w:rsidR="0068659A" w:rsidRDefault="0068659A" w:rsidP="00B32BF5">
      <w:pPr>
        <w:spacing w:after="0"/>
        <w:rPr>
          <w:rFonts w:ascii="Verdana" w:hAnsi="Verdana" w:cs="Microsoft Sans Serif"/>
          <w:b/>
          <w:bCs/>
          <w:sz w:val="28"/>
          <w:szCs w:val="28"/>
          <w:u w:val="single"/>
          <w:lang w:val="en-US"/>
        </w:rPr>
      </w:pPr>
    </w:p>
    <w:p w14:paraId="6F86F8BF" w14:textId="77777777" w:rsidR="0068659A" w:rsidRDefault="0068659A" w:rsidP="00B32BF5">
      <w:pPr>
        <w:spacing w:after="0"/>
        <w:rPr>
          <w:rFonts w:ascii="Verdana" w:hAnsi="Verdana" w:cs="Microsoft Sans Serif"/>
          <w:b/>
          <w:bCs/>
          <w:sz w:val="28"/>
          <w:szCs w:val="28"/>
          <w:u w:val="single"/>
          <w:lang w:val="en-US"/>
        </w:rPr>
      </w:pPr>
    </w:p>
    <w:p w14:paraId="63ED192F" w14:textId="77777777" w:rsidR="0068659A" w:rsidRDefault="0068659A" w:rsidP="00B32BF5">
      <w:pPr>
        <w:spacing w:after="0"/>
        <w:rPr>
          <w:rFonts w:ascii="Verdana" w:hAnsi="Verdana" w:cs="Microsoft Sans Serif"/>
          <w:b/>
          <w:bCs/>
          <w:sz w:val="28"/>
          <w:szCs w:val="28"/>
          <w:u w:val="single"/>
          <w:lang w:val="en-US"/>
        </w:rPr>
      </w:pPr>
    </w:p>
    <w:p w14:paraId="121DBB4A" w14:textId="77777777" w:rsidR="0068659A" w:rsidRDefault="0068659A" w:rsidP="00B32BF5">
      <w:pPr>
        <w:spacing w:after="0"/>
        <w:rPr>
          <w:rFonts w:ascii="Verdana" w:hAnsi="Verdana" w:cs="Microsoft Sans Serif"/>
          <w:b/>
          <w:bCs/>
          <w:sz w:val="28"/>
          <w:szCs w:val="28"/>
          <w:u w:val="single"/>
          <w:lang w:val="en-US"/>
        </w:rPr>
      </w:pPr>
    </w:p>
    <w:p w14:paraId="2CEBBC0E" w14:textId="7E47FB41" w:rsid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3)</w:t>
      </w:r>
    </w:p>
    <w:p w14:paraId="2A7EEBFE" w14:textId="62304105" w:rsidR="00440989" w:rsidRDefault="00440989" w:rsidP="00B32BF5">
      <w:pPr>
        <w:spacing w:after="0"/>
        <w:rPr>
          <w:rFonts w:ascii="Verdana" w:hAnsi="Verdana" w:cs="Microsoft Sans Serif"/>
          <w:b/>
          <w:bCs/>
          <w:sz w:val="28"/>
          <w:szCs w:val="28"/>
          <w:u w:val="single"/>
          <w:lang w:val="en-US"/>
        </w:rPr>
      </w:pPr>
    </w:p>
    <w:p w14:paraId="39731748" w14:textId="77777777" w:rsidR="00440989" w:rsidRDefault="00440989" w:rsidP="00440989">
      <w:pPr>
        <w:spacing w:after="0"/>
        <w:rPr>
          <w:rFonts w:ascii="Lucida Console" w:hAnsi="Lucida Console" w:cs="Microsoft Sans Serif"/>
          <w:sz w:val="20"/>
          <w:szCs w:val="20"/>
          <w:lang w:val="en-US"/>
        </w:rPr>
        <w:sectPr w:rsidR="00440989" w:rsidSect="003C42B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44DEB41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#include&lt;stdio.h&gt;</w:t>
      </w:r>
    </w:p>
    <w:p w14:paraId="2EAFDB8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#include&lt;stdlib.h&gt;</w:t>
      </w:r>
    </w:p>
    <w:p w14:paraId="2B84B51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struct DLL</w:t>
      </w:r>
    </w:p>
    <w:p w14:paraId="1D23E2F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04C5D1C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DLL *</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w:t>
      </w:r>
    </w:p>
    <w:p w14:paraId="340D88C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int data;</w:t>
      </w:r>
    </w:p>
    <w:p w14:paraId="0645DB3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DLL *next;</w:t>
      </w:r>
    </w:p>
    <w:p w14:paraId="40F7B668" w14:textId="77777777" w:rsidR="00440989" w:rsidRPr="00440989" w:rsidRDefault="00440989" w:rsidP="00440989">
      <w:pPr>
        <w:spacing w:after="0"/>
        <w:rPr>
          <w:rFonts w:ascii="Lucida Console" w:hAnsi="Lucida Console" w:cs="Microsoft Sans Serif"/>
          <w:sz w:val="20"/>
          <w:szCs w:val="20"/>
          <w:lang w:val="en-US"/>
        </w:rPr>
      </w:pPr>
      <w:proofErr w:type="gramStart"/>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start=NULL;</w:t>
      </w:r>
    </w:p>
    <w:p w14:paraId="7A1D7D0F" w14:textId="77777777" w:rsidR="00440989" w:rsidRPr="00440989" w:rsidRDefault="00440989" w:rsidP="00440989">
      <w:pPr>
        <w:spacing w:after="0"/>
        <w:rPr>
          <w:rFonts w:ascii="Lucida Console" w:hAnsi="Lucida Console" w:cs="Microsoft Sans Serif"/>
          <w:sz w:val="20"/>
          <w:szCs w:val="20"/>
          <w:lang w:val="en-US"/>
        </w:rPr>
      </w:pPr>
    </w:p>
    <w:p w14:paraId="58539B0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struct CLL</w:t>
      </w:r>
    </w:p>
    <w:p w14:paraId="1A6EB7F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2493DAC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int data;</w:t>
      </w:r>
    </w:p>
    <w:p w14:paraId="573C63D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CLL *next;</w:t>
      </w:r>
    </w:p>
    <w:p w14:paraId="42CF6315" w14:textId="77777777" w:rsidR="00440989" w:rsidRPr="00440989" w:rsidRDefault="00440989" w:rsidP="00440989">
      <w:pPr>
        <w:spacing w:after="0"/>
        <w:rPr>
          <w:rFonts w:ascii="Lucida Console" w:hAnsi="Lucida Console" w:cs="Microsoft Sans Serif"/>
          <w:sz w:val="20"/>
          <w:szCs w:val="20"/>
          <w:lang w:val="en-US"/>
        </w:rPr>
      </w:pPr>
      <w:proofErr w:type="gramStart"/>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last=NULL;</w:t>
      </w:r>
    </w:p>
    <w:p w14:paraId="29190202" w14:textId="77777777" w:rsidR="00440989" w:rsidRPr="00440989" w:rsidRDefault="00440989" w:rsidP="00440989">
      <w:pPr>
        <w:spacing w:after="0"/>
        <w:rPr>
          <w:rFonts w:ascii="Lucida Console" w:hAnsi="Lucida Console" w:cs="Microsoft Sans Serif"/>
          <w:sz w:val="20"/>
          <w:szCs w:val="20"/>
          <w:lang w:val="en-US"/>
        </w:rPr>
      </w:pPr>
    </w:p>
    <w:p w14:paraId="3F6ED75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void </w:t>
      </w:r>
      <w:proofErr w:type="spellStart"/>
      <w:proofErr w:type="gramStart"/>
      <w:r w:rsidRPr="00440989">
        <w:rPr>
          <w:rFonts w:ascii="Lucida Console" w:hAnsi="Lucida Console" w:cs="Microsoft Sans Serif"/>
          <w:sz w:val="20"/>
          <w:szCs w:val="20"/>
          <w:lang w:val="en-US"/>
        </w:rPr>
        <w:t>addtoCLL</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int data)</w:t>
      </w:r>
    </w:p>
    <w:p w14:paraId="1A485C4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65080B2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CLL *t</w:t>
      </w:r>
      <w:proofErr w:type="gramStart"/>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struct CLL*)malloc(</w:t>
      </w:r>
      <w:proofErr w:type="spellStart"/>
      <w:r w:rsidRPr="00440989">
        <w:rPr>
          <w:rFonts w:ascii="Lucida Console" w:hAnsi="Lucida Console" w:cs="Microsoft Sans Serif"/>
          <w:sz w:val="20"/>
          <w:szCs w:val="20"/>
          <w:lang w:val="en-US"/>
        </w:rPr>
        <w:t>sizeof</w:t>
      </w:r>
      <w:proofErr w:type="spellEnd"/>
      <w:r w:rsidRPr="00440989">
        <w:rPr>
          <w:rFonts w:ascii="Lucida Console" w:hAnsi="Lucida Console" w:cs="Microsoft Sans Serif"/>
          <w:sz w:val="20"/>
          <w:szCs w:val="20"/>
          <w:lang w:val="en-US"/>
        </w:rPr>
        <w:t>(struct CLL));</w:t>
      </w:r>
    </w:p>
    <w:p w14:paraId="00A15D7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t-&gt;data=data;</w:t>
      </w:r>
    </w:p>
    <w:p w14:paraId="498C81B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if(last==NULL)</w:t>
      </w:r>
    </w:p>
    <w:p w14:paraId="2E5831C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08797EE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t-&gt;next=t;</w:t>
      </w:r>
    </w:p>
    <w:p w14:paraId="38050EF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last=t;</w:t>
      </w:r>
    </w:p>
    <w:p w14:paraId="351C37C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1693C40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else</w:t>
      </w:r>
    </w:p>
    <w:p w14:paraId="3DD3FD0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089E25F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t-&gt;next=last-&gt;next;</w:t>
      </w:r>
    </w:p>
    <w:p w14:paraId="362378A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last-&gt;next=t;</w:t>
      </w:r>
    </w:p>
    <w:p w14:paraId="09D9800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last=t;</w:t>
      </w:r>
    </w:p>
    <w:p w14:paraId="78117E0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521DE66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601CFF6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void </w:t>
      </w:r>
      <w:proofErr w:type="spellStart"/>
      <w:proofErr w:type="gramStart"/>
      <w:r w:rsidRPr="00440989">
        <w:rPr>
          <w:rFonts w:ascii="Lucida Console" w:hAnsi="Lucida Console" w:cs="Microsoft Sans Serif"/>
          <w:sz w:val="20"/>
          <w:szCs w:val="20"/>
          <w:lang w:val="en-US"/>
        </w:rPr>
        <w:t>addtoDLL</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int data)</w:t>
      </w:r>
    </w:p>
    <w:p w14:paraId="537F8B5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F10FF1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DLL *t</w:t>
      </w:r>
      <w:proofErr w:type="gramStart"/>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struct DLL*)malloc(</w:t>
      </w:r>
      <w:proofErr w:type="spellStart"/>
      <w:r w:rsidRPr="00440989">
        <w:rPr>
          <w:rFonts w:ascii="Lucida Console" w:hAnsi="Lucida Console" w:cs="Microsoft Sans Serif"/>
          <w:sz w:val="20"/>
          <w:szCs w:val="20"/>
          <w:lang w:val="en-US"/>
        </w:rPr>
        <w:t>sizeof</w:t>
      </w:r>
      <w:proofErr w:type="spellEnd"/>
      <w:r w:rsidRPr="00440989">
        <w:rPr>
          <w:rFonts w:ascii="Lucida Console" w:hAnsi="Lucida Console" w:cs="Microsoft Sans Serif"/>
          <w:sz w:val="20"/>
          <w:szCs w:val="20"/>
          <w:lang w:val="en-US"/>
        </w:rPr>
        <w:t>(struct DLL)), *p=start;</w:t>
      </w:r>
    </w:p>
    <w:p w14:paraId="2A16EC9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t-&gt;data=data;</w:t>
      </w:r>
    </w:p>
    <w:p w14:paraId="4C7E875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if(start==NULL)</w:t>
      </w:r>
    </w:p>
    <w:p w14:paraId="2D1BCAF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1E46007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t-&gt;</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=NULL;</w:t>
      </w:r>
    </w:p>
    <w:p w14:paraId="7E8D429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t-&gt;next=NULL;</w:t>
      </w:r>
    </w:p>
    <w:p w14:paraId="0C40F89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start=t;</w:t>
      </w:r>
    </w:p>
    <w:p w14:paraId="338CBEC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3980761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else</w:t>
      </w:r>
    </w:p>
    <w:p w14:paraId="103E61D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443C2BA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while(p-&gt;</w:t>
      </w:r>
      <w:proofErr w:type="gramStart"/>
      <w:r w:rsidRPr="00440989">
        <w:rPr>
          <w:rFonts w:ascii="Lucida Console" w:hAnsi="Lucida Console" w:cs="Microsoft Sans Serif"/>
          <w:sz w:val="20"/>
          <w:szCs w:val="20"/>
          <w:lang w:val="en-US"/>
        </w:rPr>
        <w:t>next!=</w:t>
      </w:r>
      <w:proofErr w:type="gramEnd"/>
      <w:r w:rsidRPr="00440989">
        <w:rPr>
          <w:rFonts w:ascii="Lucida Console" w:hAnsi="Lucida Console" w:cs="Microsoft Sans Serif"/>
          <w:sz w:val="20"/>
          <w:szCs w:val="20"/>
          <w:lang w:val="en-US"/>
        </w:rPr>
        <w:t>NULL)</w:t>
      </w:r>
    </w:p>
    <w:p w14:paraId="5363887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p=p-&gt;next;</w:t>
      </w:r>
    </w:p>
    <w:p w14:paraId="2C78606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p-&gt;next=t;</w:t>
      </w:r>
    </w:p>
    <w:p w14:paraId="211646D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t-&gt;</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=p;</w:t>
      </w:r>
    </w:p>
    <w:p w14:paraId="6EA7E17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t-&gt;next=NULL;</w:t>
      </w:r>
    </w:p>
    <w:p w14:paraId="3981AA1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3E67D53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306B0E5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void </w:t>
      </w:r>
      <w:proofErr w:type="gramStart"/>
      <w:r w:rsidRPr="00440989">
        <w:rPr>
          <w:rFonts w:ascii="Lucida Console" w:hAnsi="Lucida Console" w:cs="Microsoft Sans Serif"/>
          <w:sz w:val="20"/>
          <w:szCs w:val="20"/>
          <w:lang w:val="en-US"/>
        </w:rPr>
        <w:t>add(</w:t>
      </w:r>
      <w:proofErr w:type="gramEnd"/>
      <w:r w:rsidRPr="00440989">
        <w:rPr>
          <w:rFonts w:ascii="Lucida Console" w:hAnsi="Lucida Console" w:cs="Microsoft Sans Serif"/>
          <w:sz w:val="20"/>
          <w:szCs w:val="20"/>
          <w:lang w:val="en-US"/>
        </w:rPr>
        <w:t>)</w:t>
      </w:r>
    </w:p>
    <w:p w14:paraId="161239B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43DAD2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CLL *p=last-&gt;next, *q=p-&gt;next;</w:t>
      </w:r>
    </w:p>
    <w:p w14:paraId="5D27779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if(p==q)</w:t>
      </w:r>
    </w:p>
    <w:p w14:paraId="4E22F8C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2EAFA55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addtoDLL</w:t>
      </w:r>
      <w:proofErr w:type="spellEnd"/>
      <w:r w:rsidRPr="00440989">
        <w:rPr>
          <w:rFonts w:ascii="Lucida Console" w:hAnsi="Lucida Console" w:cs="Microsoft Sans Serif"/>
          <w:sz w:val="20"/>
          <w:szCs w:val="20"/>
          <w:lang w:val="en-US"/>
        </w:rPr>
        <w:t>(p-&gt;data);</w:t>
      </w:r>
    </w:p>
    <w:p w14:paraId="2367D94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return;</w:t>
      </w:r>
    </w:p>
    <w:p w14:paraId="620708E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42ED61C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do</w:t>
      </w:r>
    </w:p>
    <w:p w14:paraId="27CD03A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7F12213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addtoDLL</w:t>
      </w:r>
      <w:proofErr w:type="spellEnd"/>
      <w:r w:rsidRPr="00440989">
        <w:rPr>
          <w:rFonts w:ascii="Lucida Console" w:hAnsi="Lucida Console" w:cs="Microsoft Sans Serif"/>
          <w:sz w:val="20"/>
          <w:szCs w:val="20"/>
          <w:lang w:val="en-US"/>
        </w:rPr>
        <w:t>(p-&gt;</w:t>
      </w:r>
      <w:proofErr w:type="spellStart"/>
      <w:r w:rsidRPr="00440989">
        <w:rPr>
          <w:rFonts w:ascii="Lucida Console" w:hAnsi="Lucida Console" w:cs="Microsoft Sans Serif"/>
          <w:sz w:val="20"/>
          <w:szCs w:val="20"/>
          <w:lang w:val="en-US"/>
        </w:rPr>
        <w:t>data+q</w:t>
      </w:r>
      <w:proofErr w:type="spellEnd"/>
      <w:r w:rsidRPr="00440989">
        <w:rPr>
          <w:rFonts w:ascii="Lucida Console" w:hAnsi="Lucida Console" w:cs="Microsoft Sans Serif"/>
          <w:sz w:val="20"/>
          <w:szCs w:val="20"/>
          <w:lang w:val="en-US"/>
        </w:rPr>
        <w:t>-&gt;data);</w:t>
      </w:r>
    </w:p>
    <w:p w14:paraId="75921FD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p=q-&gt;next;</w:t>
      </w:r>
    </w:p>
    <w:p w14:paraId="01DD411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q=p-&gt;next;</w:t>
      </w:r>
    </w:p>
    <w:p w14:paraId="2018020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gramStart"/>
      <w:r w:rsidRPr="00440989">
        <w:rPr>
          <w:rFonts w:ascii="Lucida Console" w:hAnsi="Lucida Console" w:cs="Microsoft Sans Serif"/>
          <w:sz w:val="20"/>
          <w:szCs w:val="20"/>
          <w:lang w:val="en-US"/>
        </w:rPr>
        <w:t>}while</w:t>
      </w:r>
      <w:proofErr w:type="gramEnd"/>
      <w:r w:rsidRPr="00440989">
        <w:rPr>
          <w:rFonts w:ascii="Lucida Console" w:hAnsi="Lucida Console" w:cs="Microsoft Sans Serif"/>
          <w:sz w:val="20"/>
          <w:szCs w:val="20"/>
          <w:lang w:val="en-US"/>
        </w:rPr>
        <w:t>(p!=last-&gt;next &amp;&amp; q!=last-&gt;next);</w:t>
      </w:r>
    </w:p>
    <w:p w14:paraId="5412902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if(q==last-&gt;next)</w:t>
      </w:r>
    </w:p>
    <w:p w14:paraId="672FF45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35BD89D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addtoDLL</w:t>
      </w:r>
      <w:proofErr w:type="spellEnd"/>
      <w:r w:rsidRPr="00440989">
        <w:rPr>
          <w:rFonts w:ascii="Lucida Console" w:hAnsi="Lucida Console" w:cs="Microsoft Sans Serif"/>
          <w:sz w:val="20"/>
          <w:szCs w:val="20"/>
          <w:lang w:val="en-US"/>
        </w:rPr>
        <w:t>(last-&gt;data);</w:t>
      </w:r>
    </w:p>
    <w:p w14:paraId="435DEDF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057E4BE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931F75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void </w:t>
      </w:r>
      <w:proofErr w:type="gramStart"/>
      <w:r w:rsidRPr="00440989">
        <w:rPr>
          <w:rFonts w:ascii="Lucida Console" w:hAnsi="Lucida Console" w:cs="Microsoft Sans Serif"/>
          <w:sz w:val="20"/>
          <w:szCs w:val="20"/>
          <w:lang w:val="en-US"/>
        </w:rPr>
        <w:t>display(</w:t>
      </w:r>
      <w:proofErr w:type="gramEnd"/>
      <w:r w:rsidRPr="00440989">
        <w:rPr>
          <w:rFonts w:ascii="Lucida Console" w:hAnsi="Lucida Console" w:cs="Microsoft Sans Serif"/>
          <w:sz w:val="20"/>
          <w:szCs w:val="20"/>
          <w:lang w:val="en-US"/>
        </w:rPr>
        <w:t>)</w:t>
      </w:r>
    </w:p>
    <w:p w14:paraId="6CE9AC9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B8E6E8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DLL *t=start;</w:t>
      </w:r>
    </w:p>
    <w:p w14:paraId="0233E77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"AFTER ADDING CONSECUTIVE NODES: ");</w:t>
      </w:r>
    </w:p>
    <w:p w14:paraId="1C43D50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while(</w:t>
      </w:r>
      <w:proofErr w:type="gramStart"/>
      <w:r w:rsidRPr="00440989">
        <w:rPr>
          <w:rFonts w:ascii="Lucida Console" w:hAnsi="Lucida Console" w:cs="Microsoft Sans Serif"/>
          <w:sz w:val="20"/>
          <w:szCs w:val="20"/>
          <w:lang w:val="en-US"/>
        </w:rPr>
        <w:t>t!=</w:t>
      </w:r>
      <w:proofErr w:type="gramEnd"/>
      <w:r w:rsidRPr="00440989">
        <w:rPr>
          <w:rFonts w:ascii="Lucida Console" w:hAnsi="Lucida Console" w:cs="Microsoft Sans Serif"/>
          <w:sz w:val="20"/>
          <w:szCs w:val="20"/>
          <w:lang w:val="en-US"/>
        </w:rPr>
        <w:t>NULL)</w:t>
      </w:r>
    </w:p>
    <w:p w14:paraId="7150B06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3F8D6DF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"%d ",t-&gt;data);</w:t>
      </w:r>
    </w:p>
    <w:p w14:paraId="2FC055E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t=t-&gt;next;</w:t>
      </w:r>
    </w:p>
    <w:p w14:paraId="00AC491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6C7D172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15EF040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int </w:t>
      </w:r>
      <w:proofErr w:type="gramStart"/>
      <w:r w:rsidRPr="00440989">
        <w:rPr>
          <w:rFonts w:ascii="Lucida Console" w:hAnsi="Lucida Console" w:cs="Microsoft Sans Serif"/>
          <w:sz w:val="20"/>
          <w:szCs w:val="20"/>
          <w:lang w:val="en-US"/>
        </w:rPr>
        <w:t>main(</w:t>
      </w:r>
      <w:proofErr w:type="gramEnd"/>
      <w:r w:rsidRPr="00440989">
        <w:rPr>
          <w:rFonts w:ascii="Lucida Console" w:hAnsi="Lucida Console" w:cs="Microsoft Sans Serif"/>
          <w:sz w:val="20"/>
          <w:szCs w:val="20"/>
          <w:lang w:val="en-US"/>
        </w:rPr>
        <w:t>)</w:t>
      </w:r>
    </w:p>
    <w:p w14:paraId="0D7B188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4669AB0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 xml:space="preserve"> long int n;</w:t>
      </w:r>
    </w:p>
    <w:p w14:paraId="5ED3AC5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"ENTER THE NUMBER: ");</w:t>
      </w:r>
    </w:p>
    <w:p w14:paraId="7986B22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scanf</w:t>
      </w:r>
      <w:proofErr w:type="spellEnd"/>
      <w:r w:rsidRPr="00440989">
        <w:rPr>
          <w:rFonts w:ascii="Lucida Console" w:hAnsi="Lucida Console" w:cs="Microsoft Sans Serif"/>
          <w:sz w:val="20"/>
          <w:szCs w:val="20"/>
          <w:lang w:val="en-US"/>
        </w:rPr>
        <w:t>("%</w:t>
      </w:r>
      <w:proofErr w:type="spellStart"/>
      <w:r w:rsidRPr="00440989">
        <w:rPr>
          <w:rFonts w:ascii="Lucida Console" w:hAnsi="Lucida Console" w:cs="Microsoft Sans Serif"/>
          <w:sz w:val="20"/>
          <w:szCs w:val="20"/>
          <w:lang w:val="en-US"/>
        </w:rPr>
        <w:t>d</w:t>
      </w:r>
      <w:proofErr w:type="gramStart"/>
      <w:r w:rsidRPr="00440989">
        <w:rPr>
          <w:rFonts w:ascii="Lucida Console" w:hAnsi="Lucida Console" w:cs="Microsoft Sans Serif"/>
          <w:sz w:val="20"/>
          <w:szCs w:val="20"/>
          <w:lang w:val="en-US"/>
        </w:rPr>
        <w:t>",&amp;</w:t>
      </w:r>
      <w:proofErr w:type="gramEnd"/>
      <w:r w:rsidRPr="00440989">
        <w:rPr>
          <w:rFonts w:ascii="Lucida Console" w:hAnsi="Lucida Console" w:cs="Microsoft Sans Serif"/>
          <w:sz w:val="20"/>
          <w:szCs w:val="20"/>
          <w:lang w:val="en-US"/>
        </w:rPr>
        <w:t>n</w:t>
      </w:r>
      <w:proofErr w:type="spellEnd"/>
      <w:r w:rsidRPr="00440989">
        <w:rPr>
          <w:rFonts w:ascii="Lucida Console" w:hAnsi="Lucida Console" w:cs="Microsoft Sans Serif"/>
          <w:sz w:val="20"/>
          <w:szCs w:val="20"/>
          <w:lang w:val="en-US"/>
        </w:rPr>
        <w:t>);</w:t>
      </w:r>
    </w:p>
    <w:p w14:paraId="3F6CB53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while(</w:t>
      </w:r>
      <w:proofErr w:type="gramStart"/>
      <w:r w:rsidRPr="00440989">
        <w:rPr>
          <w:rFonts w:ascii="Lucida Console" w:hAnsi="Lucida Console" w:cs="Microsoft Sans Serif"/>
          <w:sz w:val="20"/>
          <w:szCs w:val="20"/>
          <w:lang w:val="en-US"/>
        </w:rPr>
        <w:t>n!=</w:t>
      </w:r>
      <w:proofErr w:type="gramEnd"/>
      <w:r w:rsidRPr="00440989">
        <w:rPr>
          <w:rFonts w:ascii="Lucida Console" w:hAnsi="Lucida Console" w:cs="Microsoft Sans Serif"/>
          <w:sz w:val="20"/>
          <w:szCs w:val="20"/>
          <w:lang w:val="en-US"/>
        </w:rPr>
        <w:t>0)</w:t>
      </w:r>
    </w:p>
    <w:p w14:paraId="4870EA5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2EDB63B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addtoCLL</w:t>
      </w:r>
      <w:proofErr w:type="spellEnd"/>
      <w:r w:rsidRPr="00440989">
        <w:rPr>
          <w:rFonts w:ascii="Lucida Console" w:hAnsi="Lucida Console" w:cs="Microsoft Sans Serif"/>
          <w:sz w:val="20"/>
          <w:szCs w:val="20"/>
          <w:lang w:val="en-US"/>
        </w:rPr>
        <w:t>(n%10);</w:t>
      </w:r>
    </w:p>
    <w:p w14:paraId="318C9E2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n/=10;</w:t>
      </w:r>
    </w:p>
    <w:p w14:paraId="7A9CD72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6DF6AC7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gramStart"/>
      <w:r w:rsidRPr="00440989">
        <w:rPr>
          <w:rFonts w:ascii="Lucida Console" w:hAnsi="Lucida Console" w:cs="Microsoft Sans Serif"/>
          <w:sz w:val="20"/>
          <w:szCs w:val="20"/>
          <w:lang w:val="en-US"/>
        </w:rPr>
        <w:t>add(</w:t>
      </w:r>
      <w:proofErr w:type="gramEnd"/>
      <w:r w:rsidRPr="00440989">
        <w:rPr>
          <w:rFonts w:ascii="Lucida Console" w:hAnsi="Lucida Console" w:cs="Microsoft Sans Serif"/>
          <w:sz w:val="20"/>
          <w:szCs w:val="20"/>
          <w:lang w:val="en-US"/>
        </w:rPr>
        <w:t>);</w:t>
      </w:r>
    </w:p>
    <w:p w14:paraId="2B440F9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gramStart"/>
      <w:r w:rsidRPr="00440989">
        <w:rPr>
          <w:rFonts w:ascii="Lucida Console" w:hAnsi="Lucida Console" w:cs="Microsoft Sans Serif"/>
          <w:sz w:val="20"/>
          <w:szCs w:val="20"/>
          <w:lang w:val="en-US"/>
        </w:rPr>
        <w:t>display(</w:t>
      </w:r>
      <w:proofErr w:type="gramEnd"/>
      <w:r w:rsidRPr="00440989">
        <w:rPr>
          <w:rFonts w:ascii="Lucida Console" w:hAnsi="Lucida Console" w:cs="Microsoft Sans Serif"/>
          <w:sz w:val="20"/>
          <w:szCs w:val="20"/>
          <w:lang w:val="en-US"/>
        </w:rPr>
        <w:t>);</w:t>
      </w:r>
    </w:p>
    <w:p w14:paraId="6D1758D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return 0;</w:t>
      </w:r>
    </w:p>
    <w:p w14:paraId="703B3D2C" w14:textId="33B81E6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0F50F209" w14:textId="77777777" w:rsidR="00440989" w:rsidRDefault="00440989" w:rsidP="00B32BF5">
      <w:pPr>
        <w:spacing w:after="0"/>
        <w:rPr>
          <w:rFonts w:ascii="Verdana" w:hAnsi="Verdana" w:cs="Microsoft Sans Serif"/>
          <w:b/>
          <w:bCs/>
          <w:sz w:val="28"/>
          <w:szCs w:val="28"/>
          <w:u w:val="single"/>
          <w:lang w:val="en-US"/>
        </w:rPr>
        <w:sectPr w:rsidR="00440989" w:rsidSect="00440989">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23ED3CB5" w14:textId="77777777" w:rsidR="00440989" w:rsidRDefault="00440989" w:rsidP="00B32BF5">
      <w:pPr>
        <w:spacing w:after="0"/>
        <w:rPr>
          <w:rFonts w:ascii="Verdana" w:hAnsi="Verdana" w:cs="Microsoft Sans Serif"/>
          <w:b/>
          <w:bCs/>
          <w:sz w:val="28"/>
          <w:szCs w:val="28"/>
          <w:u w:val="single"/>
          <w:lang w:val="en-US"/>
        </w:rPr>
      </w:pPr>
    </w:p>
    <w:p w14:paraId="0149E248" w14:textId="77777777" w:rsidR="00440989" w:rsidRDefault="00440989" w:rsidP="00B32BF5">
      <w:pPr>
        <w:spacing w:after="0"/>
        <w:rPr>
          <w:rFonts w:ascii="Verdana" w:hAnsi="Verdana" w:cs="Microsoft Sans Serif"/>
          <w:b/>
          <w:bCs/>
          <w:sz w:val="28"/>
          <w:szCs w:val="28"/>
          <w:u w:val="single"/>
          <w:lang w:val="en-US"/>
        </w:rPr>
      </w:pPr>
    </w:p>
    <w:p w14:paraId="1B153F2B" w14:textId="77777777" w:rsidR="00440989" w:rsidRDefault="00440989" w:rsidP="00B32BF5">
      <w:pPr>
        <w:spacing w:after="0"/>
        <w:rPr>
          <w:rFonts w:ascii="Verdana" w:hAnsi="Verdana" w:cs="Microsoft Sans Serif"/>
          <w:b/>
          <w:bCs/>
          <w:sz w:val="28"/>
          <w:szCs w:val="28"/>
          <w:u w:val="single"/>
          <w:lang w:val="en-US"/>
        </w:rPr>
      </w:pPr>
    </w:p>
    <w:p w14:paraId="3C73CBAA" w14:textId="77777777" w:rsidR="00440989" w:rsidRDefault="00440989" w:rsidP="00B32BF5">
      <w:pPr>
        <w:spacing w:after="0"/>
        <w:rPr>
          <w:rFonts w:ascii="Verdana" w:hAnsi="Verdana" w:cs="Microsoft Sans Serif"/>
          <w:b/>
          <w:bCs/>
          <w:sz w:val="28"/>
          <w:szCs w:val="28"/>
          <w:u w:val="single"/>
          <w:lang w:val="en-US"/>
        </w:rPr>
      </w:pPr>
    </w:p>
    <w:p w14:paraId="109FDF91" w14:textId="77777777" w:rsidR="00440989" w:rsidRDefault="00440989" w:rsidP="00B32BF5">
      <w:pPr>
        <w:spacing w:after="0"/>
        <w:rPr>
          <w:rFonts w:ascii="Verdana" w:hAnsi="Verdana" w:cs="Microsoft Sans Serif"/>
          <w:b/>
          <w:bCs/>
          <w:sz w:val="28"/>
          <w:szCs w:val="28"/>
          <w:u w:val="single"/>
          <w:lang w:val="en-US"/>
        </w:rPr>
      </w:pPr>
    </w:p>
    <w:p w14:paraId="2FAA73AB" w14:textId="41590EF7" w:rsidR="00440989" w:rsidRDefault="00440989"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OUTPUT</w:t>
      </w:r>
    </w:p>
    <w:p w14:paraId="0581D9FE" w14:textId="6194A064" w:rsidR="00440989" w:rsidRDefault="00440989" w:rsidP="00B32BF5">
      <w:pPr>
        <w:spacing w:after="0"/>
        <w:rPr>
          <w:rFonts w:ascii="Verdana" w:hAnsi="Verdana" w:cs="Microsoft Sans Serif"/>
          <w:b/>
          <w:bCs/>
          <w:sz w:val="28"/>
          <w:szCs w:val="28"/>
          <w:u w:val="single"/>
          <w:lang w:val="en-US"/>
        </w:rPr>
      </w:pPr>
    </w:p>
    <w:p w14:paraId="1DDA023C" w14:textId="383262EB" w:rsidR="00440989" w:rsidRDefault="00440989" w:rsidP="00B32BF5">
      <w:pPr>
        <w:spacing w:after="0"/>
        <w:rPr>
          <w:rFonts w:ascii="Verdana" w:hAnsi="Verdana" w:cs="Microsoft Sans Serif"/>
          <w:b/>
          <w:bCs/>
          <w:sz w:val="28"/>
          <w:szCs w:val="28"/>
          <w:u w:val="single"/>
          <w:lang w:val="en-US"/>
        </w:rPr>
      </w:pPr>
      <w:r w:rsidRPr="00440989">
        <w:rPr>
          <w:rFonts w:ascii="Verdana" w:hAnsi="Verdana" w:cs="Microsoft Sans Serif"/>
          <w:b/>
          <w:bCs/>
          <w:noProof/>
          <w:sz w:val="28"/>
          <w:szCs w:val="28"/>
          <w:u w:val="single"/>
          <w:lang w:val="en-US"/>
        </w:rPr>
        <w:drawing>
          <wp:anchor distT="0" distB="0" distL="114300" distR="114300" simplePos="0" relativeHeight="251706368" behindDoc="0" locked="0" layoutInCell="1" allowOverlap="1" wp14:anchorId="0009A838" wp14:editId="551F30E4">
            <wp:simplePos x="0" y="0"/>
            <wp:positionH relativeFrom="column">
              <wp:posOffset>0</wp:posOffset>
            </wp:positionH>
            <wp:positionV relativeFrom="paragraph">
              <wp:posOffset>-3719</wp:posOffset>
            </wp:positionV>
            <wp:extent cx="5723116" cy="815411"/>
            <wp:effectExtent l="0" t="0" r="0" b="381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23116" cy="815411"/>
                    </a:xfrm>
                    <a:prstGeom prst="rect">
                      <a:avLst/>
                    </a:prstGeom>
                  </pic:spPr>
                </pic:pic>
              </a:graphicData>
            </a:graphic>
          </wp:anchor>
        </w:drawing>
      </w:r>
    </w:p>
    <w:p w14:paraId="3EDA0F2B" w14:textId="4E84C222" w:rsidR="00440989" w:rsidRDefault="00440989" w:rsidP="00B32BF5">
      <w:pPr>
        <w:spacing w:after="0"/>
        <w:rPr>
          <w:rFonts w:ascii="Verdana" w:hAnsi="Verdana" w:cs="Microsoft Sans Serif"/>
          <w:b/>
          <w:bCs/>
          <w:sz w:val="28"/>
          <w:szCs w:val="28"/>
          <w:u w:val="single"/>
          <w:lang w:val="en-US"/>
        </w:rPr>
      </w:pPr>
    </w:p>
    <w:p w14:paraId="597606A7" w14:textId="2BCE30C2" w:rsid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4)</w:t>
      </w:r>
    </w:p>
    <w:p w14:paraId="2A45D440" w14:textId="77777777" w:rsidR="00440989" w:rsidRDefault="00440989" w:rsidP="00440989">
      <w:pPr>
        <w:spacing w:after="0"/>
        <w:rPr>
          <w:rFonts w:ascii="Lucida Console" w:hAnsi="Lucida Console" w:cs="Microsoft Sans Serif"/>
          <w:sz w:val="20"/>
          <w:szCs w:val="20"/>
          <w:lang w:val="en-US"/>
        </w:rPr>
      </w:pPr>
    </w:p>
    <w:p w14:paraId="3247BBC5" w14:textId="379A01DA" w:rsidR="00440989" w:rsidRDefault="00440989" w:rsidP="00440989">
      <w:pPr>
        <w:spacing w:after="0"/>
        <w:rPr>
          <w:rFonts w:ascii="Lucida Console" w:hAnsi="Lucida Console" w:cs="Microsoft Sans Serif"/>
          <w:sz w:val="20"/>
          <w:szCs w:val="20"/>
          <w:lang w:val="en-US"/>
        </w:rPr>
        <w:sectPr w:rsidR="00440989" w:rsidSect="003C42B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4EC7751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#include&lt;stdio.h&gt;</w:t>
      </w:r>
    </w:p>
    <w:p w14:paraId="54E365B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#include&lt;stdlib.h&gt;</w:t>
      </w:r>
    </w:p>
    <w:p w14:paraId="32C21B70" w14:textId="77777777" w:rsidR="00440989" w:rsidRPr="00440989" w:rsidRDefault="00440989" w:rsidP="00440989">
      <w:pPr>
        <w:spacing w:after="0"/>
        <w:rPr>
          <w:rFonts w:ascii="Lucida Console" w:hAnsi="Lucida Console" w:cs="Microsoft Sans Serif"/>
          <w:sz w:val="20"/>
          <w:szCs w:val="20"/>
          <w:lang w:val="en-US"/>
        </w:rPr>
      </w:pPr>
    </w:p>
    <w:p w14:paraId="5BA3582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struct node</w:t>
      </w:r>
    </w:p>
    <w:p w14:paraId="2478A58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437421E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node *</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w:t>
      </w:r>
    </w:p>
    <w:p w14:paraId="5946B67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int data;</w:t>
      </w:r>
    </w:p>
    <w:p w14:paraId="08D41CD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node *next;</w:t>
      </w:r>
      <w:r w:rsidRPr="00440989">
        <w:rPr>
          <w:rFonts w:ascii="Lucida Console" w:hAnsi="Lucida Console" w:cs="Microsoft Sans Serif"/>
          <w:sz w:val="20"/>
          <w:szCs w:val="20"/>
          <w:lang w:val="en-US"/>
        </w:rPr>
        <w:tab/>
      </w:r>
    </w:p>
    <w:p w14:paraId="4C6299B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7DAF5A11" w14:textId="77777777" w:rsidR="00440989" w:rsidRPr="00440989" w:rsidRDefault="00440989" w:rsidP="00440989">
      <w:pPr>
        <w:spacing w:after="0"/>
        <w:rPr>
          <w:rFonts w:ascii="Lucida Console" w:hAnsi="Lucida Console" w:cs="Microsoft Sans Serif"/>
          <w:sz w:val="20"/>
          <w:szCs w:val="20"/>
          <w:lang w:val="en-US"/>
        </w:rPr>
      </w:pPr>
    </w:p>
    <w:p w14:paraId="4B1F298C" w14:textId="77777777" w:rsidR="00440989" w:rsidRPr="00440989" w:rsidRDefault="00440989" w:rsidP="00440989">
      <w:pPr>
        <w:spacing w:after="0"/>
        <w:rPr>
          <w:rFonts w:ascii="Lucida Console" w:hAnsi="Lucida Console" w:cs="Microsoft Sans Serif"/>
          <w:sz w:val="20"/>
          <w:szCs w:val="20"/>
          <w:lang w:val="en-US"/>
        </w:rPr>
      </w:pPr>
      <w:proofErr w:type="gramStart"/>
      <w:r w:rsidRPr="00440989">
        <w:rPr>
          <w:rFonts w:ascii="Lucida Console" w:hAnsi="Lucida Console" w:cs="Microsoft Sans Serif"/>
          <w:sz w:val="20"/>
          <w:szCs w:val="20"/>
          <w:lang w:val="en-US"/>
        </w:rPr>
        <w:t>struct  node</w:t>
      </w:r>
      <w:proofErr w:type="gramEnd"/>
      <w:r w:rsidRPr="00440989">
        <w:rPr>
          <w:rFonts w:ascii="Lucida Console" w:hAnsi="Lucida Console" w:cs="Microsoft Sans Serif"/>
          <w:sz w:val="20"/>
          <w:szCs w:val="20"/>
          <w:lang w:val="en-US"/>
        </w:rPr>
        <w:t xml:space="preserve"> *</w:t>
      </w:r>
      <w:proofErr w:type="spellStart"/>
      <w:r w:rsidRPr="00440989">
        <w:rPr>
          <w:rFonts w:ascii="Lucida Console" w:hAnsi="Lucida Console" w:cs="Microsoft Sans Serif"/>
          <w:sz w:val="20"/>
          <w:szCs w:val="20"/>
          <w:lang w:val="en-US"/>
        </w:rPr>
        <w:t>addEmpty</w:t>
      </w:r>
      <w:proofErr w:type="spellEnd"/>
      <w:r w:rsidRPr="00440989">
        <w:rPr>
          <w:rFonts w:ascii="Lucida Console" w:hAnsi="Lucida Console" w:cs="Microsoft Sans Serif"/>
          <w:sz w:val="20"/>
          <w:szCs w:val="20"/>
          <w:lang w:val="en-US"/>
        </w:rPr>
        <w:t>(struct node *</w:t>
      </w:r>
      <w:proofErr w:type="spellStart"/>
      <w:r w:rsidRPr="00440989">
        <w:rPr>
          <w:rFonts w:ascii="Lucida Console" w:hAnsi="Lucida Console" w:cs="Microsoft Sans Serif"/>
          <w:sz w:val="20"/>
          <w:szCs w:val="20"/>
          <w:lang w:val="en-US"/>
        </w:rPr>
        <w:t>start,int</w:t>
      </w:r>
      <w:proofErr w:type="spellEnd"/>
      <w:r w:rsidRPr="00440989">
        <w:rPr>
          <w:rFonts w:ascii="Lucida Console" w:hAnsi="Lucida Console" w:cs="Microsoft Sans Serif"/>
          <w:sz w:val="20"/>
          <w:szCs w:val="20"/>
          <w:lang w:val="en-US"/>
        </w:rPr>
        <w:t xml:space="preserve"> x)</w:t>
      </w:r>
    </w:p>
    <w:p w14:paraId="0589C4F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1155064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node *temp;</w:t>
      </w:r>
    </w:p>
    <w:p w14:paraId="05DF8D0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w:t>
      </w:r>
      <w:proofErr w:type="gramStart"/>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struct node*)malloc(</w:t>
      </w:r>
      <w:proofErr w:type="spellStart"/>
      <w:r w:rsidRPr="00440989">
        <w:rPr>
          <w:rFonts w:ascii="Lucida Console" w:hAnsi="Lucida Console" w:cs="Microsoft Sans Serif"/>
          <w:sz w:val="20"/>
          <w:szCs w:val="20"/>
          <w:lang w:val="en-US"/>
        </w:rPr>
        <w:t>sizeof</w:t>
      </w:r>
      <w:proofErr w:type="spellEnd"/>
      <w:r w:rsidRPr="00440989">
        <w:rPr>
          <w:rFonts w:ascii="Lucida Console" w:hAnsi="Lucida Console" w:cs="Microsoft Sans Serif"/>
          <w:sz w:val="20"/>
          <w:szCs w:val="20"/>
          <w:lang w:val="en-US"/>
        </w:rPr>
        <w:t>(struct node));</w:t>
      </w:r>
    </w:p>
    <w:p w14:paraId="6C31B28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temp-&gt;data=x;</w:t>
      </w:r>
    </w:p>
    <w:p w14:paraId="499A202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temp-&gt;next=NULL;</w:t>
      </w:r>
    </w:p>
    <w:p w14:paraId="38D187C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temp-&gt;</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=NULL;</w:t>
      </w:r>
    </w:p>
    <w:p w14:paraId="595211C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start=temp;</w:t>
      </w:r>
      <w:r w:rsidRPr="00440989">
        <w:rPr>
          <w:rFonts w:ascii="Lucida Console" w:hAnsi="Lucida Console" w:cs="Microsoft Sans Serif"/>
          <w:sz w:val="20"/>
          <w:szCs w:val="20"/>
          <w:lang w:val="en-US"/>
        </w:rPr>
        <w:tab/>
      </w:r>
    </w:p>
    <w:p w14:paraId="3C80627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return start;</w:t>
      </w:r>
    </w:p>
    <w:p w14:paraId="244D8BE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4DFBEFC2" w14:textId="77777777" w:rsidR="00440989" w:rsidRPr="00440989" w:rsidRDefault="00440989" w:rsidP="00440989">
      <w:pPr>
        <w:spacing w:after="0"/>
        <w:rPr>
          <w:rFonts w:ascii="Lucida Console" w:hAnsi="Lucida Console" w:cs="Microsoft Sans Serif"/>
          <w:sz w:val="20"/>
          <w:szCs w:val="20"/>
          <w:lang w:val="en-US"/>
        </w:rPr>
      </w:pPr>
    </w:p>
    <w:p w14:paraId="5529C81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struct node *</w:t>
      </w:r>
      <w:proofErr w:type="spellStart"/>
      <w:proofErr w:type="gramStart"/>
      <w:r w:rsidRPr="00440989">
        <w:rPr>
          <w:rFonts w:ascii="Lucida Console" w:hAnsi="Lucida Console" w:cs="Microsoft Sans Serif"/>
          <w:sz w:val="20"/>
          <w:szCs w:val="20"/>
          <w:lang w:val="en-US"/>
        </w:rPr>
        <w:t>addEnd</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struct node *start, int x)</w:t>
      </w:r>
    </w:p>
    <w:p w14:paraId="3EEDA8F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3E77F5A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node *</w:t>
      </w:r>
      <w:proofErr w:type="gramStart"/>
      <w:r w:rsidRPr="00440989">
        <w:rPr>
          <w:rFonts w:ascii="Lucida Console" w:hAnsi="Lucida Console" w:cs="Microsoft Sans Serif"/>
          <w:sz w:val="20"/>
          <w:szCs w:val="20"/>
          <w:lang w:val="en-US"/>
        </w:rPr>
        <w:t>temp,*</w:t>
      </w:r>
      <w:proofErr w:type="gramEnd"/>
      <w:r w:rsidRPr="00440989">
        <w:rPr>
          <w:rFonts w:ascii="Lucida Console" w:hAnsi="Lucida Console" w:cs="Microsoft Sans Serif"/>
          <w:sz w:val="20"/>
          <w:szCs w:val="20"/>
          <w:lang w:val="en-US"/>
        </w:rPr>
        <w:t>p;</w:t>
      </w:r>
    </w:p>
    <w:p w14:paraId="1B18E7E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w:t>
      </w:r>
      <w:proofErr w:type="gramStart"/>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struct node*)malloc(</w:t>
      </w:r>
      <w:proofErr w:type="spellStart"/>
      <w:r w:rsidRPr="00440989">
        <w:rPr>
          <w:rFonts w:ascii="Lucida Console" w:hAnsi="Lucida Console" w:cs="Microsoft Sans Serif"/>
          <w:sz w:val="20"/>
          <w:szCs w:val="20"/>
          <w:lang w:val="en-US"/>
        </w:rPr>
        <w:t>sizeof</w:t>
      </w:r>
      <w:proofErr w:type="spellEnd"/>
      <w:r w:rsidRPr="00440989">
        <w:rPr>
          <w:rFonts w:ascii="Lucida Console" w:hAnsi="Lucida Console" w:cs="Microsoft Sans Serif"/>
          <w:sz w:val="20"/>
          <w:szCs w:val="20"/>
          <w:lang w:val="en-US"/>
        </w:rPr>
        <w:t>(struct node));</w:t>
      </w:r>
    </w:p>
    <w:p w14:paraId="2585850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0E4C230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temp-&gt;data=x;</w:t>
      </w:r>
    </w:p>
    <w:p w14:paraId="19E9593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p=start;</w:t>
      </w:r>
    </w:p>
    <w:p w14:paraId="2810E60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while(p-&gt;</w:t>
      </w:r>
      <w:proofErr w:type="gramStart"/>
      <w:r w:rsidRPr="00440989">
        <w:rPr>
          <w:rFonts w:ascii="Lucida Console" w:hAnsi="Lucida Console" w:cs="Microsoft Sans Serif"/>
          <w:sz w:val="20"/>
          <w:szCs w:val="20"/>
          <w:lang w:val="en-US"/>
        </w:rPr>
        <w:t>next!=</w:t>
      </w:r>
      <w:proofErr w:type="gramEnd"/>
      <w:r w:rsidRPr="00440989">
        <w:rPr>
          <w:rFonts w:ascii="Lucida Console" w:hAnsi="Lucida Console" w:cs="Microsoft Sans Serif"/>
          <w:sz w:val="20"/>
          <w:szCs w:val="20"/>
          <w:lang w:val="en-US"/>
        </w:rPr>
        <w:t>NULL)</w:t>
      </w:r>
    </w:p>
    <w:p w14:paraId="2B5674B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2EC84AD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p=p-&gt;next;</w:t>
      </w:r>
    </w:p>
    <w:p w14:paraId="54EC53C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0956D72F"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6389CA0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p-&gt;next=temp;</w:t>
      </w:r>
    </w:p>
    <w:p w14:paraId="3818C2A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temp-&gt;</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=p;</w:t>
      </w:r>
    </w:p>
    <w:p w14:paraId="28F0D63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temp-&gt;next=NULL;</w:t>
      </w:r>
    </w:p>
    <w:p w14:paraId="3A56C96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 xml:space="preserve">return start; </w:t>
      </w: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
    <w:p w14:paraId="2E78806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FE3CEE8" w14:textId="77777777" w:rsidR="00440989" w:rsidRPr="00440989" w:rsidRDefault="00440989" w:rsidP="00440989">
      <w:pPr>
        <w:spacing w:after="0"/>
        <w:rPr>
          <w:rFonts w:ascii="Lucida Console" w:hAnsi="Lucida Console" w:cs="Microsoft Sans Serif"/>
          <w:sz w:val="20"/>
          <w:szCs w:val="20"/>
          <w:lang w:val="en-US"/>
        </w:rPr>
      </w:pPr>
    </w:p>
    <w:p w14:paraId="4185770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struct node *</w:t>
      </w:r>
      <w:proofErr w:type="spellStart"/>
      <w:proofErr w:type="gramStart"/>
      <w:r w:rsidRPr="00440989">
        <w:rPr>
          <w:rFonts w:ascii="Lucida Console" w:hAnsi="Lucida Console" w:cs="Microsoft Sans Serif"/>
          <w:sz w:val="20"/>
          <w:szCs w:val="20"/>
          <w:lang w:val="en-US"/>
        </w:rPr>
        <w:t>createList</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struct node *start)</w:t>
      </w:r>
    </w:p>
    <w:p w14:paraId="3834B5E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932BDF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 xml:space="preserve">int </w:t>
      </w:r>
      <w:proofErr w:type="spellStart"/>
      <w:proofErr w:type="gramStart"/>
      <w:r w:rsidRPr="00440989">
        <w:rPr>
          <w:rFonts w:ascii="Lucida Console" w:hAnsi="Lucida Console" w:cs="Microsoft Sans Serif"/>
          <w:sz w:val="20"/>
          <w:szCs w:val="20"/>
          <w:lang w:val="en-US"/>
        </w:rPr>
        <w:t>i,data</w:t>
      </w:r>
      <w:proofErr w:type="gramEnd"/>
      <w:r w:rsidRPr="00440989">
        <w:rPr>
          <w:rFonts w:ascii="Lucida Console" w:hAnsi="Lucida Console" w:cs="Microsoft Sans Serif"/>
          <w:sz w:val="20"/>
          <w:szCs w:val="20"/>
          <w:lang w:val="en-US"/>
        </w:rPr>
        <w:t>,n</w:t>
      </w:r>
      <w:proofErr w:type="spellEnd"/>
      <w:r w:rsidRPr="00440989">
        <w:rPr>
          <w:rFonts w:ascii="Lucida Console" w:hAnsi="Lucida Console" w:cs="Microsoft Sans Serif"/>
          <w:sz w:val="20"/>
          <w:szCs w:val="20"/>
          <w:lang w:val="en-US"/>
        </w:rPr>
        <w:t>;</w:t>
      </w:r>
    </w:p>
    <w:p w14:paraId="0AADF01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"ENTER NUMBER OF NODES\n");</w:t>
      </w:r>
    </w:p>
    <w:p w14:paraId="4DE1646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scanf</w:t>
      </w:r>
      <w:proofErr w:type="spellEnd"/>
      <w:r w:rsidRPr="00440989">
        <w:rPr>
          <w:rFonts w:ascii="Lucida Console" w:hAnsi="Lucida Console" w:cs="Microsoft Sans Serif"/>
          <w:sz w:val="20"/>
          <w:szCs w:val="20"/>
          <w:lang w:val="en-US"/>
        </w:rPr>
        <w:t>("%</w:t>
      </w:r>
      <w:proofErr w:type="spellStart"/>
      <w:r w:rsidRPr="00440989">
        <w:rPr>
          <w:rFonts w:ascii="Lucida Console" w:hAnsi="Lucida Console" w:cs="Microsoft Sans Serif"/>
          <w:sz w:val="20"/>
          <w:szCs w:val="20"/>
          <w:lang w:val="en-US"/>
        </w:rPr>
        <w:t>d</w:t>
      </w:r>
      <w:proofErr w:type="gramStart"/>
      <w:r w:rsidRPr="00440989">
        <w:rPr>
          <w:rFonts w:ascii="Lucida Console" w:hAnsi="Lucida Console" w:cs="Microsoft Sans Serif"/>
          <w:sz w:val="20"/>
          <w:szCs w:val="20"/>
          <w:lang w:val="en-US"/>
        </w:rPr>
        <w:t>",&amp;</w:t>
      </w:r>
      <w:proofErr w:type="gramEnd"/>
      <w:r w:rsidRPr="00440989">
        <w:rPr>
          <w:rFonts w:ascii="Lucida Console" w:hAnsi="Lucida Console" w:cs="Microsoft Sans Serif"/>
          <w:sz w:val="20"/>
          <w:szCs w:val="20"/>
          <w:lang w:val="en-US"/>
        </w:rPr>
        <w:t>n</w:t>
      </w:r>
      <w:proofErr w:type="spellEnd"/>
      <w:r w:rsidRPr="00440989">
        <w:rPr>
          <w:rFonts w:ascii="Lucida Console" w:hAnsi="Lucida Console" w:cs="Microsoft Sans Serif"/>
          <w:sz w:val="20"/>
          <w:szCs w:val="20"/>
          <w:lang w:val="en-US"/>
        </w:rPr>
        <w:t>);</w:t>
      </w:r>
    </w:p>
    <w:p w14:paraId="5AD56B0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4878D54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5E9B9CF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start=NULL;</w:t>
      </w:r>
    </w:p>
    <w:p w14:paraId="12E0F60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if(n==0)</w:t>
      </w:r>
    </w:p>
    <w:p w14:paraId="5B4B965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7DD3E7C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return start;</w:t>
      </w:r>
    </w:p>
    <w:p w14:paraId="45701C3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78F6DF6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31E5CE4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"ENTER THE DATA OF THE NODE: ");</w:t>
      </w:r>
    </w:p>
    <w:p w14:paraId="5826916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scanf</w:t>
      </w:r>
      <w:proofErr w:type="spellEnd"/>
      <w:r w:rsidRPr="00440989">
        <w:rPr>
          <w:rFonts w:ascii="Lucida Console" w:hAnsi="Lucida Console" w:cs="Microsoft Sans Serif"/>
          <w:sz w:val="20"/>
          <w:szCs w:val="20"/>
          <w:lang w:val="en-US"/>
        </w:rPr>
        <w:t>("%</w:t>
      </w:r>
      <w:proofErr w:type="spellStart"/>
      <w:r w:rsidRPr="00440989">
        <w:rPr>
          <w:rFonts w:ascii="Lucida Console" w:hAnsi="Lucida Console" w:cs="Microsoft Sans Serif"/>
          <w:sz w:val="20"/>
          <w:szCs w:val="20"/>
          <w:lang w:val="en-US"/>
        </w:rPr>
        <w:t>d</w:t>
      </w:r>
      <w:proofErr w:type="gramStart"/>
      <w:r w:rsidRPr="00440989">
        <w:rPr>
          <w:rFonts w:ascii="Lucida Console" w:hAnsi="Lucida Console" w:cs="Microsoft Sans Serif"/>
          <w:sz w:val="20"/>
          <w:szCs w:val="20"/>
          <w:lang w:val="en-US"/>
        </w:rPr>
        <w:t>",&amp;</w:t>
      </w:r>
      <w:proofErr w:type="gramEnd"/>
      <w:r w:rsidRPr="00440989">
        <w:rPr>
          <w:rFonts w:ascii="Lucida Console" w:hAnsi="Lucida Console" w:cs="Microsoft Sans Serif"/>
          <w:sz w:val="20"/>
          <w:szCs w:val="20"/>
          <w:lang w:val="en-US"/>
        </w:rPr>
        <w:t>data</w:t>
      </w:r>
      <w:proofErr w:type="spellEnd"/>
      <w:r w:rsidRPr="00440989">
        <w:rPr>
          <w:rFonts w:ascii="Lucida Console" w:hAnsi="Lucida Console" w:cs="Microsoft Sans Serif"/>
          <w:sz w:val="20"/>
          <w:szCs w:val="20"/>
          <w:lang w:val="en-US"/>
        </w:rPr>
        <w:t>);</w:t>
      </w:r>
    </w:p>
    <w:p w14:paraId="5AA58EB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1C61AC7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start=</w:t>
      </w:r>
      <w:proofErr w:type="spellStart"/>
      <w:r w:rsidRPr="00440989">
        <w:rPr>
          <w:rFonts w:ascii="Lucida Console" w:hAnsi="Lucida Console" w:cs="Microsoft Sans Serif"/>
          <w:sz w:val="20"/>
          <w:szCs w:val="20"/>
          <w:lang w:val="en-US"/>
        </w:rPr>
        <w:t>addEmpty</w:t>
      </w:r>
      <w:proofErr w:type="spellEnd"/>
      <w:r w:rsidRPr="00440989">
        <w:rPr>
          <w:rFonts w:ascii="Lucida Console" w:hAnsi="Lucida Console" w:cs="Microsoft Sans Serif"/>
          <w:sz w:val="20"/>
          <w:szCs w:val="20"/>
          <w:lang w:val="en-US"/>
        </w:rPr>
        <w:t>(</w:t>
      </w:r>
      <w:proofErr w:type="spellStart"/>
      <w:proofErr w:type="gramStart"/>
      <w:r w:rsidRPr="00440989">
        <w:rPr>
          <w:rFonts w:ascii="Lucida Console" w:hAnsi="Lucida Console" w:cs="Microsoft Sans Serif"/>
          <w:sz w:val="20"/>
          <w:szCs w:val="20"/>
          <w:lang w:val="en-US"/>
        </w:rPr>
        <w:t>start,data</w:t>
      </w:r>
      <w:proofErr w:type="spellEnd"/>
      <w:proofErr w:type="gramEnd"/>
      <w:r w:rsidRPr="00440989">
        <w:rPr>
          <w:rFonts w:ascii="Lucida Console" w:hAnsi="Lucida Console" w:cs="Microsoft Sans Serif"/>
          <w:sz w:val="20"/>
          <w:szCs w:val="20"/>
          <w:lang w:val="en-US"/>
        </w:rPr>
        <w:t>);</w:t>
      </w:r>
    </w:p>
    <w:p w14:paraId="6A22603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43D1278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49E5EC7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for(</w:t>
      </w:r>
      <w:proofErr w:type="spellStart"/>
      <w:r w:rsidRPr="00440989">
        <w:rPr>
          <w:rFonts w:ascii="Lucida Console" w:hAnsi="Lucida Console" w:cs="Microsoft Sans Serif"/>
          <w:sz w:val="20"/>
          <w:szCs w:val="20"/>
          <w:lang w:val="en-US"/>
        </w:rPr>
        <w:t>i</w:t>
      </w:r>
      <w:proofErr w:type="spellEnd"/>
      <w:r w:rsidRPr="00440989">
        <w:rPr>
          <w:rFonts w:ascii="Lucida Console" w:hAnsi="Lucida Console" w:cs="Microsoft Sans Serif"/>
          <w:sz w:val="20"/>
          <w:szCs w:val="20"/>
          <w:lang w:val="en-US"/>
        </w:rPr>
        <w:t>=</w:t>
      </w:r>
      <w:proofErr w:type="gramStart"/>
      <w:r w:rsidRPr="00440989">
        <w:rPr>
          <w:rFonts w:ascii="Lucida Console" w:hAnsi="Lucida Console" w:cs="Microsoft Sans Serif"/>
          <w:sz w:val="20"/>
          <w:szCs w:val="20"/>
          <w:lang w:val="en-US"/>
        </w:rPr>
        <w:t>2;i</w:t>
      </w:r>
      <w:proofErr w:type="gramEnd"/>
      <w:r w:rsidRPr="00440989">
        <w:rPr>
          <w:rFonts w:ascii="Lucida Console" w:hAnsi="Lucida Console" w:cs="Microsoft Sans Serif"/>
          <w:sz w:val="20"/>
          <w:szCs w:val="20"/>
          <w:lang w:val="en-US"/>
        </w:rPr>
        <w:t>&lt;=</w:t>
      </w:r>
      <w:proofErr w:type="spellStart"/>
      <w:r w:rsidRPr="00440989">
        <w:rPr>
          <w:rFonts w:ascii="Lucida Console" w:hAnsi="Lucida Console" w:cs="Microsoft Sans Serif"/>
          <w:sz w:val="20"/>
          <w:szCs w:val="20"/>
          <w:lang w:val="en-US"/>
        </w:rPr>
        <w:t>n;i</w:t>
      </w:r>
      <w:proofErr w:type="spellEnd"/>
      <w:r w:rsidRPr="00440989">
        <w:rPr>
          <w:rFonts w:ascii="Lucida Console" w:hAnsi="Lucida Console" w:cs="Microsoft Sans Serif"/>
          <w:sz w:val="20"/>
          <w:szCs w:val="20"/>
          <w:lang w:val="en-US"/>
        </w:rPr>
        <w:t>++)</w:t>
      </w:r>
    </w:p>
    <w:p w14:paraId="14AE42B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7C422F0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"ENTER DATA OF THE NODE: ");</w:t>
      </w:r>
    </w:p>
    <w:p w14:paraId="1212595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scanf</w:t>
      </w:r>
      <w:proofErr w:type="spellEnd"/>
      <w:r w:rsidRPr="00440989">
        <w:rPr>
          <w:rFonts w:ascii="Lucida Console" w:hAnsi="Lucida Console" w:cs="Microsoft Sans Serif"/>
          <w:sz w:val="20"/>
          <w:szCs w:val="20"/>
          <w:lang w:val="en-US"/>
        </w:rPr>
        <w:t>("%</w:t>
      </w:r>
      <w:proofErr w:type="spellStart"/>
      <w:r w:rsidRPr="00440989">
        <w:rPr>
          <w:rFonts w:ascii="Lucida Console" w:hAnsi="Lucida Console" w:cs="Microsoft Sans Serif"/>
          <w:sz w:val="20"/>
          <w:szCs w:val="20"/>
          <w:lang w:val="en-US"/>
        </w:rPr>
        <w:t>d</w:t>
      </w:r>
      <w:proofErr w:type="gramStart"/>
      <w:r w:rsidRPr="00440989">
        <w:rPr>
          <w:rFonts w:ascii="Lucida Console" w:hAnsi="Lucida Console" w:cs="Microsoft Sans Serif"/>
          <w:sz w:val="20"/>
          <w:szCs w:val="20"/>
          <w:lang w:val="en-US"/>
        </w:rPr>
        <w:t>",&amp;</w:t>
      </w:r>
      <w:proofErr w:type="gramEnd"/>
      <w:r w:rsidRPr="00440989">
        <w:rPr>
          <w:rFonts w:ascii="Lucida Console" w:hAnsi="Lucida Console" w:cs="Microsoft Sans Serif"/>
          <w:sz w:val="20"/>
          <w:szCs w:val="20"/>
          <w:lang w:val="en-US"/>
        </w:rPr>
        <w:t>data</w:t>
      </w:r>
      <w:proofErr w:type="spellEnd"/>
      <w:r w:rsidRPr="00440989">
        <w:rPr>
          <w:rFonts w:ascii="Lucida Console" w:hAnsi="Lucida Console" w:cs="Microsoft Sans Serif"/>
          <w:sz w:val="20"/>
          <w:szCs w:val="20"/>
          <w:lang w:val="en-US"/>
        </w:rPr>
        <w:t>);</w:t>
      </w:r>
    </w:p>
    <w:p w14:paraId="64FA0A9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start=</w:t>
      </w:r>
      <w:proofErr w:type="spellStart"/>
      <w:r w:rsidRPr="00440989">
        <w:rPr>
          <w:rFonts w:ascii="Lucida Console" w:hAnsi="Lucida Console" w:cs="Microsoft Sans Serif"/>
          <w:sz w:val="20"/>
          <w:szCs w:val="20"/>
          <w:lang w:val="en-US"/>
        </w:rPr>
        <w:t>addEnd</w:t>
      </w:r>
      <w:proofErr w:type="spellEnd"/>
      <w:r w:rsidRPr="00440989">
        <w:rPr>
          <w:rFonts w:ascii="Lucida Console" w:hAnsi="Lucida Console" w:cs="Microsoft Sans Serif"/>
          <w:sz w:val="20"/>
          <w:szCs w:val="20"/>
          <w:lang w:val="en-US"/>
        </w:rPr>
        <w:t>(</w:t>
      </w:r>
      <w:proofErr w:type="spellStart"/>
      <w:proofErr w:type="gramStart"/>
      <w:r w:rsidRPr="00440989">
        <w:rPr>
          <w:rFonts w:ascii="Lucida Console" w:hAnsi="Lucida Console" w:cs="Microsoft Sans Serif"/>
          <w:sz w:val="20"/>
          <w:szCs w:val="20"/>
          <w:lang w:val="en-US"/>
        </w:rPr>
        <w:t>start,data</w:t>
      </w:r>
      <w:proofErr w:type="spellEnd"/>
      <w:proofErr w:type="gramEnd"/>
      <w:r w:rsidRPr="00440989">
        <w:rPr>
          <w:rFonts w:ascii="Lucida Console" w:hAnsi="Lucida Console" w:cs="Microsoft Sans Serif"/>
          <w:sz w:val="20"/>
          <w:szCs w:val="20"/>
          <w:lang w:val="en-US"/>
        </w:rPr>
        <w:t>);</w:t>
      </w:r>
    </w:p>
    <w:p w14:paraId="67750E3B"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
    <w:p w14:paraId="10AFE34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46AFA9B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return start;</w:t>
      </w: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
    <w:p w14:paraId="5C0F63F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579FBCD" w14:textId="77777777" w:rsidR="00440989" w:rsidRPr="00440989" w:rsidRDefault="00440989" w:rsidP="00440989">
      <w:pPr>
        <w:spacing w:after="0"/>
        <w:rPr>
          <w:rFonts w:ascii="Lucida Console" w:hAnsi="Lucida Console" w:cs="Microsoft Sans Serif"/>
          <w:sz w:val="20"/>
          <w:szCs w:val="20"/>
          <w:lang w:val="en-US"/>
        </w:rPr>
      </w:pPr>
    </w:p>
    <w:p w14:paraId="43BDCCDA" w14:textId="77777777" w:rsidR="00440989" w:rsidRPr="00440989" w:rsidRDefault="00440989" w:rsidP="00440989">
      <w:pPr>
        <w:spacing w:after="0"/>
        <w:rPr>
          <w:rFonts w:ascii="Lucida Console" w:hAnsi="Lucida Console" w:cs="Microsoft Sans Serif"/>
          <w:sz w:val="20"/>
          <w:szCs w:val="20"/>
          <w:lang w:val="en-US"/>
        </w:rPr>
      </w:pPr>
    </w:p>
    <w:p w14:paraId="636897D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void </w:t>
      </w:r>
      <w:proofErr w:type="gramStart"/>
      <w:r w:rsidRPr="00440989">
        <w:rPr>
          <w:rFonts w:ascii="Lucida Console" w:hAnsi="Lucida Console" w:cs="Microsoft Sans Serif"/>
          <w:sz w:val="20"/>
          <w:szCs w:val="20"/>
          <w:lang w:val="en-US"/>
        </w:rPr>
        <w:t>display(</w:t>
      </w:r>
      <w:proofErr w:type="gramEnd"/>
      <w:r w:rsidRPr="00440989">
        <w:rPr>
          <w:rFonts w:ascii="Lucida Console" w:hAnsi="Lucida Console" w:cs="Microsoft Sans Serif"/>
          <w:sz w:val="20"/>
          <w:szCs w:val="20"/>
          <w:lang w:val="en-US"/>
        </w:rPr>
        <w:t>struct node *start)</w:t>
      </w:r>
    </w:p>
    <w:p w14:paraId="3E9517D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78C0C16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struct node *</w:t>
      </w:r>
      <w:proofErr w:type="gramStart"/>
      <w:r w:rsidRPr="00440989">
        <w:rPr>
          <w:rFonts w:ascii="Lucida Console" w:hAnsi="Lucida Console" w:cs="Microsoft Sans Serif"/>
          <w:sz w:val="20"/>
          <w:szCs w:val="20"/>
          <w:lang w:val="en-US"/>
        </w:rPr>
        <w:t>p,*</w:t>
      </w:r>
      <w:proofErr w:type="gramEnd"/>
      <w:r w:rsidRPr="00440989">
        <w:rPr>
          <w:rFonts w:ascii="Lucida Console" w:hAnsi="Lucida Console" w:cs="Microsoft Sans Serif"/>
          <w:sz w:val="20"/>
          <w:szCs w:val="20"/>
          <w:lang w:val="en-US"/>
        </w:rPr>
        <w:t>r;</w:t>
      </w:r>
    </w:p>
    <w:p w14:paraId="15C7DFD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
    <w:p w14:paraId="2FE2EBBC"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if(start==NULL)</w:t>
      </w:r>
    </w:p>
    <w:p w14:paraId="2F7A60B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04DD290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"LINKED LIST EMPTY\n");</w:t>
      </w:r>
    </w:p>
    <w:p w14:paraId="337B64C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t>return;</w:t>
      </w:r>
    </w:p>
    <w:p w14:paraId="1FD71153"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
    <w:p w14:paraId="18C0528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2529DEE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p=start;</w:t>
      </w:r>
    </w:p>
    <w:p w14:paraId="525A0F8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r=start;</w:t>
      </w:r>
    </w:p>
    <w:p w14:paraId="64136BD0" w14:textId="77777777" w:rsidR="00440989" w:rsidRPr="00440989" w:rsidRDefault="00440989" w:rsidP="00440989">
      <w:pPr>
        <w:spacing w:after="0"/>
        <w:rPr>
          <w:rFonts w:ascii="Lucida Console" w:hAnsi="Lucida Console" w:cs="Microsoft Sans Serif"/>
          <w:sz w:val="20"/>
          <w:szCs w:val="20"/>
          <w:lang w:val="en-US"/>
        </w:rPr>
      </w:pPr>
    </w:p>
    <w:p w14:paraId="581BF15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while(r-&gt;</w:t>
      </w:r>
      <w:proofErr w:type="gramStart"/>
      <w:r w:rsidRPr="00440989">
        <w:rPr>
          <w:rFonts w:ascii="Lucida Console" w:hAnsi="Lucida Console" w:cs="Microsoft Sans Serif"/>
          <w:sz w:val="20"/>
          <w:szCs w:val="20"/>
          <w:lang w:val="en-US"/>
        </w:rPr>
        <w:t>next!=</w:t>
      </w:r>
      <w:proofErr w:type="gramEnd"/>
      <w:r w:rsidRPr="00440989">
        <w:rPr>
          <w:rFonts w:ascii="Lucida Console" w:hAnsi="Lucida Console" w:cs="Microsoft Sans Serif"/>
          <w:sz w:val="20"/>
          <w:szCs w:val="20"/>
          <w:lang w:val="en-US"/>
        </w:rPr>
        <w:t>NULL)</w:t>
      </w:r>
    </w:p>
    <w:p w14:paraId="43075EB7"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
    <w:p w14:paraId="0CC97BD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lastRenderedPageBreak/>
        <w:t xml:space="preserve">        r=r-&gt;next;</w:t>
      </w:r>
    </w:p>
    <w:p w14:paraId="28A05CB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
    <w:p w14:paraId="2B10C2A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while(</w:t>
      </w:r>
      <w:proofErr w:type="gramStart"/>
      <w:r w:rsidRPr="00440989">
        <w:rPr>
          <w:rFonts w:ascii="Lucida Console" w:hAnsi="Lucida Console" w:cs="Microsoft Sans Serif"/>
          <w:sz w:val="20"/>
          <w:szCs w:val="20"/>
          <w:lang w:val="en-US"/>
        </w:rPr>
        <w:t>p!=</w:t>
      </w:r>
      <w:proofErr w:type="gramEnd"/>
      <w:r w:rsidRPr="00440989">
        <w:rPr>
          <w:rFonts w:ascii="Lucida Console" w:hAnsi="Lucida Console" w:cs="Microsoft Sans Serif"/>
          <w:sz w:val="20"/>
          <w:szCs w:val="20"/>
          <w:lang w:val="en-US"/>
        </w:rPr>
        <w:t>NULL)</w:t>
      </w:r>
    </w:p>
    <w:p w14:paraId="3D07432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5AA8E106"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r w:rsidRPr="00440989">
        <w:rPr>
          <w:rFonts w:ascii="Lucida Console" w:hAnsi="Lucida Console" w:cs="Microsoft Sans Serif"/>
          <w:sz w:val="20"/>
          <w:szCs w:val="20"/>
          <w:lang w:val="en-US"/>
        </w:rPr>
        <w:tab/>
      </w:r>
    </w:p>
    <w:p w14:paraId="1BCD8E8E"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if(p-&gt;</w:t>
      </w:r>
      <w:proofErr w:type="gramStart"/>
      <w:r w:rsidRPr="00440989">
        <w:rPr>
          <w:rFonts w:ascii="Lucida Console" w:hAnsi="Lucida Console" w:cs="Microsoft Sans Serif"/>
          <w:sz w:val="20"/>
          <w:szCs w:val="20"/>
          <w:lang w:val="en-US"/>
        </w:rPr>
        <w:t>data !</w:t>
      </w:r>
      <w:proofErr w:type="gramEnd"/>
      <w:r w:rsidRPr="00440989">
        <w:rPr>
          <w:rFonts w:ascii="Lucida Console" w:hAnsi="Lucida Console" w:cs="Microsoft Sans Serif"/>
          <w:sz w:val="20"/>
          <w:szCs w:val="20"/>
          <w:lang w:val="en-US"/>
        </w:rPr>
        <w:t>= r-&gt;data)</w:t>
      </w:r>
    </w:p>
    <w:p w14:paraId="37E29C3A"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
    <w:p w14:paraId="0B90313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"DOUBLY LINKED LIST NOT PALLINDROME\n");</w:t>
      </w:r>
    </w:p>
    <w:p w14:paraId="35BCE42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return;</w:t>
      </w:r>
    </w:p>
    <w:p w14:paraId="2A893F2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
    <w:p w14:paraId="6E4786BD"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
    <w:p w14:paraId="4908F1E0"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 xml:space="preserve">    p=p-&gt;next;</w:t>
      </w:r>
    </w:p>
    <w:p w14:paraId="773409E5"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r=r-&gt;</w:t>
      </w:r>
      <w:proofErr w:type="spellStart"/>
      <w:r w:rsidRPr="00440989">
        <w:rPr>
          <w:rFonts w:ascii="Lucida Console" w:hAnsi="Lucida Console" w:cs="Microsoft Sans Serif"/>
          <w:sz w:val="20"/>
          <w:szCs w:val="20"/>
          <w:lang w:val="en-US"/>
        </w:rPr>
        <w:t>prev</w:t>
      </w:r>
      <w:proofErr w:type="spellEnd"/>
      <w:r w:rsidRPr="00440989">
        <w:rPr>
          <w:rFonts w:ascii="Lucida Console" w:hAnsi="Lucida Console" w:cs="Microsoft Sans Serif"/>
          <w:sz w:val="20"/>
          <w:szCs w:val="20"/>
          <w:lang w:val="en-US"/>
        </w:rPr>
        <w:t>;</w:t>
      </w:r>
    </w:p>
    <w:p w14:paraId="226C892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t>}</w:t>
      </w:r>
    </w:p>
    <w:p w14:paraId="38D5A96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w:t>
      </w:r>
      <w:proofErr w:type="spellStart"/>
      <w:proofErr w:type="gram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w:t>
      </w:r>
      <w:proofErr w:type="gramEnd"/>
      <w:r w:rsidRPr="00440989">
        <w:rPr>
          <w:rFonts w:ascii="Lucida Console" w:hAnsi="Lucida Console" w:cs="Microsoft Sans Serif"/>
          <w:sz w:val="20"/>
          <w:szCs w:val="20"/>
          <w:lang w:val="en-US"/>
        </w:rPr>
        <w:t>"DOUBLY LINKED LIST IS PALLINDROME\n");</w:t>
      </w:r>
    </w:p>
    <w:p w14:paraId="77D0BC44"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ab/>
      </w:r>
      <w:proofErr w:type="spellStart"/>
      <w:r w:rsidRPr="00440989">
        <w:rPr>
          <w:rFonts w:ascii="Lucida Console" w:hAnsi="Lucida Console" w:cs="Microsoft Sans Serif"/>
          <w:sz w:val="20"/>
          <w:szCs w:val="20"/>
          <w:lang w:val="en-US"/>
        </w:rPr>
        <w:t>printf</w:t>
      </w:r>
      <w:proofErr w:type="spellEnd"/>
      <w:r w:rsidRPr="00440989">
        <w:rPr>
          <w:rFonts w:ascii="Lucida Console" w:hAnsi="Lucida Console" w:cs="Microsoft Sans Serif"/>
          <w:sz w:val="20"/>
          <w:szCs w:val="20"/>
          <w:lang w:val="en-US"/>
        </w:rPr>
        <w:t>("\n");</w:t>
      </w:r>
    </w:p>
    <w:p w14:paraId="1DD37378" w14:textId="77777777" w:rsidR="00440989" w:rsidRPr="00440989" w:rsidRDefault="00440989" w:rsidP="00440989">
      <w:pPr>
        <w:spacing w:after="0"/>
        <w:rPr>
          <w:rFonts w:ascii="Lucida Console" w:hAnsi="Lucida Console" w:cs="Microsoft Sans Serif"/>
          <w:sz w:val="20"/>
          <w:szCs w:val="20"/>
          <w:lang w:val="en-US"/>
        </w:rPr>
      </w:pPr>
    </w:p>
    <w:p w14:paraId="54017252"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568BA8AD" w14:textId="77777777" w:rsidR="00440989" w:rsidRPr="00440989" w:rsidRDefault="00440989" w:rsidP="00440989">
      <w:pPr>
        <w:spacing w:after="0"/>
        <w:rPr>
          <w:rFonts w:ascii="Lucida Console" w:hAnsi="Lucida Console" w:cs="Microsoft Sans Serif"/>
          <w:sz w:val="20"/>
          <w:szCs w:val="20"/>
          <w:lang w:val="en-US"/>
        </w:rPr>
      </w:pPr>
    </w:p>
    <w:p w14:paraId="46D2DC79" w14:textId="77777777" w:rsidR="00440989" w:rsidRPr="00440989" w:rsidRDefault="00440989" w:rsidP="00440989">
      <w:pPr>
        <w:spacing w:after="0"/>
        <w:rPr>
          <w:rFonts w:ascii="Lucida Console" w:hAnsi="Lucida Console" w:cs="Microsoft Sans Serif"/>
          <w:sz w:val="20"/>
          <w:szCs w:val="20"/>
          <w:lang w:val="en-US"/>
        </w:rPr>
      </w:pPr>
    </w:p>
    <w:p w14:paraId="2260EFD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int </w:t>
      </w:r>
      <w:proofErr w:type="gramStart"/>
      <w:r w:rsidRPr="00440989">
        <w:rPr>
          <w:rFonts w:ascii="Lucida Console" w:hAnsi="Lucida Console" w:cs="Microsoft Sans Serif"/>
          <w:sz w:val="20"/>
          <w:szCs w:val="20"/>
          <w:lang w:val="en-US"/>
        </w:rPr>
        <w:t>main(</w:t>
      </w:r>
      <w:proofErr w:type="gramEnd"/>
      <w:r w:rsidRPr="00440989">
        <w:rPr>
          <w:rFonts w:ascii="Lucida Console" w:hAnsi="Lucida Console" w:cs="Microsoft Sans Serif"/>
          <w:sz w:val="20"/>
          <w:szCs w:val="20"/>
          <w:lang w:val="en-US"/>
        </w:rPr>
        <w:t>)</w:t>
      </w:r>
    </w:p>
    <w:p w14:paraId="7BDCE0F1"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63AE6A5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struct node *start;</w:t>
      </w:r>
    </w:p>
    <w:p w14:paraId="3532A848"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start=</w:t>
      </w:r>
      <w:proofErr w:type="spellStart"/>
      <w:r w:rsidRPr="00440989">
        <w:rPr>
          <w:rFonts w:ascii="Lucida Console" w:hAnsi="Lucida Console" w:cs="Microsoft Sans Serif"/>
          <w:sz w:val="20"/>
          <w:szCs w:val="20"/>
          <w:lang w:val="en-US"/>
        </w:rPr>
        <w:t>createList</w:t>
      </w:r>
      <w:proofErr w:type="spellEnd"/>
      <w:r w:rsidRPr="00440989">
        <w:rPr>
          <w:rFonts w:ascii="Lucida Console" w:hAnsi="Lucida Console" w:cs="Microsoft Sans Serif"/>
          <w:sz w:val="20"/>
          <w:szCs w:val="20"/>
          <w:lang w:val="en-US"/>
        </w:rPr>
        <w:t>(start);</w:t>
      </w:r>
    </w:p>
    <w:p w14:paraId="736EA4B9" w14:textId="77777777" w:rsidR="00440989"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 xml:space="preserve">    display(start);</w:t>
      </w:r>
    </w:p>
    <w:p w14:paraId="20315846" w14:textId="76B253DA" w:rsidR="003C42B1" w:rsidRPr="00440989" w:rsidRDefault="00440989" w:rsidP="00440989">
      <w:pPr>
        <w:spacing w:after="0"/>
        <w:rPr>
          <w:rFonts w:ascii="Lucida Console" w:hAnsi="Lucida Console" w:cs="Microsoft Sans Serif"/>
          <w:sz w:val="20"/>
          <w:szCs w:val="20"/>
          <w:lang w:val="en-US"/>
        </w:rPr>
      </w:pPr>
      <w:r w:rsidRPr="00440989">
        <w:rPr>
          <w:rFonts w:ascii="Lucida Console" w:hAnsi="Lucida Console" w:cs="Microsoft Sans Serif"/>
          <w:sz w:val="20"/>
          <w:szCs w:val="20"/>
          <w:lang w:val="en-US"/>
        </w:rPr>
        <w:t>}</w:t>
      </w:r>
    </w:p>
    <w:p w14:paraId="04FB4BDD" w14:textId="77777777" w:rsidR="00440989" w:rsidRDefault="00440989" w:rsidP="00B32BF5">
      <w:pPr>
        <w:spacing w:after="0"/>
        <w:rPr>
          <w:rFonts w:ascii="Verdana" w:hAnsi="Verdana" w:cs="Microsoft Sans Serif"/>
          <w:b/>
          <w:bCs/>
          <w:sz w:val="28"/>
          <w:szCs w:val="28"/>
          <w:u w:val="single"/>
          <w:lang w:val="en-US"/>
        </w:rPr>
        <w:sectPr w:rsidR="00440989" w:rsidSect="00440989">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7D672151" w14:textId="1E0398F4" w:rsidR="003C42B1" w:rsidRDefault="003C42B1" w:rsidP="00B32BF5">
      <w:pPr>
        <w:spacing w:after="0"/>
        <w:rPr>
          <w:rFonts w:ascii="Verdana" w:hAnsi="Verdana" w:cs="Microsoft Sans Serif"/>
          <w:b/>
          <w:bCs/>
          <w:sz w:val="28"/>
          <w:szCs w:val="28"/>
          <w:u w:val="single"/>
          <w:lang w:val="en-US"/>
        </w:rPr>
      </w:pPr>
    </w:p>
    <w:p w14:paraId="0B0F90E0" w14:textId="6F3598BF" w:rsidR="003C42B1" w:rsidRPr="003C42B1" w:rsidRDefault="003C42B1" w:rsidP="00B32BF5">
      <w:pPr>
        <w:spacing w:after="0"/>
        <w:rPr>
          <w:rFonts w:ascii="Lucida Console" w:hAnsi="Lucida Console" w:cs="Microsoft Sans Serif"/>
          <w:sz w:val="20"/>
          <w:szCs w:val="20"/>
          <w:lang w:val="en-US"/>
        </w:rPr>
      </w:pPr>
    </w:p>
    <w:p w14:paraId="7631BA24" w14:textId="6CBEE080" w:rsidR="003C42B1" w:rsidRDefault="003C42B1" w:rsidP="00B32BF5">
      <w:pPr>
        <w:spacing w:after="0"/>
        <w:rPr>
          <w:rFonts w:ascii="Verdana" w:hAnsi="Verdana" w:cs="Microsoft Sans Serif"/>
          <w:b/>
          <w:bCs/>
          <w:sz w:val="28"/>
          <w:szCs w:val="28"/>
          <w:u w:val="single"/>
          <w:lang w:val="en-US"/>
        </w:rPr>
      </w:pPr>
    </w:p>
    <w:p w14:paraId="71B77E37" w14:textId="64A8354B" w:rsidR="003C42B1" w:rsidRDefault="00440989"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24115949" w14:textId="489B1398" w:rsidR="00440989" w:rsidRDefault="00440989" w:rsidP="00B32BF5">
      <w:pPr>
        <w:spacing w:after="0"/>
        <w:rPr>
          <w:rFonts w:ascii="Verdana" w:hAnsi="Verdana" w:cs="Microsoft Sans Serif"/>
          <w:b/>
          <w:bCs/>
          <w:sz w:val="28"/>
          <w:szCs w:val="28"/>
          <w:u w:val="single"/>
          <w:lang w:val="en-US"/>
        </w:rPr>
      </w:pPr>
    </w:p>
    <w:p w14:paraId="004B9267" w14:textId="3453EF4F" w:rsidR="00440989" w:rsidRDefault="00440989" w:rsidP="00B32BF5">
      <w:pPr>
        <w:spacing w:after="0"/>
        <w:rPr>
          <w:rFonts w:ascii="Verdana" w:hAnsi="Verdana" w:cs="Microsoft Sans Serif"/>
          <w:b/>
          <w:bCs/>
          <w:sz w:val="28"/>
          <w:szCs w:val="28"/>
          <w:u w:val="single"/>
          <w:lang w:val="en-US"/>
        </w:rPr>
      </w:pPr>
      <w:r w:rsidRPr="00440989">
        <w:rPr>
          <w:rFonts w:ascii="Verdana" w:hAnsi="Verdana" w:cs="Microsoft Sans Serif"/>
          <w:b/>
          <w:bCs/>
          <w:noProof/>
          <w:sz w:val="28"/>
          <w:szCs w:val="28"/>
          <w:u w:val="single"/>
          <w:lang w:val="en-US"/>
        </w:rPr>
        <w:drawing>
          <wp:anchor distT="0" distB="0" distL="114300" distR="114300" simplePos="0" relativeHeight="251707392" behindDoc="0" locked="0" layoutInCell="1" allowOverlap="1" wp14:anchorId="13107228" wp14:editId="65C1273B">
            <wp:simplePos x="0" y="0"/>
            <wp:positionH relativeFrom="column">
              <wp:posOffset>0</wp:posOffset>
            </wp:positionH>
            <wp:positionV relativeFrom="paragraph">
              <wp:posOffset>-454</wp:posOffset>
            </wp:positionV>
            <wp:extent cx="4381880" cy="1973751"/>
            <wp:effectExtent l="0" t="0" r="0" b="762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381880" cy="1973751"/>
                    </a:xfrm>
                    <a:prstGeom prst="rect">
                      <a:avLst/>
                    </a:prstGeom>
                  </pic:spPr>
                </pic:pic>
              </a:graphicData>
            </a:graphic>
          </wp:anchor>
        </w:drawing>
      </w:r>
    </w:p>
    <w:p w14:paraId="5B1A5C33" w14:textId="1D500245" w:rsidR="003C42B1" w:rsidRDefault="003C42B1" w:rsidP="00B32BF5">
      <w:pPr>
        <w:spacing w:after="0"/>
        <w:rPr>
          <w:rFonts w:ascii="Verdana" w:hAnsi="Verdana" w:cs="Microsoft Sans Serif"/>
          <w:b/>
          <w:bCs/>
          <w:sz w:val="28"/>
          <w:szCs w:val="28"/>
          <w:u w:val="single"/>
          <w:lang w:val="en-US"/>
        </w:rPr>
      </w:pPr>
    </w:p>
    <w:p w14:paraId="2173E091" w14:textId="757AE9CC" w:rsidR="003C42B1" w:rsidRDefault="003C42B1" w:rsidP="00B32BF5">
      <w:pPr>
        <w:spacing w:after="0"/>
        <w:rPr>
          <w:rFonts w:ascii="Verdana" w:hAnsi="Verdana" w:cs="Microsoft Sans Serif"/>
          <w:b/>
          <w:bCs/>
          <w:sz w:val="28"/>
          <w:szCs w:val="28"/>
          <w:u w:val="single"/>
          <w:lang w:val="en-US"/>
        </w:rPr>
      </w:pPr>
    </w:p>
    <w:p w14:paraId="0768301F" w14:textId="430AD63A" w:rsidR="003C42B1" w:rsidRDefault="003C42B1" w:rsidP="00B32BF5">
      <w:pPr>
        <w:spacing w:after="0"/>
        <w:rPr>
          <w:rFonts w:ascii="Verdana" w:hAnsi="Verdana" w:cs="Microsoft Sans Serif"/>
          <w:b/>
          <w:bCs/>
          <w:sz w:val="28"/>
          <w:szCs w:val="28"/>
          <w:u w:val="single"/>
          <w:lang w:val="en-US"/>
        </w:rPr>
      </w:pPr>
    </w:p>
    <w:p w14:paraId="11C9350E" w14:textId="6F052696" w:rsidR="003C42B1" w:rsidRDefault="003C42B1" w:rsidP="00B32BF5">
      <w:pPr>
        <w:spacing w:after="0"/>
        <w:rPr>
          <w:rFonts w:ascii="Verdana" w:hAnsi="Verdana" w:cs="Microsoft Sans Serif"/>
          <w:b/>
          <w:bCs/>
          <w:sz w:val="28"/>
          <w:szCs w:val="28"/>
          <w:u w:val="single"/>
          <w:lang w:val="en-US"/>
        </w:rPr>
      </w:pPr>
    </w:p>
    <w:p w14:paraId="33A633CA" w14:textId="0A1DAA6C" w:rsidR="003C42B1" w:rsidRDefault="003C42B1" w:rsidP="00B32BF5">
      <w:pPr>
        <w:spacing w:after="0"/>
        <w:rPr>
          <w:rFonts w:ascii="Verdana" w:hAnsi="Verdana" w:cs="Microsoft Sans Serif"/>
          <w:b/>
          <w:bCs/>
          <w:sz w:val="28"/>
          <w:szCs w:val="28"/>
          <w:u w:val="single"/>
          <w:lang w:val="en-US"/>
        </w:rPr>
      </w:pPr>
    </w:p>
    <w:p w14:paraId="2F1FA323" w14:textId="6BC24E81" w:rsidR="003C42B1" w:rsidRDefault="003C42B1" w:rsidP="00B32BF5">
      <w:pPr>
        <w:spacing w:after="0"/>
        <w:rPr>
          <w:rFonts w:ascii="Verdana" w:hAnsi="Verdana" w:cs="Microsoft Sans Serif"/>
          <w:b/>
          <w:bCs/>
          <w:sz w:val="28"/>
          <w:szCs w:val="28"/>
          <w:u w:val="single"/>
          <w:lang w:val="en-US"/>
        </w:rPr>
      </w:pPr>
    </w:p>
    <w:p w14:paraId="184A8E12" w14:textId="7F390EE5" w:rsidR="003C42B1" w:rsidRDefault="003C42B1" w:rsidP="00B32BF5">
      <w:pPr>
        <w:spacing w:after="0"/>
        <w:rPr>
          <w:rFonts w:ascii="Verdana" w:hAnsi="Verdana" w:cs="Microsoft Sans Serif"/>
          <w:b/>
          <w:bCs/>
          <w:sz w:val="28"/>
          <w:szCs w:val="28"/>
          <w:u w:val="single"/>
          <w:lang w:val="en-US"/>
        </w:rPr>
      </w:pPr>
    </w:p>
    <w:p w14:paraId="4AFD5689" w14:textId="73ED9C9C" w:rsidR="003C42B1" w:rsidRDefault="003C42B1" w:rsidP="00B32BF5">
      <w:pPr>
        <w:spacing w:after="0"/>
        <w:rPr>
          <w:rFonts w:ascii="Verdana" w:hAnsi="Verdana" w:cs="Microsoft Sans Serif"/>
          <w:b/>
          <w:bCs/>
          <w:sz w:val="28"/>
          <w:szCs w:val="28"/>
          <w:u w:val="single"/>
          <w:lang w:val="en-US"/>
        </w:rPr>
      </w:pPr>
    </w:p>
    <w:p w14:paraId="7D9DFA83" w14:textId="30A07EE2" w:rsidR="003C42B1" w:rsidRDefault="003C42B1" w:rsidP="00B32BF5">
      <w:pPr>
        <w:spacing w:after="0"/>
        <w:rPr>
          <w:rFonts w:ascii="Verdana" w:hAnsi="Verdana" w:cs="Microsoft Sans Serif"/>
          <w:b/>
          <w:bCs/>
          <w:sz w:val="28"/>
          <w:szCs w:val="28"/>
          <w:u w:val="single"/>
          <w:lang w:val="en-US"/>
        </w:rPr>
      </w:pPr>
    </w:p>
    <w:p w14:paraId="1830715B" w14:textId="15796DF4" w:rsidR="003C42B1" w:rsidRDefault="003C42B1" w:rsidP="00B32BF5">
      <w:pPr>
        <w:spacing w:after="0"/>
        <w:rPr>
          <w:rFonts w:ascii="Verdana" w:hAnsi="Verdana" w:cs="Microsoft Sans Serif"/>
          <w:b/>
          <w:bCs/>
          <w:sz w:val="28"/>
          <w:szCs w:val="28"/>
          <w:u w:val="single"/>
          <w:lang w:val="en-US"/>
        </w:rPr>
      </w:pPr>
    </w:p>
    <w:p w14:paraId="6E7BDE76" w14:textId="2112573F" w:rsidR="003C42B1" w:rsidRDefault="003C42B1" w:rsidP="00B32BF5">
      <w:pPr>
        <w:spacing w:after="0"/>
        <w:rPr>
          <w:rFonts w:ascii="Verdana" w:hAnsi="Verdana" w:cs="Microsoft Sans Serif"/>
          <w:b/>
          <w:bCs/>
          <w:sz w:val="28"/>
          <w:szCs w:val="28"/>
          <w:u w:val="single"/>
          <w:lang w:val="en-US"/>
        </w:rPr>
      </w:pPr>
    </w:p>
    <w:p w14:paraId="57A9C176" w14:textId="266FA0D6" w:rsidR="003C42B1" w:rsidRDefault="003C42B1" w:rsidP="00B32BF5">
      <w:pPr>
        <w:spacing w:after="0"/>
        <w:rPr>
          <w:rFonts w:ascii="Verdana" w:hAnsi="Verdana" w:cs="Microsoft Sans Serif"/>
          <w:b/>
          <w:bCs/>
          <w:sz w:val="28"/>
          <w:szCs w:val="28"/>
          <w:u w:val="single"/>
          <w:lang w:val="en-US"/>
        </w:rPr>
      </w:pPr>
    </w:p>
    <w:p w14:paraId="237A0AD6" w14:textId="1BFE6619" w:rsidR="003C42B1" w:rsidRDefault="003C42B1" w:rsidP="00B32BF5">
      <w:pPr>
        <w:spacing w:after="0"/>
        <w:rPr>
          <w:rFonts w:ascii="Verdana" w:hAnsi="Verdana" w:cs="Microsoft Sans Serif"/>
          <w:b/>
          <w:bCs/>
          <w:sz w:val="28"/>
          <w:szCs w:val="28"/>
          <w:u w:val="single"/>
          <w:lang w:val="en-US"/>
        </w:rPr>
      </w:pPr>
    </w:p>
    <w:p w14:paraId="099F82F6" w14:textId="476FBB7C" w:rsidR="003C42B1" w:rsidRDefault="003C42B1" w:rsidP="00B32BF5">
      <w:pPr>
        <w:spacing w:after="0"/>
        <w:rPr>
          <w:rFonts w:ascii="Verdana" w:hAnsi="Verdana" w:cs="Microsoft Sans Serif"/>
          <w:b/>
          <w:bCs/>
          <w:sz w:val="28"/>
          <w:szCs w:val="28"/>
          <w:u w:val="single"/>
          <w:lang w:val="en-US"/>
        </w:rPr>
      </w:pPr>
    </w:p>
    <w:p w14:paraId="24784CA8" w14:textId="36217CE2" w:rsidR="003C42B1" w:rsidRDefault="003C42B1" w:rsidP="00B32BF5">
      <w:pPr>
        <w:spacing w:after="0"/>
        <w:rPr>
          <w:rFonts w:ascii="Verdana" w:hAnsi="Verdana" w:cs="Microsoft Sans Serif"/>
          <w:b/>
          <w:bCs/>
          <w:sz w:val="28"/>
          <w:szCs w:val="28"/>
          <w:u w:val="single"/>
          <w:lang w:val="en-US"/>
        </w:rPr>
      </w:pPr>
    </w:p>
    <w:p w14:paraId="3DC0B841" w14:textId="25695A66" w:rsidR="003C42B1" w:rsidRDefault="003C42B1" w:rsidP="00B32BF5">
      <w:pPr>
        <w:spacing w:after="0"/>
        <w:rPr>
          <w:rFonts w:ascii="Verdana" w:hAnsi="Verdana" w:cs="Microsoft Sans Serif"/>
          <w:b/>
          <w:bCs/>
          <w:sz w:val="28"/>
          <w:szCs w:val="28"/>
          <w:u w:val="single"/>
          <w:lang w:val="en-US"/>
        </w:rPr>
      </w:pPr>
    </w:p>
    <w:p w14:paraId="55BDCB27" w14:textId="6D2777AC" w:rsidR="003C42B1" w:rsidRDefault="003C42B1" w:rsidP="00B32BF5">
      <w:pPr>
        <w:spacing w:after="0"/>
        <w:rPr>
          <w:rFonts w:ascii="Verdana" w:hAnsi="Verdana" w:cs="Microsoft Sans Serif"/>
          <w:b/>
          <w:bCs/>
          <w:sz w:val="28"/>
          <w:szCs w:val="28"/>
          <w:u w:val="single"/>
          <w:lang w:val="en-US"/>
        </w:rPr>
      </w:pPr>
    </w:p>
    <w:p w14:paraId="1E26FFE4" w14:textId="593391C9" w:rsidR="003C42B1" w:rsidRDefault="003C42B1" w:rsidP="00B32BF5">
      <w:pPr>
        <w:spacing w:after="0"/>
        <w:rPr>
          <w:rFonts w:ascii="Verdana" w:hAnsi="Verdana" w:cs="Microsoft Sans Serif"/>
          <w:b/>
          <w:bCs/>
          <w:sz w:val="28"/>
          <w:szCs w:val="28"/>
          <w:u w:val="single"/>
          <w:lang w:val="en-US"/>
        </w:rPr>
      </w:pPr>
    </w:p>
    <w:p w14:paraId="2A6CC28F" w14:textId="2970A910" w:rsidR="003C42B1" w:rsidRDefault="003C42B1" w:rsidP="00B32BF5">
      <w:pPr>
        <w:spacing w:after="0"/>
        <w:rPr>
          <w:rFonts w:ascii="Verdana" w:hAnsi="Verdana" w:cs="Microsoft Sans Serif"/>
          <w:b/>
          <w:bCs/>
          <w:sz w:val="28"/>
          <w:szCs w:val="28"/>
          <w:u w:val="single"/>
          <w:lang w:val="en-US"/>
        </w:rPr>
      </w:pPr>
    </w:p>
    <w:p w14:paraId="62129EBB" w14:textId="7F60568E" w:rsidR="003C42B1" w:rsidRDefault="003C42B1" w:rsidP="00B32BF5">
      <w:pPr>
        <w:spacing w:after="0"/>
        <w:rPr>
          <w:rFonts w:ascii="Verdana" w:hAnsi="Verdana" w:cs="Microsoft Sans Serif"/>
          <w:b/>
          <w:bCs/>
          <w:sz w:val="28"/>
          <w:szCs w:val="28"/>
          <w:u w:val="single"/>
          <w:lang w:val="en-US"/>
        </w:rPr>
      </w:pPr>
    </w:p>
    <w:p w14:paraId="2DE571A2" w14:textId="56452AFE" w:rsidR="003C42B1" w:rsidRDefault="003C42B1" w:rsidP="00B32BF5">
      <w:pPr>
        <w:spacing w:after="0"/>
        <w:rPr>
          <w:rFonts w:ascii="Verdana" w:hAnsi="Verdana" w:cs="Microsoft Sans Serif"/>
          <w:b/>
          <w:bCs/>
          <w:sz w:val="28"/>
          <w:szCs w:val="28"/>
          <w:u w:val="single"/>
          <w:lang w:val="en-US"/>
        </w:rPr>
      </w:pPr>
    </w:p>
    <w:p w14:paraId="368F35A1" w14:textId="2F0935C9" w:rsidR="003C42B1" w:rsidRDefault="003C42B1" w:rsidP="00B32BF5">
      <w:pPr>
        <w:spacing w:after="0"/>
        <w:rPr>
          <w:rFonts w:ascii="Verdana" w:hAnsi="Verdana" w:cs="Microsoft Sans Serif"/>
          <w:b/>
          <w:bCs/>
          <w:sz w:val="28"/>
          <w:szCs w:val="28"/>
          <w:u w:val="single"/>
          <w:lang w:val="en-US"/>
        </w:rPr>
      </w:pPr>
    </w:p>
    <w:p w14:paraId="6D9BD90D" w14:textId="77777777" w:rsidR="003C42B1" w:rsidRDefault="003C42B1" w:rsidP="00B32BF5">
      <w:pPr>
        <w:spacing w:after="0"/>
        <w:rPr>
          <w:rFonts w:ascii="Verdana" w:hAnsi="Verdana" w:cs="Microsoft Sans Serif"/>
          <w:b/>
          <w:bCs/>
          <w:sz w:val="28"/>
          <w:szCs w:val="28"/>
          <w:u w:val="single"/>
          <w:lang w:val="en-US"/>
        </w:rPr>
      </w:pPr>
    </w:p>
    <w:p w14:paraId="642830C1" w14:textId="038B99AD" w:rsid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CONCLUSION</w:t>
      </w:r>
    </w:p>
    <w:p w14:paraId="1D934237" w14:textId="355FEC95" w:rsidR="006D0607" w:rsidRDefault="006D0607" w:rsidP="00B32BF5">
      <w:pPr>
        <w:spacing w:after="0"/>
        <w:rPr>
          <w:rFonts w:ascii="Verdana" w:hAnsi="Verdana" w:cs="Microsoft Sans Serif"/>
          <w:b/>
          <w:bCs/>
          <w:sz w:val="28"/>
          <w:szCs w:val="28"/>
          <w:u w:val="single"/>
          <w:lang w:val="en-US"/>
        </w:rPr>
      </w:pPr>
    </w:p>
    <w:p w14:paraId="3C03D73D" w14:textId="5A752F67" w:rsidR="006D0607" w:rsidRDefault="006D0607" w:rsidP="00B32BF5">
      <w:pPr>
        <w:spacing w:after="0"/>
        <w:rPr>
          <w:rFonts w:ascii="Verdana" w:hAnsi="Verdana" w:cs="Microsoft Sans Serif"/>
          <w:b/>
          <w:bCs/>
          <w:sz w:val="28"/>
          <w:szCs w:val="28"/>
          <w:u w:val="single"/>
          <w:lang w:val="en-US"/>
        </w:rPr>
      </w:pPr>
      <w:r>
        <w:rPr>
          <w:rFonts w:ascii="Verdana" w:hAnsi="Verdana" w:cs="Arial"/>
          <w:sz w:val="24"/>
          <w:szCs w:val="24"/>
          <w:lang w:val="en-US"/>
        </w:rPr>
        <w:t>The given problem statements were successfully compiled and executed.</w:t>
      </w:r>
    </w:p>
    <w:p w14:paraId="445ED5B2" w14:textId="0538E58F" w:rsidR="003C42B1" w:rsidRDefault="003C42B1" w:rsidP="00B32BF5">
      <w:pPr>
        <w:spacing w:after="0"/>
        <w:rPr>
          <w:rFonts w:ascii="Verdana" w:hAnsi="Verdana" w:cs="Microsoft Sans Serif"/>
          <w:b/>
          <w:bCs/>
          <w:sz w:val="28"/>
          <w:szCs w:val="28"/>
          <w:u w:val="single"/>
          <w:lang w:val="en-US"/>
        </w:rPr>
      </w:pPr>
    </w:p>
    <w:p w14:paraId="72CB54E5" w14:textId="69F95A21" w:rsidR="003C42B1" w:rsidRPr="003C42B1" w:rsidRDefault="003C42B1" w:rsidP="00B32BF5">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LEARNINGS AND FINDINGS</w:t>
      </w:r>
    </w:p>
    <w:p w14:paraId="1CD71DB9" w14:textId="77777777" w:rsidR="00B32BF5" w:rsidRPr="002769B0" w:rsidRDefault="00B32BF5" w:rsidP="00B32BF5">
      <w:pPr>
        <w:spacing w:after="0"/>
      </w:pPr>
    </w:p>
    <w:p w14:paraId="039C15D5" w14:textId="77777777" w:rsidR="00B32BF5" w:rsidRPr="002769B0" w:rsidRDefault="00B32BF5" w:rsidP="00B32BF5">
      <w:pPr>
        <w:spacing w:after="0"/>
      </w:pPr>
    </w:p>
    <w:p w14:paraId="15FE34C5" w14:textId="31159578" w:rsidR="00B32BF5" w:rsidRDefault="001E0B10" w:rsidP="00B32BF5">
      <w:pPr>
        <w:spacing w:after="0"/>
        <w:rPr>
          <w:rFonts w:ascii="Verdana" w:hAnsi="Verdana" w:cs="Arial"/>
          <w:sz w:val="24"/>
          <w:szCs w:val="24"/>
          <w:lang w:val="en-US"/>
        </w:rPr>
      </w:pPr>
      <w:r>
        <w:rPr>
          <w:rFonts w:ascii="Verdana" w:hAnsi="Verdana" w:cs="Arial"/>
          <w:sz w:val="24"/>
          <w:szCs w:val="24"/>
          <w:lang w:val="en-US"/>
        </w:rPr>
        <w:t>1. Concept of Doubly Linked List Data Structure</w:t>
      </w:r>
    </w:p>
    <w:p w14:paraId="2413FCA7" w14:textId="44B25199" w:rsidR="001E0B10" w:rsidRDefault="001E0B10" w:rsidP="00B32BF5">
      <w:pPr>
        <w:spacing w:after="0"/>
        <w:rPr>
          <w:rFonts w:ascii="Verdana" w:hAnsi="Verdana" w:cs="Arial"/>
          <w:sz w:val="24"/>
          <w:szCs w:val="24"/>
          <w:lang w:val="en-US"/>
        </w:rPr>
      </w:pPr>
      <w:r>
        <w:rPr>
          <w:rFonts w:ascii="Verdana" w:hAnsi="Verdana" w:cs="Arial"/>
          <w:sz w:val="24"/>
          <w:szCs w:val="24"/>
          <w:lang w:val="en-US"/>
        </w:rPr>
        <w:t>2. Concept of Circular Linked Lists</w:t>
      </w:r>
    </w:p>
    <w:p w14:paraId="07F13DB7" w14:textId="179D00B2" w:rsidR="001E0B10" w:rsidRDefault="001E0B10" w:rsidP="00B32BF5">
      <w:pPr>
        <w:spacing w:after="0"/>
        <w:rPr>
          <w:rFonts w:ascii="Verdana" w:hAnsi="Verdana" w:cs="Arial"/>
          <w:sz w:val="24"/>
          <w:szCs w:val="24"/>
          <w:lang w:val="en-US"/>
        </w:rPr>
      </w:pPr>
      <w:r>
        <w:rPr>
          <w:rFonts w:ascii="Verdana" w:hAnsi="Verdana" w:cs="Arial"/>
          <w:sz w:val="24"/>
          <w:szCs w:val="24"/>
          <w:lang w:val="en-US"/>
        </w:rPr>
        <w:t>3. Implementations</w:t>
      </w:r>
    </w:p>
    <w:p w14:paraId="7D3077F7" w14:textId="230D3911" w:rsidR="001E0B10" w:rsidRDefault="001E0B10" w:rsidP="00B32BF5">
      <w:pPr>
        <w:spacing w:after="0"/>
        <w:rPr>
          <w:rFonts w:ascii="Verdana" w:hAnsi="Verdana" w:cs="Arial"/>
          <w:sz w:val="24"/>
          <w:szCs w:val="24"/>
          <w:lang w:val="en-US"/>
        </w:rPr>
      </w:pPr>
      <w:r>
        <w:rPr>
          <w:rFonts w:ascii="Verdana" w:hAnsi="Verdana" w:cs="Arial"/>
          <w:sz w:val="24"/>
          <w:szCs w:val="24"/>
          <w:lang w:val="en-US"/>
        </w:rPr>
        <w:t>4. Some applications of Doubly and Circular Linked Lists</w:t>
      </w:r>
    </w:p>
    <w:p w14:paraId="4D5312FF" w14:textId="070CA7F7" w:rsidR="001E0B10" w:rsidRDefault="001E0B10" w:rsidP="00B32BF5">
      <w:pPr>
        <w:spacing w:after="0"/>
        <w:rPr>
          <w:rFonts w:ascii="Verdana" w:hAnsi="Verdana" w:cs="Arial"/>
          <w:sz w:val="24"/>
          <w:szCs w:val="24"/>
          <w:lang w:val="en-US"/>
        </w:rPr>
      </w:pPr>
    </w:p>
    <w:p w14:paraId="0B9474B8" w14:textId="05B047DE" w:rsidR="001E0B10" w:rsidRDefault="001E0B10" w:rsidP="00B32BF5">
      <w:pPr>
        <w:spacing w:after="0"/>
        <w:rPr>
          <w:rFonts w:ascii="Verdana" w:hAnsi="Verdana" w:cs="Arial"/>
          <w:sz w:val="24"/>
          <w:szCs w:val="24"/>
          <w:lang w:val="en-US"/>
        </w:rPr>
      </w:pPr>
      <w:r>
        <w:rPr>
          <w:rFonts w:ascii="Verdana" w:hAnsi="Verdana" w:cs="Arial"/>
          <w:sz w:val="24"/>
          <w:szCs w:val="24"/>
          <w:lang w:val="en-US"/>
        </w:rPr>
        <w:t>Doubly Linked Lists eradicates the need to reverse a linked list in order to access the reverse form of the linked list since it as a bidirectional design.</w:t>
      </w:r>
    </w:p>
    <w:p w14:paraId="56C1B76F" w14:textId="1F1488C7" w:rsidR="001E0B10" w:rsidRDefault="001E0B10" w:rsidP="00B32BF5">
      <w:pPr>
        <w:spacing w:after="0"/>
        <w:rPr>
          <w:rFonts w:ascii="Verdana" w:hAnsi="Verdana" w:cs="Arial"/>
          <w:sz w:val="24"/>
          <w:szCs w:val="24"/>
          <w:lang w:val="en-US"/>
        </w:rPr>
      </w:pPr>
      <w:r>
        <w:rPr>
          <w:rFonts w:ascii="Verdana" w:hAnsi="Verdana" w:cs="Arial"/>
          <w:sz w:val="24"/>
          <w:szCs w:val="24"/>
          <w:lang w:val="en-US"/>
        </w:rPr>
        <w:t>Circular Linked Lists help in efficient traversing, since the last node points to the first node of the linked list.</w:t>
      </w:r>
    </w:p>
    <w:p w14:paraId="3E10876E" w14:textId="77777777" w:rsidR="001E0B10" w:rsidRPr="002769B0" w:rsidRDefault="001E0B10" w:rsidP="00B32BF5">
      <w:pPr>
        <w:spacing w:after="0"/>
      </w:pPr>
    </w:p>
    <w:p w14:paraId="543B195F" w14:textId="77777777" w:rsidR="00B32BF5" w:rsidRPr="002769B0" w:rsidRDefault="00B32BF5" w:rsidP="00B32BF5">
      <w:pPr>
        <w:spacing w:after="0"/>
      </w:pPr>
    </w:p>
    <w:p w14:paraId="7A492700" w14:textId="77777777" w:rsidR="00B32BF5" w:rsidRPr="002769B0" w:rsidRDefault="00B32BF5" w:rsidP="00B32BF5">
      <w:pPr>
        <w:spacing w:after="0"/>
      </w:pPr>
    </w:p>
    <w:p w14:paraId="636A34DE" w14:textId="45F94169" w:rsidR="00B32BF5" w:rsidRPr="002769B0" w:rsidRDefault="00B32BF5" w:rsidP="00B32BF5">
      <w:pPr>
        <w:spacing w:after="0"/>
      </w:pPr>
    </w:p>
    <w:p w14:paraId="7C7B0AE0" w14:textId="2D991CDF" w:rsidR="00B32BF5" w:rsidRPr="002769B0" w:rsidRDefault="00B32BF5" w:rsidP="00B32BF5">
      <w:pPr>
        <w:spacing w:after="0"/>
      </w:pPr>
    </w:p>
    <w:p w14:paraId="175D389A" w14:textId="5D7E01BC" w:rsidR="00B32BF5" w:rsidRDefault="00B32BF5" w:rsidP="00B32BF5">
      <w:pPr>
        <w:spacing w:after="0"/>
      </w:pPr>
    </w:p>
    <w:p w14:paraId="6E511DEC" w14:textId="5CB2076D" w:rsidR="00B32BF5" w:rsidRDefault="00B32BF5" w:rsidP="00B32BF5">
      <w:pPr>
        <w:spacing w:after="0"/>
      </w:pPr>
    </w:p>
    <w:p w14:paraId="38F5C67E" w14:textId="22F4E2EF" w:rsidR="00B32BF5" w:rsidRDefault="00B32BF5" w:rsidP="00B32BF5">
      <w:pPr>
        <w:spacing w:after="0"/>
      </w:pPr>
    </w:p>
    <w:p w14:paraId="47CCAF02" w14:textId="09C28B53" w:rsidR="00B32BF5" w:rsidRDefault="00B32BF5" w:rsidP="00B32BF5">
      <w:pPr>
        <w:spacing w:after="0"/>
      </w:pPr>
    </w:p>
    <w:p w14:paraId="1262B466" w14:textId="182D2EC4" w:rsidR="00B32BF5" w:rsidRDefault="00B32BF5" w:rsidP="00B32BF5">
      <w:pPr>
        <w:spacing w:after="0"/>
      </w:pPr>
    </w:p>
    <w:p w14:paraId="6FAF6A45" w14:textId="2310B39F" w:rsidR="00B32BF5" w:rsidRDefault="00B32BF5" w:rsidP="00B32BF5">
      <w:pPr>
        <w:spacing w:after="0"/>
      </w:pPr>
    </w:p>
    <w:p w14:paraId="378CC244" w14:textId="19E75F3E" w:rsidR="00B32BF5" w:rsidRDefault="00B32BF5" w:rsidP="00B32BF5">
      <w:pPr>
        <w:spacing w:after="0"/>
      </w:pPr>
    </w:p>
    <w:p w14:paraId="2E058571" w14:textId="77777777" w:rsidR="00B32BF5" w:rsidRDefault="00B32BF5" w:rsidP="00B32BF5">
      <w:pPr>
        <w:spacing w:after="0"/>
      </w:pPr>
    </w:p>
    <w:p w14:paraId="24DD189E" w14:textId="43597FB1" w:rsidR="00B32BF5" w:rsidRDefault="00B32BF5" w:rsidP="00B32BF5">
      <w:pPr>
        <w:spacing w:after="0"/>
      </w:pPr>
    </w:p>
    <w:p w14:paraId="510633B3" w14:textId="77777777" w:rsidR="00B32BF5" w:rsidRDefault="00B32BF5" w:rsidP="00B32BF5">
      <w:pPr>
        <w:spacing w:after="0"/>
      </w:pPr>
    </w:p>
    <w:p w14:paraId="75FA2CBF" w14:textId="77777777" w:rsidR="00B32BF5" w:rsidRDefault="00B32BF5" w:rsidP="00B32BF5">
      <w:pPr>
        <w:spacing w:after="0"/>
      </w:pPr>
    </w:p>
    <w:p w14:paraId="7961173F" w14:textId="1993899C" w:rsidR="00D831A8" w:rsidRPr="00FB3A53" w:rsidRDefault="00D831A8" w:rsidP="00D831A8">
      <w:pPr>
        <w:spacing w:after="0"/>
      </w:pPr>
    </w:p>
    <w:p w14:paraId="1CC5BFF4" w14:textId="77777777" w:rsidR="00D831A8" w:rsidRPr="00FB3A53" w:rsidRDefault="00D831A8" w:rsidP="00D831A8">
      <w:pPr>
        <w:spacing w:after="0"/>
      </w:pPr>
      <w:r>
        <w:t xml:space="preserve">                          </w:t>
      </w:r>
    </w:p>
    <w:p w14:paraId="6961B50D" w14:textId="77777777" w:rsidR="00D831A8" w:rsidRPr="00FB3A53" w:rsidRDefault="00D831A8" w:rsidP="00D831A8">
      <w:pPr>
        <w:spacing w:after="0"/>
      </w:pPr>
    </w:p>
    <w:p w14:paraId="646BA384" w14:textId="77777777" w:rsidR="00D831A8" w:rsidRPr="00FB3A53" w:rsidRDefault="00D831A8" w:rsidP="00D831A8">
      <w:pPr>
        <w:spacing w:after="0"/>
      </w:pPr>
    </w:p>
    <w:p w14:paraId="106CD918" w14:textId="77777777" w:rsidR="00D831A8" w:rsidRPr="00FB3A53" w:rsidRDefault="00D831A8" w:rsidP="00D831A8">
      <w:pPr>
        <w:spacing w:after="0"/>
      </w:pPr>
      <w:r>
        <w:t xml:space="preserve">                                                                                          </w:t>
      </w:r>
    </w:p>
    <w:p w14:paraId="54DDBABD" w14:textId="77777777" w:rsidR="00D831A8" w:rsidRDefault="00D831A8" w:rsidP="005222A2">
      <w:pPr>
        <w:spacing w:after="0"/>
        <w:rPr>
          <w:rFonts w:ascii="Verdana" w:hAnsi="Verdana" w:cs="Arial"/>
          <w:b/>
          <w:bCs/>
          <w:sz w:val="28"/>
          <w:szCs w:val="28"/>
          <w:u w:val="single"/>
          <w:lang w:val="en-US"/>
        </w:rPr>
      </w:pPr>
    </w:p>
    <w:p w14:paraId="4B58D732" w14:textId="44B2C345" w:rsidR="00636026" w:rsidRDefault="00ED4919" w:rsidP="005222A2">
      <w:pPr>
        <w:spacing w:after="0"/>
        <w:rPr>
          <w:rFonts w:ascii="Verdana" w:hAnsi="Verdana" w:cs="Arial"/>
          <w:b/>
          <w:bCs/>
          <w:sz w:val="28"/>
          <w:szCs w:val="28"/>
          <w:u w:val="single"/>
          <w:lang w:val="en-US"/>
        </w:rPr>
      </w:pPr>
      <w:r>
        <w:t>  </w:t>
      </w:r>
    </w:p>
    <w:p w14:paraId="1DCEEC9E" w14:textId="65024760" w:rsidR="00636026" w:rsidRDefault="00636026" w:rsidP="005222A2">
      <w:pPr>
        <w:spacing w:after="0"/>
        <w:rPr>
          <w:rFonts w:ascii="Verdana" w:hAnsi="Verdana" w:cs="Arial"/>
          <w:b/>
          <w:bCs/>
          <w:sz w:val="28"/>
          <w:szCs w:val="28"/>
          <w:u w:val="single"/>
          <w:lang w:val="en-US"/>
        </w:rPr>
      </w:pPr>
    </w:p>
    <w:p w14:paraId="1EE25D55" w14:textId="7E7C378E" w:rsidR="00636026" w:rsidRDefault="00636026" w:rsidP="005222A2">
      <w:pPr>
        <w:spacing w:after="0"/>
        <w:rPr>
          <w:rFonts w:ascii="Verdana" w:hAnsi="Verdana" w:cs="Arial"/>
          <w:b/>
          <w:bCs/>
          <w:sz w:val="28"/>
          <w:szCs w:val="28"/>
          <w:u w:val="single"/>
          <w:lang w:val="en-US"/>
        </w:rPr>
      </w:pPr>
    </w:p>
    <w:p w14:paraId="069AD6C9" w14:textId="77777777" w:rsidR="003C785C" w:rsidRPr="002C348E" w:rsidRDefault="003C785C" w:rsidP="002C348E">
      <w:pPr>
        <w:spacing w:after="0"/>
        <w:rPr>
          <w:rFonts w:ascii="Verdana" w:hAnsi="Verdana" w:cs="Microsoft Sans Serif"/>
          <w:sz w:val="24"/>
          <w:szCs w:val="24"/>
          <w:lang w:val="en-US"/>
        </w:rPr>
      </w:pPr>
    </w:p>
    <w:sectPr w:rsidR="003C785C" w:rsidRPr="002C348E" w:rsidSect="00D64BD3">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E223" w14:textId="77777777" w:rsidR="00BC00F0" w:rsidRDefault="00BC00F0" w:rsidP="003803E6">
      <w:pPr>
        <w:spacing w:after="0" w:line="240" w:lineRule="auto"/>
      </w:pPr>
      <w:r>
        <w:separator/>
      </w:r>
    </w:p>
  </w:endnote>
  <w:endnote w:type="continuationSeparator" w:id="0">
    <w:p w14:paraId="44E94239" w14:textId="77777777" w:rsidR="00BC00F0" w:rsidRDefault="00BC00F0"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7E53" w14:textId="77777777" w:rsidR="000E4863" w:rsidRDefault="000E4863" w:rsidP="00FE5BD7">
    <w:pPr>
      <w:pStyle w:val="Footer"/>
    </w:pPr>
    <w:r>
      <w:t xml:space="preserve">201105025    </w:t>
    </w:r>
    <w:r w:rsidR="009E6446">
      <w:t xml:space="preserve">                                                                                                                              PAGE NO:</w:t>
    </w:r>
    <w:r>
      <w:t xml:space="preserve">                                                                                                                                                        </w:t>
    </w:r>
  </w:p>
  <w:p w14:paraId="1605EF07"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60CF" w14:textId="77777777" w:rsidR="00BC00F0" w:rsidRDefault="00BC00F0" w:rsidP="003803E6">
      <w:pPr>
        <w:spacing w:after="0" w:line="240" w:lineRule="auto"/>
      </w:pPr>
      <w:r>
        <w:separator/>
      </w:r>
    </w:p>
  </w:footnote>
  <w:footnote w:type="continuationSeparator" w:id="0">
    <w:p w14:paraId="528C2A7C" w14:textId="77777777" w:rsidR="00BC00F0" w:rsidRDefault="00BC00F0"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1508"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1AFF9266" w14:textId="77777777" w:rsidR="003803E6" w:rsidRPr="003803E6" w:rsidRDefault="003803E6" w:rsidP="003803E6">
    <w:pPr>
      <w:pStyle w:val="Header"/>
      <w:jc w:val="center"/>
      <w:rPr>
        <w:sz w:val="24"/>
        <w:szCs w:val="24"/>
      </w:rPr>
    </w:pPr>
    <w:r>
      <w:rPr>
        <w:sz w:val="24"/>
        <w:szCs w:val="24"/>
      </w:rPr>
      <w:t>FARMAGUDI, PONDA GOA</w:t>
    </w:r>
  </w:p>
  <w:p w14:paraId="59A01943"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31C"/>
    <w:multiLevelType w:val="hybridMultilevel"/>
    <w:tmpl w:val="BD2CD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3F1321"/>
    <w:multiLevelType w:val="hybridMultilevel"/>
    <w:tmpl w:val="F6EA2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7510DD"/>
    <w:multiLevelType w:val="hybridMultilevel"/>
    <w:tmpl w:val="C17A1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B77BE5"/>
    <w:multiLevelType w:val="hybridMultilevel"/>
    <w:tmpl w:val="74B84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0F1575"/>
    <w:multiLevelType w:val="hybridMultilevel"/>
    <w:tmpl w:val="C17A1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474D76"/>
    <w:multiLevelType w:val="hybridMultilevel"/>
    <w:tmpl w:val="BA106E7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7976C5"/>
    <w:multiLevelType w:val="hybridMultilevel"/>
    <w:tmpl w:val="74B84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9036E3"/>
    <w:multiLevelType w:val="hybridMultilevel"/>
    <w:tmpl w:val="F6EA26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F730E6"/>
    <w:multiLevelType w:val="hybridMultilevel"/>
    <w:tmpl w:val="4BAA43A6"/>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DCA5FDA"/>
    <w:multiLevelType w:val="hybridMultilevel"/>
    <w:tmpl w:val="FB50E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C95C9A"/>
    <w:multiLevelType w:val="hybridMultilevel"/>
    <w:tmpl w:val="74B84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81DE0"/>
    <w:multiLevelType w:val="hybridMultilevel"/>
    <w:tmpl w:val="BD2CDCC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20775E"/>
    <w:multiLevelType w:val="hybridMultilevel"/>
    <w:tmpl w:val="52C4B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A0CC8"/>
    <w:multiLevelType w:val="hybridMultilevel"/>
    <w:tmpl w:val="1D42E7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7B7C44"/>
    <w:multiLevelType w:val="hybridMultilevel"/>
    <w:tmpl w:val="FB50EB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6"/>
  </w:num>
  <w:num w:numId="5">
    <w:abstractNumId w:val="3"/>
  </w:num>
  <w:num w:numId="6">
    <w:abstractNumId w:val="9"/>
  </w:num>
  <w:num w:numId="7">
    <w:abstractNumId w:val="2"/>
  </w:num>
  <w:num w:numId="8">
    <w:abstractNumId w:val="7"/>
  </w:num>
  <w:num w:numId="9">
    <w:abstractNumId w:val="14"/>
  </w:num>
  <w:num w:numId="10">
    <w:abstractNumId w:val="10"/>
  </w:num>
  <w:num w:numId="11">
    <w:abstractNumId w:val="11"/>
  </w:num>
  <w:num w:numId="12">
    <w:abstractNumId w:val="5"/>
  </w:num>
  <w:num w:numId="13">
    <w:abstractNumId w:val="8"/>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sFAKaE5F8tAAAA"/>
  </w:docVars>
  <w:rsids>
    <w:rsidRoot w:val="00F9541E"/>
    <w:rsid w:val="000031A6"/>
    <w:rsid w:val="000E4863"/>
    <w:rsid w:val="00107F28"/>
    <w:rsid w:val="00137AD7"/>
    <w:rsid w:val="001650C5"/>
    <w:rsid w:val="0017717D"/>
    <w:rsid w:val="00196100"/>
    <w:rsid w:val="001E0B10"/>
    <w:rsid w:val="00287BED"/>
    <w:rsid w:val="002A5FB9"/>
    <w:rsid w:val="002C348E"/>
    <w:rsid w:val="002E1605"/>
    <w:rsid w:val="002E53AB"/>
    <w:rsid w:val="00300244"/>
    <w:rsid w:val="00301D02"/>
    <w:rsid w:val="00302B7D"/>
    <w:rsid w:val="00313942"/>
    <w:rsid w:val="00314DF1"/>
    <w:rsid w:val="003803E6"/>
    <w:rsid w:val="003C2B86"/>
    <w:rsid w:val="003C42B1"/>
    <w:rsid w:val="003C785C"/>
    <w:rsid w:val="003D5DAA"/>
    <w:rsid w:val="004056C9"/>
    <w:rsid w:val="0041398C"/>
    <w:rsid w:val="004301C9"/>
    <w:rsid w:val="00440989"/>
    <w:rsid w:val="00476843"/>
    <w:rsid w:val="004A54F7"/>
    <w:rsid w:val="004C34EB"/>
    <w:rsid w:val="004D5A4E"/>
    <w:rsid w:val="005222A2"/>
    <w:rsid w:val="0054479F"/>
    <w:rsid w:val="005C6BFE"/>
    <w:rsid w:val="005D4653"/>
    <w:rsid w:val="005D763E"/>
    <w:rsid w:val="005E67A6"/>
    <w:rsid w:val="0060223B"/>
    <w:rsid w:val="00636026"/>
    <w:rsid w:val="00655D86"/>
    <w:rsid w:val="0068659A"/>
    <w:rsid w:val="0069058D"/>
    <w:rsid w:val="006960BA"/>
    <w:rsid w:val="006D0607"/>
    <w:rsid w:val="007020C8"/>
    <w:rsid w:val="0070548F"/>
    <w:rsid w:val="00732250"/>
    <w:rsid w:val="00763FFD"/>
    <w:rsid w:val="0077030E"/>
    <w:rsid w:val="007A45D3"/>
    <w:rsid w:val="00813B41"/>
    <w:rsid w:val="008141C7"/>
    <w:rsid w:val="00816D67"/>
    <w:rsid w:val="00836A5F"/>
    <w:rsid w:val="00841432"/>
    <w:rsid w:val="00864B0F"/>
    <w:rsid w:val="008A0FE0"/>
    <w:rsid w:val="008B754D"/>
    <w:rsid w:val="008C49AC"/>
    <w:rsid w:val="008D10DD"/>
    <w:rsid w:val="008E3CE8"/>
    <w:rsid w:val="008F6680"/>
    <w:rsid w:val="0091672A"/>
    <w:rsid w:val="009854EA"/>
    <w:rsid w:val="009E6446"/>
    <w:rsid w:val="009F3EBE"/>
    <w:rsid w:val="00A0144C"/>
    <w:rsid w:val="00A63D6A"/>
    <w:rsid w:val="00A83E1A"/>
    <w:rsid w:val="00AC093A"/>
    <w:rsid w:val="00AD3883"/>
    <w:rsid w:val="00B10320"/>
    <w:rsid w:val="00B2222C"/>
    <w:rsid w:val="00B32BF5"/>
    <w:rsid w:val="00B57D5C"/>
    <w:rsid w:val="00BC00F0"/>
    <w:rsid w:val="00BE12D0"/>
    <w:rsid w:val="00C13AD3"/>
    <w:rsid w:val="00C30DB9"/>
    <w:rsid w:val="00C5793A"/>
    <w:rsid w:val="00C95FBF"/>
    <w:rsid w:val="00CC6A8C"/>
    <w:rsid w:val="00D64BD3"/>
    <w:rsid w:val="00D831A8"/>
    <w:rsid w:val="00DD5C3E"/>
    <w:rsid w:val="00E06444"/>
    <w:rsid w:val="00E26A23"/>
    <w:rsid w:val="00E404F3"/>
    <w:rsid w:val="00E54057"/>
    <w:rsid w:val="00E57839"/>
    <w:rsid w:val="00EA1904"/>
    <w:rsid w:val="00EA1BEF"/>
    <w:rsid w:val="00ED4919"/>
    <w:rsid w:val="00F3419D"/>
    <w:rsid w:val="00F35C22"/>
    <w:rsid w:val="00F84703"/>
    <w:rsid w:val="00F93C13"/>
    <w:rsid w:val="00F9541E"/>
    <w:rsid w:val="00FB7175"/>
    <w:rsid w:val="00FD1347"/>
    <w:rsid w:val="00FD26BC"/>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744A6"/>
  <w15:chartTrackingRefBased/>
  <w15:docId w15:val="{44720B05-C2A8-47D4-A1EF-F9A85B24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841432"/>
    <w:pPr>
      <w:ind w:left="720"/>
      <w:contextualSpacing/>
    </w:pPr>
  </w:style>
  <w:style w:type="paragraph" w:styleId="NormalWeb">
    <w:name w:val="Normal (Web)"/>
    <w:basedOn w:val="Normal"/>
    <w:uiPriority w:val="99"/>
    <w:unhideWhenUsed/>
    <w:rsid w:val="00AC09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OPS_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OOPS_DS TEMPLATE</Template>
  <TotalTime>1349</TotalTime>
  <Pages>1</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50</cp:revision>
  <cp:lastPrinted>2022-02-19T06:21:00Z</cp:lastPrinted>
  <dcterms:created xsi:type="dcterms:W3CDTF">2021-12-30T17:45:00Z</dcterms:created>
  <dcterms:modified xsi:type="dcterms:W3CDTF">2022-02-19T06:21:00Z</dcterms:modified>
</cp:coreProperties>
</file>