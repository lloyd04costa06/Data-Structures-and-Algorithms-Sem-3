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4EC8" w14:textId="17B88772" w:rsidR="009D1ACB" w:rsidRPr="00C13AD3" w:rsidRDefault="004C4DFA" w:rsidP="009D1ACB">
      <w:pPr>
        <w:spacing w:after="0"/>
        <w:jc w:val="center"/>
        <w:rPr>
          <w:rFonts w:ascii="Verdana" w:hAnsi="Verdana" w:cs="Microsoft Sans Serif"/>
          <w:b/>
          <w:bCs/>
          <w:sz w:val="24"/>
          <w:szCs w:val="24"/>
          <w:lang w:val="en-US"/>
        </w:rPr>
      </w:pPr>
      <w:r>
        <w:rPr>
          <w:rFonts w:ascii="Verdana" w:hAnsi="Verdana" w:cs="Microsoft Sans Serif"/>
          <w:b/>
          <w:bCs/>
          <w:sz w:val="24"/>
          <w:szCs w:val="24"/>
          <w:lang w:val="en-US"/>
        </w:rPr>
        <w:t>HASHING</w:t>
      </w:r>
    </w:p>
    <w:p w14:paraId="4A9D0F8B" w14:textId="3D0D2C36" w:rsidR="009D1ACB" w:rsidRDefault="009D1ACB" w:rsidP="009D1ACB">
      <w:pPr>
        <w:spacing w:after="0"/>
        <w:rPr>
          <w:rFonts w:ascii="Verdana" w:hAnsi="Verdana" w:cs="Microsoft Sans Serif"/>
          <w:sz w:val="24"/>
          <w:szCs w:val="24"/>
          <w:lang w:val="en-US"/>
        </w:rPr>
      </w:pPr>
      <w:r w:rsidRPr="00C13AD3">
        <w:rPr>
          <w:rFonts w:ascii="Verdana" w:hAnsi="Verdana" w:cs="Microsoft Sans Serif"/>
          <w:b/>
          <w:bCs/>
          <w:sz w:val="24"/>
          <w:szCs w:val="24"/>
          <w:lang w:val="en-US"/>
        </w:rPr>
        <w:t xml:space="preserve">EXPT NO: </w:t>
      </w:r>
      <w:r>
        <w:rPr>
          <w:rFonts w:ascii="Verdana" w:hAnsi="Verdana" w:cs="Microsoft Sans Serif"/>
          <w:b/>
          <w:bCs/>
          <w:sz w:val="24"/>
          <w:szCs w:val="24"/>
          <w:lang w:val="en-US"/>
        </w:rPr>
        <w:t xml:space="preserve"> </w:t>
      </w:r>
      <w:r w:rsidRPr="00C13AD3">
        <w:rPr>
          <w:rFonts w:ascii="Verdana" w:hAnsi="Verdana" w:cs="Microsoft Sans Serif"/>
          <w:b/>
          <w:bCs/>
          <w:sz w:val="24"/>
          <w:szCs w:val="24"/>
          <w:lang w:val="en-US"/>
        </w:rPr>
        <w:tab/>
      </w:r>
      <w:r w:rsidR="004C4DFA">
        <w:rPr>
          <w:rFonts w:ascii="Verdana" w:hAnsi="Verdana" w:cs="Microsoft Sans Serif"/>
          <w:b/>
          <w:bCs/>
          <w:sz w:val="24"/>
          <w:szCs w:val="24"/>
          <w:lang w:val="en-US"/>
        </w:rPr>
        <w:t>10</w:t>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Pr>
          <w:rFonts w:ascii="Verdana" w:hAnsi="Verdana" w:cs="Microsoft Sans Serif"/>
          <w:b/>
          <w:bCs/>
          <w:sz w:val="24"/>
          <w:szCs w:val="24"/>
          <w:lang w:val="en-US"/>
        </w:rPr>
        <w:t xml:space="preserve">      </w:t>
      </w:r>
      <w:r w:rsidRPr="00C13AD3">
        <w:rPr>
          <w:rFonts w:ascii="Verdana" w:hAnsi="Verdana" w:cs="Microsoft Sans Serif"/>
          <w:b/>
          <w:bCs/>
          <w:sz w:val="24"/>
          <w:szCs w:val="24"/>
          <w:lang w:val="en-US"/>
        </w:rPr>
        <w:t>DATE</w:t>
      </w:r>
      <w:r w:rsidR="005535E3">
        <w:rPr>
          <w:rFonts w:ascii="Verdana" w:hAnsi="Verdana" w:cs="Microsoft Sans Serif"/>
          <w:b/>
          <w:bCs/>
          <w:sz w:val="24"/>
          <w:szCs w:val="24"/>
          <w:lang w:val="en-US"/>
        </w:rPr>
        <w:t>: 3/1/22</w:t>
      </w:r>
      <w:r w:rsidRPr="00F9541E">
        <w:rPr>
          <w:rFonts w:ascii="Verdana" w:hAnsi="Verdana" w:cs="Microsoft Sans Serif"/>
          <w:sz w:val="24"/>
          <w:szCs w:val="24"/>
          <w:lang w:val="en-US"/>
        </w:rPr>
        <w:t xml:space="preserve"> </w:t>
      </w:r>
    </w:p>
    <w:p w14:paraId="066A2CE1" w14:textId="77777777" w:rsidR="003803E6" w:rsidRDefault="003803E6" w:rsidP="003803E6">
      <w:pPr>
        <w:spacing w:after="0"/>
        <w:rPr>
          <w:rFonts w:ascii="Microsoft Sans Serif" w:hAnsi="Microsoft Sans Serif" w:cs="Microsoft Sans Serif"/>
          <w:sz w:val="18"/>
          <w:szCs w:val="18"/>
        </w:rPr>
      </w:pPr>
    </w:p>
    <w:p w14:paraId="32485E00" w14:textId="77777777" w:rsidR="009D1ACB" w:rsidRDefault="009D1ACB" w:rsidP="003803E6">
      <w:pPr>
        <w:spacing w:after="0"/>
        <w:rPr>
          <w:rFonts w:ascii="Microsoft Sans Serif" w:hAnsi="Microsoft Sans Serif" w:cs="Microsoft Sans Serif"/>
          <w:sz w:val="18"/>
          <w:szCs w:val="18"/>
        </w:rPr>
      </w:pPr>
    </w:p>
    <w:p w14:paraId="1D4AEA90" w14:textId="2FD083FC" w:rsidR="009D1ACB" w:rsidRDefault="009D1ACB" w:rsidP="009D1ACB">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AIM</w:t>
      </w:r>
    </w:p>
    <w:p w14:paraId="6D642480" w14:textId="77777777" w:rsidR="004C4DFA" w:rsidRDefault="004C4DFA" w:rsidP="009D1ACB">
      <w:pPr>
        <w:spacing w:after="0"/>
        <w:rPr>
          <w:rFonts w:ascii="Verdana" w:hAnsi="Verdana" w:cs="Microsoft Sans Serif"/>
          <w:b/>
          <w:bCs/>
          <w:sz w:val="28"/>
          <w:szCs w:val="28"/>
          <w:u w:val="single"/>
          <w:lang w:val="en-US"/>
        </w:rPr>
      </w:pPr>
    </w:p>
    <w:p w14:paraId="39AD4B61" w14:textId="732359A4" w:rsidR="004C4DFA" w:rsidRDefault="004C4DFA" w:rsidP="009D1ACB">
      <w:pPr>
        <w:spacing w:after="0"/>
        <w:rPr>
          <w:rFonts w:ascii="Verdana" w:hAnsi="Verdana"/>
          <w:sz w:val="24"/>
          <w:szCs w:val="24"/>
          <w:shd w:val="clear" w:color="auto" w:fill="FFFFFF"/>
        </w:rPr>
      </w:pPr>
      <w:r w:rsidRPr="004C4DFA">
        <w:rPr>
          <w:rFonts w:ascii="Verdana" w:hAnsi="Verdana"/>
          <w:b/>
          <w:bCs/>
          <w:sz w:val="24"/>
          <w:szCs w:val="24"/>
          <w:shd w:val="clear" w:color="auto" w:fill="FFFFFF"/>
        </w:rPr>
        <w:t>A)</w:t>
      </w:r>
      <w:r w:rsidRPr="004C4DFA">
        <w:rPr>
          <w:rFonts w:ascii="Verdana" w:hAnsi="Verdana"/>
          <w:sz w:val="24"/>
          <w:szCs w:val="24"/>
          <w:shd w:val="clear" w:color="auto" w:fill="FFFFFF"/>
        </w:rPr>
        <w:t xml:space="preserve"> WAP to implement closed hashing with linear probing.</w:t>
      </w:r>
      <w:r w:rsidRPr="004C4DFA">
        <w:rPr>
          <w:rFonts w:ascii="Verdana" w:hAnsi="Verdana"/>
          <w:sz w:val="24"/>
          <w:szCs w:val="24"/>
        </w:rPr>
        <w:br/>
      </w:r>
      <w:r w:rsidRPr="004C4DFA">
        <w:rPr>
          <w:rFonts w:ascii="Verdana" w:hAnsi="Verdana"/>
          <w:sz w:val="24"/>
          <w:szCs w:val="24"/>
          <w:shd w:val="clear" w:color="auto" w:fill="FFFFFF"/>
        </w:rPr>
        <w:t>   I) Insert II) Delete III) Search IV) Display table</w:t>
      </w:r>
    </w:p>
    <w:p w14:paraId="2F5536C8" w14:textId="7290F850" w:rsidR="004C4DFA" w:rsidRDefault="004C4DFA" w:rsidP="009D1ACB">
      <w:pPr>
        <w:spacing w:after="0"/>
        <w:rPr>
          <w:rFonts w:ascii="Verdana" w:hAnsi="Verdana"/>
          <w:sz w:val="24"/>
          <w:szCs w:val="24"/>
          <w:shd w:val="clear" w:color="auto" w:fill="FFFFFF"/>
        </w:rPr>
      </w:pPr>
      <w:r w:rsidRPr="004C4DFA">
        <w:rPr>
          <w:rFonts w:ascii="Verdana" w:hAnsi="Verdana"/>
          <w:sz w:val="24"/>
          <w:szCs w:val="24"/>
        </w:rPr>
        <w:br/>
      </w:r>
      <w:r w:rsidRPr="004C4DFA">
        <w:rPr>
          <w:rFonts w:ascii="Verdana" w:hAnsi="Verdana"/>
          <w:b/>
          <w:bCs/>
          <w:sz w:val="24"/>
          <w:szCs w:val="24"/>
          <w:shd w:val="clear" w:color="auto" w:fill="FFFFFF"/>
        </w:rPr>
        <w:t>B)</w:t>
      </w:r>
      <w:r w:rsidRPr="004C4DFA">
        <w:rPr>
          <w:rFonts w:ascii="Verdana" w:hAnsi="Verdana"/>
          <w:sz w:val="24"/>
          <w:szCs w:val="24"/>
          <w:shd w:val="clear" w:color="auto" w:fill="FFFFFF"/>
        </w:rPr>
        <w:t xml:space="preserve"> WAP to implement closed hashing with quadratic probing.</w:t>
      </w:r>
      <w:r w:rsidRPr="004C4DFA">
        <w:rPr>
          <w:rFonts w:ascii="Verdana" w:hAnsi="Verdana"/>
          <w:sz w:val="24"/>
          <w:szCs w:val="24"/>
        </w:rPr>
        <w:br/>
      </w:r>
      <w:r w:rsidRPr="004C4DFA">
        <w:rPr>
          <w:rFonts w:ascii="Verdana" w:hAnsi="Verdana"/>
          <w:sz w:val="24"/>
          <w:szCs w:val="24"/>
          <w:shd w:val="clear" w:color="auto" w:fill="FFFFFF"/>
        </w:rPr>
        <w:t>    I) Insert II) Delete III) Search IV) Display</w:t>
      </w:r>
      <w:r>
        <w:rPr>
          <w:rFonts w:ascii="Verdana" w:hAnsi="Verdana"/>
          <w:sz w:val="24"/>
          <w:szCs w:val="24"/>
          <w:shd w:val="clear" w:color="auto" w:fill="FFFFFF"/>
        </w:rPr>
        <w:t xml:space="preserve"> </w:t>
      </w:r>
      <w:r w:rsidRPr="004C4DFA">
        <w:rPr>
          <w:rFonts w:ascii="Verdana" w:hAnsi="Verdana"/>
          <w:sz w:val="24"/>
          <w:szCs w:val="24"/>
          <w:shd w:val="clear" w:color="auto" w:fill="FFFFFF"/>
        </w:rPr>
        <w:t>table</w:t>
      </w:r>
    </w:p>
    <w:p w14:paraId="5E155181" w14:textId="3E931CE8" w:rsidR="009D1ACB" w:rsidRDefault="004C4DFA" w:rsidP="009D1ACB">
      <w:pPr>
        <w:spacing w:after="0"/>
        <w:rPr>
          <w:rFonts w:ascii="Verdana" w:hAnsi="Verdana"/>
          <w:sz w:val="24"/>
          <w:szCs w:val="24"/>
          <w:shd w:val="clear" w:color="auto" w:fill="FFFFFF"/>
        </w:rPr>
      </w:pPr>
      <w:r w:rsidRPr="004C4DFA">
        <w:rPr>
          <w:rFonts w:ascii="Verdana" w:hAnsi="Verdana"/>
          <w:sz w:val="24"/>
          <w:szCs w:val="24"/>
        </w:rPr>
        <w:br/>
      </w:r>
      <w:r w:rsidRPr="004C4DFA">
        <w:rPr>
          <w:rFonts w:ascii="Verdana" w:hAnsi="Verdana"/>
          <w:b/>
          <w:bCs/>
          <w:sz w:val="24"/>
          <w:szCs w:val="24"/>
          <w:shd w:val="clear" w:color="auto" w:fill="FFFFFF"/>
        </w:rPr>
        <w:t>C)</w:t>
      </w:r>
      <w:r w:rsidRPr="004C4DFA">
        <w:rPr>
          <w:rFonts w:ascii="Verdana" w:hAnsi="Verdana"/>
          <w:sz w:val="24"/>
          <w:szCs w:val="24"/>
          <w:shd w:val="clear" w:color="auto" w:fill="FFFFFF"/>
        </w:rPr>
        <w:t xml:space="preserve"> WAP to implement closed hashing with double hashing.</w:t>
      </w:r>
      <w:r w:rsidRPr="004C4DFA">
        <w:rPr>
          <w:rFonts w:ascii="Verdana" w:hAnsi="Verdana"/>
          <w:sz w:val="24"/>
          <w:szCs w:val="24"/>
        </w:rPr>
        <w:br/>
      </w:r>
      <w:r w:rsidRPr="004C4DFA">
        <w:rPr>
          <w:rFonts w:ascii="Verdana" w:hAnsi="Verdana"/>
          <w:sz w:val="24"/>
          <w:szCs w:val="24"/>
          <w:shd w:val="clear" w:color="auto" w:fill="FFFFFF"/>
        </w:rPr>
        <w:t>   I) Insert II) Delete III) Search IV) Display table</w:t>
      </w:r>
      <w:r w:rsidRPr="004C4DFA">
        <w:rPr>
          <w:rFonts w:ascii="Verdana" w:hAnsi="Verdana"/>
          <w:sz w:val="24"/>
          <w:szCs w:val="24"/>
        </w:rPr>
        <w:br/>
      </w:r>
      <w:r w:rsidRPr="004C4DFA">
        <w:rPr>
          <w:rFonts w:ascii="Verdana" w:hAnsi="Verdana"/>
          <w:sz w:val="24"/>
          <w:szCs w:val="24"/>
        </w:rPr>
        <w:br/>
      </w:r>
      <w:r w:rsidRPr="004C4DFA">
        <w:rPr>
          <w:rFonts w:ascii="Verdana" w:hAnsi="Verdana"/>
          <w:b/>
          <w:bCs/>
          <w:sz w:val="24"/>
          <w:szCs w:val="24"/>
          <w:shd w:val="clear" w:color="auto" w:fill="FFFFFF"/>
        </w:rPr>
        <w:t>D)</w:t>
      </w:r>
      <w:r w:rsidRPr="004C4DFA">
        <w:rPr>
          <w:rFonts w:ascii="Verdana" w:hAnsi="Verdana"/>
          <w:sz w:val="24"/>
          <w:szCs w:val="24"/>
          <w:shd w:val="clear" w:color="auto" w:fill="FFFFFF"/>
        </w:rPr>
        <w:t xml:space="preserve"> WAP to implement separate chaining</w:t>
      </w:r>
      <w:r w:rsidRPr="004C4DFA">
        <w:rPr>
          <w:rFonts w:ascii="Verdana" w:hAnsi="Verdana"/>
          <w:sz w:val="24"/>
          <w:szCs w:val="24"/>
        </w:rPr>
        <w:br/>
      </w:r>
      <w:r w:rsidRPr="004C4DFA">
        <w:rPr>
          <w:rFonts w:ascii="Verdana" w:hAnsi="Verdana"/>
          <w:sz w:val="24"/>
          <w:szCs w:val="24"/>
          <w:shd w:val="clear" w:color="auto" w:fill="FFFFFF"/>
        </w:rPr>
        <w:t>   I) Insert II) Delete III) Search IV) Display table</w:t>
      </w:r>
    </w:p>
    <w:p w14:paraId="2CC8D643" w14:textId="77777777" w:rsidR="004C4DFA" w:rsidRPr="004C4DFA" w:rsidRDefault="004C4DFA" w:rsidP="009D1ACB">
      <w:pPr>
        <w:spacing w:after="0"/>
        <w:rPr>
          <w:rFonts w:ascii="Verdana" w:hAnsi="Verdana" w:cs="Microsoft Sans Serif"/>
          <w:b/>
          <w:bCs/>
          <w:sz w:val="24"/>
          <w:szCs w:val="24"/>
          <w:u w:val="single"/>
          <w:lang w:val="en-US"/>
        </w:rPr>
      </w:pPr>
    </w:p>
    <w:p w14:paraId="72E4AEBB" w14:textId="77777777" w:rsidR="009D1ACB" w:rsidRDefault="009D1ACB" w:rsidP="009D1ACB">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THEORY</w:t>
      </w:r>
    </w:p>
    <w:p w14:paraId="4A103937" w14:textId="1D30DCCF" w:rsidR="009D1ACB" w:rsidRDefault="009D1ACB" w:rsidP="009D1ACB">
      <w:pPr>
        <w:spacing w:after="0"/>
        <w:rPr>
          <w:rFonts w:ascii="Verdana" w:hAnsi="Verdana" w:cs="Microsoft Sans Serif"/>
          <w:b/>
          <w:bCs/>
          <w:sz w:val="28"/>
          <w:szCs w:val="28"/>
          <w:u w:val="single"/>
          <w:lang w:val="en-US"/>
        </w:rPr>
      </w:pPr>
    </w:p>
    <w:p w14:paraId="2778B80D" w14:textId="64C90DD6" w:rsidR="00B565B2" w:rsidRDefault="00B565B2" w:rsidP="009D1ACB">
      <w:pPr>
        <w:spacing w:after="0"/>
        <w:rPr>
          <w:rFonts w:ascii="Verdana" w:hAnsi="Verdana" w:cs="Microsoft Sans Serif"/>
          <w:sz w:val="24"/>
          <w:szCs w:val="24"/>
          <w:lang w:val="en-US"/>
        </w:rPr>
      </w:pPr>
      <w:r>
        <w:rPr>
          <w:rFonts w:ascii="Verdana" w:hAnsi="Verdana" w:cs="Microsoft Sans Serif"/>
          <w:sz w:val="24"/>
          <w:szCs w:val="24"/>
          <w:lang w:val="en-US"/>
        </w:rPr>
        <w:t>Hashing is a procedure in which the key is converted into and integer value within a range, and this converted value can be used as an index of an array. The process of converting a key into an address is known as Hashing or key to address transformation.</w:t>
      </w:r>
    </w:p>
    <w:p w14:paraId="1024B0CC" w14:textId="0F4C6C80" w:rsidR="00B565B2" w:rsidRDefault="00B565B2" w:rsidP="009D1ACB">
      <w:pPr>
        <w:spacing w:after="0"/>
        <w:rPr>
          <w:rFonts w:ascii="Verdana" w:hAnsi="Verdana" w:cs="Microsoft Sans Serif"/>
          <w:sz w:val="24"/>
          <w:szCs w:val="24"/>
          <w:lang w:val="en-US"/>
        </w:rPr>
      </w:pPr>
      <w:r>
        <w:rPr>
          <w:rFonts w:ascii="Verdana" w:hAnsi="Verdana" w:cs="Microsoft Sans Serif"/>
          <w:sz w:val="24"/>
          <w:szCs w:val="24"/>
          <w:lang w:val="en-US"/>
        </w:rPr>
        <w:t>A hashing function is used to generate an address from a key. The key may be of any type like integer or string but the resulting hash value will always be an integer.</w:t>
      </w:r>
    </w:p>
    <w:p w14:paraId="01EB34AF" w14:textId="7B405D6A" w:rsidR="00270E10" w:rsidRDefault="00270E10" w:rsidP="009D1ACB">
      <w:pPr>
        <w:spacing w:after="0"/>
        <w:rPr>
          <w:rFonts w:ascii="Verdana" w:hAnsi="Verdana" w:cs="Microsoft Sans Serif"/>
          <w:sz w:val="24"/>
          <w:szCs w:val="24"/>
          <w:lang w:val="en-US"/>
        </w:rPr>
      </w:pPr>
    </w:p>
    <w:p w14:paraId="316DFD0A" w14:textId="0977ECA7" w:rsidR="00270E10" w:rsidRDefault="00270E10" w:rsidP="009D1ACB">
      <w:pPr>
        <w:spacing w:after="0"/>
        <w:rPr>
          <w:rFonts w:ascii="Verdana" w:hAnsi="Verdana" w:cs="Microsoft Sans Serif"/>
          <w:sz w:val="24"/>
          <w:szCs w:val="24"/>
          <w:lang w:val="en-US"/>
        </w:rPr>
      </w:pPr>
      <w:r>
        <w:rPr>
          <w:noProof/>
        </w:rPr>
        <w:drawing>
          <wp:anchor distT="0" distB="0" distL="114300" distR="114300" simplePos="0" relativeHeight="251658240" behindDoc="0" locked="0" layoutInCell="1" allowOverlap="1" wp14:anchorId="4D4EC998" wp14:editId="55713E35">
            <wp:simplePos x="0" y="0"/>
            <wp:positionH relativeFrom="column">
              <wp:posOffset>1015788</wp:posOffset>
            </wp:positionH>
            <wp:positionV relativeFrom="paragraph">
              <wp:posOffset>30480</wp:posOffset>
            </wp:positionV>
            <wp:extent cx="3392170" cy="3213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2170" cy="321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8BEE7" w14:textId="03563803" w:rsidR="00270E10" w:rsidRDefault="00270E10" w:rsidP="009D1ACB">
      <w:pPr>
        <w:spacing w:after="0"/>
        <w:rPr>
          <w:rFonts w:ascii="Verdana" w:hAnsi="Verdana" w:cs="Microsoft Sans Serif"/>
          <w:sz w:val="24"/>
          <w:szCs w:val="24"/>
          <w:lang w:val="en-US"/>
        </w:rPr>
      </w:pPr>
    </w:p>
    <w:p w14:paraId="58D27868" w14:textId="6520831A" w:rsidR="00270E10" w:rsidRDefault="00270E10" w:rsidP="009D1ACB">
      <w:pPr>
        <w:spacing w:after="0"/>
        <w:rPr>
          <w:rFonts w:ascii="Verdana" w:hAnsi="Verdana" w:cs="Microsoft Sans Serif"/>
          <w:sz w:val="24"/>
          <w:szCs w:val="24"/>
          <w:lang w:val="en-US"/>
        </w:rPr>
      </w:pPr>
    </w:p>
    <w:p w14:paraId="239FA26F" w14:textId="44842E32" w:rsidR="00270E10" w:rsidRDefault="00270E10" w:rsidP="009D1ACB">
      <w:pPr>
        <w:spacing w:after="0"/>
        <w:rPr>
          <w:rFonts w:ascii="Verdana" w:hAnsi="Verdana" w:cs="Microsoft Sans Serif"/>
          <w:sz w:val="24"/>
          <w:szCs w:val="24"/>
          <w:lang w:val="en-US"/>
        </w:rPr>
      </w:pPr>
      <w:r>
        <w:rPr>
          <w:rFonts w:ascii="Verdana" w:hAnsi="Verdana" w:cs="Microsoft Sans Serif"/>
          <w:sz w:val="24"/>
          <w:szCs w:val="24"/>
          <w:lang w:val="en-US"/>
        </w:rPr>
        <w:t>We represent this as</w:t>
      </w:r>
    </w:p>
    <w:p w14:paraId="1DED1FB0" w14:textId="77777777" w:rsidR="00537532" w:rsidRDefault="00537532" w:rsidP="009D1ACB">
      <w:pPr>
        <w:spacing w:after="0"/>
        <w:rPr>
          <w:rFonts w:ascii="Verdana" w:hAnsi="Verdana" w:cs="Microsoft Sans Serif"/>
          <w:sz w:val="24"/>
          <w:szCs w:val="24"/>
          <w:lang w:val="en-US"/>
        </w:rPr>
      </w:pPr>
    </w:p>
    <w:p w14:paraId="3BB028A7" w14:textId="6D31B850" w:rsidR="00270E10" w:rsidRPr="00270E10" w:rsidRDefault="00270E10" w:rsidP="009D1ACB">
      <w:pPr>
        <w:spacing w:after="0"/>
        <w:rPr>
          <w:rFonts w:ascii="Verdana" w:hAnsi="Verdana" w:cs="Microsoft Sans Serif"/>
          <w:b/>
          <w:bCs/>
          <w:sz w:val="24"/>
          <w:szCs w:val="24"/>
          <w:lang w:val="en-US"/>
        </w:rPr>
      </w:pPr>
      <w:r w:rsidRPr="00270E10">
        <w:rPr>
          <w:rFonts w:ascii="Verdana" w:hAnsi="Verdana" w:cs="Microsoft Sans Serif"/>
          <w:b/>
          <w:bCs/>
          <w:sz w:val="24"/>
          <w:szCs w:val="24"/>
          <w:lang w:val="en-US"/>
        </w:rPr>
        <w:t>h(k)=a</w:t>
      </w:r>
    </w:p>
    <w:p w14:paraId="6F744A6B" w14:textId="72DEAE2E" w:rsidR="00270E10" w:rsidRDefault="00270E10" w:rsidP="009D1ACB">
      <w:pPr>
        <w:spacing w:after="0"/>
        <w:rPr>
          <w:rFonts w:ascii="Verdana" w:hAnsi="Verdana" w:cs="Microsoft Sans Serif"/>
          <w:sz w:val="24"/>
          <w:szCs w:val="24"/>
          <w:lang w:val="en-US"/>
        </w:rPr>
      </w:pPr>
    </w:p>
    <w:p w14:paraId="63CD148B" w14:textId="25688E84" w:rsidR="00BD2566" w:rsidRDefault="00BD2566" w:rsidP="009D1ACB">
      <w:pPr>
        <w:spacing w:after="0"/>
        <w:rPr>
          <w:rFonts w:ascii="Verdana" w:hAnsi="Verdana" w:cs="Microsoft Sans Serif"/>
          <w:sz w:val="24"/>
          <w:szCs w:val="24"/>
          <w:lang w:val="en-US"/>
        </w:rPr>
      </w:pPr>
      <w:r>
        <w:rPr>
          <w:rFonts w:ascii="Verdana" w:hAnsi="Verdana" w:cs="Microsoft Sans Serif"/>
          <w:b/>
          <w:bCs/>
          <w:sz w:val="24"/>
          <w:szCs w:val="24"/>
          <w:lang w:val="en-US"/>
        </w:rPr>
        <w:t>h: -</w:t>
      </w:r>
      <w:r>
        <w:rPr>
          <w:rFonts w:ascii="Verdana" w:hAnsi="Verdana" w:cs="Microsoft Sans Serif"/>
          <w:sz w:val="24"/>
          <w:szCs w:val="24"/>
          <w:lang w:val="en-US"/>
        </w:rPr>
        <w:t xml:space="preserve"> Hash Function</w:t>
      </w:r>
    </w:p>
    <w:p w14:paraId="046D5AA6" w14:textId="53107FC3" w:rsidR="00BD2566" w:rsidRDefault="00BD2566" w:rsidP="009D1ACB">
      <w:pPr>
        <w:spacing w:after="0"/>
        <w:rPr>
          <w:rFonts w:ascii="Verdana" w:hAnsi="Verdana" w:cs="Microsoft Sans Serif"/>
          <w:b/>
          <w:bCs/>
          <w:sz w:val="24"/>
          <w:szCs w:val="24"/>
          <w:lang w:val="en-US"/>
        </w:rPr>
      </w:pPr>
      <w:r>
        <w:rPr>
          <w:rFonts w:ascii="Verdana" w:hAnsi="Verdana" w:cs="Microsoft Sans Serif"/>
          <w:b/>
          <w:bCs/>
          <w:sz w:val="24"/>
          <w:szCs w:val="24"/>
          <w:lang w:val="en-US"/>
        </w:rPr>
        <w:t xml:space="preserve">k: - </w:t>
      </w:r>
      <w:r>
        <w:rPr>
          <w:rFonts w:ascii="Verdana" w:hAnsi="Verdana" w:cs="Microsoft Sans Serif"/>
          <w:sz w:val="24"/>
          <w:szCs w:val="24"/>
          <w:lang w:val="en-US"/>
        </w:rPr>
        <w:t>Key</w:t>
      </w:r>
    </w:p>
    <w:p w14:paraId="3D157808" w14:textId="50CA5C45" w:rsidR="00BD2566" w:rsidRDefault="00BD2566" w:rsidP="009D1ACB">
      <w:pPr>
        <w:spacing w:after="0"/>
        <w:rPr>
          <w:rFonts w:ascii="Verdana" w:hAnsi="Verdana" w:cs="Microsoft Sans Serif"/>
          <w:sz w:val="24"/>
          <w:szCs w:val="24"/>
          <w:lang w:val="en-US"/>
        </w:rPr>
      </w:pPr>
      <w:r>
        <w:rPr>
          <w:rFonts w:ascii="Verdana" w:hAnsi="Verdana" w:cs="Microsoft Sans Serif"/>
          <w:b/>
          <w:bCs/>
          <w:sz w:val="24"/>
          <w:szCs w:val="24"/>
          <w:lang w:val="en-US"/>
        </w:rPr>
        <w:t xml:space="preserve">a: - </w:t>
      </w:r>
      <w:r>
        <w:rPr>
          <w:rFonts w:ascii="Verdana" w:hAnsi="Verdana" w:cs="Microsoft Sans Serif"/>
          <w:sz w:val="24"/>
          <w:szCs w:val="24"/>
          <w:lang w:val="en-US"/>
        </w:rPr>
        <w:t>has value of k</w:t>
      </w:r>
    </w:p>
    <w:p w14:paraId="7E429DE0" w14:textId="5CAFA045" w:rsidR="00BD2566" w:rsidRDefault="00BD2566" w:rsidP="009D1ACB">
      <w:pPr>
        <w:spacing w:after="0"/>
        <w:rPr>
          <w:rFonts w:ascii="Verdana" w:hAnsi="Verdana" w:cs="Microsoft Sans Serif"/>
          <w:sz w:val="24"/>
          <w:szCs w:val="24"/>
          <w:lang w:val="en-US"/>
        </w:rPr>
      </w:pPr>
    </w:p>
    <w:p w14:paraId="2514BA60" w14:textId="66494929" w:rsidR="00BD2566" w:rsidRDefault="00BD2566" w:rsidP="009D1ACB">
      <w:pPr>
        <w:spacing w:after="0"/>
        <w:rPr>
          <w:rFonts w:ascii="Verdana" w:hAnsi="Verdana" w:cs="Microsoft Sans Serif"/>
          <w:sz w:val="24"/>
          <w:szCs w:val="24"/>
          <w:lang w:val="en-US"/>
        </w:rPr>
      </w:pPr>
      <w:r>
        <w:rPr>
          <w:rFonts w:ascii="Verdana" w:hAnsi="Verdana" w:cs="Microsoft Sans Serif"/>
          <w:sz w:val="24"/>
          <w:szCs w:val="24"/>
          <w:lang w:val="en-US"/>
        </w:rPr>
        <w:t>Now the key can be stored at array index a, which is known as the home address. The key and the in which the insertion and searching is done through hashing is called hash table.</w:t>
      </w:r>
    </w:p>
    <w:p w14:paraId="36E94C08" w14:textId="2F16A646" w:rsidR="00BD2566" w:rsidRDefault="00BD2566" w:rsidP="009D1ACB">
      <w:pPr>
        <w:spacing w:after="0"/>
        <w:rPr>
          <w:rFonts w:ascii="Verdana" w:hAnsi="Verdana" w:cs="Microsoft Sans Serif"/>
          <w:sz w:val="24"/>
          <w:szCs w:val="24"/>
          <w:lang w:val="en-US"/>
        </w:rPr>
      </w:pPr>
    </w:p>
    <w:p w14:paraId="12F59D54" w14:textId="05FBC090" w:rsidR="00BD2566" w:rsidRDefault="00BD2566" w:rsidP="009D1ACB">
      <w:pPr>
        <w:spacing w:after="0"/>
        <w:rPr>
          <w:rFonts w:ascii="Arial" w:hAnsi="Arial" w:cs="Arial"/>
          <w:b/>
          <w:bCs/>
          <w:sz w:val="24"/>
          <w:szCs w:val="24"/>
          <w:u w:val="single"/>
          <w:lang w:val="en-US"/>
        </w:rPr>
      </w:pPr>
      <w:r>
        <w:rPr>
          <w:rFonts w:ascii="Arial" w:hAnsi="Arial" w:cs="Arial"/>
          <w:b/>
          <w:bCs/>
          <w:sz w:val="24"/>
          <w:szCs w:val="24"/>
          <w:u w:val="single"/>
          <w:lang w:val="en-US"/>
        </w:rPr>
        <w:lastRenderedPageBreak/>
        <w:t>Hash Function</w:t>
      </w:r>
    </w:p>
    <w:p w14:paraId="4172AD2F" w14:textId="77777777" w:rsidR="00BD2566" w:rsidRPr="00BD2566" w:rsidRDefault="00BD2566" w:rsidP="009D1ACB">
      <w:pPr>
        <w:spacing w:after="0"/>
        <w:rPr>
          <w:rFonts w:ascii="Verdana" w:hAnsi="Verdana" w:cs="Microsoft Sans Serif"/>
          <w:sz w:val="24"/>
          <w:szCs w:val="24"/>
          <w:lang w:val="en-US"/>
        </w:rPr>
      </w:pPr>
    </w:p>
    <w:p w14:paraId="574984FE" w14:textId="394D70BB" w:rsidR="00270E10" w:rsidRDefault="00BD2566" w:rsidP="009D1ACB">
      <w:pPr>
        <w:spacing w:after="0"/>
        <w:rPr>
          <w:rFonts w:ascii="Verdana" w:hAnsi="Verdana" w:cs="Microsoft Sans Serif"/>
          <w:sz w:val="24"/>
          <w:szCs w:val="24"/>
          <w:lang w:val="en-US"/>
        </w:rPr>
      </w:pPr>
      <w:r>
        <w:rPr>
          <w:rFonts w:ascii="Verdana" w:hAnsi="Verdana" w:cs="Microsoft Sans Serif"/>
          <w:sz w:val="24"/>
          <w:szCs w:val="24"/>
          <w:lang w:val="en-US"/>
        </w:rPr>
        <w:t>If the size of hash table is m, then we need a hash function that can generate addresses between 0 to n-1.</w:t>
      </w:r>
    </w:p>
    <w:p w14:paraId="6AEA8714" w14:textId="424CFF9B" w:rsidR="00BD2566" w:rsidRDefault="00BD2566" w:rsidP="009D1ACB">
      <w:pPr>
        <w:spacing w:after="0"/>
        <w:rPr>
          <w:rFonts w:ascii="Verdana" w:hAnsi="Verdana" w:cs="Microsoft Sans Serif"/>
          <w:sz w:val="24"/>
          <w:szCs w:val="24"/>
          <w:lang w:val="en-US"/>
        </w:rPr>
      </w:pPr>
    </w:p>
    <w:p w14:paraId="1EF6A22C" w14:textId="5CD14E6A" w:rsidR="00BD2566" w:rsidRPr="005B3ECD" w:rsidRDefault="00BD2566" w:rsidP="009D1ACB">
      <w:pPr>
        <w:spacing w:after="0"/>
        <w:rPr>
          <w:rFonts w:ascii="Verdana" w:hAnsi="Verdana" w:cs="Microsoft Sans Serif"/>
          <w:sz w:val="24"/>
          <w:szCs w:val="24"/>
          <w:u w:val="single"/>
          <w:lang w:val="en-US"/>
        </w:rPr>
      </w:pPr>
      <w:r w:rsidRPr="005B3ECD">
        <w:rPr>
          <w:rFonts w:ascii="Verdana" w:hAnsi="Verdana" w:cs="Microsoft Sans Serif"/>
          <w:sz w:val="24"/>
          <w:szCs w:val="24"/>
          <w:u w:val="single"/>
          <w:lang w:val="en-US"/>
        </w:rPr>
        <w:t>Two criteria to create a good has function</w:t>
      </w:r>
    </w:p>
    <w:p w14:paraId="64BA1AD0" w14:textId="52A38364" w:rsidR="00BD2566" w:rsidRDefault="00BD2566" w:rsidP="009D1ACB">
      <w:pPr>
        <w:spacing w:after="0"/>
        <w:rPr>
          <w:rFonts w:ascii="Verdana" w:hAnsi="Verdana" w:cs="Microsoft Sans Serif"/>
          <w:sz w:val="24"/>
          <w:szCs w:val="24"/>
          <w:lang w:val="en-US"/>
        </w:rPr>
      </w:pPr>
    </w:p>
    <w:p w14:paraId="65F46765" w14:textId="03E6BC9D" w:rsidR="00BD2566" w:rsidRDefault="00BD2566" w:rsidP="009D1ACB">
      <w:pPr>
        <w:spacing w:after="0"/>
        <w:rPr>
          <w:rFonts w:ascii="Verdana" w:hAnsi="Verdana" w:cs="Microsoft Sans Serif"/>
          <w:sz w:val="24"/>
          <w:szCs w:val="24"/>
          <w:lang w:val="en-US"/>
        </w:rPr>
      </w:pPr>
      <w:r>
        <w:rPr>
          <w:rFonts w:ascii="Verdana" w:hAnsi="Verdana" w:cs="Microsoft Sans Serif"/>
          <w:sz w:val="24"/>
          <w:szCs w:val="24"/>
          <w:lang w:val="en-US"/>
        </w:rPr>
        <w:t>1) It should be easy to computer</w:t>
      </w:r>
    </w:p>
    <w:p w14:paraId="45DE890F" w14:textId="6315E5CA" w:rsidR="00BD2566" w:rsidRPr="00BD2566" w:rsidRDefault="00BD2566" w:rsidP="009D1ACB">
      <w:pPr>
        <w:spacing w:after="0"/>
        <w:rPr>
          <w:rFonts w:ascii="Verdana" w:hAnsi="Verdana" w:cs="Microsoft Sans Serif"/>
          <w:b/>
          <w:bCs/>
          <w:sz w:val="24"/>
          <w:szCs w:val="24"/>
          <w:lang w:val="en-US"/>
        </w:rPr>
      </w:pPr>
      <w:r>
        <w:rPr>
          <w:rFonts w:ascii="Verdana" w:hAnsi="Verdana" w:cs="Microsoft Sans Serif"/>
          <w:sz w:val="24"/>
          <w:szCs w:val="24"/>
          <w:lang w:val="en-US"/>
        </w:rPr>
        <w:t xml:space="preserve">2) It should generate addresses with minimum collision </w:t>
      </w:r>
      <w:r w:rsidR="00D82104">
        <w:rPr>
          <w:rFonts w:ascii="Verdana" w:hAnsi="Verdana" w:cs="Microsoft Sans Serif"/>
          <w:sz w:val="24"/>
          <w:szCs w:val="24"/>
          <w:lang w:val="en-US"/>
        </w:rPr>
        <w:t>i.e.,</w:t>
      </w:r>
      <w:r>
        <w:rPr>
          <w:rFonts w:ascii="Verdana" w:hAnsi="Verdana" w:cs="Microsoft Sans Serif"/>
          <w:sz w:val="24"/>
          <w:szCs w:val="24"/>
          <w:lang w:val="en-US"/>
        </w:rPr>
        <w:t xml:space="preserve"> it should </w:t>
      </w:r>
      <w:r w:rsidR="00D82104">
        <w:rPr>
          <w:rFonts w:ascii="Verdana" w:hAnsi="Verdana" w:cs="Microsoft Sans Serif"/>
          <w:sz w:val="24"/>
          <w:szCs w:val="24"/>
          <w:lang w:val="en-US"/>
        </w:rPr>
        <w:t xml:space="preserve">     </w:t>
      </w:r>
      <w:r>
        <w:rPr>
          <w:rFonts w:ascii="Verdana" w:hAnsi="Verdana" w:cs="Microsoft Sans Serif"/>
          <w:sz w:val="24"/>
          <w:szCs w:val="24"/>
          <w:lang w:val="en-US"/>
        </w:rPr>
        <w:t xml:space="preserve">distribute the keys as </w:t>
      </w:r>
      <w:r w:rsidR="00D82104">
        <w:rPr>
          <w:rFonts w:ascii="Verdana" w:hAnsi="Verdana" w:cs="Microsoft Sans Serif"/>
          <w:sz w:val="24"/>
          <w:szCs w:val="24"/>
          <w:lang w:val="en-US"/>
        </w:rPr>
        <w:t>uniformly</w:t>
      </w:r>
      <w:r>
        <w:rPr>
          <w:rFonts w:ascii="Verdana" w:hAnsi="Verdana" w:cs="Microsoft Sans Serif"/>
          <w:sz w:val="24"/>
          <w:szCs w:val="24"/>
          <w:lang w:val="en-US"/>
        </w:rPr>
        <w:t xml:space="preserve"> as possible</w:t>
      </w:r>
      <w:r w:rsidR="00D82104">
        <w:rPr>
          <w:rFonts w:ascii="Verdana" w:hAnsi="Verdana" w:cs="Microsoft Sans Serif"/>
          <w:sz w:val="24"/>
          <w:szCs w:val="24"/>
          <w:lang w:val="en-US"/>
        </w:rPr>
        <w:t xml:space="preserve"> in the hash table.</w:t>
      </w:r>
    </w:p>
    <w:p w14:paraId="632113C9" w14:textId="3254A7EC" w:rsidR="00B565B2" w:rsidRDefault="00B565B2" w:rsidP="009D1ACB">
      <w:pPr>
        <w:spacing w:after="0"/>
        <w:rPr>
          <w:rFonts w:ascii="Verdana" w:hAnsi="Verdana" w:cs="Microsoft Sans Serif"/>
          <w:sz w:val="24"/>
          <w:szCs w:val="24"/>
          <w:lang w:val="en-US"/>
        </w:rPr>
      </w:pPr>
    </w:p>
    <w:p w14:paraId="74BAD276" w14:textId="5762C559" w:rsidR="00D82104" w:rsidRDefault="00D82104" w:rsidP="009D1ACB">
      <w:pPr>
        <w:spacing w:after="0"/>
        <w:rPr>
          <w:rFonts w:ascii="Arial" w:hAnsi="Arial" w:cs="Arial"/>
          <w:b/>
          <w:bCs/>
          <w:sz w:val="28"/>
          <w:szCs w:val="28"/>
          <w:u w:val="single"/>
          <w:lang w:val="en-US"/>
        </w:rPr>
      </w:pPr>
      <w:r w:rsidRPr="00D82104">
        <w:rPr>
          <w:rFonts w:ascii="Arial" w:hAnsi="Arial" w:cs="Arial"/>
          <w:b/>
          <w:bCs/>
          <w:sz w:val="28"/>
          <w:szCs w:val="28"/>
          <w:u w:val="single"/>
          <w:lang w:val="en-US"/>
        </w:rPr>
        <w:t>Collison Resolution</w:t>
      </w:r>
    </w:p>
    <w:p w14:paraId="0339DEA0" w14:textId="5E1E4AD5" w:rsidR="00D82104" w:rsidRDefault="00D82104" w:rsidP="009D1ACB">
      <w:pPr>
        <w:spacing w:after="0"/>
        <w:rPr>
          <w:rFonts w:ascii="Arial" w:hAnsi="Arial" w:cs="Arial"/>
          <w:b/>
          <w:bCs/>
          <w:sz w:val="28"/>
          <w:szCs w:val="28"/>
          <w:u w:val="single"/>
          <w:lang w:val="en-US"/>
        </w:rPr>
      </w:pPr>
    </w:p>
    <w:p w14:paraId="4DB270EA" w14:textId="77777777" w:rsidR="00D82104" w:rsidRDefault="00D82104" w:rsidP="009D1ACB">
      <w:pPr>
        <w:spacing w:after="0"/>
        <w:rPr>
          <w:rFonts w:ascii="Verdana" w:hAnsi="Verdana" w:cs="Microsoft Sans Serif"/>
          <w:sz w:val="24"/>
          <w:szCs w:val="24"/>
          <w:lang w:val="en-US"/>
        </w:rPr>
      </w:pPr>
      <w:r>
        <w:rPr>
          <w:rFonts w:ascii="Verdana" w:hAnsi="Verdana" w:cs="Microsoft Sans Serif"/>
          <w:sz w:val="24"/>
          <w:szCs w:val="24"/>
          <w:lang w:val="en-US"/>
        </w:rPr>
        <w:t xml:space="preserve">An ideal hash function should perform one to one mapping between set of all possible keys and all hash table addresses but this is almost impossible and no hash function can totally prevent collisions. A collision occurs whenever a key is mapped to an address that is already occupied, and the different resolution suggest for an alternate place where this key can be placed. </w:t>
      </w:r>
    </w:p>
    <w:p w14:paraId="68A7CB25" w14:textId="77777777" w:rsidR="00D82104" w:rsidRDefault="00D82104" w:rsidP="009D1ACB">
      <w:pPr>
        <w:spacing w:after="0"/>
        <w:rPr>
          <w:rFonts w:ascii="Verdana" w:hAnsi="Verdana" w:cs="Microsoft Sans Serif"/>
          <w:sz w:val="24"/>
          <w:szCs w:val="24"/>
          <w:lang w:val="en-US"/>
        </w:rPr>
      </w:pPr>
    </w:p>
    <w:p w14:paraId="4B29BBC0" w14:textId="09742DB1" w:rsidR="00D82104" w:rsidRDefault="00D82104" w:rsidP="009D1ACB">
      <w:pPr>
        <w:spacing w:after="0"/>
        <w:rPr>
          <w:rFonts w:ascii="Verdana" w:hAnsi="Verdana" w:cs="Microsoft Sans Serif"/>
          <w:sz w:val="24"/>
          <w:szCs w:val="24"/>
          <w:lang w:val="en-US"/>
        </w:rPr>
      </w:pPr>
      <w:r>
        <w:rPr>
          <w:rFonts w:ascii="Verdana" w:hAnsi="Verdana" w:cs="Microsoft Sans Serif"/>
          <w:sz w:val="24"/>
          <w:szCs w:val="24"/>
          <w:lang w:val="en-US"/>
        </w:rPr>
        <w:t>The two collision resolution techniques are: -</w:t>
      </w:r>
    </w:p>
    <w:p w14:paraId="49098F7B" w14:textId="77777777" w:rsidR="00635E12" w:rsidRDefault="00635E12" w:rsidP="009D1ACB">
      <w:pPr>
        <w:spacing w:after="0"/>
        <w:rPr>
          <w:rFonts w:ascii="Verdana" w:hAnsi="Verdana" w:cs="Microsoft Sans Serif"/>
          <w:sz w:val="24"/>
          <w:szCs w:val="24"/>
          <w:lang w:val="en-US"/>
        </w:rPr>
      </w:pPr>
    </w:p>
    <w:p w14:paraId="44A7DA80" w14:textId="1007F5A9" w:rsidR="00D82104" w:rsidRDefault="00D82104" w:rsidP="009D1ACB">
      <w:pPr>
        <w:spacing w:after="0"/>
        <w:rPr>
          <w:rFonts w:ascii="Verdana" w:hAnsi="Verdana" w:cs="Microsoft Sans Serif"/>
          <w:sz w:val="24"/>
          <w:szCs w:val="24"/>
          <w:lang w:val="en-US"/>
        </w:rPr>
      </w:pPr>
      <w:r w:rsidRPr="00635E12">
        <w:rPr>
          <w:rFonts w:ascii="Verdana" w:hAnsi="Verdana" w:cs="Microsoft Sans Serif"/>
          <w:b/>
          <w:bCs/>
          <w:sz w:val="24"/>
          <w:szCs w:val="24"/>
          <w:lang w:val="en-US"/>
        </w:rPr>
        <w:t>1)</w:t>
      </w:r>
      <w:r>
        <w:rPr>
          <w:rFonts w:ascii="Verdana" w:hAnsi="Verdana" w:cs="Microsoft Sans Serif"/>
          <w:sz w:val="24"/>
          <w:szCs w:val="24"/>
          <w:lang w:val="en-US"/>
        </w:rPr>
        <w:t xml:space="preserve"> Open </w:t>
      </w:r>
      <w:r w:rsidR="00635E12">
        <w:rPr>
          <w:rFonts w:ascii="Verdana" w:hAnsi="Verdana" w:cs="Microsoft Sans Serif"/>
          <w:sz w:val="24"/>
          <w:szCs w:val="24"/>
          <w:lang w:val="en-US"/>
        </w:rPr>
        <w:t>Addressing</w:t>
      </w:r>
      <w:r>
        <w:rPr>
          <w:rFonts w:ascii="Verdana" w:hAnsi="Verdana" w:cs="Microsoft Sans Serif"/>
          <w:sz w:val="24"/>
          <w:szCs w:val="24"/>
          <w:lang w:val="en-US"/>
        </w:rPr>
        <w:t xml:space="preserve"> (</w:t>
      </w:r>
      <w:r w:rsidR="00635E12">
        <w:rPr>
          <w:rFonts w:ascii="Verdana" w:hAnsi="Verdana" w:cs="Microsoft Sans Serif"/>
          <w:sz w:val="24"/>
          <w:szCs w:val="24"/>
          <w:lang w:val="en-US"/>
        </w:rPr>
        <w:t>Closed Hashing</w:t>
      </w:r>
      <w:r>
        <w:rPr>
          <w:rFonts w:ascii="Verdana" w:hAnsi="Verdana" w:cs="Microsoft Sans Serif"/>
          <w:sz w:val="24"/>
          <w:szCs w:val="24"/>
          <w:lang w:val="en-US"/>
        </w:rPr>
        <w:t>)</w:t>
      </w:r>
    </w:p>
    <w:p w14:paraId="11B30197" w14:textId="7AE0F0A5" w:rsidR="00635E12" w:rsidRDefault="00635E12" w:rsidP="009D1ACB">
      <w:pPr>
        <w:spacing w:after="0"/>
        <w:rPr>
          <w:rFonts w:ascii="Verdana" w:hAnsi="Verdana" w:cs="Microsoft Sans Serif"/>
          <w:sz w:val="24"/>
          <w:szCs w:val="24"/>
          <w:lang w:val="en-US"/>
        </w:rPr>
      </w:pPr>
      <w:r w:rsidRPr="00635E12">
        <w:rPr>
          <w:rFonts w:ascii="Verdana" w:hAnsi="Verdana" w:cs="Microsoft Sans Serif"/>
          <w:b/>
          <w:bCs/>
          <w:sz w:val="24"/>
          <w:szCs w:val="24"/>
          <w:lang w:val="en-US"/>
        </w:rPr>
        <w:t>2)</w:t>
      </w:r>
      <w:r>
        <w:rPr>
          <w:rFonts w:ascii="Verdana" w:hAnsi="Verdana" w:cs="Microsoft Sans Serif"/>
          <w:sz w:val="24"/>
          <w:szCs w:val="24"/>
          <w:lang w:val="en-US"/>
        </w:rPr>
        <w:t xml:space="preserve"> Separate chaining (Open Hashing)</w:t>
      </w:r>
    </w:p>
    <w:p w14:paraId="227CE9B2" w14:textId="2D1E1FF7" w:rsidR="00635E12" w:rsidRDefault="00635E12" w:rsidP="009D1ACB">
      <w:pPr>
        <w:spacing w:after="0"/>
        <w:rPr>
          <w:rFonts w:ascii="Verdana" w:hAnsi="Verdana" w:cs="Microsoft Sans Serif"/>
          <w:sz w:val="24"/>
          <w:szCs w:val="24"/>
          <w:lang w:val="en-US"/>
        </w:rPr>
      </w:pPr>
    </w:p>
    <w:p w14:paraId="77BD1973" w14:textId="051AB8C8" w:rsidR="00635E12" w:rsidRDefault="00635E12" w:rsidP="009D1ACB">
      <w:pPr>
        <w:spacing w:after="0"/>
        <w:rPr>
          <w:rFonts w:ascii="Verdana" w:hAnsi="Verdana" w:cs="Microsoft Sans Serif"/>
          <w:sz w:val="24"/>
          <w:szCs w:val="24"/>
          <w:lang w:val="en-US"/>
        </w:rPr>
      </w:pPr>
      <w:r>
        <w:rPr>
          <w:rFonts w:ascii="Verdana" w:hAnsi="Verdana" w:cs="Microsoft Sans Serif"/>
          <w:sz w:val="24"/>
          <w:szCs w:val="24"/>
          <w:lang w:val="en-US"/>
        </w:rPr>
        <w:t>In the process of searching, the given key is compared with many keys and each key comparison is known as a probe. The efficiency of a collision technique is defined in terms of the number of probes required to find a record within a given key.</w:t>
      </w:r>
    </w:p>
    <w:p w14:paraId="6D2F8687" w14:textId="75D6FD0B" w:rsidR="00635E12" w:rsidRDefault="00635E12" w:rsidP="009D1ACB">
      <w:pPr>
        <w:spacing w:after="0"/>
        <w:rPr>
          <w:rFonts w:ascii="Verdana" w:hAnsi="Verdana" w:cs="Microsoft Sans Serif"/>
          <w:sz w:val="24"/>
          <w:szCs w:val="24"/>
          <w:lang w:val="en-US"/>
        </w:rPr>
      </w:pPr>
    </w:p>
    <w:p w14:paraId="53B681C9" w14:textId="14E4235C" w:rsidR="00635E12" w:rsidRDefault="00537532" w:rsidP="009D1ACB">
      <w:pPr>
        <w:spacing w:after="0"/>
        <w:rPr>
          <w:rFonts w:ascii="Arial" w:hAnsi="Arial" w:cs="Arial"/>
          <w:b/>
          <w:bCs/>
          <w:sz w:val="24"/>
          <w:szCs w:val="24"/>
          <w:u w:val="single"/>
          <w:lang w:val="en-US"/>
        </w:rPr>
      </w:pPr>
      <w:r>
        <w:rPr>
          <w:rFonts w:ascii="Arial" w:hAnsi="Arial" w:cs="Arial"/>
          <w:b/>
          <w:bCs/>
          <w:sz w:val="24"/>
          <w:szCs w:val="24"/>
          <w:u w:val="single"/>
          <w:lang w:val="en-US"/>
        </w:rPr>
        <w:t>Open Addressing (Closed Hashing)</w:t>
      </w:r>
    </w:p>
    <w:p w14:paraId="0F2D3207" w14:textId="53E4F375" w:rsidR="00537532" w:rsidRDefault="00537532" w:rsidP="009D1ACB">
      <w:pPr>
        <w:spacing w:after="0"/>
        <w:rPr>
          <w:rFonts w:ascii="Arial" w:hAnsi="Arial" w:cs="Arial"/>
          <w:b/>
          <w:bCs/>
          <w:sz w:val="24"/>
          <w:szCs w:val="24"/>
          <w:u w:val="single"/>
          <w:lang w:val="en-US"/>
        </w:rPr>
      </w:pPr>
    </w:p>
    <w:p w14:paraId="115CC332" w14:textId="40C2C065" w:rsidR="00537532" w:rsidRDefault="00537532" w:rsidP="009D1ACB">
      <w:pPr>
        <w:spacing w:after="0"/>
        <w:rPr>
          <w:rFonts w:ascii="Verdana" w:hAnsi="Verdana" w:cs="Microsoft Sans Serif"/>
          <w:sz w:val="24"/>
          <w:szCs w:val="24"/>
          <w:lang w:val="en-US"/>
        </w:rPr>
      </w:pPr>
      <w:r>
        <w:rPr>
          <w:rFonts w:ascii="Verdana" w:hAnsi="Verdana" w:cs="Microsoft Sans Serif"/>
          <w:sz w:val="24"/>
          <w:szCs w:val="24"/>
          <w:lang w:val="en-US"/>
        </w:rPr>
        <w:t>In open addressing, initially a key value is mapped to a particular address in the hash table. If that address id occupied then we will try to insert the key in some other empty location inside the table. The array is assumed to be closed and hence this method is named as closed hashing.</w:t>
      </w:r>
    </w:p>
    <w:p w14:paraId="0A5BA887" w14:textId="795D019B" w:rsidR="00537532" w:rsidRDefault="00537532" w:rsidP="009D1ACB">
      <w:pPr>
        <w:spacing w:after="0"/>
        <w:rPr>
          <w:rFonts w:ascii="Verdana" w:hAnsi="Verdana" w:cs="Microsoft Sans Serif"/>
          <w:sz w:val="24"/>
          <w:szCs w:val="24"/>
          <w:lang w:val="en-US"/>
        </w:rPr>
      </w:pPr>
    </w:p>
    <w:p w14:paraId="6EF7B835" w14:textId="29F1CCF2" w:rsidR="00537532" w:rsidRDefault="00537532" w:rsidP="009D1ACB">
      <w:pPr>
        <w:spacing w:after="0"/>
        <w:rPr>
          <w:rFonts w:ascii="Verdana" w:hAnsi="Verdana" w:cs="Microsoft Sans Serif"/>
          <w:sz w:val="24"/>
          <w:szCs w:val="24"/>
          <w:lang w:val="en-US"/>
        </w:rPr>
      </w:pPr>
      <w:r>
        <w:rPr>
          <w:rFonts w:ascii="Verdana" w:hAnsi="Verdana" w:cs="Microsoft Sans Serif"/>
          <w:sz w:val="24"/>
          <w:szCs w:val="24"/>
          <w:lang w:val="en-US"/>
        </w:rPr>
        <w:t>The three methods are: -</w:t>
      </w:r>
    </w:p>
    <w:p w14:paraId="3C502E11" w14:textId="6B0406F5" w:rsidR="00537532" w:rsidRDefault="00537532" w:rsidP="009D1ACB">
      <w:pPr>
        <w:spacing w:after="0"/>
        <w:rPr>
          <w:rFonts w:ascii="Verdana" w:hAnsi="Verdana" w:cs="Microsoft Sans Serif"/>
          <w:sz w:val="24"/>
          <w:szCs w:val="24"/>
          <w:lang w:val="en-US"/>
        </w:rPr>
      </w:pPr>
    </w:p>
    <w:p w14:paraId="148BDB78" w14:textId="0582C258" w:rsidR="00537532" w:rsidRDefault="00537532" w:rsidP="009D1ACB">
      <w:pPr>
        <w:spacing w:after="0"/>
        <w:rPr>
          <w:rFonts w:ascii="Verdana" w:hAnsi="Verdana" w:cs="Microsoft Sans Serif"/>
          <w:sz w:val="24"/>
          <w:szCs w:val="24"/>
          <w:lang w:val="en-US"/>
        </w:rPr>
      </w:pPr>
      <w:r>
        <w:rPr>
          <w:rFonts w:ascii="Verdana" w:hAnsi="Verdana" w:cs="Microsoft Sans Serif"/>
          <w:sz w:val="24"/>
          <w:szCs w:val="24"/>
          <w:lang w:val="en-US"/>
        </w:rPr>
        <w:t>1) Linear Probing</w:t>
      </w:r>
    </w:p>
    <w:p w14:paraId="529E59C6" w14:textId="4BFF0F93" w:rsidR="00537532" w:rsidRDefault="00537532" w:rsidP="009D1ACB">
      <w:pPr>
        <w:spacing w:after="0"/>
        <w:rPr>
          <w:rFonts w:ascii="Verdana" w:hAnsi="Verdana" w:cs="Microsoft Sans Serif"/>
          <w:sz w:val="24"/>
          <w:szCs w:val="24"/>
          <w:lang w:val="en-US"/>
        </w:rPr>
      </w:pPr>
      <w:r>
        <w:rPr>
          <w:rFonts w:ascii="Verdana" w:hAnsi="Verdana" w:cs="Microsoft Sans Serif"/>
          <w:sz w:val="24"/>
          <w:szCs w:val="24"/>
          <w:lang w:val="en-US"/>
        </w:rPr>
        <w:t>2) Quadratic Probing</w:t>
      </w:r>
    </w:p>
    <w:p w14:paraId="13054FE6" w14:textId="0466567B" w:rsidR="00537532" w:rsidRDefault="00537532" w:rsidP="009D1ACB">
      <w:pPr>
        <w:spacing w:after="0"/>
        <w:rPr>
          <w:rFonts w:ascii="Verdana" w:hAnsi="Verdana" w:cs="Microsoft Sans Serif"/>
          <w:sz w:val="24"/>
          <w:szCs w:val="24"/>
          <w:lang w:val="en-US"/>
        </w:rPr>
      </w:pPr>
      <w:r>
        <w:rPr>
          <w:rFonts w:ascii="Verdana" w:hAnsi="Verdana" w:cs="Microsoft Sans Serif"/>
          <w:sz w:val="24"/>
          <w:szCs w:val="24"/>
          <w:lang w:val="en-US"/>
        </w:rPr>
        <w:t>3) Double Hashing</w:t>
      </w:r>
    </w:p>
    <w:p w14:paraId="65105C1C" w14:textId="3FAA9D8D" w:rsidR="00537532" w:rsidRDefault="00537532" w:rsidP="009D1ACB">
      <w:pPr>
        <w:spacing w:after="0"/>
        <w:rPr>
          <w:rFonts w:ascii="Verdana" w:hAnsi="Verdana" w:cs="Microsoft Sans Serif"/>
          <w:sz w:val="24"/>
          <w:szCs w:val="24"/>
          <w:lang w:val="en-US"/>
        </w:rPr>
      </w:pPr>
    </w:p>
    <w:p w14:paraId="0F6AFBF9" w14:textId="23D4CCEF" w:rsidR="00537532" w:rsidRPr="00581B63" w:rsidRDefault="00537532" w:rsidP="009D1ACB">
      <w:pPr>
        <w:spacing w:after="0"/>
        <w:rPr>
          <w:rFonts w:ascii="Verdana" w:hAnsi="Verdana" w:cs="Microsoft Sans Serif"/>
          <w:b/>
          <w:bCs/>
          <w:u w:val="single"/>
          <w:lang w:val="en-US"/>
        </w:rPr>
      </w:pPr>
      <w:r w:rsidRPr="00581B63">
        <w:rPr>
          <w:rFonts w:ascii="Verdana" w:hAnsi="Verdana" w:cs="Microsoft Sans Serif"/>
          <w:b/>
          <w:bCs/>
          <w:u w:val="single"/>
          <w:lang w:val="en-US"/>
        </w:rPr>
        <w:lastRenderedPageBreak/>
        <w:t>Linear Probing</w:t>
      </w:r>
    </w:p>
    <w:p w14:paraId="35C6C1F2" w14:textId="250B2194" w:rsidR="00537532" w:rsidRDefault="00537532" w:rsidP="009D1ACB">
      <w:pPr>
        <w:spacing w:after="0"/>
        <w:rPr>
          <w:rFonts w:ascii="Verdana" w:hAnsi="Verdana" w:cs="Microsoft Sans Serif"/>
          <w:sz w:val="24"/>
          <w:szCs w:val="24"/>
          <w:u w:val="single"/>
          <w:lang w:val="en-US"/>
        </w:rPr>
      </w:pPr>
    </w:p>
    <w:p w14:paraId="3713FB3D" w14:textId="478BF08E" w:rsidR="00537532" w:rsidRDefault="003C765D" w:rsidP="009D1ACB">
      <w:pPr>
        <w:spacing w:after="0"/>
        <w:rPr>
          <w:rFonts w:ascii="Verdana" w:hAnsi="Verdana" w:cs="Microsoft Sans Serif"/>
          <w:sz w:val="24"/>
          <w:szCs w:val="24"/>
          <w:lang w:val="en-US"/>
        </w:rPr>
      </w:pPr>
      <w:r w:rsidRPr="003C765D">
        <w:rPr>
          <w:rFonts w:ascii="Verdana" w:hAnsi="Verdana" w:cs="Microsoft Sans Serif"/>
          <w:sz w:val="24"/>
          <w:szCs w:val="24"/>
          <w:lang w:val="en-US"/>
        </w:rPr>
        <w:t>If the address g</w:t>
      </w:r>
      <w:r>
        <w:rPr>
          <w:rFonts w:ascii="Verdana" w:hAnsi="Verdana" w:cs="Microsoft Sans Serif"/>
          <w:sz w:val="24"/>
          <w:szCs w:val="24"/>
          <w:lang w:val="en-US"/>
        </w:rPr>
        <w:t>i</w:t>
      </w:r>
      <w:r w:rsidRPr="003C765D">
        <w:rPr>
          <w:rFonts w:ascii="Verdana" w:hAnsi="Verdana" w:cs="Microsoft Sans Serif"/>
          <w:sz w:val="24"/>
          <w:szCs w:val="24"/>
          <w:lang w:val="en-US"/>
        </w:rPr>
        <w:t xml:space="preserve">ven by the hash function is already occupied, then the key will </w:t>
      </w:r>
      <w:r>
        <w:rPr>
          <w:rFonts w:ascii="Verdana" w:hAnsi="Verdana" w:cs="Microsoft Sans Serif"/>
          <w:sz w:val="24"/>
          <w:szCs w:val="24"/>
          <w:lang w:val="en-US"/>
        </w:rPr>
        <w:t xml:space="preserve"> be inserted in the next empty location in the hash table. If the address given by the hash function is ‘a’ and it is not empty, then we will try to insert the key in the next location. i.e., address a+1. If address a+1 is also occupied then then wee will try to insert in the next location (a+2) and we will keep on trying successive locations till we find an empty location where the can be inserted.</w:t>
      </w:r>
    </w:p>
    <w:p w14:paraId="5E985206" w14:textId="462D19C4" w:rsidR="003C765D" w:rsidRDefault="003C765D" w:rsidP="009D1ACB">
      <w:pPr>
        <w:spacing w:after="0"/>
        <w:rPr>
          <w:rFonts w:ascii="Verdana" w:hAnsi="Verdana" w:cs="Microsoft Sans Serif"/>
          <w:sz w:val="24"/>
          <w:szCs w:val="24"/>
          <w:lang w:val="en-US"/>
        </w:rPr>
      </w:pPr>
    </w:p>
    <w:p w14:paraId="4B42449A" w14:textId="447C7A2B" w:rsidR="004E6389" w:rsidRDefault="004E6389" w:rsidP="009D1ACB">
      <w:pPr>
        <w:spacing w:after="0"/>
        <w:rPr>
          <w:rFonts w:ascii="Verdana" w:hAnsi="Verdana" w:cs="Microsoft Sans Serif"/>
          <w:sz w:val="24"/>
          <w:szCs w:val="24"/>
          <w:lang w:val="en-US"/>
        </w:rPr>
      </w:pPr>
      <w:r>
        <w:rPr>
          <w:rFonts w:ascii="Verdana" w:hAnsi="Verdana" w:cs="Microsoft Sans Serif"/>
          <w:sz w:val="24"/>
          <w:szCs w:val="24"/>
          <w:lang w:val="en-US"/>
        </w:rPr>
        <w:t>The Formula for Linear Probing is: -</w:t>
      </w:r>
    </w:p>
    <w:p w14:paraId="7667AB05" w14:textId="0218DD99" w:rsidR="004E6389" w:rsidRDefault="004E6389" w:rsidP="009D1ACB">
      <w:pPr>
        <w:spacing w:after="0"/>
        <w:rPr>
          <w:rFonts w:ascii="Verdana" w:hAnsi="Verdana" w:cs="Microsoft Sans Serif"/>
          <w:sz w:val="24"/>
          <w:szCs w:val="24"/>
          <w:lang w:val="en-US"/>
        </w:rPr>
      </w:pPr>
    </w:p>
    <w:p w14:paraId="541DC3DE" w14:textId="4C51C11D" w:rsidR="004E6389" w:rsidRPr="00E132AD" w:rsidRDefault="004E6389" w:rsidP="009D1ACB">
      <w:pPr>
        <w:spacing w:after="0"/>
        <w:rPr>
          <w:rFonts w:ascii="Verdana" w:hAnsi="Verdana" w:cs="Microsoft Sans Serif"/>
          <w:b/>
          <w:bCs/>
          <w:sz w:val="24"/>
          <w:szCs w:val="24"/>
          <w:lang w:val="en-US"/>
        </w:rPr>
      </w:pPr>
      <w:r w:rsidRPr="004E6389">
        <w:rPr>
          <w:rFonts w:ascii="Verdana" w:hAnsi="Verdana" w:cs="Microsoft Sans Serif"/>
          <w:b/>
          <w:bCs/>
          <w:sz w:val="24"/>
          <w:szCs w:val="24"/>
          <w:lang w:val="en-US"/>
        </w:rPr>
        <w:t>H(k,i)=(h(k)+i) mod Tsize</w:t>
      </w:r>
      <w:r w:rsidR="00E132AD">
        <w:rPr>
          <w:rFonts w:ascii="Verdana" w:hAnsi="Verdana" w:cs="Microsoft Sans Serif"/>
          <w:b/>
          <w:bCs/>
          <w:sz w:val="24"/>
          <w:szCs w:val="24"/>
          <w:lang w:val="en-US"/>
        </w:rPr>
        <w:t xml:space="preserve">  (</w:t>
      </w:r>
      <w:r w:rsidR="00E132AD">
        <w:rPr>
          <w:rFonts w:ascii="Verdana" w:hAnsi="Verdana" w:cs="Microsoft Sans Serif"/>
          <w:sz w:val="24"/>
          <w:szCs w:val="24"/>
          <w:lang w:val="en-US"/>
        </w:rPr>
        <w:t>Here i varies from 0 to Tsize-1)</w:t>
      </w:r>
    </w:p>
    <w:p w14:paraId="69BE987C" w14:textId="77777777" w:rsidR="00E132AD" w:rsidRPr="00E132AD" w:rsidRDefault="00E132AD" w:rsidP="009D1ACB">
      <w:pPr>
        <w:spacing w:after="0"/>
        <w:rPr>
          <w:rFonts w:ascii="Verdana" w:hAnsi="Verdana" w:cs="Microsoft Sans Serif"/>
          <w:sz w:val="24"/>
          <w:szCs w:val="24"/>
          <w:lang w:val="en-US"/>
        </w:rPr>
      </w:pPr>
    </w:p>
    <w:p w14:paraId="63104394" w14:textId="0F99AF8E" w:rsidR="003C765D" w:rsidRPr="00E132AD" w:rsidRDefault="00C94E17" w:rsidP="009D1ACB">
      <w:pPr>
        <w:spacing w:after="0"/>
        <w:rPr>
          <w:rFonts w:ascii="Verdana" w:hAnsi="Verdana" w:cs="Microsoft Sans Serif"/>
          <w:sz w:val="24"/>
          <w:szCs w:val="24"/>
          <w:u w:val="single"/>
          <w:lang w:val="en-US"/>
        </w:rPr>
      </w:pPr>
      <w:r w:rsidRPr="00E132AD">
        <w:rPr>
          <w:rFonts w:ascii="Verdana" w:hAnsi="Verdana" w:cs="Microsoft Sans Serif"/>
          <w:sz w:val="24"/>
          <w:szCs w:val="24"/>
          <w:u w:val="single"/>
          <w:lang w:val="en-US"/>
        </w:rPr>
        <w:t>Consider the Following Example</w:t>
      </w:r>
    </w:p>
    <w:p w14:paraId="15F08500" w14:textId="472AFD22" w:rsidR="00C94E17" w:rsidRDefault="00C94E17" w:rsidP="009D1ACB">
      <w:pPr>
        <w:spacing w:after="0"/>
        <w:rPr>
          <w:rFonts w:ascii="Verdana" w:hAnsi="Verdana" w:cs="Microsoft Sans Serif"/>
          <w:sz w:val="24"/>
          <w:szCs w:val="24"/>
          <w:lang w:val="en-US"/>
        </w:rPr>
      </w:pPr>
    </w:p>
    <w:p w14:paraId="573DDAAA" w14:textId="063556A9" w:rsidR="00C94E17" w:rsidRDefault="00C94E17" w:rsidP="009D1ACB">
      <w:pPr>
        <w:spacing w:after="0"/>
        <w:rPr>
          <w:rFonts w:ascii="Verdana" w:hAnsi="Verdana" w:cs="Microsoft Sans Serif"/>
          <w:sz w:val="24"/>
          <w:szCs w:val="24"/>
          <w:lang w:val="en-US"/>
        </w:rPr>
      </w:pPr>
      <w:r>
        <w:rPr>
          <w:rFonts w:ascii="Verdana" w:hAnsi="Verdana" w:cs="Microsoft Sans Serif"/>
          <w:sz w:val="24"/>
          <w:szCs w:val="24"/>
          <w:lang w:val="en-US"/>
        </w:rPr>
        <w:t>Insert Keys: 4, 15, 17, 32, 43, 21</w:t>
      </w:r>
    </w:p>
    <w:p w14:paraId="673BBE77" w14:textId="5F7E92E4" w:rsidR="004E6389" w:rsidRDefault="004E6389" w:rsidP="009D1ACB">
      <w:pPr>
        <w:spacing w:after="0"/>
        <w:rPr>
          <w:rFonts w:ascii="Verdana" w:hAnsi="Verdana" w:cs="Microsoft Sans Serif"/>
          <w:sz w:val="24"/>
          <w:szCs w:val="24"/>
          <w:lang w:val="en-US"/>
        </w:rPr>
      </w:pPr>
    </w:p>
    <w:p w14:paraId="742E4238" w14:textId="67B8AB19" w:rsidR="004E6389" w:rsidRPr="003C765D" w:rsidRDefault="004E6389" w:rsidP="009D1ACB">
      <w:pPr>
        <w:spacing w:after="0"/>
        <w:rPr>
          <w:rFonts w:ascii="Verdana" w:hAnsi="Verdana" w:cs="Microsoft Sans Serif"/>
          <w:sz w:val="24"/>
          <w:szCs w:val="24"/>
          <w:lang w:val="en-US"/>
        </w:rPr>
      </w:pPr>
      <w:r>
        <w:rPr>
          <w:rFonts w:ascii="Verdana" w:hAnsi="Verdana" w:cs="Microsoft Sans Serif"/>
          <w:sz w:val="24"/>
          <w:szCs w:val="24"/>
          <w:lang w:val="en-US"/>
        </w:rPr>
        <w:t>h(4)=4%11=4</w:t>
      </w:r>
    </w:p>
    <w:p w14:paraId="1BC451A1" w14:textId="48073799" w:rsidR="004E6389" w:rsidRPr="003C765D" w:rsidRDefault="004E6389" w:rsidP="004E6389">
      <w:pPr>
        <w:spacing w:after="0"/>
        <w:rPr>
          <w:rFonts w:ascii="Verdana" w:hAnsi="Verdana" w:cs="Microsoft Sans Serif"/>
          <w:sz w:val="24"/>
          <w:szCs w:val="24"/>
          <w:lang w:val="en-US"/>
        </w:rPr>
      </w:pPr>
      <w:r>
        <w:rPr>
          <w:rFonts w:ascii="Verdana" w:hAnsi="Verdana" w:cs="Microsoft Sans Serif"/>
          <w:sz w:val="24"/>
          <w:szCs w:val="24"/>
          <w:lang w:val="en-US"/>
        </w:rPr>
        <w:t>h(15)=15%11=4</w:t>
      </w:r>
      <w:r w:rsidR="001B33BE">
        <w:rPr>
          <w:rFonts w:ascii="Verdana" w:hAnsi="Verdana" w:cs="Microsoft Sans Serif"/>
          <w:sz w:val="24"/>
          <w:szCs w:val="24"/>
          <w:lang w:val="en-US"/>
        </w:rPr>
        <w:t xml:space="preserve">   </w:t>
      </w:r>
      <w:r w:rsidR="001B33BE" w:rsidRPr="001B33BE">
        <w:rPr>
          <w:rFonts w:ascii="Roboto" w:hAnsi="Roboto" w:cs="Microsoft Sans Serif"/>
          <w:sz w:val="24"/>
          <w:szCs w:val="24"/>
          <w:lang w:val="en-US"/>
        </w:rPr>
        <w:t>*Collision 1</w:t>
      </w:r>
    </w:p>
    <w:p w14:paraId="26544EF6" w14:textId="14EAE940" w:rsidR="004E6389" w:rsidRPr="003C765D" w:rsidRDefault="004E6389" w:rsidP="004E6389">
      <w:pPr>
        <w:spacing w:after="0"/>
        <w:rPr>
          <w:rFonts w:ascii="Verdana" w:hAnsi="Verdana" w:cs="Microsoft Sans Serif"/>
          <w:sz w:val="24"/>
          <w:szCs w:val="24"/>
          <w:lang w:val="en-US"/>
        </w:rPr>
      </w:pPr>
      <w:r>
        <w:rPr>
          <w:rFonts w:ascii="Verdana" w:hAnsi="Verdana" w:cs="Microsoft Sans Serif"/>
          <w:sz w:val="24"/>
          <w:szCs w:val="24"/>
          <w:lang w:val="en-US"/>
        </w:rPr>
        <w:t>h(17)=17%11=6</w:t>
      </w:r>
    </w:p>
    <w:p w14:paraId="6E999124" w14:textId="2C3CF869" w:rsidR="004E6389" w:rsidRPr="003C765D" w:rsidRDefault="004E6389" w:rsidP="004E6389">
      <w:pPr>
        <w:spacing w:after="0"/>
        <w:rPr>
          <w:rFonts w:ascii="Verdana" w:hAnsi="Verdana" w:cs="Microsoft Sans Serif"/>
          <w:sz w:val="24"/>
          <w:szCs w:val="24"/>
          <w:lang w:val="en-US"/>
        </w:rPr>
      </w:pPr>
      <w:r>
        <w:rPr>
          <w:rFonts w:ascii="Verdana" w:hAnsi="Verdana" w:cs="Microsoft Sans Serif"/>
          <w:sz w:val="24"/>
          <w:szCs w:val="24"/>
          <w:lang w:val="en-US"/>
        </w:rPr>
        <w:t>h(32)=32%11=10</w:t>
      </w:r>
    </w:p>
    <w:p w14:paraId="192F4960" w14:textId="65281BAD" w:rsidR="004E6389" w:rsidRPr="003C765D" w:rsidRDefault="004E6389" w:rsidP="004E6389">
      <w:pPr>
        <w:spacing w:after="0"/>
        <w:rPr>
          <w:rFonts w:ascii="Verdana" w:hAnsi="Verdana" w:cs="Microsoft Sans Serif"/>
          <w:sz w:val="24"/>
          <w:szCs w:val="24"/>
          <w:lang w:val="en-US"/>
        </w:rPr>
      </w:pPr>
      <w:r>
        <w:rPr>
          <w:rFonts w:ascii="Verdana" w:hAnsi="Verdana" w:cs="Microsoft Sans Serif"/>
          <w:sz w:val="24"/>
          <w:szCs w:val="24"/>
          <w:lang w:val="en-US"/>
        </w:rPr>
        <w:t>h(43)=43%11=1</w:t>
      </w:r>
      <w:r w:rsidR="001B33BE">
        <w:rPr>
          <w:rFonts w:ascii="Verdana" w:hAnsi="Verdana" w:cs="Microsoft Sans Serif"/>
          <w:sz w:val="24"/>
          <w:szCs w:val="24"/>
          <w:lang w:val="en-US"/>
        </w:rPr>
        <w:t xml:space="preserve">0 </w:t>
      </w:r>
      <w:r w:rsidR="001B33BE" w:rsidRPr="001B33BE">
        <w:rPr>
          <w:rFonts w:ascii="Roboto" w:hAnsi="Roboto" w:cs="Microsoft Sans Serif"/>
          <w:sz w:val="24"/>
          <w:szCs w:val="24"/>
          <w:lang w:val="en-US"/>
        </w:rPr>
        <w:t>*Collision 2</w:t>
      </w:r>
    </w:p>
    <w:p w14:paraId="298B3BC4" w14:textId="4EF2BBB2" w:rsidR="004E6389" w:rsidRPr="00E132AD" w:rsidRDefault="00581B63" w:rsidP="009D1ACB">
      <w:pPr>
        <w:spacing w:after="0"/>
        <w:rPr>
          <w:rFonts w:ascii="Verdana" w:hAnsi="Verdana" w:cs="Microsoft Sans Serif"/>
          <w:sz w:val="24"/>
          <w:szCs w:val="24"/>
          <w:lang w:val="en-US"/>
        </w:rPr>
      </w:pPr>
      <w:r>
        <w:rPr>
          <w:noProof/>
        </w:rPr>
        <w:drawing>
          <wp:anchor distT="0" distB="0" distL="114300" distR="114300" simplePos="0" relativeHeight="251659264" behindDoc="0" locked="0" layoutInCell="1" allowOverlap="1" wp14:anchorId="375F0968" wp14:editId="7CC4D4F0">
            <wp:simplePos x="0" y="0"/>
            <wp:positionH relativeFrom="column">
              <wp:posOffset>-83185</wp:posOffset>
            </wp:positionH>
            <wp:positionV relativeFrom="paragraph">
              <wp:posOffset>362585</wp:posOffset>
            </wp:positionV>
            <wp:extent cx="5731510" cy="2152015"/>
            <wp:effectExtent l="0" t="0" r="254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52015"/>
                    </a:xfrm>
                    <a:prstGeom prst="rect">
                      <a:avLst/>
                    </a:prstGeom>
                    <a:noFill/>
                    <a:ln>
                      <a:noFill/>
                    </a:ln>
                  </pic:spPr>
                </pic:pic>
              </a:graphicData>
            </a:graphic>
          </wp:anchor>
        </w:drawing>
      </w:r>
      <w:r w:rsidR="004E6389">
        <w:rPr>
          <w:rFonts w:ascii="Verdana" w:hAnsi="Verdana" w:cs="Microsoft Sans Serif"/>
          <w:sz w:val="24"/>
          <w:szCs w:val="24"/>
          <w:lang w:val="en-US"/>
        </w:rPr>
        <w:t>h(21)=21%11=10</w:t>
      </w:r>
      <w:r w:rsidR="001B33BE">
        <w:rPr>
          <w:rFonts w:ascii="Verdana" w:hAnsi="Verdana" w:cs="Microsoft Sans Serif"/>
          <w:sz w:val="24"/>
          <w:szCs w:val="24"/>
          <w:lang w:val="en-US"/>
        </w:rPr>
        <w:t xml:space="preserve"> </w:t>
      </w:r>
      <w:r w:rsidR="001B33BE" w:rsidRPr="001B33BE">
        <w:rPr>
          <w:rFonts w:ascii="Roboto" w:hAnsi="Roboto" w:cs="Microsoft Sans Serif"/>
          <w:sz w:val="24"/>
          <w:szCs w:val="24"/>
          <w:lang w:val="en-US"/>
        </w:rPr>
        <w:t>*Collision 3</w:t>
      </w:r>
    </w:p>
    <w:p w14:paraId="0614D208" w14:textId="00622094" w:rsidR="004E6389" w:rsidRDefault="004E6389" w:rsidP="009D1ACB">
      <w:pPr>
        <w:spacing w:after="0"/>
        <w:rPr>
          <w:rFonts w:ascii="Verdana" w:hAnsi="Verdana" w:cs="Microsoft Sans Serif"/>
          <w:b/>
          <w:bCs/>
          <w:sz w:val="28"/>
          <w:szCs w:val="28"/>
          <w:u w:val="single"/>
          <w:lang w:val="en-US"/>
        </w:rPr>
      </w:pPr>
    </w:p>
    <w:p w14:paraId="40169DC1" w14:textId="77777777" w:rsidR="001B33BE" w:rsidRDefault="001B33BE" w:rsidP="001B33BE">
      <w:pPr>
        <w:spacing w:after="0"/>
        <w:rPr>
          <w:rFonts w:ascii="Verdana" w:hAnsi="Verdana" w:cs="Microsoft Sans Serif"/>
          <w:sz w:val="24"/>
          <w:szCs w:val="24"/>
          <w:lang w:val="en-US"/>
        </w:rPr>
        <w:sectPr w:rsidR="001B33BE" w:rsidSect="009E6446">
          <w:headerReference w:type="default" r:id="rId9"/>
          <w:footerReference w:type="default" r:id="rId10"/>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40353754" w14:textId="77777777" w:rsidR="001B33BE" w:rsidRPr="003C765D" w:rsidRDefault="001B33BE" w:rsidP="001B33BE">
      <w:pPr>
        <w:spacing w:after="0"/>
        <w:rPr>
          <w:rFonts w:ascii="Verdana" w:hAnsi="Verdana" w:cs="Microsoft Sans Serif"/>
          <w:sz w:val="24"/>
          <w:szCs w:val="24"/>
          <w:lang w:val="en-US"/>
        </w:rPr>
      </w:pPr>
      <w:r>
        <w:rPr>
          <w:rFonts w:ascii="Verdana" w:hAnsi="Verdana" w:cs="Microsoft Sans Serif"/>
          <w:sz w:val="24"/>
          <w:szCs w:val="24"/>
          <w:lang w:val="en-US"/>
        </w:rPr>
        <w:t xml:space="preserve">h(15)=15%11=4   </w:t>
      </w:r>
      <w:r w:rsidRPr="001B33BE">
        <w:rPr>
          <w:rFonts w:ascii="Roboto" w:hAnsi="Roboto" w:cs="Microsoft Sans Serif"/>
          <w:sz w:val="24"/>
          <w:szCs w:val="24"/>
          <w:lang w:val="en-US"/>
        </w:rPr>
        <w:t>*Collision 1</w:t>
      </w:r>
    </w:p>
    <w:p w14:paraId="3994C9DA" w14:textId="53013B6A" w:rsidR="001B33BE" w:rsidRPr="001B33BE" w:rsidRDefault="001B33BE" w:rsidP="009D1ACB">
      <w:pPr>
        <w:spacing w:after="0"/>
        <w:rPr>
          <w:rFonts w:ascii="Verdana" w:hAnsi="Verdana" w:cs="Microsoft Sans Serif"/>
          <w:sz w:val="24"/>
          <w:szCs w:val="24"/>
          <w:lang w:val="en-US"/>
        </w:rPr>
      </w:pPr>
      <w:r>
        <w:rPr>
          <w:rFonts w:ascii="Verdana" w:hAnsi="Verdana" w:cs="Microsoft Sans Serif"/>
          <w:sz w:val="24"/>
          <w:szCs w:val="24"/>
          <w:lang w:val="en-US"/>
        </w:rPr>
        <w:t>H(15)=(h(15)+1)%11=5</w:t>
      </w:r>
    </w:p>
    <w:p w14:paraId="4EAFEC61" w14:textId="3BBB3F0C" w:rsidR="001B33BE" w:rsidRDefault="001B33BE" w:rsidP="001B33BE">
      <w:pPr>
        <w:spacing w:after="0"/>
        <w:rPr>
          <w:rFonts w:ascii="Roboto" w:hAnsi="Roboto" w:cs="Microsoft Sans Serif"/>
          <w:sz w:val="24"/>
          <w:szCs w:val="24"/>
          <w:lang w:val="en-US"/>
        </w:rPr>
      </w:pPr>
      <w:r>
        <w:rPr>
          <w:rFonts w:ascii="Verdana" w:hAnsi="Verdana" w:cs="Microsoft Sans Serif"/>
          <w:sz w:val="24"/>
          <w:szCs w:val="24"/>
          <w:lang w:val="en-US"/>
        </w:rPr>
        <w:t xml:space="preserve">h(43)=43%11=10 </w:t>
      </w:r>
      <w:r w:rsidRPr="001B33BE">
        <w:rPr>
          <w:rFonts w:ascii="Roboto" w:hAnsi="Roboto" w:cs="Microsoft Sans Serif"/>
          <w:sz w:val="24"/>
          <w:szCs w:val="24"/>
          <w:lang w:val="en-US"/>
        </w:rPr>
        <w:t>*Collision 2</w:t>
      </w:r>
    </w:p>
    <w:p w14:paraId="37424B54" w14:textId="77777777" w:rsidR="001B33BE" w:rsidRDefault="001B33BE" w:rsidP="009D1ACB">
      <w:pPr>
        <w:spacing w:after="0"/>
        <w:rPr>
          <w:rFonts w:ascii="Verdana" w:hAnsi="Verdana" w:cs="Microsoft Sans Serif"/>
          <w:sz w:val="24"/>
          <w:szCs w:val="24"/>
          <w:lang w:val="en-US"/>
        </w:rPr>
      </w:pPr>
      <w:r>
        <w:rPr>
          <w:rFonts w:ascii="Roboto" w:hAnsi="Roboto" w:cs="Microsoft Sans Serif"/>
          <w:sz w:val="24"/>
          <w:szCs w:val="24"/>
          <w:lang w:val="en-US"/>
        </w:rPr>
        <w:t>H(43)</w:t>
      </w:r>
      <w:r>
        <w:rPr>
          <w:rFonts w:ascii="Verdana" w:hAnsi="Verdana" w:cs="Microsoft Sans Serif"/>
          <w:sz w:val="24"/>
          <w:szCs w:val="24"/>
          <w:lang w:val="en-US"/>
        </w:rPr>
        <w:t>=(h(43)+1)%11=0</w:t>
      </w:r>
    </w:p>
    <w:p w14:paraId="3EAECD28" w14:textId="0550B248" w:rsidR="001B33BE" w:rsidRPr="001B33BE" w:rsidRDefault="001B33BE" w:rsidP="009D1ACB">
      <w:pPr>
        <w:spacing w:after="0"/>
        <w:rPr>
          <w:rFonts w:ascii="Verdana" w:hAnsi="Verdana" w:cs="Microsoft Sans Serif"/>
          <w:sz w:val="24"/>
          <w:szCs w:val="24"/>
          <w:lang w:val="en-US"/>
        </w:rPr>
        <w:sectPr w:rsidR="001B33BE" w:rsidRPr="001B33BE" w:rsidSect="001B33BE">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51811EDA" w14:textId="77777777" w:rsidR="004E6389" w:rsidRDefault="004E6389" w:rsidP="009D1ACB">
      <w:pPr>
        <w:spacing w:after="0"/>
        <w:rPr>
          <w:rFonts w:ascii="Verdana" w:hAnsi="Verdana" w:cs="Microsoft Sans Serif"/>
          <w:b/>
          <w:bCs/>
          <w:sz w:val="28"/>
          <w:szCs w:val="28"/>
          <w:u w:val="single"/>
          <w:lang w:val="en-US"/>
        </w:rPr>
      </w:pPr>
    </w:p>
    <w:p w14:paraId="4660F849" w14:textId="77777777" w:rsidR="001B33BE" w:rsidRPr="00E132AD" w:rsidRDefault="001B33BE" w:rsidP="001B33BE">
      <w:pPr>
        <w:spacing w:after="0"/>
        <w:rPr>
          <w:rFonts w:ascii="Verdana" w:hAnsi="Verdana" w:cs="Microsoft Sans Serif"/>
          <w:sz w:val="24"/>
          <w:szCs w:val="24"/>
          <w:lang w:val="en-US"/>
        </w:rPr>
      </w:pPr>
      <w:r>
        <w:rPr>
          <w:rFonts w:ascii="Verdana" w:hAnsi="Verdana" w:cs="Microsoft Sans Serif"/>
          <w:sz w:val="24"/>
          <w:szCs w:val="24"/>
          <w:lang w:val="en-US"/>
        </w:rPr>
        <w:t xml:space="preserve">h(21)=21%11=10 </w:t>
      </w:r>
      <w:r w:rsidRPr="001B33BE">
        <w:rPr>
          <w:rFonts w:ascii="Roboto" w:hAnsi="Roboto" w:cs="Microsoft Sans Serif"/>
          <w:sz w:val="24"/>
          <w:szCs w:val="24"/>
          <w:lang w:val="en-US"/>
        </w:rPr>
        <w:t>*Collision 3</w:t>
      </w:r>
    </w:p>
    <w:p w14:paraId="7165D839" w14:textId="511784CA" w:rsidR="004E6389" w:rsidRDefault="001B33BE" w:rsidP="009D1ACB">
      <w:pPr>
        <w:spacing w:after="0"/>
        <w:rPr>
          <w:rFonts w:ascii="Verdana" w:hAnsi="Verdana" w:cs="Microsoft Sans Serif"/>
          <w:sz w:val="24"/>
          <w:szCs w:val="24"/>
          <w:lang w:val="en-US"/>
        </w:rPr>
      </w:pPr>
      <w:r>
        <w:rPr>
          <w:rFonts w:ascii="Verdana" w:hAnsi="Verdana" w:cs="Microsoft Sans Serif"/>
          <w:sz w:val="24"/>
          <w:szCs w:val="24"/>
          <w:lang w:val="en-US"/>
        </w:rPr>
        <w:t>H(21)=(h(21)+1)%11=</w:t>
      </w:r>
      <w:r w:rsidR="00581B63">
        <w:rPr>
          <w:rFonts w:ascii="Verdana" w:hAnsi="Verdana" w:cs="Microsoft Sans Serif"/>
          <w:sz w:val="24"/>
          <w:szCs w:val="24"/>
          <w:lang w:val="en-US"/>
        </w:rPr>
        <w:t>0</w:t>
      </w:r>
    </w:p>
    <w:p w14:paraId="158DC34B" w14:textId="435DBC2C" w:rsidR="00581B63" w:rsidRDefault="00581B63" w:rsidP="00581B63">
      <w:pPr>
        <w:spacing w:after="0"/>
        <w:rPr>
          <w:rFonts w:ascii="Verdana" w:hAnsi="Verdana" w:cs="Microsoft Sans Serif"/>
          <w:sz w:val="24"/>
          <w:szCs w:val="24"/>
          <w:lang w:val="en-US"/>
        </w:rPr>
      </w:pPr>
      <w:r>
        <w:rPr>
          <w:rFonts w:ascii="Verdana" w:hAnsi="Verdana" w:cs="Microsoft Sans Serif"/>
          <w:sz w:val="24"/>
          <w:szCs w:val="24"/>
          <w:lang w:val="en-US"/>
        </w:rPr>
        <w:t>H(21)=(h(21)+2)%11=1</w:t>
      </w:r>
    </w:p>
    <w:p w14:paraId="6A9AB26D" w14:textId="7F9500D1" w:rsidR="00302141" w:rsidRPr="00581B63" w:rsidRDefault="00302141" w:rsidP="00302141">
      <w:pPr>
        <w:spacing w:after="0"/>
        <w:rPr>
          <w:rFonts w:ascii="Verdana" w:hAnsi="Verdana" w:cs="Microsoft Sans Serif"/>
          <w:b/>
          <w:bCs/>
          <w:u w:val="single"/>
          <w:lang w:val="en-US"/>
        </w:rPr>
      </w:pPr>
      <w:r>
        <w:rPr>
          <w:rFonts w:ascii="Verdana" w:hAnsi="Verdana" w:cs="Microsoft Sans Serif"/>
          <w:b/>
          <w:bCs/>
          <w:u w:val="single"/>
          <w:lang w:val="en-US"/>
        </w:rPr>
        <w:lastRenderedPageBreak/>
        <w:t>Quadratic</w:t>
      </w:r>
      <w:r w:rsidRPr="00581B63">
        <w:rPr>
          <w:rFonts w:ascii="Verdana" w:hAnsi="Verdana" w:cs="Microsoft Sans Serif"/>
          <w:b/>
          <w:bCs/>
          <w:u w:val="single"/>
          <w:lang w:val="en-US"/>
        </w:rPr>
        <w:t xml:space="preserve"> Probing</w:t>
      </w:r>
    </w:p>
    <w:p w14:paraId="7E08B427" w14:textId="77777777" w:rsidR="005B3ECD" w:rsidRDefault="005B3ECD" w:rsidP="00581B63">
      <w:pPr>
        <w:spacing w:after="0"/>
        <w:rPr>
          <w:rFonts w:ascii="Verdana" w:hAnsi="Verdana" w:cs="Microsoft Sans Serif"/>
          <w:sz w:val="24"/>
          <w:szCs w:val="24"/>
          <w:lang w:val="en-US"/>
        </w:rPr>
      </w:pPr>
    </w:p>
    <w:p w14:paraId="0E4E0D28" w14:textId="569395EF" w:rsidR="00581B63" w:rsidRDefault="00EC2797" w:rsidP="009D1ACB">
      <w:pPr>
        <w:spacing w:after="0"/>
        <w:rPr>
          <w:rFonts w:ascii="Verdana" w:hAnsi="Verdana" w:cs="Microsoft Sans Serif"/>
          <w:sz w:val="24"/>
          <w:szCs w:val="24"/>
          <w:lang w:val="en-US"/>
        </w:rPr>
      </w:pPr>
      <w:r>
        <w:rPr>
          <w:rFonts w:ascii="Verdana" w:hAnsi="Verdana" w:cs="Microsoft Sans Serif"/>
          <w:sz w:val="24"/>
          <w:szCs w:val="24"/>
          <w:lang w:val="en-US"/>
        </w:rPr>
        <w:t>In Linear Probing, the colliding keys are stored near the initial collision point, resulting in the formation of clusters. In quadratic this problem is solved by storing the colliding keys away from the initial collision point.</w:t>
      </w:r>
    </w:p>
    <w:p w14:paraId="41E3A86E" w14:textId="77777777" w:rsidR="00EC2797" w:rsidRDefault="00EC2797" w:rsidP="009D1ACB">
      <w:pPr>
        <w:spacing w:after="0"/>
        <w:rPr>
          <w:rFonts w:ascii="Verdana" w:hAnsi="Verdana" w:cs="Microsoft Sans Serif"/>
          <w:sz w:val="24"/>
          <w:szCs w:val="24"/>
          <w:lang w:val="en-US"/>
        </w:rPr>
      </w:pPr>
    </w:p>
    <w:p w14:paraId="064A2BCA" w14:textId="2B501995" w:rsidR="00EC2797" w:rsidRDefault="00EC2797" w:rsidP="00EC2797">
      <w:pPr>
        <w:spacing w:after="0"/>
        <w:rPr>
          <w:rFonts w:ascii="Verdana" w:hAnsi="Verdana" w:cs="Microsoft Sans Serif"/>
          <w:sz w:val="24"/>
          <w:szCs w:val="24"/>
          <w:lang w:val="en-US"/>
        </w:rPr>
      </w:pPr>
      <w:r>
        <w:rPr>
          <w:rFonts w:ascii="Verdana" w:hAnsi="Verdana" w:cs="Microsoft Sans Serif"/>
          <w:sz w:val="24"/>
          <w:szCs w:val="24"/>
          <w:lang w:val="en-US"/>
        </w:rPr>
        <w:t>The Formula for Quadratic Probing is: -</w:t>
      </w:r>
    </w:p>
    <w:p w14:paraId="31D0A50E" w14:textId="77777777" w:rsidR="00581B63" w:rsidRDefault="00581B63" w:rsidP="009D1ACB">
      <w:pPr>
        <w:spacing w:after="0"/>
        <w:rPr>
          <w:rFonts w:ascii="Verdana" w:hAnsi="Verdana" w:cs="Microsoft Sans Serif"/>
          <w:b/>
          <w:bCs/>
          <w:sz w:val="28"/>
          <w:szCs w:val="28"/>
          <w:u w:val="single"/>
          <w:lang w:val="en-US"/>
        </w:rPr>
      </w:pPr>
    </w:p>
    <w:p w14:paraId="7B7B9034" w14:textId="4D7BDDF1" w:rsidR="00EC2797" w:rsidRPr="00E132AD" w:rsidRDefault="00EC2797" w:rsidP="00EC2797">
      <w:pPr>
        <w:spacing w:after="0"/>
        <w:rPr>
          <w:rFonts w:ascii="Verdana" w:hAnsi="Verdana" w:cs="Microsoft Sans Serif"/>
          <w:b/>
          <w:bCs/>
          <w:sz w:val="24"/>
          <w:szCs w:val="24"/>
          <w:lang w:val="en-US"/>
        </w:rPr>
      </w:pPr>
      <w:r w:rsidRPr="004E6389">
        <w:rPr>
          <w:rFonts w:ascii="Verdana" w:hAnsi="Verdana" w:cs="Microsoft Sans Serif"/>
          <w:b/>
          <w:bCs/>
          <w:sz w:val="24"/>
          <w:szCs w:val="24"/>
          <w:lang w:val="en-US"/>
        </w:rPr>
        <w:t>H(k,i)=(h(k)+i</w:t>
      </w:r>
      <w:r w:rsidRPr="00EC2797">
        <w:rPr>
          <w:rFonts w:ascii="Verdana" w:hAnsi="Verdana" w:cs="Microsoft Sans Serif"/>
          <w:b/>
          <w:bCs/>
          <w:sz w:val="28"/>
          <w:szCs w:val="28"/>
          <w:vertAlign w:val="superscript"/>
          <w:lang w:val="en-US"/>
        </w:rPr>
        <w:t>2</w:t>
      </w:r>
      <w:r w:rsidRPr="004E6389">
        <w:rPr>
          <w:rFonts w:ascii="Verdana" w:hAnsi="Verdana" w:cs="Microsoft Sans Serif"/>
          <w:b/>
          <w:bCs/>
          <w:sz w:val="24"/>
          <w:szCs w:val="24"/>
          <w:lang w:val="en-US"/>
        </w:rPr>
        <w:t>) mod Tsize</w:t>
      </w:r>
      <w:r>
        <w:rPr>
          <w:rFonts w:ascii="Verdana" w:hAnsi="Verdana" w:cs="Microsoft Sans Serif"/>
          <w:b/>
          <w:bCs/>
          <w:sz w:val="24"/>
          <w:szCs w:val="24"/>
          <w:lang w:val="en-US"/>
        </w:rPr>
        <w:t xml:space="preserve">  (</w:t>
      </w:r>
      <w:r>
        <w:rPr>
          <w:rFonts w:ascii="Verdana" w:hAnsi="Verdana" w:cs="Microsoft Sans Serif"/>
          <w:sz w:val="24"/>
          <w:szCs w:val="24"/>
          <w:lang w:val="en-US"/>
        </w:rPr>
        <w:t>Here i varies from 0 to Tsize-1)</w:t>
      </w:r>
    </w:p>
    <w:p w14:paraId="01BD46B5" w14:textId="77777777" w:rsidR="004E6389" w:rsidRDefault="004E6389" w:rsidP="009D1ACB">
      <w:pPr>
        <w:spacing w:after="0"/>
        <w:rPr>
          <w:rFonts w:ascii="Verdana" w:hAnsi="Verdana" w:cs="Microsoft Sans Serif"/>
          <w:b/>
          <w:bCs/>
          <w:sz w:val="28"/>
          <w:szCs w:val="28"/>
          <w:u w:val="single"/>
          <w:lang w:val="en-US"/>
        </w:rPr>
      </w:pPr>
    </w:p>
    <w:p w14:paraId="09914D7F" w14:textId="77777777" w:rsidR="00EC2797" w:rsidRPr="00E132AD" w:rsidRDefault="00EC2797" w:rsidP="00EC2797">
      <w:pPr>
        <w:spacing w:after="0"/>
        <w:rPr>
          <w:rFonts w:ascii="Verdana" w:hAnsi="Verdana" w:cs="Microsoft Sans Serif"/>
          <w:sz w:val="24"/>
          <w:szCs w:val="24"/>
          <w:u w:val="single"/>
          <w:lang w:val="en-US"/>
        </w:rPr>
      </w:pPr>
      <w:r w:rsidRPr="00E132AD">
        <w:rPr>
          <w:rFonts w:ascii="Verdana" w:hAnsi="Verdana" w:cs="Microsoft Sans Serif"/>
          <w:sz w:val="24"/>
          <w:szCs w:val="24"/>
          <w:u w:val="single"/>
          <w:lang w:val="en-US"/>
        </w:rPr>
        <w:t>Consider the Following Example</w:t>
      </w:r>
    </w:p>
    <w:p w14:paraId="2656B43D" w14:textId="77777777" w:rsidR="00EC2797" w:rsidRDefault="00EC2797" w:rsidP="00EC2797">
      <w:pPr>
        <w:spacing w:after="0"/>
        <w:rPr>
          <w:rFonts w:ascii="Verdana" w:hAnsi="Verdana" w:cs="Microsoft Sans Serif"/>
          <w:sz w:val="24"/>
          <w:szCs w:val="24"/>
          <w:lang w:val="en-US"/>
        </w:rPr>
      </w:pPr>
    </w:p>
    <w:p w14:paraId="674D5D5A" w14:textId="6A5AFB41" w:rsidR="00EC2797" w:rsidRDefault="00EC2797" w:rsidP="00EC2797">
      <w:pPr>
        <w:spacing w:after="0"/>
        <w:rPr>
          <w:rFonts w:ascii="Verdana" w:hAnsi="Verdana" w:cs="Microsoft Sans Serif"/>
          <w:sz w:val="24"/>
          <w:szCs w:val="24"/>
          <w:lang w:val="en-US"/>
        </w:rPr>
      </w:pPr>
      <w:r>
        <w:rPr>
          <w:rFonts w:ascii="Verdana" w:hAnsi="Verdana" w:cs="Microsoft Sans Serif"/>
          <w:sz w:val="24"/>
          <w:szCs w:val="24"/>
          <w:lang w:val="en-US"/>
        </w:rPr>
        <w:t>Insert Keys: 4, 15, 17, 32, 43, 21</w:t>
      </w:r>
    </w:p>
    <w:p w14:paraId="38962A2D" w14:textId="78197547" w:rsidR="004E6389" w:rsidRDefault="004E6389" w:rsidP="009D1ACB">
      <w:pPr>
        <w:spacing w:after="0"/>
        <w:rPr>
          <w:rFonts w:ascii="Verdana" w:hAnsi="Verdana" w:cs="Microsoft Sans Serif"/>
          <w:b/>
          <w:bCs/>
          <w:sz w:val="28"/>
          <w:szCs w:val="28"/>
          <w:u w:val="single"/>
          <w:lang w:val="en-US"/>
        </w:rPr>
      </w:pPr>
    </w:p>
    <w:p w14:paraId="603FA91E" w14:textId="77777777" w:rsidR="00EC2797" w:rsidRPr="003C765D" w:rsidRDefault="00EC2797" w:rsidP="00EC2797">
      <w:pPr>
        <w:spacing w:after="0"/>
        <w:rPr>
          <w:rFonts w:ascii="Verdana" w:hAnsi="Verdana" w:cs="Microsoft Sans Serif"/>
          <w:sz w:val="24"/>
          <w:szCs w:val="24"/>
          <w:lang w:val="en-US"/>
        </w:rPr>
      </w:pPr>
      <w:r>
        <w:rPr>
          <w:rFonts w:ascii="Verdana" w:hAnsi="Verdana" w:cs="Microsoft Sans Serif"/>
          <w:sz w:val="24"/>
          <w:szCs w:val="24"/>
          <w:lang w:val="en-US"/>
        </w:rPr>
        <w:t>h(4)=4%11=4</w:t>
      </w:r>
    </w:p>
    <w:p w14:paraId="0547E035" w14:textId="77777777" w:rsidR="00EC2797" w:rsidRPr="003C765D" w:rsidRDefault="00EC2797" w:rsidP="00EC2797">
      <w:pPr>
        <w:spacing w:after="0"/>
        <w:rPr>
          <w:rFonts w:ascii="Verdana" w:hAnsi="Verdana" w:cs="Microsoft Sans Serif"/>
          <w:sz w:val="24"/>
          <w:szCs w:val="24"/>
          <w:lang w:val="en-US"/>
        </w:rPr>
      </w:pPr>
      <w:r>
        <w:rPr>
          <w:rFonts w:ascii="Verdana" w:hAnsi="Verdana" w:cs="Microsoft Sans Serif"/>
          <w:sz w:val="24"/>
          <w:szCs w:val="24"/>
          <w:lang w:val="en-US"/>
        </w:rPr>
        <w:t xml:space="preserve">h(15)=15%11=4   </w:t>
      </w:r>
      <w:r w:rsidRPr="001B33BE">
        <w:rPr>
          <w:rFonts w:ascii="Roboto" w:hAnsi="Roboto" w:cs="Microsoft Sans Serif"/>
          <w:sz w:val="24"/>
          <w:szCs w:val="24"/>
          <w:lang w:val="en-US"/>
        </w:rPr>
        <w:t>*Collision 1</w:t>
      </w:r>
    </w:p>
    <w:p w14:paraId="317111D8" w14:textId="77777777" w:rsidR="00EC2797" w:rsidRPr="003C765D" w:rsidRDefault="00EC2797" w:rsidP="00EC2797">
      <w:pPr>
        <w:spacing w:after="0"/>
        <w:rPr>
          <w:rFonts w:ascii="Verdana" w:hAnsi="Verdana" w:cs="Microsoft Sans Serif"/>
          <w:sz w:val="24"/>
          <w:szCs w:val="24"/>
          <w:lang w:val="en-US"/>
        </w:rPr>
      </w:pPr>
      <w:r>
        <w:rPr>
          <w:rFonts w:ascii="Verdana" w:hAnsi="Verdana" w:cs="Microsoft Sans Serif"/>
          <w:sz w:val="24"/>
          <w:szCs w:val="24"/>
          <w:lang w:val="en-US"/>
        </w:rPr>
        <w:t>h(17)=17%11=6</w:t>
      </w:r>
    </w:p>
    <w:p w14:paraId="59C654F9" w14:textId="77777777" w:rsidR="00EC2797" w:rsidRPr="003C765D" w:rsidRDefault="00EC2797" w:rsidP="00EC2797">
      <w:pPr>
        <w:spacing w:after="0"/>
        <w:rPr>
          <w:rFonts w:ascii="Verdana" w:hAnsi="Verdana" w:cs="Microsoft Sans Serif"/>
          <w:sz w:val="24"/>
          <w:szCs w:val="24"/>
          <w:lang w:val="en-US"/>
        </w:rPr>
      </w:pPr>
      <w:r>
        <w:rPr>
          <w:rFonts w:ascii="Verdana" w:hAnsi="Verdana" w:cs="Microsoft Sans Serif"/>
          <w:sz w:val="24"/>
          <w:szCs w:val="24"/>
          <w:lang w:val="en-US"/>
        </w:rPr>
        <w:t>h(32)=32%11=10</w:t>
      </w:r>
    </w:p>
    <w:p w14:paraId="28B6B591" w14:textId="77777777" w:rsidR="00EC2797" w:rsidRPr="003C765D" w:rsidRDefault="00EC2797" w:rsidP="00EC2797">
      <w:pPr>
        <w:spacing w:after="0"/>
        <w:rPr>
          <w:rFonts w:ascii="Verdana" w:hAnsi="Verdana" w:cs="Microsoft Sans Serif"/>
          <w:sz w:val="24"/>
          <w:szCs w:val="24"/>
          <w:lang w:val="en-US"/>
        </w:rPr>
      </w:pPr>
      <w:r>
        <w:rPr>
          <w:rFonts w:ascii="Verdana" w:hAnsi="Verdana" w:cs="Microsoft Sans Serif"/>
          <w:sz w:val="24"/>
          <w:szCs w:val="24"/>
          <w:lang w:val="en-US"/>
        </w:rPr>
        <w:t xml:space="preserve">h(43)=43%11=10 </w:t>
      </w:r>
      <w:r w:rsidRPr="001B33BE">
        <w:rPr>
          <w:rFonts w:ascii="Roboto" w:hAnsi="Roboto" w:cs="Microsoft Sans Serif"/>
          <w:sz w:val="24"/>
          <w:szCs w:val="24"/>
          <w:lang w:val="en-US"/>
        </w:rPr>
        <w:t>*Collision 2</w:t>
      </w:r>
    </w:p>
    <w:p w14:paraId="04603EBE" w14:textId="759B6502" w:rsidR="00EC2797" w:rsidRPr="00E132AD" w:rsidRDefault="00EC2797" w:rsidP="00EC2797">
      <w:pPr>
        <w:spacing w:after="0"/>
        <w:rPr>
          <w:rFonts w:ascii="Verdana" w:hAnsi="Verdana" w:cs="Microsoft Sans Serif"/>
          <w:sz w:val="24"/>
          <w:szCs w:val="24"/>
          <w:lang w:val="en-US"/>
        </w:rPr>
      </w:pPr>
      <w:r>
        <w:rPr>
          <w:noProof/>
        </w:rPr>
        <w:drawing>
          <wp:anchor distT="0" distB="0" distL="114300" distR="114300" simplePos="0" relativeHeight="251660288" behindDoc="1" locked="0" layoutInCell="1" allowOverlap="1" wp14:anchorId="59C3B6F0" wp14:editId="51738124">
            <wp:simplePos x="0" y="0"/>
            <wp:positionH relativeFrom="column">
              <wp:posOffset>-33655</wp:posOffset>
            </wp:positionH>
            <wp:positionV relativeFrom="paragraph">
              <wp:posOffset>367030</wp:posOffset>
            </wp:positionV>
            <wp:extent cx="5731510" cy="2152015"/>
            <wp:effectExtent l="0" t="0" r="254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52015"/>
                    </a:xfrm>
                    <a:prstGeom prst="rect">
                      <a:avLst/>
                    </a:prstGeom>
                    <a:noFill/>
                    <a:ln>
                      <a:noFill/>
                    </a:ln>
                  </pic:spPr>
                </pic:pic>
              </a:graphicData>
            </a:graphic>
          </wp:anchor>
        </w:drawing>
      </w:r>
      <w:r>
        <w:rPr>
          <w:rFonts w:ascii="Verdana" w:hAnsi="Verdana" w:cs="Microsoft Sans Serif"/>
          <w:sz w:val="24"/>
          <w:szCs w:val="24"/>
          <w:lang w:val="en-US"/>
        </w:rPr>
        <w:t xml:space="preserve">h(21)=21%11=10 </w:t>
      </w:r>
      <w:r w:rsidRPr="001B33BE">
        <w:rPr>
          <w:rFonts w:ascii="Roboto" w:hAnsi="Roboto" w:cs="Microsoft Sans Serif"/>
          <w:sz w:val="24"/>
          <w:szCs w:val="24"/>
          <w:lang w:val="en-US"/>
        </w:rPr>
        <w:t>*Collision 3</w:t>
      </w:r>
    </w:p>
    <w:p w14:paraId="7721BDD8" w14:textId="74798976" w:rsidR="004E6389" w:rsidRDefault="004E6389" w:rsidP="009D1ACB">
      <w:pPr>
        <w:spacing w:after="0"/>
        <w:rPr>
          <w:rFonts w:ascii="Verdana" w:hAnsi="Verdana" w:cs="Microsoft Sans Serif"/>
          <w:b/>
          <w:bCs/>
          <w:sz w:val="28"/>
          <w:szCs w:val="28"/>
          <w:u w:val="single"/>
          <w:lang w:val="en-US"/>
        </w:rPr>
      </w:pPr>
    </w:p>
    <w:p w14:paraId="0A582FC2" w14:textId="77777777" w:rsidR="0053179D" w:rsidRPr="003C765D" w:rsidRDefault="0053179D" w:rsidP="0053179D">
      <w:pPr>
        <w:spacing w:after="0"/>
        <w:rPr>
          <w:rFonts w:ascii="Verdana" w:hAnsi="Verdana" w:cs="Microsoft Sans Serif"/>
          <w:sz w:val="24"/>
          <w:szCs w:val="24"/>
          <w:lang w:val="en-US"/>
        </w:rPr>
      </w:pPr>
      <w:r>
        <w:rPr>
          <w:rFonts w:ascii="Verdana" w:hAnsi="Verdana" w:cs="Microsoft Sans Serif"/>
          <w:sz w:val="24"/>
          <w:szCs w:val="24"/>
          <w:lang w:val="en-US"/>
        </w:rPr>
        <w:t xml:space="preserve">h(15)=15%11=4   </w:t>
      </w:r>
      <w:r w:rsidRPr="001B33BE">
        <w:rPr>
          <w:rFonts w:ascii="Roboto" w:hAnsi="Roboto" w:cs="Microsoft Sans Serif"/>
          <w:sz w:val="24"/>
          <w:szCs w:val="24"/>
          <w:lang w:val="en-US"/>
        </w:rPr>
        <w:t>*Collision 1</w:t>
      </w:r>
    </w:p>
    <w:p w14:paraId="742CD979" w14:textId="5EC159E4" w:rsidR="0053179D" w:rsidRPr="001B33BE" w:rsidRDefault="0053179D" w:rsidP="0053179D">
      <w:pPr>
        <w:spacing w:after="0"/>
        <w:rPr>
          <w:rFonts w:ascii="Verdana" w:hAnsi="Verdana" w:cs="Microsoft Sans Serif"/>
          <w:sz w:val="24"/>
          <w:szCs w:val="24"/>
          <w:lang w:val="en-US"/>
        </w:rPr>
      </w:pPr>
      <w:r>
        <w:rPr>
          <w:rFonts w:ascii="Verdana" w:hAnsi="Verdana" w:cs="Microsoft Sans Serif"/>
          <w:sz w:val="24"/>
          <w:szCs w:val="24"/>
          <w:lang w:val="en-US"/>
        </w:rPr>
        <w:t>H(15)=(h(15)+1</w:t>
      </w:r>
      <w:r>
        <w:rPr>
          <w:rFonts w:ascii="Verdana" w:hAnsi="Verdana" w:cs="Microsoft Sans Serif"/>
          <w:sz w:val="24"/>
          <w:szCs w:val="24"/>
          <w:vertAlign w:val="superscript"/>
          <w:lang w:val="en-US"/>
        </w:rPr>
        <w:t>2</w:t>
      </w:r>
      <w:r>
        <w:rPr>
          <w:rFonts w:ascii="Verdana" w:hAnsi="Verdana" w:cs="Microsoft Sans Serif"/>
          <w:sz w:val="24"/>
          <w:szCs w:val="24"/>
          <w:lang w:val="en-US"/>
        </w:rPr>
        <w:t>)%11=5</w:t>
      </w:r>
    </w:p>
    <w:p w14:paraId="2A9F2E9D" w14:textId="2045C1F1" w:rsidR="004E6389" w:rsidRDefault="004E6389" w:rsidP="009D1ACB">
      <w:pPr>
        <w:spacing w:after="0"/>
        <w:rPr>
          <w:rFonts w:ascii="Verdana" w:hAnsi="Verdana" w:cs="Microsoft Sans Serif"/>
          <w:b/>
          <w:bCs/>
          <w:sz w:val="28"/>
          <w:szCs w:val="28"/>
          <w:u w:val="single"/>
          <w:lang w:val="en-US"/>
        </w:rPr>
      </w:pPr>
    </w:p>
    <w:p w14:paraId="42018CBE" w14:textId="77777777" w:rsidR="0053179D" w:rsidRDefault="0053179D" w:rsidP="0053179D">
      <w:pPr>
        <w:spacing w:after="0"/>
        <w:rPr>
          <w:rFonts w:ascii="Roboto" w:hAnsi="Roboto" w:cs="Microsoft Sans Serif"/>
          <w:sz w:val="24"/>
          <w:szCs w:val="24"/>
          <w:lang w:val="en-US"/>
        </w:rPr>
      </w:pPr>
      <w:r>
        <w:rPr>
          <w:rFonts w:ascii="Verdana" w:hAnsi="Verdana" w:cs="Microsoft Sans Serif"/>
          <w:sz w:val="24"/>
          <w:szCs w:val="24"/>
          <w:lang w:val="en-US"/>
        </w:rPr>
        <w:t xml:space="preserve">h(43)=43%11=10 </w:t>
      </w:r>
      <w:r w:rsidRPr="001B33BE">
        <w:rPr>
          <w:rFonts w:ascii="Roboto" w:hAnsi="Roboto" w:cs="Microsoft Sans Serif"/>
          <w:sz w:val="24"/>
          <w:szCs w:val="24"/>
          <w:lang w:val="en-US"/>
        </w:rPr>
        <w:t>*Collision 2</w:t>
      </w:r>
    </w:p>
    <w:p w14:paraId="50813D40" w14:textId="5A8A436E" w:rsidR="0053179D" w:rsidRDefault="0053179D" w:rsidP="0053179D">
      <w:pPr>
        <w:spacing w:after="0"/>
        <w:rPr>
          <w:rFonts w:ascii="Verdana" w:hAnsi="Verdana" w:cs="Microsoft Sans Serif"/>
          <w:sz w:val="24"/>
          <w:szCs w:val="24"/>
          <w:lang w:val="en-US"/>
        </w:rPr>
      </w:pPr>
      <w:r>
        <w:rPr>
          <w:rFonts w:ascii="Roboto" w:hAnsi="Roboto" w:cs="Microsoft Sans Serif"/>
          <w:sz w:val="24"/>
          <w:szCs w:val="24"/>
          <w:lang w:val="en-US"/>
        </w:rPr>
        <w:t>H(43)</w:t>
      </w:r>
      <w:r>
        <w:rPr>
          <w:rFonts w:ascii="Verdana" w:hAnsi="Verdana" w:cs="Microsoft Sans Serif"/>
          <w:sz w:val="24"/>
          <w:szCs w:val="24"/>
          <w:lang w:val="en-US"/>
        </w:rPr>
        <w:t>=(h(43)+1</w:t>
      </w:r>
      <w:r>
        <w:rPr>
          <w:rFonts w:ascii="Verdana" w:hAnsi="Verdana" w:cs="Microsoft Sans Serif"/>
          <w:sz w:val="24"/>
          <w:szCs w:val="24"/>
          <w:vertAlign w:val="superscript"/>
          <w:lang w:val="en-US"/>
        </w:rPr>
        <w:t>2</w:t>
      </w:r>
      <w:r>
        <w:rPr>
          <w:rFonts w:ascii="Verdana" w:hAnsi="Verdana" w:cs="Microsoft Sans Serif"/>
          <w:sz w:val="24"/>
          <w:szCs w:val="24"/>
          <w:lang w:val="en-US"/>
        </w:rPr>
        <w:t>)%11=0</w:t>
      </w:r>
    </w:p>
    <w:p w14:paraId="296B9A02" w14:textId="013AF26A" w:rsidR="004E6389" w:rsidRDefault="004E6389" w:rsidP="009D1ACB">
      <w:pPr>
        <w:spacing w:after="0"/>
        <w:rPr>
          <w:rFonts w:ascii="Verdana" w:hAnsi="Verdana" w:cs="Microsoft Sans Serif"/>
          <w:b/>
          <w:bCs/>
          <w:sz w:val="28"/>
          <w:szCs w:val="28"/>
          <w:u w:val="single"/>
          <w:lang w:val="en-US"/>
        </w:rPr>
      </w:pPr>
    </w:p>
    <w:p w14:paraId="3D035599" w14:textId="77777777" w:rsidR="0053179D" w:rsidRPr="00E132AD" w:rsidRDefault="0053179D" w:rsidP="0053179D">
      <w:pPr>
        <w:spacing w:after="0"/>
        <w:rPr>
          <w:rFonts w:ascii="Verdana" w:hAnsi="Verdana" w:cs="Microsoft Sans Serif"/>
          <w:sz w:val="24"/>
          <w:szCs w:val="24"/>
          <w:lang w:val="en-US"/>
        </w:rPr>
      </w:pPr>
      <w:r>
        <w:rPr>
          <w:rFonts w:ascii="Verdana" w:hAnsi="Verdana" w:cs="Microsoft Sans Serif"/>
          <w:sz w:val="24"/>
          <w:szCs w:val="24"/>
          <w:lang w:val="en-US"/>
        </w:rPr>
        <w:t xml:space="preserve">h(21)=21%11=10 </w:t>
      </w:r>
      <w:r w:rsidRPr="001B33BE">
        <w:rPr>
          <w:rFonts w:ascii="Roboto" w:hAnsi="Roboto" w:cs="Microsoft Sans Serif"/>
          <w:sz w:val="24"/>
          <w:szCs w:val="24"/>
          <w:lang w:val="en-US"/>
        </w:rPr>
        <w:t>*Collision 3</w:t>
      </w:r>
    </w:p>
    <w:p w14:paraId="43F79E02" w14:textId="77777777" w:rsidR="0053179D" w:rsidRDefault="0053179D" w:rsidP="0053179D">
      <w:pPr>
        <w:spacing w:after="0"/>
        <w:rPr>
          <w:rFonts w:ascii="Verdana" w:hAnsi="Verdana" w:cs="Microsoft Sans Serif"/>
          <w:sz w:val="24"/>
          <w:szCs w:val="24"/>
          <w:lang w:val="en-US"/>
        </w:rPr>
      </w:pPr>
      <w:r>
        <w:rPr>
          <w:rFonts w:ascii="Verdana" w:hAnsi="Verdana" w:cs="Microsoft Sans Serif"/>
          <w:sz w:val="24"/>
          <w:szCs w:val="24"/>
          <w:lang w:val="en-US"/>
        </w:rPr>
        <w:t>H(21)=(h(21)+1)%11=0</w:t>
      </w:r>
    </w:p>
    <w:p w14:paraId="0D757AE3" w14:textId="072D84B3" w:rsidR="0053179D" w:rsidRDefault="0053179D" w:rsidP="0053179D">
      <w:pPr>
        <w:spacing w:after="0"/>
        <w:rPr>
          <w:rFonts w:ascii="Verdana" w:hAnsi="Verdana" w:cs="Microsoft Sans Serif"/>
          <w:sz w:val="24"/>
          <w:szCs w:val="24"/>
          <w:lang w:val="en-US"/>
        </w:rPr>
      </w:pPr>
      <w:r>
        <w:rPr>
          <w:rFonts w:ascii="Verdana" w:hAnsi="Verdana" w:cs="Microsoft Sans Serif"/>
          <w:sz w:val="24"/>
          <w:szCs w:val="24"/>
          <w:lang w:val="en-US"/>
        </w:rPr>
        <w:t>H(21)=(h(21)+2</w:t>
      </w:r>
      <w:r>
        <w:rPr>
          <w:rFonts w:ascii="Verdana" w:hAnsi="Verdana" w:cs="Microsoft Sans Serif"/>
          <w:sz w:val="24"/>
          <w:szCs w:val="24"/>
          <w:vertAlign w:val="superscript"/>
          <w:lang w:val="en-US"/>
        </w:rPr>
        <w:t>2</w:t>
      </w:r>
      <w:r>
        <w:rPr>
          <w:rFonts w:ascii="Verdana" w:hAnsi="Verdana" w:cs="Microsoft Sans Serif"/>
          <w:sz w:val="24"/>
          <w:szCs w:val="24"/>
          <w:lang w:val="en-US"/>
        </w:rPr>
        <w:t>)%11=3</w:t>
      </w:r>
    </w:p>
    <w:p w14:paraId="3D2036D7" w14:textId="3D6442B3" w:rsidR="004E6389" w:rsidRDefault="0053179D" w:rsidP="009D1ACB">
      <w:pPr>
        <w:spacing w:after="0"/>
        <w:rPr>
          <w:rFonts w:ascii="Verdana" w:hAnsi="Verdana" w:cs="Microsoft Sans Serif"/>
          <w:b/>
          <w:bCs/>
          <w:u w:val="single"/>
          <w:lang w:val="en-US"/>
        </w:rPr>
      </w:pPr>
      <w:r>
        <w:rPr>
          <w:rFonts w:ascii="Verdana" w:hAnsi="Verdana" w:cs="Microsoft Sans Serif"/>
          <w:b/>
          <w:bCs/>
          <w:u w:val="single"/>
          <w:lang w:val="en-US"/>
        </w:rPr>
        <w:lastRenderedPageBreak/>
        <w:t>Double Hashing</w:t>
      </w:r>
    </w:p>
    <w:p w14:paraId="4A5F9602" w14:textId="77777777" w:rsidR="0053179D" w:rsidRDefault="0053179D" w:rsidP="009D1ACB">
      <w:pPr>
        <w:spacing w:after="0"/>
        <w:rPr>
          <w:rFonts w:ascii="Verdana" w:hAnsi="Verdana" w:cs="Microsoft Sans Serif"/>
          <w:b/>
          <w:bCs/>
          <w:sz w:val="28"/>
          <w:szCs w:val="28"/>
          <w:u w:val="single"/>
          <w:lang w:val="en-US"/>
        </w:rPr>
      </w:pPr>
    </w:p>
    <w:p w14:paraId="543D4A65" w14:textId="7BB1D4A0" w:rsidR="00625154" w:rsidRPr="00625154" w:rsidRDefault="0053179D" w:rsidP="009D1ACB">
      <w:pPr>
        <w:spacing w:after="0"/>
        <w:rPr>
          <w:rFonts w:ascii="Verdana" w:hAnsi="Verdana" w:cs="Microsoft Sans Serif"/>
          <w:sz w:val="24"/>
          <w:szCs w:val="24"/>
          <w:lang w:val="en-US"/>
        </w:rPr>
      </w:pPr>
      <w:r w:rsidRPr="00625154">
        <w:rPr>
          <w:rFonts w:ascii="Verdana" w:hAnsi="Verdana" w:cs="Microsoft Sans Serif"/>
          <w:sz w:val="24"/>
          <w:szCs w:val="24"/>
          <w:lang w:val="en-US"/>
        </w:rPr>
        <w:t xml:space="preserve">In double </w:t>
      </w:r>
      <w:r w:rsidR="00625154" w:rsidRPr="00625154">
        <w:rPr>
          <w:rFonts w:ascii="Verdana" w:hAnsi="Verdana" w:cs="Microsoft Sans Serif"/>
          <w:sz w:val="24"/>
          <w:szCs w:val="24"/>
          <w:lang w:val="en-US"/>
        </w:rPr>
        <w:t>hashing</w:t>
      </w:r>
      <w:r w:rsidRPr="00625154">
        <w:rPr>
          <w:rFonts w:ascii="Verdana" w:hAnsi="Verdana" w:cs="Microsoft Sans Serif"/>
          <w:sz w:val="24"/>
          <w:szCs w:val="24"/>
          <w:lang w:val="en-US"/>
        </w:rPr>
        <w:t xml:space="preserve">, the increment factor is not constant as in linear or quadratic probing, but it depends on the key. The increment factor is another </w:t>
      </w:r>
      <w:r w:rsidR="00625154" w:rsidRPr="00625154">
        <w:rPr>
          <w:rFonts w:ascii="Verdana" w:hAnsi="Verdana" w:cs="Microsoft Sans Serif"/>
          <w:sz w:val="24"/>
          <w:szCs w:val="24"/>
          <w:lang w:val="en-US"/>
        </w:rPr>
        <w:t>hash</w:t>
      </w:r>
      <w:r w:rsidRPr="00625154">
        <w:rPr>
          <w:rFonts w:ascii="Verdana" w:hAnsi="Verdana" w:cs="Microsoft Sans Serif"/>
          <w:sz w:val="24"/>
          <w:szCs w:val="24"/>
          <w:lang w:val="en-US"/>
        </w:rPr>
        <w:t xml:space="preserve"> function </w:t>
      </w:r>
      <w:r w:rsidR="00625154" w:rsidRPr="00625154">
        <w:rPr>
          <w:rFonts w:ascii="Verdana" w:hAnsi="Verdana" w:cs="Microsoft Sans Serif"/>
          <w:sz w:val="24"/>
          <w:szCs w:val="24"/>
          <w:lang w:val="en-US"/>
        </w:rPr>
        <w:t xml:space="preserve">and hence the nae double hashing. </w:t>
      </w:r>
    </w:p>
    <w:p w14:paraId="36944C25" w14:textId="77777777" w:rsidR="00625154" w:rsidRPr="00625154" w:rsidRDefault="00625154" w:rsidP="009D1ACB">
      <w:pPr>
        <w:spacing w:after="0"/>
        <w:rPr>
          <w:rFonts w:ascii="Verdana" w:hAnsi="Verdana" w:cs="Microsoft Sans Serif"/>
          <w:sz w:val="24"/>
          <w:szCs w:val="24"/>
          <w:lang w:val="en-US"/>
        </w:rPr>
      </w:pPr>
    </w:p>
    <w:p w14:paraId="1AC6396B" w14:textId="42696009" w:rsidR="00625154" w:rsidRDefault="00625154" w:rsidP="009D1ACB">
      <w:pPr>
        <w:spacing w:after="0"/>
        <w:rPr>
          <w:rFonts w:ascii="Verdana" w:hAnsi="Verdana" w:cs="Microsoft Sans Serif"/>
          <w:b/>
          <w:bCs/>
          <w:sz w:val="28"/>
          <w:szCs w:val="28"/>
          <w:u w:val="single"/>
          <w:lang w:val="en-US"/>
        </w:rPr>
      </w:pPr>
      <w:r>
        <w:rPr>
          <w:rFonts w:ascii="Verdana" w:hAnsi="Verdana" w:cs="Microsoft Sans Serif"/>
          <w:sz w:val="24"/>
          <w:szCs w:val="24"/>
          <w:lang w:val="en-US"/>
        </w:rPr>
        <w:t>The Formula for Double Hashing is: -</w:t>
      </w:r>
    </w:p>
    <w:p w14:paraId="21EBCFA0" w14:textId="690BE181" w:rsidR="004E6389" w:rsidRDefault="004E6389" w:rsidP="009D1ACB">
      <w:pPr>
        <w:spacing w:after="0"/>
        <w:rPr>
          <w:rFonts w:ascii="Verdana" w:hAnsi="Verdana" w:cs="Microsoft Sans Serif"/>
          <w:b/>
          <w:bCs/>
          <w:sz w:val="28"/>
          <w:szCs w:val="28"/>
          <w:u w:val="single"/>
          <w:lang w:val="en-US"/>
        </w:rPr>
      </w:pPr>
    </w:p>
    <w:p w14:paraId="1545584D" w14:textId="244E9858" w:rsidR="004E6389" w:rsidRDefault="00625154" w:rsidP="009D1ACB">
      <w:pPr>
        <w:spacing w:after="0"/>
        <w:rPr>
          <w:rFonts w:ascii="Verdana" w:hAnsi="Verdana" w:cs="Microsoft Sans Serif"/>
          <w:b/>
          <w:bCs/>
          <w:sz w:val="28"/>
          <w:szCs w:val="28"/>
          <w:u w:val="single"/>
          <w:lang w:val="en-US"/>
        </w:rPr>
      </w:pPr>
      <w:r w:rsidRPr="004E6389">
        <w:rPr>
          <w:rFonts w:ascii="Verdana" w:hAnsi="Verdana" w:cs="Microsoft Sans Serif"/>
          <w:b/>
          <w:bCs/>
          <w:sz w:val="24"/>
          <w:szCs w:val="24"/>
          <w:lang w:val="en-US"/>
        </w:rPr>
        <w:t>H(k,i)=(h(k)+i</w:t>
      </w:r>
      <w:r w:rsidRPr="00625154">
        <w:rPr>
          <w:rFonts w:ascii="Verdana" w:hAnsi="Verdana" w:cs="Microsoft Sans Serif"/>
          <w:b/>
          <w:bCs/>
          <w:sz w:val="24"/>
          <w:szCs w:val="24"/>
          <w:lang w:val="en-US"/>
        </w:rPr>
        <w:t xml:space="preserve"> </w:t>
      </w:r>
      <w:r w:rsidRPr="004E6389">
        <w:rPr>
          <w:rFonts w:ascii="Verdana" w:hAnsi="Verdana" w:cs="Microsoft Sans Serif"/>
          <w:b/>
          <w:bCs/>
          <w:sz w:val="24"/>
          <w:szCs w:val="24"/>
          <w:lang w:val="en-US"/>
        </w:rPr>
        <w:t>h</w:t>
      </w:r>
      <w:r>
        <w:rPr>
          <w:rFonts w:ascii="Verdana" w:hAnsi="Verdana" w:cs="Microsoft Sans Serif"/>
          <w:b/>
          <w:bCs/>
          <w:sz w:val="24"/>
          <w:szCs w:val="24"/>
          <w:lang w:val="en-US"/>
        </w:rPr>
        <w:t>’</w:t>
      </w:r>
      <w:r w:rsidRPr="004E6389">
        <w:rPr>
          <w:rFonts w:ascii="Verdana" w:hAnsi="Verdana" w:cs="Microsoft Sans Serif"/>
          <w:b/>
          <w:bCs/>
          <w:sz w:val="24"/>
          <w:szCs w:val="24"/>
          <w:lang w:val="en-US"/>
        </w:rPr>
        <w:t>(k)+) mod Tsize</w:t>
      </w:r>
      <w:r>
        <w:rPr>
          <w:rFonts w:ascii="Verdana" w:hAnsi="Verdana" w:cs="Microsoft Sans Serif"/>
          <w:b/>
          <w:bCs/>
          <w:sz w:val="24"/>
          <w:szCs w:val="24"/>
          <w:lang w:val="en-US"/>
        </w:rPr>
        <w:t xml:space="preserve">  (</w:t>
      </w:r>
      <w:r>
        <w:rPr>
          <w:rFonts w:ascii="Verdana" w:hAnsi="Verdana" w:cs="Microsoft Sans Serif"/>
          <w:sz w:val="24"/>
          <w:szCs w:val="24"/>
          <w:lang w:val="en-US"/>
        </w:rPr>
        <w:t>Here i varies from 0 to Tsize-1)</w:t>
      </w:r>
    </w:p>
    <w:p w14:paraId="18F7135E" w14:textId="07D9B122" w:rsidR="004E6389" w:rsidRDefault="004E6389" w:rsidP="009D1ACB">
      <w:pPr>
        <w:spacing w:after="0"/>
        <w:rPr>
          <w:rFonts w:ascii="Verdana" w:hAnsi="Verdana" w:cs="Microsoft Sans Serif"/>
          <w:b/>
          <w:bCs/>
          <w:sz w:val="28"/>
          <w:szCs w:val="28"/>
          <w:u w:val="single"/>
          <w:lang w:val="en-US"/>
        </w:rPr>
      </w:pPr>
    </w:p>
    <w:p w14:paraId="078635DC" w14:textId="77777777" w:rsidR="00F86687" w:rsidRPr="00E132AD" w:rsidRDefault="00F86687" w:rsidP="00F86687">
      <w:pPr>
        <w:spacing w:after="0"/>
        <w:rPr>
          <w:rFonts w:ascii="Verdana" w:hAnsi="Verdana" w:cs="Microsoft Sans Serif"/>
          <w:sz w:val="24"/>
          <w:szCs w:val="24"/>
          <w:u w:val="single"/>
          <w:lang w:val="en-US"/>
        </w:rPr>
      </w:pPr>
      <w:r w:rsidRPr="00E132AD">
        <w:rPr>
          <w:rFonts w:ascii="Verdana" w:hAnsi="Verdana" w:cs="Microsoft Sans Serif"/>
          <w:sz w:val="24"/>
          <w:szCs w:val="24"/>
          <w:u w:val="single"/>
          <w:lang w:val="en-US"/>
        </w:rPr>
        <w:t>Consider the Following Example</w:t>
      </w:r>
    </w:p>
    <w:p w14:paraId="42CCFA56" w14:textId="77777777" w:rsidR="00F86687" w:rsidRDefault="00F86687" w:rsidP="00F86687">
      <w:pPr>
        <w:spacing w:after="0"/>
        <w:rPr>
          <w:rFonts w:ascii="Verdana" w:hAnsi="Verdana" w:cs="Microsoft Sans Serif"/>
          <w:sz w:val="24"/>
          <w:szCs w:val="24"/>
          <w:lang w:val="en-US"/>
        </w:rPr>
      </w:pPr>
    </w:p>
    <w:p w14:paraId="4CAC7EAC" w14:textId="20B646FD" w:rsidR="00F86687" w:rsidRDefault="00F86687" w:rsidP="00F86687">
      <w:pPr>
        <w:spacing w:after="0"/>
        <w:rPr>
          <w:rFonts w:ascii="Verdana" w:hAnsi="Verdana" w:cs="Microsoft Sans Serif"/>
          <w:sz w:val="24"/>
          <w:szCs w:val="24"/>
          <w:lang w:val="en-US"/>
        </w:rPr>
      </w:pPr>
      <w:r>
        <w:rPr>
          <w:rFonts w:ascii="Verdana" w:hAnsi="Verdana" w:cs="Microsoft Sans Serif"/>
          <w:sz w:val="24"/>
          <w:szCs w:val="24"/>
          <w:lang w:val="en-US"/>
        </w:rPr>
        <w:t>Insert Keys: 46, 28, 21, 35, 57, 15</w:t>
      </w:r>
    </w:p>
    <w:p w14:paraId="59BC54B0" w14:textId="6A0C7409" w:rsidR="00F86687" w:rsidRPr="003C765D" w:rsidRDefault="00F86687" w:rsidP="00F86687">
      <w:pPr>
        <w:spacing w:after="0"/>
        <w:rPr>
          <w:rFonts w:ascii="Verdana" w:hAnsi="Verdana" w:cs="Microsoft Sans Serif"/>
          <w:sz w:val="24"/>
          <w:szCs w:val="24"/>
          <w:lang w:val="en-US"/>
        </w:rPr>
      </w:pPr>
      <w:r>
        <w:rPr>
          <w:rFonts w:ascii="Verdana" w:hAnsi="Verdana" w:cs="Microsoft Sans Serif"/>
          <w:sz w:val="24"/>
          <w:szCs w:val="24"/>
          <w:lang w:val="en-US"/>
        </w:rPr>
        <w:t>h(46)=46%11=2</w:t>
      </w:r>
    </w:p>
    <w:p w14:paraId="2909DC80" w14:textId="1181F1E8" w:rsidR="00F86687" w:rsidRPr="003C765D" w:rsidRDefault="00F86687" w:rsidP="00F86687">
      <w:pPr>
        <w:spacing w:after="0"/>
        <w:rPr>
          <w:rFonts w:ascii="Verdana" w:hAnsi="Verdana" w:cs="Microsoft Sans Serif"/>
          <w:sz w:val="24"/>
          <w:szCs w:val="24"/>
          <w:lang w:val="en-US"/>
        </w:rPr>
      </w:pPr>
      <w:r>
        <w:rPr>
          <w:rFonts w:ascii="Verdana" w:hAnsi="Verdana" w:cs="Microsoft Sans Serif"/>
          <w:sz w:val="24"/>
          <w:szCs w:val="24"/>
          <w:lang w:val="en-US"/>
        </w:rPr>
        <w:t xml:space="preserve">h(28)=28%11=6   </w:t>
      </w:r>
    </w:p>
    <w:p w14:paraId="7A5CD7F0" w14:textId="20968324" w:rsidR="00F86687" w:rsidRPr="003C765D" w:rsidRDefault="00F86687" w:rsidP="00F86687">
      <w:pPr>
        <w:spacing w:after="0"/>
        <w:rPr>
          <w:rFonts w:ascii="Verdana" w:hAnsi="Verdana" w:cs="Microsoft Sans Serif"/>
          <w:sz w:val="24"/>
          <w:szCs w:val="24"/>
          <w:lang w:val="en-US"/>
        </w:rPr>
      </w:pPr>
      <w:r>
        <w:rPr>
          <w:rFonts w:ascii="Verdana" w:hAnsi="Verdana" w:cs="Microsoft Sans Serif"/>
          <w:sz w:val="24"/>
          <w:szCs w:val="24"/>
          <w:lang w:val="en-US"/>
        </w:rPr>
        <w:t>h(21)=21%11=10</w:t>
      </w:r>
    </w:p>
    <w:p w14:paraId="56D5104A" w14:textId="1F137003" w:rsidR="00F86687" w:rsidRPr="003C765D" w:rsidRDefault="00F86687" w:rsidP="00F86687">
      <w:pPr>
        <w:spacing w:after="0"/>
        <w:rPr>
          <w:rFonts w:ascii="Verdana" w:hAnsi="Verdana" w:cs="Microsoft Sans Serif"/>
          <w:sz w:val="24"/>
          <w:szCs w:val="24"/>
          <w:lang w:val="en-US"/>
        </w:rPr>
      </w:pPr>
      <w:r>
        <w:rPr>
          <w:rFonts w:ascii="Verdana" w:hAnsi="Verdana" w:cs="Microsoft Sans Serif"/>
          <w:sz w:val="24"/>
          <w:szCs w:val="24"/>
          <w:lang w:val="en-US"/>
        </w:rPr>
        <w:t>h(</w:t>
      </w:r>
      <w:r w:rsidR="005D6193">
        <w:rPr>
          <w:rFonts w:ascii="Verdana" w:hAnsi="Verdana" w:cs="Microsoft Sans Serif"/>
          <w:sz w:val="24"/>
          <w:szCs w:val="24"/>
          <w:lang w:val="en-US"/>
        </w:rPr>
        <w:t>35</w:t>
      </w:r>
      <w:r>
        <w:rPr>
          <w:rFonts w:ascii="Verdana" w:hAnsi="Verdana" w:cs="Microsoft Sans Serif"/>
          <w:sz w:val="24"/>
          <w:szCs w:val="24"/>
          <w:lang w:val="en-US"/>
        </w:rPr>
        <w:t>)=</w:t>
      </w:r>
      <w:r w:rsidR="005D6193">
        <w:rPr>
          <w:rFonts w:ascii="Verdana" w:hAnsi="Verdana" w:cs="Microsoft Sans Serif"/>
          <w:sz w:val="24"/>
          <w:szCs w:val="24"/>
          <w:lang w:val="en-US"/>
        </w:rPr>
        <w:t>35</w:t>
      </w:r>
      <w:r>
        <w:rPr>
          <w:rFonts w:ascii="Verdana" w:hAnsi="Verdana" w:cs="Microsoft Sans Serif"/>
          <w:sz w:val="24"/>
          <w:szCs w:val="24"/>
          <w:lang w:val="en-US"/>
        </w:rPr>
        <w:t>%11=</w:t>
      </w:r>
      <w:r w:rsidR="005D6193">
        <w:rPr>
          <w:rFonts w:ascii="Verdana" w:hAnsi="Verdana" w:cs="Microsoft Sans Serif"/>
          <w:sz w:val="24"/>
          <w:szCs w:val="24"/>
          <w:lang w:val="en-US"/>
        </w:rPr>
        <w:t xml:space="preserve">2 </w:t>
      </w:r>
      <w:r w:rsidR="005D6193" w:rsidRPr="001B33BE">
        <w:rPr>
          <w:rFonts w:ascii="Roboto" w:hAnsi="Roboto" w:cs="Microsoft Sans Serif"/>
          <w:sz w:val="24"/>
          <w:szCs w:val="24"/>
          <w:lang w:val="en-US"/>
        </w:rPr>
        <w:t xml:space="preserve">*Collision </w:t>
      </w:r>
      <w:r w:rsidR="005D6193">
        <w:rPr>
          <w:rFonts w:ascii="Roboto" w:hAnsi="Roboto" w:cs="Microsoft Sans Serif"/>
          <w:sz w:val="24"/>
          <w:szCs w:val="24"/>
          <w:lang w:val="en-US"/>
        </w:rPr>
        <w:t>1</w:t>
      </w:r>
    </w:p>
    <w:p w14:paraId="46DEDBB2" w14:textId="035C059C" w:rsidR="00F86687" w:rsidRPr="003C765D" w:rsidRDefault="00F86687" w:rsidP="00F86687">
      <w:pPr>
        <w:spacing w:after="0"/>
        <w:rPr>
          <w:rFonts w:ascii="Verdana" w:hAnsi="Verdana" w:cs="Microsoft Sans Serif"/>
          <w:sz w:val="24"/>
          <w:szCs w:val="24"/>
          <w:lang w:val="en-US"/>
        </w:rPr>
      </w:pPr>
      <w:r>
        <w:rPr>
          <w:rFonts w:ascii="Verdana" w:hAnsi="Verdana" w:cs="Microsoft Sans Serif"/>
          <w:sz w:val="24"/>
          <w:szCs w:val="24"/>
          <w:lang w:val="en-US"/>
        </w:rPr>
        <w:t>h(</w:t>
      </w:r>
      <w:r w:rsidR="005D6193">
        <w:rPr>
          <w:rFonts w:ascii="Verdana" w:hAnsi="Verdana" w:cs="Microsoft Sans Serif"/>
          <w:sz w:val="24"/>
          <w:szCs w:val="24"/>
          <w:lang w:val="en-US"/>
        </w:rPr>
        <w:t>57</w:t>
      </w:r>
      <w:r>
        <w:rPr>
          <w:rFonts w:ascii="Verdana" w:hAnsi="Verdana" w:cs="Microsoft Sans Serif"/>
          <w:sz w:val="24"/>
          <w:szCs w:val="24"/>
          <w:lang w:val="en-US"/>
        </w:rPr>
        <w:t>)=</w:t>
      </w:r>
      <w:r w:rsidR="005D6193">
        <w:rPr>
          <w:rFonts w:ascii="Verdana" w:hAnsi="Verdana" w:cs="Microsoft Sans Serif"/>
          <w:sz w:val="24"/>
          <w:szCs w:val="24"/>
          <w:lang w:val="en-US"/>
        </w:rPr>
        <w:t>57</w:t>
      </w:r>
      <w:r>
        <w:rPr>
          <w:rFonts w:ascii="Verdana" w:hAnsi="Verdana" w:cs="Microsoft Sans Serif"/>
          <w:sz w:val="24"/>
          <w:szCs w:val="24"/>
          <w:lang w:val="en-US"/>
        </w:rPr>
        <w:t>%11=</w:t>
      </w:r>
      <w:r w:rsidR="005D6193">
        <w:rPr>
          <w:rFonts w:ascii="Verdana" w:hAnsi="Verdana" w:cs="Microsoft Sans Serif"/>
          <w:sz w:val="24"/>
          <w:szCs w:val="24"/>
          <w:lang w:val="en-US"/>
        </w:rPr>
        <w:t>2</w:t>
      </w:r>
      <w:r>
        <w:rPr>
          <w:rFonts w:ascii="Verdana" w:hAnsi="Verdana" w:cs="Microsoft Sans Serif"/>
          <w:sz w:val="24"/>
          <w:szCs w:val="24"/>
          <w:lang w:val="en-US"/>
        </w:rPr>
        <w:t xml:space="preserve"> </w:t>
      </w:r>
      <w:r w:rsidRPr="001B33BE">
        <w:rPr>
          <w:rFonts w:ascii="Roboto" w:hAnsi="Roboto" w:cs="Microsoft Sans Serif"/>
          <w:sz w:val="24"/>
          <w:szCs w:val="24"/>
          <w:lang w:val="en-US"/>
        </w:rPr>
        <w:t>*Collision 2</w:t>
      </w:r>
    </w:p>
    <w:p w14:paraId="6E9F1C52" w14:textId="7A289AF3" w:rsidR="00F86687" w:rsidRPr="00E132AD" w:rsidRDefault="00F86687" w:rsidP="00F86687">
      <w:pPr>
        <w:spacing w:after="0"/>
        <w:rPr>
          <w:rFonts w:ascii="Verdana" w:hAnsi="Verdana" w:cs="Microsoft Sans Serif"/>
          <w:sz w:val="24"/>
          <w:szCs w:val="24"/>
          <w:lang w:val="en-US"/>
        </w:rPr>
      </w:pPr>
      <w:r>
        <w:rPr>
          <w:rFonts w:ascii="Verdana" w:hAnsi="Verdana" w:cs="Microsoft Sans Serif"/>
          <w:sz w:val="24"/>
          <w:szCs w:val="24"/>
          <w:lang w:val="en-US"/>
        </w:rPr>
        <w:t>h(15)=15%11=</w:t>
      </w:r>
      <w:r w:rsidR="005D6193">
        <w:rPr>
          <w:rFonts w:ascii="Verdana" w:hAnsi="Verdana" w:cs="Microsoft Sans Serif"/>
          <w:sz w:val="24"/>
          <w:szCs w:val="24"/>
          <w:lang w:val="en-US"/>
        </w:rPr>
        <w:t>4</w:t>
      </w:r>
      <w:r>
        <w:rPr>
          <w:rFonts w:ascii="Verdana" w:hAnsi="Verdana" w:cs="Microsoft Sans Serif"/>
          <w:sz w:val="24"/>
          <w:szCs w:val="24"/>
          <w:lang w:val="en-US"/>
        </w:rPr>
        <w:t xml:space="preserve"> </w:t>
      </w:r>
    </w:p>
    <w:p w14:paraId="456D2737" w14:textId="487EB24C" w:rsidR="00F86687" w:rsidRDefault="00F86687" w:rsidP="009D1ACB">
      <w:pPr>
        <w:spacing w:after="0"/>
        <w:rPr>
          <w:rFonts w:ascii="Verdana" w:hAnsi="Verdana" w:cs="Microsoft Sans Serif"/>
          <w:b/>
          <w:bCs/>
          <w:sz w:val="28"/>
          <w:szCs w:val="28"/>
          <w:u w:val="single"/>
          <w:lang w:val="en-US"/>
        </w:rPr>
      </w:pPr>
      <w:r w:rsidRPr="00F86687">
        <w:rPr>
          <w:rFonts w:ascii="Verdana" w:hAnsi="Verdana" w:cs="Microsoft Sans Serif"/>
          <w:noProof/>
          <w:sz w:val="28"/>
          <w:szCs w:val="28"/>
          <w:lang w:val="en-US"/>
        </w:rPr>
        <w:drawing>
          <wp:anchor distT="0" distB="0" distL="114300" distR="114300" simplePos="0" relativeHeight="251661312" behindDoc="0" locked="0" layoutInCell="1" allowOverlap="1" wp14:anchorId="6932319B" wp14:editId="01289309">
            <wp:simplePos x="0" y="0"/>
            <wp:positionH relativeFrom="column">
              <wp:posOffset>-7620</wp:posOffset>
            </wp:positionH>
            <wp:positionV relativeFrom="paragraph">
              <wp:posOffset>226060</wp:posOffset>
            </wp:positionV>
            <wp:extent cx="5715000" cy="21488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2148840"/>
                    </a:xfrm>
                    <a:prstGeom prst="rect">
                      <a:avLst/>
                    </a:prstGeom>
                    <a:noFill/>
                    <a:ln>
                      <a:noFill/>
                    </a:ln>
                  </pic:spPr>
                </pic:pic>
              </a:graphicData>
            </a:graphic>
          </wp:anchor>
        </w:drawing>
      </w:r>
    </w:p>
    <w:p w14:paraId="1B2EF607" w14:textId="6D955B7E" w:rsidR="004E6389" w:rsidRDefault="004E6389" w:rsidP="009D1ACB">
      <w:pPr>
        <w:spacing w:after="0"/>
        <w:rPr>
          <w:rFonts w:ascii="Verdana" w:hAnsi="Verdana" w:cs="Microsoft Sans Serif"/>
          <w:b/>
          <w:bCs/>
          <w:sz w:val="28"/>
          <w:szCs w:val="28"/>
          <w:u w:val="single"/>
          <w:lang w:val="en-US"/>
        </w:rPr>
      </w:pPr>
    </w:p>
    <w:p w14:paraId="070023F6" w14:textId="74730F21" w:rsidR="005D6193" w:rsidRPr="003C765D" w:rsidRDefault="005D6193" w:rsidP="005D6193">
      <w:pPr>
        <w:spacing w:after="0"/>
        <w:rPr>
          <w:rFonts w:ascii="Verdana" w:hAnsi="Verdana" w:cs="Microsoft Sans Serif"/>
          <w:sz w:val="24"/>
          <w:szCs w:val="24"/>
          <w:lang w:val="en-US"/>
        </w:rPr>
      </w:pPr>
      <w:r>
        <w:rPr>
          <w:rFonts w:ascii="Verdana" w:hAnsi="Verdana" w:cs="Microsoft Sans Serif"/>
          <w:sz w:val="24"/>
          <w:szCs w:val="24"/>
          <w:lang w:val="en-US"/>
        </w:rPr>
        <w:t xml:space="preserve">h(35)=35%11= 2 </w:t>
      </w:r>
      <w:r w:rsidRPr="001B33BE">
        <w:rPr>
          <w:rFonts w:ascii="Roboto" w:hAnsi="Roboto" w:cs="Microsoft Sans Serif"/>
          <w:sz w:val="24"/>
          <w:szCs w:val="24"/>
          <w:lang w:val="en-US"/>
        </w:rPr>
        <w:t xml:space="preserve">*Collision </w:t>
      </w:r>
      <w:r>
        <w:rPr>
          <w:rFonts w:ascii="Roboto" w:hAnsi="Roboto" w:cs="Microsoft Sans Serif"/>
          <w:sz w:val="24"/>
          <w:szCs w:val="24"/>
          <w:lang w:val="en-US"/>
        </w:rPr>
        <w:t>1</w:t>
      </w:r>
    </w:p>
    <w:p w14:paraId="0B0DA899" w14:textId="7AA0F42F" w:rsidR="005D6193" w:rsidRPr="001B33BE" w:rsidRDefault="005D6193" w:rsidP="005D6193">
      <w:pPr>
        <w:spacing w:after="0"/>
        <w:rPr>
          <w:rFonts w:ascii="Verdana" w:hAnsi="Verdana" w:cs="Microsoft Sans Serif"/>
          <w:sz w:val="24"/>
          <w:szCs w:val="24"/>
          <w:lang w:val="en-US"/>
        </w:rPr>
      </w:pPr>
      <w:r>
        <w:rPr>
          <w:rFonts w:ascii="Verdana" w:hAnsi="Verdana" w:cs="Microsoft Sans Serif"/>
          <w:sz w:val="24"/>
          <w:szCs w:val="24"/>
          <w:lang w:val="en-US"/>
        </w:rPr>
        <w:t>H(35)=</w:t>
      </w:r>
      <w:r w:rsidR="00406711">
        <w:rPr>
          <w:rFonts w:ascii="Verdana" w:hAnsi="Verdana" w:cs="Microsoft Sans Serif"/>
          <w:sz w:val="24"/>
          <w:szCs w:val="24"/>
          <w:lang w:val="en-US"/>
        </w:rPr>
        <w:t>(h(35)+(7+(35%7)))= 9</w:t>
      </w:r>
    </w:p>
    <w:p w14:paraId="4CABF80D" w14:textId="3179189D" w:rsidR="00F86687" w:rsidRDefault="00F86687" w:rsidP="009D1ACB">
      <w:pPr>
        <w:spacing w:after="0"/>
        <w:rPr>
          <w:rFonts w:ascii="Verdana" w:hAnsi="Verdana" w:cs="Microsoft Sans Serif"/>
          <w:b/>
          <w:bCs/>
          <w:sz w:val="28"/>
          <w:szCs w:val="28"/>
          <w:u w:val="single"/>
          <w:lang w:val="en-US"/>
        </w:rPr>
      </w:pPr>
    </w:p>
    <w:p w14:paraId="57557FCA" w14:textId="39701463" w:rsidR="005D6193" w:rsidRPr="003C765D" w:rsidRDefault="005D6193" w:rsidP="005D6193">
      <w:pPr>
        <w:spacing w:after="0"/>
        <w:rPr>
          <w:rFonts w:ascii="Verdana" w:hAnsi="Verdana" w:cs="Microsoft Sans Serif"/>
          <w:sz w:val="24"/>
          <w:szCs w:val="24"/>
          <w:lang w:val="en-US"/>
        </w:rPr>
      </w:pPr>
      <w:r>
        <w:rPr>
          <w:rFonts w:ascii="Verdana" w:hAnsi="Verdana" w:cs="Microsoft Sans Serif"/>
          <w:sz w:val="24"/>
          <w:szCs w:val="24"/>
          <w:lang w:val="en-US"/>
        </w:rPr>
        <w:t xml:space="preserve">h(57)=57%11= 2 </w:t>
      </w:r>
      <w:r w:rsidRPr="001B33BE">
        <w:rPr>
          <w:rFonts w:ascii="Roboto" w:hAnsi="Roboto" w:cs="Microsoft Sans Serif"/>
          <w:sz w:val="24"/>
          <w:szCs w:val="24"/>
          <w:lang w:val="en-US"/>
        </w:rPr>
        <w:t xml:space="preserve">*Collision </w:t>
      </w:r>
      <w:r>
        <w:rPr>
          <w:rFonts w:ascii="Roboto" w:hAnsi="Roboto" w:cs="Microsoft Sans Serif"/>
          <w:sz w:val="24"/>
          <w:szCs w:val="24"/>
          <w:lang w:val="en-US"/>
        </w:rPr>
        <w:t>2</w:t>
      </w:r>
    </w:p>
    <w:p w14:paraId="149BDBEC" w14:textId="366F6D6F" w:rsidR="00406711" w:rsidRPr="001B33BE" w:rsidRDefault="00406711" w:rsidP="00406711">
      <w:pPr>
        <w:spacing w:after="0"/>
        <w:rPr>
          <w:rFonts w:ascii="Verdana" w:hAnsi="Verdana" w:cs="Microsoft Sans Serif"/>
          <w:sz w:val="24"/>
          <w:szCs w:val="24"/>
          <w:lang w:val="en-US"/>
        </w:rPr>
      </w:pPr>
      <w:r>
        <w:rPr>
          <w:rFonts w:ascii="Verdana" w:hAnsi="Verdana" w:cs="Microsoft Sans Serif"/>
          <w:sz w:val="24"/>
          <w:szCs w:val="24"/>
          <w:lang w:val="en-US"/>
        </w:rPr>
        <w:t>H(57)=(h(57)+(7+(57%7)))= 8</w:t>
      </w:r>
    </w:p>
    <w:p w14:paraId="01592653" w14:textId="77777777" w:rsidR="005D6193" w:rsidRPr="001B33BE" w:rsidRDefault="005D6193" w:rsidP="005D6193">
      <w:pPr>
        <w:spacing w:after="0"/>
        <w:rPr>
          <w:rFonts w:ascii="Verdana" w:hAnsi="Verdana" w:cs="Microsoft Sans Serif"/>
          <w:sz w:val="24"/>
          <w:szCs w:val="24"/>
          <w:lang w:val="en-US"/>
        </w:rPr>
      </w:pPr>
    </w:p>
    <w:p w14:paraId="17A2E463" w14:textId="792DFBBF" w:rsidR="00F86687" w:rsidRDefault="00F86687" w:rsidP="009D1ACB">
      <w:pPr>
        <w:spacing w:after="0"/>
        <w:rPr>
          <w:rFonts w:ascii="Verdana" w:hAnsi="Verdana" w:cs="Microsoft Sans Serif"/>
          <w:b/>
          <w:bCs/>
          <w:sz w:val="28"/>
          <w:szCs w:val="28"/>
          <w:u w:val="single"/>
          <w:lang w:val="en-US"/>
        </w:rPr>
      </w:pPr>
    </w:p>
    <w:p w14:paraId="76D5F36B" w14:textId="114CC06C" w:rsidR="00F86687" w:rsidRDefault="00F86687" w:rsidP="009D1ACB">
      <w:pPr>
        <w:spacing w:after="0"/>
        <w:rPr>
          <w:rFonts w:ascii="Verdana" w:hAnsi="Verdana" w:cs="Microsoft Sans Serif"/>
          <w:b/>
          <w:bCs/>
          <w:sz w:val="28"/>
          <w:szCs w:val="28"/>
          <w:u w:val="single"/>
          <w:lang w:val="en-US"/>
        </w:rPr>
      </w:pPr>
    </w:p>
    <w:p w14:paraId="5396D7C0" w14:textId="23BD7833" w:rsidR="00F86687" w:rsidRDefault="00F86687" w:rsidP="009D1ACB">
      <w:pPr>
        <w:spacing w:after="0"/>
        <w:rPr>
          <w:rFonts w:ascii="Verdana" w:hAnsi="Verdana" w:cs="Microsoft Sans Serif"/>
          <w:b/>
          <w:bCs/>
          <w:sz w:val="28"/>
          <w:szCs w:val="28"/>
          <w:u w:val="single"/>
          <w:lang w:val="en-US"/>
        </w:rPr>
      </w:pPr>
    </w:p>
    <w:p w14:paraId="0CAB3712" w14:textId="77777777" w:rsidR="00406711" w:rsidRDefault="00406711" w:rsidP="009D1ACB">
      <w:pPr>
        <w:spacing w:after="0"/>
        <w:rPr>
          <w:rFonts w:ascii="Verdana" w:hAnsi="Verdana" w:cs="Microsoft Sans Serif"/>
          <w:b/>
          <w:bCs/>
          <w:sz w:val="28"/>
          <w:szCs w:val="28"/>
          <w:u w:val="single"/>
          <w:lang w:val="en-US"/>
        </w:rPr>
      </w:pPr>
    </w:p>
    <w:p w14:paraId="0597BC2F" w14:textId="0A028E53" w:rsidR="00F86687" w:rsidRDefault="00406711" w:rsidP="009D1ACB">
      <w:pPr>
        <w:spacing w:after="0"/>
        <w:rPr>
          <w:rFonts w:ascii="Arial" w:hAnsi="Arial" w:cs="Arial"/>
          <w:b/>
          <w:bCs/>
          <w:sz w:val="28"/>
          <w:szCs w:val="28"/>
          <w:u w:val="single"/>
          <w:lang w:val="en-US"/>
        </w:rPr>
      </w:pPr>
      <w:r w:rsidRPr="00406711">
        <w:rPr>
          <w:rFonts w:ascii="Arial" w:hAnsi="Arial" w:cs="Arial"/>
          <w:b/>
          <w:bCs/>
          <w:sz w:val="28"/>
          <w:szCs w:val="28"/>
          <w:u w:val="single"/>
          <w:lang w:val="en-US"/>
        </w:rPr>
        <w:t>Advantages and Disadvantages</w:t>
      </w:r>
    </w:p>
    <w:p w14:paraId="1F1AC505" w14:textId="61051380" w:rsidR="00920D79" w:rsidRDefault="00920D79" w:rsidP="009D1ACB">
      <w:pPr>
        <w:spacing w:after="0"/>
        <w:rPr>
          <w:rFonts w:ascii="Arial" w:hAnsi="Arial" w:cs="Arial"/>
          <w:b/>
          <w:bCs/>
          <w:sz w:val="28"/>
          <w:szCs w:val="28"/>
          <w:u w:val="single"/>
          <w:lang w:val="en-US"/>
        </w:rPr>
      </w:pPr>
    </w:p>
    <w:p w14:paraId="1ACA08AB" w14:textId="53BB4290" w:rsidR="00920D79" w:rsidRDefault="00920D79" w:rsidP="009D1ACB">
      <w:pPr>
        <w:spacing w:after="0"/>
        <w:rPr>
          <w:rFonts w:ascii="Arial" w:hAnsi="Arial" w:cs="Arial"/>
          <w:b/>
          <w:bCs/>
          <w:sz w:val="28"/>
          <w:szCs w:val="28"/>
          <w:u w:val="single"/>
          <w:lang w:val="en-US"/>
        </w:rPr>
      </w:pPr>
    </w:p>
    <w:tbl>
      <w:tblPr>
        <w:tblStyle w:val="TableGrid"/>
        <w:tblW w:w="0" w:type="auto"/>
        <w:tblLook w:val="04A0" w:firstRow="1" w:lastRow="0" w:firstColumn="1" w:lastColumn="0" w:noHBand="0" w:noVBand="1"/>
      </w:tblPr>
      <w:tblGrid>
        <w:gridCol w:w="4508"/>
        <w:gridCol w:w="4508"/>
      </w:tblGrid>
      <w:tr w:rsidR="00920D79" w14:paraId="3D3A33C6" w14:textId="77777777" w:rsidTr="00920D79">
        <w:tc>
          <w:tcPr>
            <w:tcW w:w="9016" w:type="dxa"/>
            <w:gridSpan w:val="2"/>
            <w:vAlign w:val="center"/>
          </w:tcPr>
          <w:p w14:paraId="641964BB" w14:textId="0C51ACF3" w:rsidR="00920D79" w:rsidRPr="00920D79" w:rsidRDefault="00920D79" w:rsidP="00920D79">
            <w:pPr>
              <w:jc w:val="center"/>
              <w:rPr>
                <w:rFonts w:ascii="Verdana" w:hAnsi="Verdana" w:cs="Microsoft Sans Serif"/>
                <w:b/>
                <w:bCs/>
                <w:sz w:val="24"/>
                <w:szCs w:val="24"/>
                <w:lang w:val="en-US"/>
              </w:rPr>
            </w:pPr>
            <w:r>
              <w:rPr>
                <w:rFonts w:ascii="Verdana" w:hAnsi="Verdana" w:cs="Microsoft Sans Serif"/>
                <w:b/>
                <w:bCs/>
                <w:sz w:val="24"/>
                <w:szCs w:val="24"/>
                <w:lang w:val="en-US"/>
              </w:rPr>
              <w:t>LINEAR PROBING</w:t>
            </w:r>
          </w:p>
        </w:tc>
      </w:tr>
      <w:tr w:rsidR="00920D79" w14:paraId="74F4EE8A" w14:textId="77777777" w:rsidTr="00920D79">
        <w:tc>
          <w:tcPr>
            <w:tcW w:w="4508" w:type="dxa"/>
            <w:vAlign w:val="center"/>
          </w:tcPr>
          <w:p w14:paraId="7CE10499" w14:textId="568A6284" w:rsidR="00920D79" w:rsidRPr="003F2055" w:rsidRDefault="00920D79" w:rsidP="00920D79">
            <w:pPr>
              <w:jc w:val="center"/>
              <w:rPr>
                <w:rFonts w:ascii="Arial" w:hAnsi="Arial" w:cs="Arial"/>
                <w:b/>
                <w:bCs/>
                <w:sz w:val="24"/>
                <w:szCs w:val="24"/>
                <w:lang w:val="en-US"/>
              </w:rPr>
            </w:pPr>
            <w:r w:rsidRPr="003F2055">
              <w:rPr>
                <w:rFonts w:ascii="Arial" w:hAnsi="Arial" w:cs="Arial"/>
                <w:b/>
                <w:bCs/>
                <w:sz w:val="24"/>
                <w:szCs w:val="24"/>
                <w:lang w:val="en-US"/>
              </w:rPr>
              <w:t>Advantage</w:t>
            </w:r>
          </w:p>
        </w:tc>
        <w:tc>
          <w:tcPr>
            <w:tcW w:w="4508" w:type="dxa"/>
            <w:vAlign w:val="center"/>
          </w:tcPr>
          <w:p w14:paraId="5F7A6155" w14:textId="779BB75C" w:rsidR="00920D79" w:rsidRPr="003F2055" w:rsidRDefault="00920D79" w:rsidP="00920D79">
            <w:pPr>
              <w:jc w:val="center"/>
              <w:rPr>
                <w:rFonts w:ascii="Arial" w:hAnsi="Arial" w:cs="Arial"/>
                <w:b/>
                <w:bCs/>
                <w:sz w:val="24"/>
                <w:szCs w:val="24"/>
                <w:lang w:val="en-US"/>
              </w:rPr>
            </w:pPr>
            <w:r w:rsidRPr="003F2055">
              <w:rPr>
                <w:rFonts w:ascii="Arial" w:hAnsi="Arial" w:cs="Arial"/>
                <w:b/>
                <w:bCs/>
                <w:sz w:val="24"/>
                <w:szCs w:val="24"/>
                <w:lang w:val="en-US"/>
              </w:rPr>
              <w:t>Disadvantage</w:t>
            </w:r>
          </w:p>
        </w:tc>
      </w:tr>
      <w:tr w:rsidR="00920D79" w14:paraId="7460D69C" w14:textId="77777777" w:rsidTr="003F2055">
        <w:tc>
          <w:tcPr>
            <w:tcW w:w="4508" w:type="dxa"/>
          </w:tcPr>
          <w:p w14:paraId="772CFF6B" w14:textId="77777777" w:rsidR="00920D79" w:rsidRDefault="00920D79" w:rsidP="003F2055">
            <w:pPr>
              <w:rPr>
                <w:rFonts w:ascii="Arial" w:hAnsi="Arial" w:cs="Arial"/>
                <w:sz w:val="24"/>
                <w:szCs w:val="24"/>
                <w:lang w:val="en-US"/>
              </w:rPr>
            </w:pPr>
          </w:p>
          <w:p w14:paraId="0E891C47" w14:textId="71E4F236" w:rsidR="00920D79" w:rsidRDefault="00920D79" w:rsidP="003F2055">
            <w:pPr>
              <w:rPr>
                <w:rFonts w:ascii="Verdana" w:hAnsi="Verdana" w:cs="Microsoft Sans Serif"/>
                <w:b/>
                <w:bCs/>
                <w:sz w:val="28"/>
                <w:szCs w:val="28"/>
                <w:u w:val="single"/>
                <w:lang w:val="en-US"/>
              </w:rPr>
            </w:pPr>
            <w:r>
              <w:rPr>
                <w:rFonts w:ascii="Arial" w:hAnsi="Arial" w:cs="Arial"/>
                <w:sz w:val="24"/>
                <w:szCs w:val="24"/>
                <w:lang w:val="en-US"/>
              </w:rPr>
              <w:t>1.</w:t>
            </w:r>
            <w:r w:rsidRPr="00920D79">
              <w:rPr>
                <w:rFonts w:ascii="Arial" w:hAnsi="Arial" w:cs="Arial"/>
                <w:sz w:val="24"/>
                <w:szCs w:val="24"/>
                <w:lang w:val="en-US"/>
              </w:rPr>
              <w:t>No extra space</w:t>
            </w:r>
          </w:p>
        </w:tc>
        <w:tc>
          <w:tcPr>
            <w:tcW w:w="4508" w:type="dxa"/>
          </w:tcPr>
          <w:p w14:paraId="60E679AF" w14:textId="77777777" w:rsidR="00920D79" w:rsidRDefault="00920D79" w:rsidP="003F2055">
            <w:pPr>
              <w:rPr>
                <w:rFonts w:ascii="Arial" w:hAnsi="Arial" w:cs="Arial"/>
                <w:sz w:val="24"/>
                <w:szCs w:val="24"/>
                <w:lang w:val="en-US"/>
              </w:rPr>
            </w:pPr>
          </w:p>
          <w:p w14:paraId="5A4035D1" w14:textId="04631841" w:rsidR="00920D79" w:rsidRPr="00920D79" w:rsidRDefault="00EF559B" w:rsidP="003F2055">
            <w:pPr>
              <w:rPr>
                <w:rFonts w:ascii="Arial" w:hAnsi="Arial" w:cs="Arial"/>
                <w:sz w:val="24"/>
                <w:szCs w:val="24"/>
                <w:lang w:val="en-US"/>
              </w:rPr>
            </w:pPr>
            <w:r>
              <w:rPr>
                <w:rFonts w:ascii="Arial" w:hAnsi="Arial" w:cs="Arial"/>
                <w:sz w:val="24"/>
                <w:szCs w:val="24"/>
                <w:lang w:val="en-US"/>
              </w:rPr>
              <w:t>1</w:t>
            </w:r>
            <w:r w:rsidR="00920D79" w:rsidRPr="00920D79">
              <w:rPr>
                <w:rFonts w:ascii="Arial" w:hAnsi="Arial" w:cs="Arial"/>
                <w:sz w:val="24"/>
                <w:szCs w:val="24"/>
                <w:lang w:val="en-US"/>
              </w:rPr>
              <w:t>. Primary Clustering</w:t>
            </w:r>
          </w:p>
          <w:p w14:paraId="3D0E9B19" w14:textId="77777777" w:rsidR="00920D79" w:rsidRDefault="00920D79" w:rsidP="003F2055">
            <w:pPr>
              <w:rPr>
                <w:rFonts w:ascii="Verdana" w:hAnsi="Verdana" w:cs="Microsoft Sans Serif"/>
                <w:b/>
                <w:bCs/>
                <w:sz w:val="28"/>
                <w:szCs w:val="28"/>
                <w:u w:val="single"/>
                <w:lang w:val="en-US"/>
              </w:rPr>
            </w:pPr>
          </w:p>
        </w:tc>
      </w:tr>
    </w:tbl>
    <w:p w14:paraId="51F5823A" w14:textId="77777777" w:rsidR="00920D79" w:rsidRPr="00406711" w:rsidRDefault="00920D79" w:rsidP="009D1ACB">
      <w:pPr>
        <w:spacing w:after="0"/>
        <w:rPr>
          <w:rFonts w:ascii="Verdana" w:hAnsi="Verdana" w:cs="Microsoft Sans Serif"/>
          <w:b/>
          <w:bCs/>
          <w:sz w:val="28"/>
          <w:szCs w:val="28"/>
          <w:u w:val="single"/>
          <w:lang w:val="en-US"/>
        </w:rPr>
      </w:pPr>
    </w:p>
    <w:p w14:paraId="5215562C" w14:textId="77777777" w:rsidR="00920D79" w:rsidRDefault="00920D79" w:rsidP="00920D79">
      <w:pPr>
        <w:spacing w:after="0"/>
        <w:rPr>
          <w:rFonts w:ascii="Arial" w:hAnsi="Arial" w:cs="Arial"/>
          <w:b/>
          <w:bCs/>
          <w:sz w:val="28"/>
          <w:szCs w:val="28"/>
          <w:u w:val="single"/>
          <w:lang w:val="en-US"/>
        </w:rPr>
      </w:pPr>
    </w:p>
    <w:tbl>
      <w:tblPr>
        <w:tblStyle w:val="TableGrid"/>
        <w:tblW w:w="9066" w:type="dxa"/>
        <w:tblLook w:val="04A0" w:firstRow="1" w:lastRow="0" w:firstColumn="1" w:lastColumn="0" w:noHBand="0" w:noVBand="1"/>
      </w:tblPr>
      <w:tblGrid>
        <w:gridCol w:w="4533"/>
        <w:gridCol w:w="4533"/>
      </w:tblGrid>
      <w:tr w:rsidR="00920D79" w14:paraId="31AE3E69" w14:textId="77777777" w:rsidTr="003F2055">
        <w:trPr>
          <w:trHeight w:val="304"/>
        </w:trPr>
        <w:tc>
          <w:tcPr>
            <w:tcW w:w="9066" w:type="dxa"/>
            <w:gridSpan w:val="2"/>
            <w:vAlign w:val="center"/>
          </w:tcPr>
          <w:p w14:paraId="1797B2AC" w14:textId="2F5E684F" w:rsidR="00920D79" w:rsidRPr="00920D79" w:rsidRDefault="00920D79" w:rsidP="009C095E">
            <w:pPr>
              <w:jc w:val="center"/>
              <w:rPr>
                <w:rFonts w:ascii="Verdana" w:hAnsi="Verdana" w:cs="Microsoft Sans Serif"/>
                <w:b/>
                <w:bCs/>
                <w:sz w:val="24"/>
                <w:szCs w:val="24"/>
                <w:lang w:val="en-US"/>
              </w:rPr>
            </w:pPr>
            <w:r>
              <w:rPr>
                <w:rFonts w:ascii="Verdana" w:hAnsi="Verdana" w:cs="Microsoft Sans Serif"/>
                <w:b/>
                <w:bCs/>
                <w:sz w:val="24"/>
                <w:szCs w:val="24"/>
                <w:lang w:val="en-US"/>
              </w:rPr>
              <w:t>QUADR</w:t>
            </w:r>
            <w:r w:rsidR="003F2055">
              <w:rPr>
                <w:rFonts w:ascii="Verdana" w:hAnsi="Verdana" w:cs="Microsoft Sans Serif"/>
                <w:b/>
                <w:bCs/>
                <w:sz w:val="24"/>
                <w:szCs w:val="24"/>
                <w:lang w:val="en-US"/>
              </w:rPr>
              <w:t>ATIC</w:t>
            </w:r>
            <w:r>
              <w:rPr>
                <w:rFonts w:ascii="Verdana" w:hAnsi="Verdana" w:cs="Microsoft Sans Serif"/>
                <w:b/>
                <w:bCs/>
                <w:sz w:val="24"/>
                <w:szCs w:val="24"/>
                <w:lang w:val="en-US"/>
              </w:rPr>
              <w:t xml:space="preserve"> PROBING</w:t>
            </w:r>
          </w:p>
        </w:tc>
      </w:tr>
      <w:tr w:rsidR="00920D79" w14:paraId="12A8B6FC" w14:textId="77777777" w:rsidTr="003F2055">
        <w:trPr>
          <w:trHeight w:val="322"/>
        </w:trPr>
        <w:tc>
          <w:tcPr>
            <w:tcW w:w="4533" w:type="dxa"/>
            <w:vAlign w:val="center"/>
          </w:tcPr>
          <w:p w14:paraId="049D1864" w14:textId="77777777" w:rsidR="00920D79" w:rsidRPr="003F2055" w:rsidRDefault="00920D79" w:rsidP="009C095E">
            <w:pPr>
              <w:jc w:val="center"/>
              <w:rPr>
                <w:rFonts w:ascii="Arial" w:hAnsi="Arial" w:cs="Arial"/>
                <w:b/>
                <w:bCs/>
                <w:sz w:val="24"/>
                <w:szCs w:val="24"/>
                <w:lang w:val="en-US"/>
              </w:rPr>
            </w:pPr>
            <w:r w:rsidRPr="003F2055">
              <w:rPr>
                <w:rFonts w:ascii="Arial" w:hAnsi="Arial" w:cs="Arial"/>
                <w:b/>
                <w:bCs/>
                <w:sz w:val="24"/>
                <w:szCs w:val="24"/>
                <w:lang w:val="en-US"/>
              </w:rPr>
              <w:t>Advantage</w:t>
            </w:r>
          </w:p>
        </w:tc>
        <w:tc>
          <w:tcPr>
            <w:tcW w:w="4533" w:type="dxa"/>
            <w:vAlign w:val="center"/>
          </w:tcPr>
          <w:p w14:paraId="19BD6A6E" w14:textId="77777777" w:rsidR="00920D79" w:rsidRPr="003F2055" w:rsidRDefault="00920D79" w:rsidP="009C095E">
            <w:pPr>
              <w:jc w:val="center"/>
              <w:rPr>
                <w:rFonts w:ascii="Arial" w:hAnsi="Arial" w:cs="Arial"/>
                <w:b/>
                <w:bCs/>
                <w:sz w:val="24"/>
                <w:szCs w:val="24"/>
                <w:lang w:val="en-US"/>
              </w:rPr>
            </w:pPr>
            <w:r w:rsidRPr="003F2055">
              <w:rPr>
                <w:rFonts w:ascii="Arial" w:hAnsi="Arial" w:cs="Arial"/>
                <w:b/>
                <w:bCs/>
                <w:sz w:val="24"/>
                <w:szCs w:val="24"/>
                <w:lang w:val="en-US"/>
              </w:rPr>
              <w:t>Disadvantage</w:t>
            </w:r>
          </w:p>
        </w:tc>
      </w:tr>
      <w:tr w:rsidR="00920D79" w14:paraId="4343D984" w14:textId="77777777" w:rsidTr="003F2055">
        <w:trPr>
          <w:trHeight w:val="1719"/>
        </w:trPr>
        <w:tc>
          <w:tcPr>
            <w:tcW w:w="4533" w:type="dxa"/>
          </w:tcPr>
          <w:p w14:paraId="6D809DC9" w14:textId="77777777" w:rsidR="00920D79" w:rsidRDefault="00920D79" w:rsidP="003F2055">
            <w:pPr>
              <w:rPr>
                <w:rFonts w:ascii="Arial" w:hAnsi="Arial" w:cs="Arial"/>
                <w:sz w:val="24"/>
                <w:szCs w:val="24"/>
                <w:lang w:val="en-US"/>
              </w:rPr>
            </w:pPr>
          </w:p>
          <w:p w14:paraId="7E985917" w14:textId="6558B3E2" w:rsidR="00920D79" w:rsidRDefault="00920D79" w:rsidP="003F2055">
            <w:pPr>
              <w:rPr>
                <w:rFonts w:ascii="Arial" w:hAnsi="Arial" w:cs="Arial"/>
                <w:sz w:val="24"/>
                <w:szCs w:val="24"/>
                <w:lang w:val="en-US"/>
              </w:rPr>
            </w:pPr>
            <w:r>
              <w:rPr>
                <w:rFonts w:ascii="Arial" w:hAnsi="Arial" w:cs="Arial"/>
                <w:sz w:val="24"/>
                <w:szCs w:val="24"/>
                <w:lang w:val="en-US"/>
              </w:rPr>
              <w:t>1.</w:t>
            </w:r>
            <w:r w:rsidRPr="00920D79">
              <w:rPr>
                <w:rFonts w:ascii="Arial" w:hAnsi="Arial" w:cs="Arial"/>
                <w:sz w:val="24"/>
                <w:szCs w:val="24"/>
                <w:lang w:val="en-US"/>
              </w:rPr>
              <w:t>No extra space</w:t>
            </w:r>
          </w:p>
          <w:p w14:paraId="359EBDBE" w14:textId="16F9E14C" w:rsidR="003F2055" w:rsidRPr="00920D79" w:rsidRDefault="003F2055" w:rsidP="003F2055">
            <w:pPr>
              <w:rPr>
                <w:rFonts w:ascii="Arial" w:hAnsi="Arial" w:cs="Arial"/>
                <w:sz w:val="24"/>
                <w:szCs w:val="24"/>
                <w:lang w:val="en-US"/>
              </w:rPr>
            </w:pPr>
            <w:r w:rsidRPr="00920D79">
              <w:rPr>
                <w:rFonts w:ascii="Arial" w:hAnsi="Arial" w:cs="Arial"/>
                <w:sz w:val="24"/>
                <w:szCs w:val="24"/>
                <w:lang w:val="en-US"/>
              </w:rPr>
              <w:t>2. Primary Clustering Resolved</w:t>
            </w:r>
          </w:p>
          <w:p w14:paraId="7A3229B8" w14:textId="16E231AC" w:rsidR="003F2055" w:rsidRDefault="003F2055" w:rsidP="003F2055">
            <w:pPr>
              <w:rPr>
                <w:rFonts w:ascii="Verdana" w:hAnsi="Verdana" w:cs="Microsoft Sans Serif"/>
                <w:b/>
                <w:bCs/>
                <w:sz w:val="28"/>
                <w:szCs w:val="28"/>
                <w:u w:val="single"/>
                <w:lang w:val="en-US"/>
              </w:rPr>
            </w:pPr>
          </w:p>
        </w:tc>
        <w:tc>
          <w:tcPr>
            <w:tcW w:w="4533" w:type="dxa"/>
          </w:tcPr>
          <w:p w14:paraId="717761DD" w14:textId="77777777" w:rsidR="00920D79" w:rsidRDefault="00920D79" w:rsidP="003F2055">
            <w:pPr>
              <w:rPr>
                <w:rFonts w:ascii="Arial" w:hAnsi="Arial" w:cs="Arial"/>
                <w:sz w:val="24"/>
                <w:szCs w:val="24"/>
                <w:lang w:val="en-US"/>
              </w:rPr>
            </w:pPr>
          </w:p>
          <w:p w14:paraId="6BCF1A9A" w14:textId="46F98641" w:rsidR="00920D79" w:rsidRDefault="00EF559B" w:rsidP="003F2055">
            <w:pPr>
              <w:rPr>
                <w:rFonts w:ascii="Arial" w:hAnsi="Arial" w:cs="Arial"/>
                <w:sz w:val="24"/>
                <w:szCs w:val="24"/>
                <w:lang w:val="en-US"/>
              </w:rPr>
            </w:pPr>
            <w:r>
              <w:rPr>
                <w:rFonts w:ascii="Arial" w:hAnsi="Arial" w:cs="Arial"/>
                <w:sz w:val="24"/>
                <w:szCs w:val="24"/>
                <w:lang w:val="en-US"/>
              </w:rPr>
              <w:t>1</w:t>
            </w:r>
            <w:r w:rsidR="00920D79" w:rsidRPr="00920D79">
              <w:rPr>
                <w:rFonts w:ascii="Arial" w:hAnsi="Arial" w:cs="Arial"/>
                <w:sz w:val="24"/>
                <w:szCs w:val="24"/>
                <w:lang w:val="en-US"/>
              </w:rPr>
              <w:t xml:space="preserve">. </w:t>
            </w:r>
            <w:r w:rsidR="003F2055">
              <w:rPr>
                <w:rFonts w:ascii="Arial" w:hAnsi="Arial" w:cs="Arial"/>
                <w:sz w:val="24"/>
                <w:szCs w:val="24"/>
                <w:lang w:val="en-US"/>
              </w:rPr>
              <w:t>Secondary</w:t>
            </w:r>
            <w:r w:rsidR="00920D79" w:rsidRPr="00920D79">
              <w:rPr>
                <w:rFonts w:ascii="Arial" w:hAnsi="Arial" w:cs="Arial"/>
                <w:sz w:val="24"/>
                <w:szCs w:val="24"/>
                <w:lang w:val="en-US"/>
              </w:rPr>
              <w:t xml:space="preserve"> Clustering</w:t>
            </w:r>
          </w:p>
          <w:p w14:paraId="2C0BC28A" w14:textId="3A1C333A" w:rsidR="00920D79" w:rsidRDefault="00EF559B" w:rsidP="003F2055">
            <w:pPr>
              <w:rPr>
                <w:rFonts w:ascii="Arial" w:hAnsi="Arial" w:cs="Arial"/>
                <w:sz w:val="24"/>
                <w:szCs w:val="24"/>
                <w:lang w:val="en-US"/>
              </w:rPr>
            </w:pPr>
            <w:r>
              <w:rPr>
                <w:rFonts w:ascii="Arial" w:hAnsi="Arial" w:cs="Arial"/>
                <w:sz w:val="24"/>
                <w:szCs w:val="24"/>
                <w:lang w:val="en-US"/>
              </w:rPr>
              <w:t>2</w:t>
            </w:r>
            <w:r w:rsidR="003F2055" w:rsidRPr="00920D79">
              <w:rPr>
                <w:rFonts w:ascii="Arial" w:hAnsi="Arial" w:cs="Arial"/>
                <w:sz w:val="24"/>
                <w:szCs w:val="24"/>
                <w:lang w:val="en-US"/>
              </w:rPr>
              <w:t>. No guarantee of finding space from some elements</w:t>
            </w:r>
          </w:p>
          <w:p w14:paraId="033C8195" w14:textId="4113B4CC" w:rsidR="003F2055" w:rsidRPr="003F2055" w:rsidRDefault="003F2055" w:rsidP="003F2055">
            <w:pPr>
              <w:rPr>
                <w:rFonts w:ascii="Arial" w:hAnsi="Arial" w:cs="Arial"/>
                <w:sz w:val="24"/>
                <w:szCs w:val="24"/>
                <w:lang w:val="en-US"/>
              </w:rPr>
            </w:pPr>
          </w:p>
        </w:tc>
      </w:tr>
    </w:tbl>
    <w:p w14:paraId="1BD958C3" w14:textId="77777777" w:rsidR="00920D79" w:rsidRDefault="00920D79" w:rsidP="00920D79">
      <w:pPr>
        <w:spacing w:after="0"/>
        <w:rPr>
          <w:rFonts w:ascii="Verdana" w:hAnsi="Verdana" w:cs="Microsoft Sans Serif"/>
          <w:b/>
          <w:bCs/>
          <w:sz w:val="28"/>
          <w:szCs w:val="28"/>
          <w:u w:val="single"/>
          <w:lang w:val="en-US"/>
        </w:rPr>
      </w:pPr>
    </w:p>
    <w:p w14:paraId="54A55AB2" w14:textId="77777777" w:rsidR="00920D79" w:rsidRDefault="00920D79" w:rsidP="00920D79">
      <w:pPr>
        <w:spacing w:after="0"/>
        <w:rPr>
          <w:rFonts w:ascii="Arial" w:hAnsi="Arial" w:cs="Arial"/>
          <w:b/>
          <w:bCs/>
          <w:sz w:val="28"/>
          <w:szCs w:val="28"/>
          <w:u w:val="single"/>
          <w:lang w:val="en-US"/>
        </w:rPr>
      </w:pPr>
    </w:p>
    <w:tbl>
      <w:tblPr>
        <w:tblStyle w:val="TableGrid"/>
        <w:tblW w:w="0" w:type="auto"/>
        <w:tblLook w:val="04A0" w:firstRow="1" w:lastRow="0" w:firstColumn="1" w:lastColumn="0" w:noHBand="0" w:noVBand="1"/>
      </w:tblPr>
      <w:tblGrid>
        <w:gridCol w:w="4508"/>
        <w:gridCol w:w="4508"/>
      </w:tblGrid>
      <w:tr w:rsidR="00920D79" w14:paraId="07FB63A4" w14:textId="77777777" w:rsidTr="009C095E">
        <w:tc>
          <w:tcPr>
            <w:tcW w:w="9016" w:type="dxa"/>
            <w:gridSpan w:val="2"/>
            <w:vAlign w:val="center"/>
          </w:tcPr>
          <w:p w14:paraId="66954816" w14:textId="3117FE53" w:rsidR="00920D79" w:rsidRPr="00920D79" w:rsidRDefault="003F2055" w:rsidP="009C095E">
            <w:pPr>
              <w:jc w:val="center"/>
              <w:rPr>
                <w:rFonts w:ascii="Verdana" w:hAnsi="Verdana" w:cs="Microsoft Sans Serif"/>
                <w:b/>
                <w:bCs/>
                <w:sz w:val="24"/>
                <w:szCs w:val="24"/>
                <w:lang w:val="en-US"/>
              </w:rPr>
            </w:pPr>
            <w:r>
              <w:rPr>
                <w:rFonts w:ascii="Verdana" w:hAnsi="Verdana" w:cs="Microsoft Sans Serif"/>
                <w:b/>
                <w:bCs/>
                <w:sz w:val="24"/>
                <w:szCs w:val="24"/>
                <w:lang w:val="en-US"/>
              </w:rPr>
              <w:t>DOUBLE HASHING</w:t>
            </w:r>
          </w:p>
        </w:tc>
      </w:tr>
      <w:tr w:rsidR="00920D79" w14:paraId="353253C4" w14:textId="77777777" w:rsidTr="009C095E">
        <w:tc>
          <w:tcPr>
            <w:tcW w:w="4508" w:type="dxa"/>
            <w:vAlign w:val="center"/>
          </w:tcPr>
          <w:p w14:paraId="522A306B" w14:textId="77777777" w:rsidR="00920D79" w:rsidRPr="003F2055" w:rsidRDefault="00920D79" w:rsidP="009C095E">
            <w:pPr>
              <w:jc w:val="center"/>
              <w:rPr>
                <w:rFonts w:ascii="Arial" w:hAnsi="Arial" w:cs="Arial"/>
                <w:b/>
                <w:bCs/>
                <w:sz w:val="24"/>
                <w:szCs w:val="24"/>
                <w:lang w:val="en-US"/>
              </w:rPr>
            </w:pPr>
            <w:r w:rsidRPr="003F2055">
              <w:rPr>
                <w:rFonts w:ascii="Arial" w:hAnsi="Arial" w:cs="Arial"/>
                <w:b/>
                <w:bCs/>
                <w:sz w:val="24"/>
                <w:szCs w:val="24"/>
                <w:lang w:val="en-US"/>
              </w:rPr>
              <w:t>Advantage</w:t>
            </w:r>
          </w:p>
        </w:tc>
        <w:tc>
          <w:tcPr>
            <w:tcW w:w="4508" w:type="dxa"/>
            <w:vAlign w:val="center"/>
          </w:tcPr>
          <w:p w14:paraId="3790484C" w14:textId="77777777" w:rsidR="00920D79" w:rsidRPr="003F2055" w:rsidRDefault="00920D79" w:rsidP="009C095E">
            <w:pPr>
              <w:jc w:val="center"/>
              <w:rPr>
                <w:rFonts w:ascii="Arial" w:hAnsi="Arial" w:cs="Arial"/>
                <w:b/>
                <w:bCs/>
                <w:sz w:val="24"/>
                <w:szCs w:val="24"/>
                <w:lang w:val="en-US"/>
              </w:rPr>
            </w:pPr>
            <w:r w:rsidRPr="003F2055">
              <w:rPr>
                <w:rFonts w:ascii="Arial" w:hAnsi="Arial" w:cs="Arial"/>
                <w:b/>
                <w:bCs/>
                <w:sz w:val="24"/>
                <w:szCs w:val="24"/>
                <w:lang w:val="en-US"/>
              </w:rPr>
              <w:t>Disadvantage</w:t>
            </w:r>
          </w:p>
        </w:tc>
      </w:tr>
      <w:tr w:rsidR="00920D79" w14:paraId="366D92FD" w14:textId="77777777" w:rsidTr="003F2055">
        <w:tc>
          <w:tcPr>
            <w:tcW w:w="4508" w:type="dxa"/>
          </w:tcPr>
          <w:p w14:paraId="66C45CF8" w14:textId="77777777" w:rsidR="00920D79" w:rsidRDefault="00920D79" w:rsidP="003F2055">
            <w:pPr>
              <w:rPr>
                <w:rFonts w:ascii="Arial" w:hAnsi="Arial" w:cs="Arial"/>
                <w:sz w:val="24"/>
                <w:szCs w:val="24"/>
                <w:lang w:val="en-US"/>
              </w:rPr>
            </w:pPr>
          </w:p>
          <w:p w14:paraId="346226B6" w14:textId="00827868" w:rsidR="003F2055" w:rsidRPr="00920D79" w:rsidRDefault="003F2055" w:rsidP="003F2055">
            <w:pPr>
              <w:rPr>
                <w:rFonts w:ascii="Arial" w:hAnsi="Arial" w:cs="Arial"/>
                <w:sz w:val="24"/>
                <w:szCs w:val="24"/>
                <w:lang w:val="en-US"/>
              </w:rPr>
            </w:pPr>
            <w:r w:rsidRPr="00920D79">
              <w:rPr>
                <w:rFonts w:ascii="Arial" w:hAnsi="Arial" w:cs="Arial"/>
                <w:sz w:val="24"/>
                <w:szCs w:val="24"/>
                <w:lang w:val="en-US"/>
              </w:rPr>
              <w:t>1. No extra space</w:t>
            </w:r>
          </w:p>
          <w:p w14:paraId="3473D1DC" w14:textId="77777777" w:rsidR="003F2055" w:rsidRPr="00920D79" w:rsidRDefault="003F2055" w:rsidP="003F2055">
            <w:pPr>
              <w:rPr>
                <w:rFonts w:ascii="Arial" w:hAnsi="Arial" w:cs="Arial"/>
                <w:sz w:val="24"/>
                <w:szCs w:val="24"/>
                <w:lang w:val="en-US"/>
              </w:rPr>
            </w:pPr>
            <w:r w:rsidRPr="00920D79">
              <w:rPr>
                <w:rFonts w:ascii="Arial" w:hAnsi="Arial" w:cs="Arial"/>
                <w:sz w:val="24"/>
                <w:szCs w:val="24"/>
                <w:lang w:val="en-US"/>
              </w:rPr>
              <w:t>2. No Primary Clustering</w:t>
            </w:r>
          </w:p>
          <w:p w14:paraId="5A46B22C" w14:textId="77777777" w:rsidR="003F2055" w:rsidRPr="00920D79" w:rsidRDefault="003F2055" w:rsidP="003F2055">
            <w:pPr>
              <w:rPr>
                <w:rFonts w:ascii="Arial" w:hAnsi="Arial" w:cs="Arial"/>
                <w:sz w:val="24"/>
                <w:szCs w:val="24"/>
                <w:lang w:val="en-US"/>
              </w:rPr>
            </w:pPr>
            <w:r w:rsidRPr="00920D79">
              <w:rPr>
                <w:rFonts w:ascii="Arial" w:hAnsi="Arial" w:cs="Arial"/>
                <w:sz w:val="24"/>
                <w:szCs w:val="24"/>
                <w:lang w:val="en-US"/>
              </w:rPr>
              <w:t>3. No Secondary Clustering</w:t>
            </w:r>
          </w:p>
          <w:p w14:paraId="162F7CF9" w14:textId="4B3E0008" w:rsidR="003F2055" w:rsidRDefault="003F2055" w:rsidP="003F2055">
            <w:pPr>
              <w:rPr>
                <w:rFonts w:ascii="Verdana" w:hAnsi="Verdana" w:cs="Microsoft Sans Serif"/>
                <w:b/>
                <w:bCs/>
                <w:sz w:val="28"/>
                <w:szCs w:val="28"/>
                <w:u w:val="single"/>
                <w:lang w:val="en-US"/>
              </w:rPr>
            </w:pPr>
          </w:p>
        </w:tc>
        <w:tc>
          <w:tcPr>
            <w:tcW w:w="4508" w:type="dxa"/>
          </w:tcPr>
          <w:p w14:paraId="36DA1EFF" w14:textId="77777777" w:rsidR="00920D79" w:rsidRDefault="00920D79" w:rsidP="003F2055">
            <w:pPr>
              <w:rPr>
                <w:rFonts w:ascii="Arial" w:hAnsi="Arial" w:cs="Arial"/>
                <w:sz w:val="24"/>
                <w:szCs w:val="24"/>
                <w:lang w:val="en-US"/>
              </w:rPr>
            </w:pPr>
          </w:p>
          <w:p w14:paraId="68E3DB80" w14:textId="045A3312" w:rsidR="00920D79" w:rsidRPr="00920D79" w:rsidRDefault="00920D79" w:rsidP="003F2055">
            <w:pPr>
              <w:rPr>
                <w:rFonts w:ascii="Arial" w:hAnsi="Arial" w:cs="Arial"/>
                <w:sz w:val="24"/>
                <w:szCs w:val="24"/>
                <w:lang w:val="en-US"/>
              </w:rPr>
            </w:pPr>
            <w:r w:rsidRPr="00920D79">
              <w:rPr>
                <w:rFonts w:ascii="Arial" w:hAnsi="Arial" w:cs="Arial"/>
                <w:sz w:val="24"/>
                <w:szCs w:val="24"/>
                <w:lang w:val="en-US"/>
              </w:rPr>
              <w:t xml:space="preserve">1. </w:t>
            </w:r>
            <w:r w:rsidR="00EF559B">
              <w:rPr>
                <w:rFonts w:ascii="Arial" w:hAnsi="Arial" w:cs="Arial"/>
                <w:sz w:val="24"/>
                <w:szCs w:val="24"/>
                <w:lang w:val="en-US"/>
              </w:rPr>
              <w:t>Slower than Linear and Quadratic Probes</w:t>
            </w:r>
          </w:p>
          <w:p w14:paraId="63727830" w14:textId="77777777" w:rsidR="003F2055" w:rsidRPr="00920D79" w:rsidRDefault="003F2055" w:rsidP="003F2055">
            <w:pPr>
              <w:rPr>
                <w:rFonts w:ascii="Arial" w:hAnsi="Arial" w:cs="Arial"/>
                <w:sz w:val="24"/>
                <w:szCs w:val="24"/>
                <w:lang w:val="en-US"/>
              </w:rPr>
            </w:pPr>
          </w:p>
          <w:p w14:paraId="31CA3C06" w14:textId="77777777" w:rsidR="00920D79" w:rsidRDefault="00920D79" w:rsidP="003F2055">
            <w:pPr>
              <w:rPr>
                <w:rFonts w:ascii="Verdana" w:hAnsi="Verdana" w:cs="Microsoft Sans Serif"/>
                <w:b/>
                <w:bCs/>
                <w:sz w:val="28"/>
                <w:szCs w:val="28"/>
                <w:u w:val="single"/>
                <w:lang w:val="en-US"/>
              </w:rPr>
            </w:pPr>
          </w:p>
        </w:tc>
      </w:tr>
    </w:tbl>
    <w:p w14:paraId="24ACC177" w14:textId="77777777" w:rsidR="00920D79" w:rsidRPr="00406711" w:rsidRDefault="00920D79" w:rsidP="00920D79">
      <w:pPr>
        <w:spacing w:after="0"/>
        <w:rPr>
          <w:rFonts w:ascii="Verdana" w:hAnsi="Verdana" w:cs="Microsoft Sans Serif"/>
          <w:b/>
          <w:bCs/>
          <w:sz w:val="28"/>
          <w:szCs w:val="28"/>
          <w:u w:val="single"/>
          <w:lang w:val="en-US"/>
        </w:rPr>
      </w:pPr>
    </w:p>
    <w:p w14:paraId="1E05ACE0" w14:textId="08839998" w:rsidR="00CC36C5" w:rsidRDefault="00CC36C5" w:rsidP="00CC36C5">
      <w:pPr>
        <w:spacing w:after="0"/>
        <w:rPr>
          <w:rFonts w:ascii="Verdana" w:hAnsi="Verdana" w:cs="Microsoft Sans Serif"/>
          <w:sz w:val="24"/>
          <w:szCs w:val="24"/>
          <w:lang w:val="en-US"/>
        </w:rPr>
      </w:pPr>
    </w:p>
    <w:p w14:paraId="4A63D8B1" w14:textId="77777777" w:rsidR="00CC36C5" w:rsidRPr="00CC36C5" w:rsidRDefault="00CC36C5" w:rsidP="00406711">
      <w:pPr>
        <w:spacing w:after="0"/>
        <w:rPr>
          <w:rFonts w:ascii="Verdana" w:hAnsi="Verdana" w:cs="Microsoft Sans Serif"/>
          <w:b/>
          <w:bCs/>
          <w:sz w:val="24"/>
          <w:szCs w:val="24"/>
          <w:lang w:val="en-US"/>
        </w:rPr>
      </w:pPr>
    </w:p>
    <w:p w14:paraId="295A2106" w14:textId="3F0BFAF8" w:rsidR="00920D79" w:rsidRPr="00210BBD" w:rsidRDefault="00210BBD" w:rsidP="00920D79">
      <w:pPr>
        <w:spacing w:after="0"/>
        <w:rPr>
          <w:rFonts w:ascii="Arial" w:hAnsi="Arial" w:cs="Arial"/>
          <w:b/>
          <w:bCs/>
          <w:sz w:val="24"/>
          <w:szCs w:val="24"/>
          <w:u w:val="single"/>
          <w:lang w:val="en-US"/>
        </w:rPr>
      </w:pPr>
      <w:r>
        <w:rPr>
          <w:rFonts w:ascii="Arial" w:hAnsi="Arial" w:cs="Arial"/>
          <w:b/>
          <w:bCs/>
          <w:sz w:val="24"/>
          <w:szCs w:val="24"/>
          <w:u w:val="single"/>
          <w:lang w:val="en-US"/>
        </w:rPr>
        <w:t xml:space="preserve">Separate Chaining </w:t>
      </w:r>
    </w:p>
    <w:p w14:paraId="677A2283" w14:textId="77777777" w:rsidR="00406711" w:rsidRDefault="00406711" w:rsidP="009D1ACB">
      <w:pPr>
        <w:spacing w:after="0"/>
        <w:rPr>
          <w:rFonts w:ascii="Verdana" w:hAnsi="Verdana" w:cs="Microsoft Sans Serif"/>
          <w:b/>
          <w:bCs/>
          <w:sz w:val="28"/>
          <w:szCs w:val="28"/>
          <w:u w:val="single"/>
          <w:lang w:val="en-US"/>
        </w:rPr>
      </w:pPr>
    </w:p>
    <w:p w14:paraId="67863F46" w14:textId="2EC13666" w:rsidR="00F86687" w:rsidRDefault="00210BBD" w:rsidP="009D1ACB">
      <w:pPr>
        <w:spacing w:after="0"/>
        <w:rPr>
          <w:rFonts w:ascii="Verdana" w:hAnsi="Verdana" w:cs="Microsoft Sans Serif"/>
          <w:sz w:val="24"/>
          <w:szCs w:val="24"/>
          <w:lang w:val="en-US"/>
        </w:rPr>
      </w:pPr>
      <w:r>
        <w:rPr>
          <w:rFonts w:ascii="Verdana" w:hAnsi="Verdana" w:cs="Microsoft Sans Serif"/>
          <w:sz w:val="24"/>
          <w:szCs w:val="24"/>
          <w:lang w:val="en-US"/>
        </w:rPr>
        <w:t xml:space="preserve">In this method, linked lists are maintained for elements that have the same address. Here the hash table does not contain actual keys and records but it just an array of pointers, where each pointer points to a linked list. All the elements having the same address </w:t>
      </w:r>
      <w:r w:rsidR="008725C9">
        <w:rPr>
          <w:rFonts w:ascii="Verdana" w:hAnsi="Verdana" w:cs="Microsoft Sans Serif"/>
          <w:sz w:val="24"/>
          <w:szCs w:val="24"/>
          <w:lang w:val="en-US"/>
        </w:rPr>
        <w:t>i</w:t>
      </w:r>
      <w:r>
        <w:rPr>
          <w:rFonts w:ascii="Verdana" w:hAnsi="Verdana" w:cs="Microsoft Sans Serif"/>
          <w:sz w:val="24"/>
          <w:szCs w:val="24"/>
          <w:lang w:val="en-US"/>
        </w:rPr>
        <w:t xml:space="preserve"> will be stored in a separate linked list, and the starting address of that linked list will be stored in the index </w:t>
      </w:r>
      <w:r w:rsidR="008725C9">
        <w:rPr>
          <w:rFonts w:ascii="Verdana" w:hAnsi="Verdana" w:cs="Microsoft Sans Serif"/>
          <w:sz w:val="24"/>
          <w:szCs w:val="24"/>
          <w:lang w:val="en-US"/>
        </w:rPr>
        <w:t>i</w:t>
      </w:r>
      <w:r>
        <w:rPr>
          <w:rFonts w:ascii="Verdana" w:hAnsi="Verdana" w:cs="Microsoft Sans Serif"/>
          <w:sz w:val="24"/>
          <w:szCs w:val="24"/>
          <w:lang w:val="en-US"/>
        </w:rPr>
        <w:t xml:space="preserve"> of the hash table. So, array index </w:t>
      </w:r>
      <w:r w:rsidR="008725C9">
        <w:rPr>
          <w:rFonts w:ascii="Verdana" w:hAnsi="Verdana" w:cs="Microsoft Sans Serif"/>
          <w:sz w:val="24"/>
          <w:szCs w:val="24"/>
          <w:lang w:val="en-US"/>
        </w:rPr>
        <w:t>i</w:t>
      </w:r>
      <w:r>
        <w:rPr>
          <w:rFonts w:ascii="Verdana" w:hAnsi="Verdana" w:cs="Microsoft Sans Serif"/>
          <w:sz w:val="24"/>
          <w:szCs w:val="24"/>
          <w:lang w:val="en-US"/>
        </w:rPr>
        <w:t xml:space="preserve"> of the hash table contains a pointer to the list of all elements that share the has address i. theses linked lists are referred as chains and hence the method is named as separate chaining.</w:t>
      </w:r>
    </w:p>
    <w:p w14:paraId="476E774B" w14:textId="73E3615E" w:rsidR="00210BBD" w:rsidRDefault="00210BBD" w:rsidP="009D1ACB">
      <w:pPr>
        <w:spacing w:after="0"/>
        <w:rPr>
          <w:rFonts w:ascii="Verdana" w:hAnsi="Verdana" w:cs="Microsoft Sans Serif"/>
          <w:sz w:val="24"/>
          <w:szCs w:val="24"/>
          <w:lang w:val="en-US"/>
        </w:rPr>
      </w:pPr>
    </w:p>
    <w:p w14:paraId="751B4D47" w14:textId="4878655A" w:rsidR="00210BBD" w:rsidRDefault="00210BBD" w:rsidP="009D1ACB">
      <w:pPr>
        <w:spacing w:after="0"/>
        <w:rPr>
          <w:rFonts w:ascii="Verdana" w:hAnsi="Verdana" w:cs="Microsoft Sans Serif"/>
          <w:sz w:val="24"/>
          <w:szCs w:val="24"/>
          <w:lang w:val="en-US"/>
        </w:rPr>
      </w:pPr>
      <w:r>
        <w:rPr>
          <w:rFonts w:ascii="Verdana" w:hAnsi="Verdana" w:cs="Microsoft Sans Serif"/>
          <w:sz w:val="24"/>
          <w:szCs w:val="24"/>
          <w:lang w:val="en-US"/>
        </w:rPr>
        <w:lastRenderedPageBreak/>
        <w:t>If the linked lists are short, performance if goof but if lists becomes long then it takes time to search a given key in any list</w:t>
      </w:r>
      <w:r w:rsidR="008725C9">
        <w:rPr>
          <w:rFonts w:ascii="Verdana" w:hAnsi="Verdana" w:cs="Microsoft Sans Serif"/>
          <w:sz w:val="24"/>
          <w:szCs w:val="24"/>
          <w:lang w:val="en-US"/>
        </w:rPr>
        <w:t>.</w:t>
      </w:r>
    </w:p>
    <w:p w14:paraId="4DD4FBFF" w14:textId="7ED4385B" w:rsidR="008725C9" w:rsidRDefault="008725C9" w:rsidP="009D1ACB">
      <w:pPr>
        <w:spacing w:after="0"/>
        <w:rPr>
          <w:rFonts w:ascii="Verdana" w:hAnsi="Verdana" w:cs="Microsoft Sans Serif"/>
          <w:sz w:val="24"/>
          <w:szCs w:val="24"/>
          <w:lang w:val="en-US"/>
        </w:rPr>
      </w:pPr>
    </w:p>
    <w:p w14:paraId="2E82E948" w14:textId="41D659EF" w:rsidR="008725C9" w:rsidRPr="008725C9" w:rsidRDefault="008725C9" w:rsidP="009D1ACB">
      <w:pPr>
        <w:spacing w:after="0"/>
        <w:rPr>
          <w:rFonts w:ascii="Verdana" w:hAnsi="Verdana" w:cs="Microsoft Sans Serif"/>
          <w:b/>
          <w:bCs/>
          <w:sz w:val="24"/>
          <w:szCs w:val="24"/>
          <w:lang w:val="en-US"/>
        </w:rPr>
      </w:pPr>
      <w:r w:rsidRPr="008725C9">
        <w:rPr>
          <w:rFonts w:ascii="Verdana" w:hAnsi="Verdana" w:cs="Microsoft Sans Serif"/>
          <w:b/>
          <w:bCs/>
          <w:sz w:val="24"/>
          <w:szCs w:val="24"/>
          <w:lang w:val="en-US"/>
        </w:rPr>
        <w:t>Advantage:</w:t>
      </w:r>
    </w:p>
    <w:p w14:paraId="5744FFE3" w14:textId="1FFA51A9" w:rsidR="008725C9" w:rsidRDefault="008725C9" w:rsidP="009D1ACB">
      <w:pPr>
        <w:spacing w:after="0"/>
        <w:rPr>
          <w:rFonts w:ascii="Verdana" w:hAnsi="Verdana" w:cs="Microsoft Sans Serif"/>
          <w:sz w:val="24"/>
          <w:szCs w:val="24"/>
          <w:lang w:val="en-US"/>
        </w:rPr>
      </w:pPr>
      <w:r>
        <w:rPr>
          <w:rFonts w:ascii="Verdana" w:hAnsi="Verdana" w:cs="Microsoft Sans Serif"/>
          <w:sz w:val="24"/>
          <w:szCs w:val="24"/>
          <w:lang w:val="en-US"/>
        </w:rPr>
        <w:t>Implementation of insertion and deletion is simple in separate chaining.</w:t>
      </w:r>
    </w:p>
    <w:p w14:paraId="611B8F24" w14:textId="794F549B" w:rsidR="008725C9" w:rsidRDefault="008725C9" w:rsidP="009D1ACB">
      <w:pPr>
        <w:spacing w:after="0"/>
        <w:rPr>
          <w:rFonts w:ascii="Verdana" w:hAnsi="Verdana" w:cs="Microsoft Sans Serif"/>
          <w:sz w:val="24"/>
          <w:szCs w:val="24"/>
          <w:lang w:val="en-US"/>
        </w:rPr>
      </w:pPr>
    </w:p>
    <w:p w14:paraId="736DBA2A" w14:textId="4E6DEE9A" w:rsidR="008725C9" w:rsidRPr="008725C9" w:rsidRDefault="008725C9" w:rsidP="009D1ACB">
      <w:pPr>
        <w:spacing w:after="0"/>
        <w:rPr>
          <w:rFonts w:ascii="Verdana" w:hAnsi="Verdana" w:cs="Microsoft Sans Serif"/>
          <w:b/>
          <w:bCs/>
          <w:sz w:val="24"/>
          <w:szCs w:val="24"/>
          <w:lang w:val="en-US"/>
        </w:rPr>
      </w:pPr>
      <w:r w:rsidRPr="008725C9">
        <w:rPr>
          <w:rFonts w:ascii="Verdana" w:hAnsi="Verdana" w:cs="Microsoft Sans Serif"/>
          <w:b/>
          <w:bCs/>
          <w:sz w:val="24"/>
          <w:szCs w:val="24"/>
          <w:lang w:val="en-US"/>
        </w:rPr>
        <w:t>Disadvantage:</w:t>
      </w:r>
    </w:p>
    <w:p w14:paraId="6A675FD0" w14:textId="5D902525" w:rsidR="008725C9" w:rsidRPr="00210BBD" w:rsidRDefault="008725C9" w:rsidP="009D1ACB">
      <w:pPr>
        <w:spacing w:after="0"/>
        <w:rPr>
          <w:rFonts w:ascii="Verdana" w:hAnsi="Verdana" w:cs="Microsoft Sans Serif"/>
          <w:sz w:val="24"/>
          <w:szCs w:val="24"/>
          <w:lang w:val="en-US"/>
        </w:rPr>
      </w:pPr>
      <w:r>
        <w:rPr>
          <w:rFonts w:ascii="Verdana" w:hAnsi="Verdana" w:cs="Microsoft Sans Serif"/>
          <w:sz w:val="24"/>
          <w:szCs w:val="24"/>
          <w:lang w:val="en-US"/>
        </w:rPr>
        <w:t>It needs extra space for pointers. If there are n records and the table size is m, then wee nee space for n+m pointers. If the records are very small then this extra space can be expensive.</w:t>
      </w:r>
    </w:p>
    <w:p w14:paraId="5484FFC4" w14:textId="148CB676" w:rsidR="00F86687" w:rsidRDefault="00F86687" w:rsidP="009D1ACB">
      <w:pPr>
        <w:spacing w:after="0"/>
        <w:rPr>
          <w:rFonts w:ascii="Verdana" w:hAnsi="Verdana" w:cs="Microsoft Sans Serif"/>
          <w:b/>
          <w:bCs/>
          <w:sz w:val="28"/>
          <w:szCs w:val="28"/>
          <w:u w:val="single"/>
          <w:lang w:val="en-US"/>
        </w:rPr>
      </w:pPr>
    </w:p>
    <w:p w14:paraId="5B94025A" w14:textId="77777777" w:rsidR="00A96E64" w:rsidRDefault="00A96E64" w:rsidP="009D1ACB">
      <w:pPr>
        <w:spacing w:after="0"/>
        <w:rPr>
          <w:rFonts w:ascii="Verdana" w:hAnsi="Verdana" w:cs="Microsoft Sans Serif"/>
          <w:b/>
          <w:bCs/>
          <w:sz w:val="28"/>
          <w:szCs w:val="28"/>
          <w:u w:val="single"/>
          <w:lang w:val="en-US"/>
        </w:rPr>
      </w:pPr>
    </w:p>
    <w:p w14:paraId="2BB28887" w14:textId="6160D9E5"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CODES</w:t>
      </w:r>
    </w:p>
    <w:p w14:paraId="48006719" w14:textId="6CAF64DD" w:rsidR="00EF559B" w:rsidRDefault="00EF559B" w:rsidP="009D1ACB">
      <w:pPr>
        <w:spacing w:after="0"/>
        <w:rPr>
          <w:rFonts w:ascii="Verdana" w:hAnsi="Verdana" w:cs="Microsoft Sans Serif"/>
          <w:b/>
          <w:bCs/>
          <w:sz w:val="28"/>
          <w:szCs w:val="28"/>
          <w:u w:val="single"/>
          <w:lang w:val="en-US"/>
        </w:rPr>
      </w:pPr>
    </w:p>
    <w:p w14:paraId="1FBD5ABD" w14:textId="4D4C03EF" w:rsidR="001A6763" w:rsidRDefault="001A6763"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1)</w:t>
      </w:r>
    </w:p>
    <w:p w14:paraId="27B38D57" w14:textId="77777777" w:rsidR="001A6763" w:rsidRDefault="001A6763" w:rsidP="001A6763">
      <w:pPr>
        <w:spacing w:after="0"/>
        <w:rPr>
          <w:rFonts w:ascii="Lucida Console" w:hAnsi="Lucida Console" w:cs="Microsoft Sans Serif"/>
          <w:sz w:val="18"/>
          <w:szCs w:val="18"/>
          <w:lang w:val="en-US"/>
        </w:rPr>
      </w:pPr>
    </w:p>
    <w:p w14:paraId="79E84362" w14:textId="35BCD13B" w:rsidR="001A6763" w:rsidRDefault="001A6763" w:rsidP="001A6763">
      <w:pPr>
        <w:spacing w:after="0"/>
        <w:rPr>
          <w:rFonts w:ascii="Lucida Console" w:hAnsi="Lucida Console" w:cs="Microsoft Sans Serif"/>
          <w:sz w:val="18"/>
          <w:szCs w:val="18"/>
          <w:lang w:val="en-US"/>
        </w:rPr>
        <w:sectPr w:rsidR="001A6763" w:rsidSect="001B33BE">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5D09C05C" w14:textId="3BB1F97C"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#include&lt;stdio.h&gt;</w:t>
      </w:r>
    </w:p>
    <w:p w14:paraId="5A25622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#include&lt;string.h&gt;</w:t>
      </w:r>
    </w:p>
    <w:p w14:paraId="6732B4F3" w14:textId="6234D8F9"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 xml:space="preserve">#define MAX </w:t>
      </w:r>
      <w:r w:rsidR="00734EA5">
        <w:rPr>
          <w:rFonts w:ascii="Lucida Console" w:hAnsi="Lucida Console" w:cs="Microsoft Sans Serif"/>
          <w:sz w:val="18"/>
          <w:szCs w:val="18"/>
          <w:lang w:val="en-US"/>
        </w:rPr>
        <w:t>5</w:t>
      </w:r>
    </w:p>
    <w:p w14:paraId="1F54BF1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#define HASH(x)(x%MAX)</w:t>
      </w:r>
    </w:p>
    <w:p w14:paraId="1134D0D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#define DUPLICATE printf("DUPLICATE ELEMENT\n")</w:t>
      </w:r>
    </w:p>
    <w:p w14:paraId="323DAED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#define SPACE printf("          ")</w:t>
      </w:r>
    </w:p>
    <w:p w14:paraId="036A227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#define LINE printf("----------------------------------")</w:t>
      </w:r>
    </w:p>
    <w:p w14:paraId="19B7E779" w14:textId="77777777" w:rsidR="001A6763" w:rsidRPr="001A6763" w:rsidRDefault="001A6763" w:rsidP="001A6763">
      <w:pPr>
        <w:spacing w:after="0"/>
        <w:rPr>
          <w:rFonts w:ascii="Lucida Console" w:hAnsi="Lucida Console" w:cs="Microsoft Sans Serif"/>
          <w:sz w:val="18"/>
          <w:szCs w:val="18"/>
          <w:lang w:val="en-US"/>
        </w:rPr>
      </w:pPr>
    </w:p>
    <w:p w14:paraId="3F37DD0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enum RecordType{EMPTY,OCCUPIED,DELETED};</w:t>
      </w:r>
    </w:p>
    <w:p w14:paraId="5D284298" w14:textId="77777777" w:rsidR="001A6763" w:rsidRPr="001A6763" w:rsidRDefault="001A6763" w:rsidP="001A6763">
      <w:pPr>
        <w:spacing w:after="0"/>
        <w:rPr>
          <w:rFonts w:ascii="Lucida Console" w:hAnsi="Lucida Console" w:cs="Microsoft Sans Serif"/>
          <w:sz w:val="18"/>
          <w:szCs w:val="18"/>
          <w:lang w:val="en-US"/>
        </w:rPr>
      </w:pPr>
    </w:p>
    <w:p w14:paraId="6C8F994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struct candidate</w:t>
      </w:r>
    </w:p>
    <w:p w14:paraId="5BF7633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3CA6716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char name[20];</w:t>
      </w:r>
    </w:p>
    <w:p w14:paraId="585A35C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idd;</w:t>
      </w:r>
    </w:p>
    <w:p w14:paraId="17CD91D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4461E08B" w14:textId="77777777" w:rsidR="001A6763" w:rsidRPr="001A6763" w:rsidRDefault="001A6763" w:rsidP="001A6763">
      <w:pPr>
        <w:spacing w:after="0"/>
        <w:rPr>
          <w:rFonts w:ascii="Lucida Console" w:hAnsi="Lucida Console" w:cs="Microsoft Sans Serif"/>
          <w:sz w:val="18"/>
          <w:szCs w:val="18"/>
          <w:lang w:val="en-US"/>
        </w:rPr>
      </w:pPr>
    </w:p>
    <w:p w14:paraId="79F007B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struct record</w:t>
      </w:r>
    </w:p>
    <w:p w14:paraId="0865D64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45DAE62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struct candidate info;</w:t>
      </w:r>
    </w:p>
    <w:p w14:paraId="79BCE12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enum RecordType status;</w:t>
      </w:r>
    </w:p>
    <w:p w14:paraId="5E17683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43060356" w14:textId="77777777" w:rsidR="001A6763" w:rsidRPr="001A6763" w:rsidRDefault="001A6763" w:rsidP="001A6763">
      <w:pPr>
        <w:spacing w:after="0"/>
        <w:rPr>
          <w:rFonts w:ascii="Lucida Console" w:hAnsi="Lucida Console" w:cs="Microsoft Sans Serif"/>
          <w:sz w:val="18"/>
          <w:szCs w:val="18"/>
          <w:lang w:val="en-US"/>
        </w:rPr>
      </w:pPr>
    </w:p>
    <w:p w14:paraId="58BACFA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void insert(struct candidate x,struct record table[])</w:t>
      </w:r>
    </w:p>
    <w:p w14:paraId="11BD62E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29892AD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location;</w:t>
      </w:r>
    </w:p>
    <w:p w14:paraId="0E3C4C0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i,key,h;</w:t>
      </w:r>
    </w:p>
    <w:p w14:paraId="3A3E441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key=x.idd;</w:t>
      </w:r>
    </w:p>
    <w:p w14:paraId="01C64CF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2F83852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h=HASH(x.idd);</w:t>
      </w:r>
    </w:p>
    <w:p w14:paraId="639933A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location=h;</w:t>
      </w:r>
    </w:p>
    <w:p w14:paraId="075FFE9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08B5B32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for(i=1;i!=MAX;i++)</w:t>
      </w:r>
    </w:p>
    <w:p w14:paraId="3DA7AF8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650569E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if((table[location].status==EMPTY)||(table[location].status==DELETED))</w:t>
      </w:r>
    </w:p>
    <w:p w14:paraId="1BBD25B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425D23B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table[location].info.idd=x.idd;</w:t>
      </w:r>
    </w:p>
    <w:p w14:paraId="0A30FB5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strcpy(table[location].info.name,x.name);</w:t>
      </w:r>
    </w:p>
    <w:p w14:paraId="14268E0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printf("RECORD ENTERED SUCCESSFULLY\n\n");</w:t>
      </w:r>
    </w:p>
    <w:p w14:paraId="2624359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table[location].status=OCCUPIED;</w:t>
      </w:r>
    </w:p>
    <w:p w14:paraId="56294D9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return;</w:t>
      </w:r>
    </w:p>
    <w:p w14:paraId="0992118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43B7AEC1" w14:textId="77777777" w:rsidR="001A6763" w:rsidRPr="001A6763" w:rsidRDefault="001A6763" w:rsidP="001A6763">
      <w:pPr>
        <w:spacing w:after="0"/>
        <w:ind w:left="-284"/>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if(table[location].info.idd==key)</w:t>
      </w:r>
    </w:p>
    <w:p w14:paraId="78B7F0D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{DUPLICATE;return;}</w:t>
      </w:r>
    </w:p>
    <w:p w14:paraId="43A0247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71A34BC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209F291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location=(h+i)%MAX;</w:t>
      </w:r>
    </w:p>
    <w:p w14:paraId="14F87E3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1C0F17E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0A144EB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printf("TABLE OVERFLOW\n");</w:t>
      </w:r>
    </w:p>
    <w:p w14:paraId="481D520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27E06DD9" w14:textId="77777777" w:rsidR="001A6763" w:rsidRPr="001A6763" w:rsidRDefault="001A6763" w:rsidP="001A6763">
      <w:pPr>
        <w:spacing w:after="0"/>
        <w:rPr>
          <w:rFonts w:ascii="Lucida Console" w:hAnsi="Lucida Console" w:cs="Microsoft Sans Serif"/>
          <w:sz w:val="18"/>
          <w:szCs w:val="18"/>
          <w:lang w:val="en-US"/>
        </w:rPr>
      </w:pPr>
    </w:p>
    <w:p w14:paraId="67E2E41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void display(struct record table[])</w:t>
      </w:r>
    </w:p>
    <w:p w14:paraId="065614E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2F6D097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w:t>
      </w:r>
    </w:p>
    <w:p w14:paraId="0510AD0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printf("\n_________CANDIDATE LIST___________\n");</w:t>
      </w:r>
    </w:p>
    <w:p w14:paraId="6BCB22C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printf("HASH ");SPACE;</w:t>
      </w:r>
    </w:p>
    <w:p w14:paraId="6B0358A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printf("ID");SPACE;</w:t>
      </w:r>
    </w:p>
    <w:p w14:paraId="7A6D0FC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printf("NAME\n");</w:t>
      </w:r>
    </w:p>
    <w:p w14:paraId="4504258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4B20A83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for(i=0;i!=MAX;i++)</w:t>
      </w:r>
    </w:p>
    <w:p w14:paraId="3EE1858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6CCCF73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printf("%d ",i+1);</w:t>
      </w:r>
    </w:p>
    <w:p w14:paraId="0E35E5E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if(table[i].status==OCCUPIED)</w:t>
      </w:r>
    </w:p>
    <w:p w14:paraId="44C0D95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355F522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printf("%14.d",table[i].info.idd);SPACE;</w:t>
      </w:r>
    </w:p>
    <w:p w14:paraId="24DE55D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 %s",table[i].info.name);</w:t>
      </w:r>
    </w:p>
    <w:p w14:paraId="008FE62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lastRenderedPageBreak/>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w:t>
      </w:r>
    </w:p>
    <w:p w14:paraId="2B7C75B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60BC3B9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else if(table[i].status==DELETED)</w:t>
      </w:r>
    </w:p>
    <w:p w14:paraId="3046832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1C22645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SPACE;SPACE;</w:t>
      </w:r>
    </w:p>
    <w:p w14:paraId="6E70D43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     DELTED\n");</w:t>
      </w:r>
    </w:p>
    <w:p w14:paraId="7989538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245692C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else</w:t>
      </w:r>
    </w:p>
    <w:p w14:paraId="284A88D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4E701C5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SPACE;SPACE;</w:t>
      </w:r>
    </w:p>
    <w:p w14:paraId="3DFCCC1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     EMPTY\n");</w:t>
      </w:r>
    </w:p>
    <w:p w14:paraId="262F547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00C7601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7BBD776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2E9A23E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LINE;</w:t>
      </w:r>
    </w:p>
    <w:p w14:paraId="6A601B9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040EBB43" w14:textId="77777777" w:rsidR="001A6763" w:rsidRPr="001A6763" w:rsidRDefault="001A6763" w:rsidP="001A6763">
      <w:pPr>
        <w:spacing w:after="0"/>
        <w:rPr>
          <w:rFonts w:ascii="Lucida Console" w:hAnsi="Lucida Console" w:cs="Microsoft Sans Serif"/>
          <w:sz w:val="18"/>
          <w:szCs w:val="18"/>
          <w:lang w:val="en-US"/>
        </w:rPr>
      </w:pPr>
    </w:p>
    <w:p w14:paraId="4432992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int search(struct record table[],int key)</w:t>
      </w:r>
    </w:p>
    <w:p w14:paraId="642B817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74132A9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w:t>
      </w:r>
    </w:p>
    <w:p w14:paraId="1E56CE8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h,location;</w:t>
      </w:r>
    </w:p>
    <w:p w14:paraId="033F11C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h=HASH(key);</w:t>
      </w:r>
    </w:p>
    <w:p w14:paraId="259AB4C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location=h;</w:t>
      </w:r>
    </w:p>
    <w:p w14:paraId="3B14E3F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2B7A971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for(i=1;i!=MAX;i++)</w:t>
      </w:r>
    </w:p>
    <w:p w14:paraId="1903C3D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407E0C6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if(table[location].info.idd==key)</w:t>
      </w:r>
    </w:p>
    <w:p w14:paraId="3EAF268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return location;</w:t>
      </w:r>
    </w:p>
    <w:p w14:paraId="6065278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else if(table[location].status==EMPTY)</w:t>
      </w:r>
    </w:p>
    <w:p w14:paraId="23AB8D1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return -1;</w:t>
      </w:r>
    </w:p>
    <w:p w14:paraId="075073A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location=(h+i)%MAX;</w:t>
      </w:r>
    </w:p>
    <w:p w14:paraId="3471FF1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145440B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return -1;</w:t>
      </w:r>
    </w:p>
    <w:p w14:paraId="7F43962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5EE34E2C" w14:textId="77777777" w:rsidR="001A6763" w:rsidRPr="001A6763" w:rsidRDefault="001A6763" w:rsidP="001A6763">
      <w:pPr>
        <w:spacing w:after="0"/>
        <w:rPr>
          <w:rFonts w:ascii="Lucida Console" w:hAnsi="Lucida Console" w:cs="Microsoft Sans Serif"/>
          <w:sz w:val="18"/>
          <w:szCs w:val="18"/>
          <w:lang w:val="en-US"/>
        </w:rPr>
      </w:pPr>
    </w:p>
    <w:p w14:paraId="513AD44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void del(struct record table[])</w:t>
      </w:r>
    </w:p>
    <w:p w14:paraId="58EDE5D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3997E26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i,key;</w:t>
      </w:r>
    </w:p>
    <w:p w14:paraId="12D4FC6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location;</w:t>
      </w:r>
    </w:p>
    <w:p w14:paraId="0FE2FE3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123F49D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printf("ENTER CANDIDATE ID NUMBER TO BE DELETED: ");</w:t>
      </w:r>
    </w:p>
    <w:p w14:paraId="20FF957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scanf("%d",&amp;key);</w:t>
      </w:r>
    </w:p>
    <w:p w14:paraId="0816CFF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location=search(table,key);</w:t>
      </w:r>
    </w:p>
    <w:p w14:paraId="6E347A9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if(location==-1)</w:t>
      </w:r>
    </w:p>
    <w:p w14:paraId="6E4EC59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printf("CANDIDATE NAME NOT PRSENT IN THE LIST\n");</w:t>
      </w:r>
    </w:p>
    <w:p w14:paraId="5F00406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else</w:t>
      </w:r>
    </w:p>
    <w:p w14:paraId="27B3689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28C0330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 xml:space="preserve">  table[location].status=DELETED;</w:t>
      </w:r>
    </w:p>
    <w:p w14:paraId="7072B35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 xml:space="preserve">  printf("RECORD DELETED\n");</w:t>
      </w:r>
    </w:p>
    <w:p w14:paraId="7B57E17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75721EB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36108BF9" w14:textId="77777777" w:rsidR="001A6763" w:rsidRPr="001A6763" w:rsidRDefault="001A6763" w:rsidP="001A6763">
      <w:pPr>
        <w:spacing w:after="0"/>
        <w:rPr>
          <w:rFonts w:ascii="Lucida Console" w:hAnsi="Lucida Console" w:cs="Microsoft Sans Serif"/>
          <w:sz w:val="18"/>
          <w:szCs w:val="18"/>
          <w:lang w:val="en-US"/>
        </w:rPr>
      </w:pPr>
    </w:p>
    <w:p w14:paraId="33D6AC4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int main()</w:t>
      </w:r>
    </w:p>
    <w:p w14:paraId="4D9C951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0B11212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i,c,l,z;</w:t>
      </w:r>
    </w:p>
    <w:p w14:paraId="2B32723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struct record table[MAX];</w:t>
      </w:r>
    </w:p>
    <w:p w14:paraId="4953C08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struct candidate x;</w:t>
      </w:r>
    </w:p>
    <w:p w14:paraId="2D0CF4A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for(i=0;i&lt;MAX;i++)</w:t>
      </w:r>
    </w:p>
    <w:p w14:paraId="651156D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table[i].status=EMPTY;</w:t>
      </w:r>
    </w:p>
    <w:p w14:paraId="653D899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04D3452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381011C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while(1)</w:t>
      </w:r>
    </w:p>
    <w:p w14:paraId="5B87C74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02F3E40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printf("\n____ELECTION CANDIDATE LIST______\n");</w:t>
      </w:r>
    </w:p>
    <w:p w14:paraId="617FAB1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printf("\n1: INSERT\n");</w:t>
      </w:r>
    </w:p>
    <w:p w14:paraId="79D3ADA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printf("2: DISPLAY:\n");</w:t>
      </w:r>
    </w:p>
    <w:p w14:paraId="48B9F32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printf("3: SEARCH\n");</w:t>
      </w:r>
      <w:r w:rsidRPr="001A6763">
        <w:rPr>
          <w:rFonts w:ascii="Lucida Console" w:hAnsi="Lucida Console" w:cs="Microsoft Sans Serif"/>
          <w:sz w:val="18"/>
          <w:szCs w:val="18"/>
          <w:lang w:val="en-US"/>
        </w:rPr>
        <w:tab/>
      </w:r>
    </w:p>
    <w:p w14:paraId="20B0FE7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printf("4: DELETE\n");LINE;</w:t>
      </w:r>
    </w:p>
    <w:p w14:paraId="411E43D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printf("\nENTER CHOICE: ");</w:t>
      </w:r>
    </w:p>
    <w:p w14:paraId="411E571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scanf("%d",&amp;c);</w:t>
      </w:r>
    </w:p>
    <w:p w14:paraId="43FF029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w:t>
      </w:r>
    </w:p>
    <w:p w14:paraId="2913256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5E8EFCB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switch(c)</w:t>
      </w:r>
    </w:p>
    <w:p w14:paraId="2E81F4F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4A9E69B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case 1:</w:t>
      </w:r>
    </w:p>
    <w:p w14:paraId="3A4A52B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printf("ENTER CANDIDATE NAME: ");</w:t>
      </w:r>
    </w:p>
    <w:p w14:paraId="505524E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scanf("%s",&amp;x.name);</w:t>
      </w:r>
    </w:p>
    <w:p w14:paraId="6D74AE1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printf("ENTER CANDIDATE ID: ");</w:t>
      </w:r>
    </w:p>
    <w:p w14:paraId="3048A1B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scanf("%d",&amp;x.idd);</w:t>
      </w:r>
    </w:p>
    <w:p w14:paraId="6D6FF99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insert(x,table);</w:t>
      </w:r>
    </w:p>
    <w:p w14:paraId="7BC7CE9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break;</w:t>
      </w:r>
    </w:p>
    <w:p w14:paraId="3B4DF0B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38197A2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case 2:</w:t>
      </w:r>
    </w:p>
    <w:p w14:paraId="4470B8F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display(table);</w:t>
      </w:r>
    </w:p>
    <w:p w14:paraId="33747A1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break;</w:t>
      </w:r>
    </w:p>
    <w:p w14:paraId="167C1A6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320D795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case 3:</w:t>
      </w:r>
    </w:p>
    <w:p w14:paraId="49F4167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printf("ENTER ID: ");</w:t>
      </w:r>
    </w:p>
    <w:p w14:paraId="340E4DE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scanf("%d",&amp;l);</w:t>
      </w:r>
    </w:p>
    <w:p w14:paraId="23CFC17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z=search(table,l);</w:t>
      </w:r>
    </w:p>
    <w:p w14:paraId="743D68D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72ECCB7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if(z==-1)</w:t>
      </w:r>
    </w:p>
    <w:p w14:paraId="014569EC" w14:textId="6F14DAEE"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w:t>
      </w:r>
      <w:r w:rsidR="00CF29C8">
        <w:rPr>
          <w:rFonts w:ascii="Lucida Console" w:hAnsi="Lucida Console" w:cs="Microsoft Sans Serif"/>
          <w:sz w:val="18"/>
          <w:szCs w:val="18"/>
          <w:lang w:val="en-US"/>
        </w:rPr>
        <w:t>CANDIDAT</w:t>
      </w:r>
      <w:r w:rsidR="00CF29C8" w:rsidRPr="001A6763">
        <w:rPr>
          <w:rFonts w:ascii="Lucida Console" w:hAnsi="Lucida Console" w:cs="Microsoft Sans Serif"/>
          <w:sz w:val="18"/>
          <w:szCs w:val="18"/>
          <w:lang w:val="en-US"/>
        </w:rPr>
        <w:t>E</w:t>
      </w:r>
      <w:r w:rsidRPr="001A6763">
        <w:rPr>
          <w:rFonts w:ascii="Lucida Console" w:hAnsi="Lucida Console" w:cs="Microsoft Sans Serif"/>
          <w:sz w:val="18"/>
          <w:szCs w:val="18"/>
          <w:lang w:val="en-US"/>
        </w:rPr>
        <w:t xml:space="preserve"> DEETS NOT PRESENT: ");</w:t>
      </w:r>
    </w:p>
    <w:p w14:paraId="5EFD3B4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else</w:t>
      </w:r>
    </w:p>
    <w:p w14:paraId="33D8FE7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26A8274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printf("NAME: %s\tID: %d\n",table[z].info.name,table[z].info.idd);</w:t>
      </w:r>
    </w:p>
    <w:p w14:paraId="1BF894A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2A6BC92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041081A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break;</w:t>
      </w:r>
    </w:p>
    <w:p w14:paraId="084AF57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3EB8354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case 4:</w:t>
      </w:r>
    </w:p>
    <w:p w14:paraId="3BE14E4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del(table);</w:t>
      </w:r>
    </w:p>
    <w:p w14:paraId="4D84869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break;</w:t>
      </w:r>
    </w:p>
    <w:p w14:paraId="702CC47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007A197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672FDD6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324D4C8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783FBA64" w14:textId="5A7CA383"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5E6DF738" w14:textId="77777777" w:rsidR="001A6763" w:rsidRDefault="001A6763" w:rsidP="009D1ACB">
      <w:pPr>
        <w:spacing w:after="0"/>
        <w:rPr>
          <w:rFonts w:ascii="Verdana" w:hAnsi="Verdana" w:cs="Microsoft Sans Serif"/>
          <w:b/>
          <w:bCs/>
          <w:sz w:val="28"/>
          <w:szCs w:val="28"/>
          <w:u w:val="single"/>
          <w:lang w:val="en-US"/>
        </w:rPr>
        <w:sectPr w:rsidR="001A6763" w:rsidSect="001A6763">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40460476" w14:textId="77777777" w:rsidR="00713728" w:rsidRDefault="00713728" w:rsidP="009D1ACB">
      <w:pPr>
        <w:spacing w:after="0"/>
        <w:rPr>
          <w:rFonts w:ascii="Verdana" w:hAnsi="Verdana" w:cs="Microsoft Sans Serif"/>
          <w:b/>
          <w:bCs/>
          <w:sz w:val="28"/>
          <w:szCs w:val="28"/>
          <w:u w:val="single"/>
          <w:lang w:val="en-US"/>
        </w:rPr>
      </w:pPr>
    </w:p>
    <w:p w14:paraId="2267D167" w14:textId="77777777" w:rsidR="00713728" w:rsidRDefault="00713728" w:rsidP="009D1ACB">
      <w:pPr>
        <w:spacing w:after="0"/>
        <w:rPr>
          <w:rFonts w:ascii="Verdana" w:hAnsi="Verdana" w:cs="Microsoft Sans Serif"/>
          <w:b/>
          <w:bCs/>
          <w:sz w:val="28"/>
          <w:szCs w:val="28"/>
          <w:u w:val="single"/>
          <w:lang w:val="en-US"/>
        </w:rPr>
      </w:pPr>
    </w:p>
    <w:p w14:paraId="27E983EC" w14:textId="77777777" w:rsidR="00713728" w:rsidRDefault="00713728" w:rsidP="009D1ACB">
      <w:pPr>
        <w:spacing w:after="0"/>
        <w:rPr>
          <w:rFonts w:ascii="Verdana" w:hAnsi="Verdana" w:cs="Microsoft Sans Serif"/>
          <w:b/>
          <w:bCs/>
          <w:sz w:val="28"/>
          <w:szCs w:val="28"/>
          <w:u w:val="single"/>
          <w:lang w:val="en-US"/>
        </w:rPr>
      </w:pPr>
    </w:p>
    <w:p w14:paraId="667750CB" w14:textId="5F802581" w:rsidR="001A6763" w:rsidRDefault="00A30935" w:rsidP="009D1ACB">
      <w:pPr>
        <w:spacing w:after="0"/>
        <w:rPr>
          <w:rFonts w:ascii="Verdana" w:hAnsi="Verdana" w:cs="Microsoft Sans Serif"/>
          <w:b/>
          <w:bCs/>
          <w:sz w:val="28"/>
          <w:szCs w:val="28"/>
          <w:u w:val="single"/>
          <w:lang w:val="en-US"/>
        </w:rPr>
      </w:pPr>
      <w:r w:rsidRPr="00A30935">
        <w:rPr>
          <w:rFonts w:ascii="Verdana" w:hAnsi="Verdana" w:cs="Microsoft Sans Serif"/>
          <w:b/>
          <w:bCs/>
          <w:noProof/>
          <w:sz w:val="28"/>
          <w:szCs w:val="28"/>
          <w:lang w:val="en-US"/>
        </w:rPr>
        <w:drawing>
          <wp:anchor distT="0" distB="0" distL="114300" distR="114300" simplePos="0" relativeHeight="251664384" behindDoc="1" locked="0" layoutInCell="1" allowOverlap="1" wp14:anchorId="30E4DEFB" wp14:editId="0BB2720D">
            <wp:simplePos x="0" y="0"/>
            <wp:positionH relativeFrom="column">
              <wp:posOffset>4114800</wp:posOffset>
            </wp:positionH>
            <wp:positionV relativeFrom="paragraph">
              <wp:posOffset>391160</wp:posOffset>
            </wp:positionV>
            <wp:extent cx="1911350" cy="3764280"/>
            <wp:effectExtent l="0" t="0" r="0" b="7620"/>
            <wp:wrapTight wrapText="bothSides">
              <wp:wrapPolygon edited="0">
                <wp:start x="0" y="0"/>
                <wp:lineTo x="0" y="21534"/>
                <wp:lineTo x="21313" y="21534"/>
                <wp:lineTo x="2131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11350" cy="3764280"/>
                    </a:xfrm>
                    <a:prstGeom prst="rect">
                      <a:avLst/>
                    </a:prstGeom>
                  </pic:spPr>
                </pic:pic>
              </a:graphicData>
            </a:graphic>
          </wp:anchor>
        </w:drawing>
      </w:r>
      <w:r w:rsidRPr="00A30935">
        <w:rPr>
          <w:rFonts w:ascii="Verdana" w:hAnsi="Verdana" w:cs="Microsoft Sans Serif"/>
          <w:b/>
          <w:bCs/>
          <w:noProof/>
          <w:sz w:val="28"/>
          <w:szCs w:val="28"/>
          <w:lang w:val="en-US"/>
        </w:rPr>
        <w:drawing>
          <wp:anchor distT="0" distB="0" distL="114300" distR="114300" simplePos="0" relativeHeight="251663360" behindDoc="0" locked="0" layoutInCell="1" allowOverlap="1" wp14:anchorId="66395EBB" wp14:editId="522BBB46">
            <wp:simplePos x="0" y="0"/>
            <wp:positionH relativeFrom="column">
              <wp:posOffset>1988820</wp:posOffset>
            </wp:positionH>
            <wp:positionV relativeFrom="paragraph">
              <wp:posOffset>360680</wp:posOffset>
            </wp:positionV>
            <wp:extent cx="1936115" cy="5600700"/>
            <wp:effectExtent l="0" t="0" r="698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36115" cy="5600700"/>
                    </a:xfrm>
                    <a:prstGeom prst="rect">
                      <a:avLst/>
                    </a:prstGeom>
                  </pic:spPr>
                </pic:pic>
              </a:graphicData>
            </a:graphic>
            <wp14:sizeRelH relativeFrom="margin">
              <wp14:pctWidth>0</wp14:pctWidth>
            </wp14:sizeRelH>
            <wp14:sizeRelV relativeFrom="margin">
              <wp14:pctHeight>0</wp14:pctHeight>
            </wp14:sizeRelV>
          </wp:anchor>
        </w:drawing>
      </w:r>
      <w:r w:rsidR="00713728">
        <w:rPr>
          <w:rFonts w:ascii="Verdana" w:hAnsi="Verdana" w:cs="Microsoft Sans Serif"/>
          <w:b/>
          <w:bCs/>
          <w:sz w:val="28"/>
          <w:szCs w:val="28"/>
          <w:u w:val="single"/>
          <w:lang w:val="en-US"/>
        </w:rPr>
        <w:t>OUTPUT</w:t>
      </w:r>
    </w:p>
    <w:p w14:paraId="0D9766AE" w14:textId="345FA074" w:rsidR="00734EA5" w:rsidRDefault="00A30935" w:rsidP="009D1ACB">
      <w:pPr>
        <w:spacing w:after="0"/>
        <w:rPr>
          <w:rFonts w:ascii="Verdana" w:hAnsi="Verdana" w:cs="Microsoft Sans Serif"/>
          <w:b/>
          <w:bCs/>
          <w:sz w:val="28"/>
          <w:szCs w:val="28"/>
          <w:u w:val="single"/>
          <w:lang w:val="en-US"/>
        </w:rPr>
      </w:pPr>
      <w:r w:rsidRPr="00A30935">
        <w:rPr>
          <w:rFonts w:ascii="Verdana" w:hAnsi="Verdana" w:cs="Microsoft Sans Serif"/>
          <w:b/>
          <w:bCs/>
          <w:noProof/>
          <w:sz w:val="28"/>
          <w:szCs w:val="28"/>
          <w:lang w:val="en-US"/>
        </w:rPr>
        <w:drawing>
          <wp:anchor distT="0" distB="0" distL="114300" distR="114300" simplePos="0" relativeHeight="251662336" behindDoc="0" locked="0" layoutInCell="1" allowOverlap="1" wp14:anchorId="26A0853C" wp14:editId="555AC4A8">
            <wp:simplePos x="0" y="0"/>
            <wp:positionH relativeFrom="column">
              <wp:posOffset>-320040</wp:posOffset>
            </wp:positionH>
            <wp:positionV relativeFrom="paragraph">
              <wp:posOffset>127635</wp:posOffset>
            </wp:positionV>
            <wp:extent cx="2109186" cy="5600700"/>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09186" cy="5600700"/>
                    </a:xfrm>
                    <a:prstGeom prst="rect">
                      <a:avLst/>
                    </a:prstGeom>
                  </pic:spPr>
                </pic:pic>
              </a:graphicData>
            </a:graphic>
          </wp:anchor>
        </w:drawing>
      </w:r>
    </w:p>
    <w:p w14:paraId="3E40A9A0" w14:textId="537BC592" w:rsidR="00713728" w:rsidRPr="00713728" w:rsidRDefault="00713728" w:rsidP="009D1ACB">
      <w:pPr>
        <w:spacing w:after="0"/>
        <w:rPr>
          <w:rFonts w:ascii="Verdana" w:hAnsi="Verdana" w:cs="Microsoft Sans Serif"/>
          <w:b/>
          <w:bCs/>
          <w:sz w:val="28"/>
          <w:szCs w:val="28"/>
          <w:lang w:val="en-US"/>
        </w:rPr>
      </w:pPr>
    </w:p>
    <w:p w14:paraId="20E48AA2" w14:textId="4D3B8F8D" w:rsidR="00713728" w:rsidRDefault="00713728" w:rsidP="009D1ACB">
      <w:pPr>
        <w:spacing w:after="0"/>
        <w:rPr>
          <w:rFonts w:ascii="Verdana" w:hAnsi="Verdana" w:cs="Microsoft Sans Serif"/>
          <w:b/>
          <w:bCs/>
          <w:sz w:val="28"/>
          <w:szCs w:val="28"/>
          <w:u w:val="single"/>
          <w:lang w:val="en-US"/>
        </w:rPr>
      </w:pPr>
    </w:p>
    <w:p w14:paraId="797D8299" w14:textId="172E930B" w:rsidR="00713728" w:rsidRPr="00713728" w:rsidRDefault="00713728" w:rsidP="009D1ACB">
      <w:pPr>
        <w:spacing w:after="0"/>
        <w:rPr>
          <w:rFonts w:ascii="Verdana" w:hAnsi="Verdana" w:cs="Microsoft Sans Serif"/>
          <w:b/>
          <w:bCs/>
          <w:sz w:val="28"/>
          <w:szCs w:val="28"/>
          <w:lang w:val="en-US"/>
        </w:rPr>
      </w:pPr>
    </w:p>
    <w:p w14:paraId="535EC4A2" w14:textId="528BE0AD" w:rsidR="00713728" w:rsidRDefault="00713728" w:rsidP="009D1ACB">
      <w:pPr>
        <w:spacing w:after="0"/>
        <w:rPr>
          <w:rFonts w:ascii="Verdana" w:hAnsi="Verdana" w:cs="Microsoft Sans Serif"/>
          <w:b/>
          <w:bCs/>
          <w:sz w:val="28"/>
          <w:szCs w:val="28"/>
          <w:u w:val="single"/>
          <w:lang w:val="en-US"/>
        </w:rPr>
      </w:pPr>
    </w:p>
    <w:p w14:paraId="23297458" w14:textId="0EC87634" w:rsidR="00713728" w:rsidRDefault="00713728" w:rsidP="009D1ACB">
      <w:pPr>
        <w:spacing w:after="0"/>
        <w:rPr>
          <w:rFonts w:ascii="Verdana" w:hAnsi="Verdana" w:cs="Microsoft Sans Serif"/>
          <w:b/>
          <w:bCs/>
          <w:sz w:val="28"/>
          <w:szCs w:val="28"/>
          <w:u w:val="single"/>
          <w:lang w:val="en-US"/>
        </w:rPr>
      </w:pPr>
    </w:p>
    <w:p w14:paraId="112786E5" w14:textId="43BC36A3" w:rsidR="00713728" w:rsidRDefault="00713728" w:rsidP="009D1ACB">
      <w:pPr>
        <w:spacing w:after="0"/>
        <w:rPr>
          <w:rFonts w:ascii="Verdana" w:hAnsi="Verdana" w:cs="Microsoft Sans Serif"/>
          <w:b/>
          <w:bCs/>
          <w:sz w:val="28"/>
          <w:szCs w:val="28"/>
          <w:u w:val="single"/>
          <w:lang w:val="en-US"/>
        </w:rPr>
      </w:pPr>
    </w:p>
    <w:p w14:paraId="166A148E" w14:textId="445CE647" w:rsidR="00713728" w:rsidRDefault="00713728" w:rsidP="009D1ACB">
      <w:pPr>
        <w:spacing w:after="0"/>
        <w:rPr>
          <w:rFonts w:ascii="Verdana" w:hAnsi="Verdana" w:cs="Microsoft Sans Serif"/>
          <w:b/>
          <w:bCs/>
          <w:sz w:val="28"/>
          <w:szCs w:val="28"/>
          <w:u w:val="single"/>
          <w:lang w:val="en-US"/>
        </w:rPr>
      </w:pPr>
    </w:p>
    <w:p w14:paraId="0103E4EE" w14:textId="525CD0D4" w:rsidR="00713728" w:rsidRDefault="00713728" w:rsidP="009D1ACB">
      <w:pPr>
        <w:spacing w:after="0"/>
        <w:rPr>
          <w:rFonts w:ascii="Verdana" w:hAnsi="Verdana" w:cs="Microsoft Sans Serif"/>
          <w:b/>
          <w:bCs/>
          <w:sz w:val="28"/>
          <w:szCs w:val="28"/>
          <w:u w:val="single"/>
          <w:lang w:val="en-US"/>
        </w:rPr>
      </w:pPr>
    </w:p>
    <w:p w14:paraId="0FD41156" w14:textId="77777777" w:rsidR="00A30935" w:rsidRDefault="00A30935" w:rsidP="009D1ACB">
      <w:pPr>
        <w:spacing w:after="0"/>
        <w:rPr>
          <w:rFonts w:ascii="Verdana" w:hAnsi="Verdana" w:cs="Microsoft Sans Serif"/>
          <w:b/>
          <w:bCs/>
          <w:sz w:val="28"/>
          <w:szCs w:val="28"/>
          <w:u w:val="single"/>
          <w:lang w:val="en-US"/>
        </w:rPr>
      </w:pPr>
    </w:p>
    <w:p w14:paraId="6EF6C24B" w14:textId="77777777" w:rsidR="00A30935" w:rsidRDefault="00A30935" w:rsidP="009D1ACB">
      <w:pPr>
        <w:spacing w:after="0"/>
        <w:rPr>
          <w:rFonts w:ascii="Verdana" w:hAnsi="Verdana" w:cs="Microsoft Sans Serif"/>
          <w:b/>
          <w:bCs/>
          <w:sz w:val="28"/>
          <w:szCs w:val="28"/>
          <w:u w:val="single"/>
          <w:lang w:val="en-US"/>
        </w:rPr>
      </w:pPr>
    </w:p>
    <w:p w14:paraId="172EE5BC" w14:textId="77777777" w:rsidR="00A30935" w:rsidRDefault="00A30935" w:rsidP="009D1ACB">
      <w:pPr>
        <w:spacing w:after="0"/>
        <w:rPr>
          <w:rFonts w:ascii="Verdana" w:hAnsi="Verdana" w:cs="Microsoft Sans Serif"/>
          <w:b/>
          <w:bCs/>
          <w:sz w:val="28"/>
          <w:szCs w:val="28"/>
          <w:u w:val="single"/>
          <w:lang w:val="en-US"/>
        </w:rPr>
      </w:pPr>
    </w:p>
    <w:p w14:paraId="3C363D1B" w14:textId="77777777" w:rsidR="00A30935" w:rsidRDefault="00A30935" w:rsidP="009D1ACB">
      <w:pPr>
        <w:spacing w:after="0"/>
        <w:rPr>
          <w:rFonts w:ascii="Verdana" w:hAnsi="Verdana" w:cs="Microsoft Sans Serif"/>
          <w:b/>
          <w:bCs/>
          <w:sz w:val="28"/>
          <w:szCs w:val="28"/>
          <w:u w:val="single"/>
          <w:lang w:val="en-US"/>
        </w:rPr>
      </w:pPr>
    </w:p>
    <w:p w14:paraId="45369B60" w14:textId="77777777" w:rsidR="00A30935" w:rsidRDefault="00A30935" w:rsidP="009D1ACB">
      <w:pPr>
        <w:spacing w:after="0"/>
        <w:rPr>
          <w:rFonts w:ascii="Verdana" w:hAnsi="Verdana" w:cs="Microsoft Sans Serif"/>
          <w:b/>
          <w:bCs/>
          <w:sz w:val="28"/>
          <w:szCs w:val="28"/>
          <w:u w:val="single"/>
          <w:lang w:val="en-US"/>
        </w:rPr>
      </w:pPr>
    </w:p>
    <w:p w14:paraId="4CD9366D" w14:textId="77777777" w:rsidR="00A30935" w:rsidRDefault="00A30935" w:rsidP="009D1ACB">
      <w:pPr>
        <w:spacing w:after="0"/>
        <w:rPr>
          <w:rFonts w:ascii="Verdana" w:hAnsi="Verdana" w:cs="Microsoft Sans Serif"/>
          <w:b/>
          <w:bCs/>
          <w:sz w:val="28"/>
          <w:szCs w:val="28"/>
          <w:u w:val="single"/>
          <w:lang w:val="en-US"/>
        </w:rPr>
      </w:pPr>
    </w:p>
    <w:p w14:paraId="496B38B8" w14:textId="29ABA8CA" w:rsidR="00A30935" w:rsidRDefault="00A30935" w:rsidP="009D1ACB">
      <w:pPr>
        <w:spacing w:after="0"/>
        <w:rPr>
          <w:rFonts w:ascii="Verdana" w:hAnsi="Verdana" w:cs="Microsoft Sans Serif"/>
          <w:b/>
          <w:bCs/>
          <w:sz w:val="28"/>
          <w:szCs w:val="28"/>
          <w:u w:val="single"/>
          <w:lang w:val="en-US"/>
        </w:rPr>
      </w:pPr>
    </w:p>
    <w:p w14:paraId="0D964890" w14:textId="77777777" w:rsidR="00A30935" w:rsidRDefault="00A30935" w:rsidP="009D1ACB">
      <w:pPr>
        <w:spacing w:after="0"/>
        <w:rPr>
          <w:rFonts w:ascii="Verdana" w:hAnsi="Verdana" w:cs="Microsoft Sans Serif"/>
          <w:b/>
          <w:bCs/>
          <w:sz w:val="28"/>
          <w:szCs w:val="28"/>
          <w:u w:val="single"/>
          <w:lang w:val="en-US"/>
        </w:rPr>
      </w:pPr>
    </w:p>
    <w:p w14:paraId="61828041" w14:textId="77777777" w:rsidR="00A30935" w:rsidRDefault="00A30935" w:rsidP="009D1ACB">
      <w:pPr>
        <w:spacing w:after="0"/>
        <w:rPr>
          <w:rFonts w:ascii="Verdana" w:hAnsi="Verdana" w:cs="Microsoft Sans Serif"/>
          <w:b/>
          <w:bCs/>
          <w:sz w:val="28"/>
          <w:szCs w:val="28"/>
          <w:u w:val="single"/>
          <w:lang w:val="en-US"/>
        </w:rPr>
      </w:pPr>
    </w:p>
    <w:p w14:paraId="5A9D0242" w14:textId="71C65A48" w:rsidR="001A6763" w:rsidRDefault="001A6763"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2)</w:t>
      </w:r>
    </w:p>
    <w:p w14:paraId="36165782" w14:textId="77777777" w:rsidR="001A6763" w:rsidRDefault="001A6763" w:rsidP="001A6763">
      <w:pPr>
        <w:spacing w:after="0"/>
        <w:rPr>
          <w:rFonts w:ascii="Lucida Console" w:hAnsi="Lucida Console" w:cs="Microsoft Sans Serif"/>
          <w:sz w:val="18"/>
          <w:szCs w:val="18"/>
          <w:lang w:val="en-US"/>
        </w:rPr>
      </w:pPr>
    </w:p>
    <w:p w14:paraId="4A4919D9" w14:textId="1A4A7926" w:rsidR="001A6763" w:rsidRDefault="001A6763" w:rsidP="001A6763">
      <w:pPr>
        <w:spacing w:after="0"/>
        <w:rPr>
          <w:rFonts w:ascii="Lucida Console" w:hAnsi="Lucida Console" w:cs="Microsoft Sans Serif"/>
          <w:sz w:val="18"/>
          <w:szCs w:val="18"/>
          <w:lang w:val="en-US"/>
        </w:rPr>
        <w:sectPr w:rsidR="001A6763" w:rsidSect="001B33BE">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160BB698" w14:textId="29D98EDD"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#include&lt;stdio.h&gt;</w:t>
      </w:r>
    </w:p>
    <w:p w14:paraId="5A68A13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#include&lt;string.h&gt;</w:t>
      </w:r>
    </w:p>
    <w:p w14:paraId="7AFE6797" w14:textId="1F55406D"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 xml:space="preserve">#define MAX </w:t>
      </w:r>
      <w:r w:rsidR="00734EA5">
        <w:rPr>
          <w:rFonts w:ascii="Lucida Console" w:hAnsi="Lucida Console" w:cs="Microsoft Sans Serif"/>
          <w:sz w:val="18"/>
          <w:szCs w:val="18"/>
          <w:lang w:val="en-US"/>
        </w:rPr>
        <w:t>5</w:t>
      </w:r>
    </w:p>
    <w:p w14:paraId="0CD9022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#define HASH(x)(x%MAX)</w:t>
      </w:r>
    </w:p>
    <w:p w14:paraId="7C34FE4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#define DUPLICATE printf("DUPLICATE ELEMENT\n")</w:t>
      </w:r>
    </w:p>
    <w:p w14:paraId="180B5DF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#define SPACE printf("          ")</w:t>
      </w:r>
    </w:p>
    <w:p w14:paraId="07203F2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#define LINE printf("----------------------------------")</w:t>
      </w:r>
    </w:p>
    <w:p w14:paraId="7B24332D" w14:textId="77777777" w:rsidR="001A6763" w:rsidRPr="001A6763" w:rsidRDefault="001A6763" w:rsidP="001A6763">
      <w:pPr>
        <w:spacing w:after="0"/>
        <w:rPr>
          <w:rFonts w:ascii="Lucida Console" w:hAnsi="Lucida Console" w:cs="Microsoft Sans Serif"/>
          <w:sz w:val="18"/>
          <w:szCs w:val="18"/>
          <w:lang w:val="en-US"/>
        </w:rPr>
      </w:pPr>
    </w:p>
    <w:p w14:paraId="36CC4E6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enum RecordType{EMPTY,OCCUPIED,DELETED};</w:t>
      </w:r>
    </w:p>
    <w:p w14:paraId="56E834B5" w14:textId="77777777" w:rsidR="001A6763" w:rsidRPr="001A6763" w:rsidRDefault="001A6763" w:rsidP="001A6763">
      <w:pPr>
        <w:spacing w:after="0"/>
        <w:rPr>
          <w:rFonts w:ascii="Lucida Console" w:hAnsi="Lucida Console" w:cs="Microsoft Sans Serif"/>
          <w:sz w:val="18"/>
          <w:szCs w:val="18"/>
          <w:lang w:val="en-US"/>
        </w:rPr>
      </w:pPr>
    </w:p>
    <w:p w14:paraId="253AF08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struct candidate</w:t>
      </w:r>
    </w:p>
    <w:p w14:paraId="612B212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4EA4678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char name[20];</w:t>
      </w:r>
    </w:p>
    <w:p w14:paraId="142592D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idd;</w:t>
      </w:r>
    </w:p>
    <w:p w14:paraId="0080382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51F6DA0D" w14:textId="77777777" w:rsidR="001A6763" w:rsidRPr="001A6763" w:rsidRDefault="001A6763" w:rsidP="001A6763">
      <w:pPr>
        <w:spacing w:after="0"/>
        <w:rPr>
          <w:rFonts w:ascii="Lucida Console" w:hAnsi="Lucida Console" w:cs="Microsoft Sans Serif"/>
          <w:sz w:val="18"/>
          <w:szCs w:val="18"/>
          <w:lang w:val="en-US"/>
        </w:rPr>
      </w:pPr>
    </w:p>
    <w:p w14:paraId="0618132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struct record</w:t>
      </w:r>
    </w:p>
    <w:p w14:paraId="64A433E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0A67481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struct candidate info;</w:t>
      </w:r>
    </w:p>
    <w:p w14:paraId="3745257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enum RecordType status;</w:t>
      </w:r>
    </w:p>
    <w:p w14:paraId="72BA5BC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725EF70B" w14:textId="77777777" w:rsidR="001A6763" w:rsidRPr="001A6763" w:rsidRDefault="001A6763" w:rsidP="001A6763">
      <w:pPr>
        <w:spacing w:after="0"/>
        <w:rPr>
          <w:rFonts w:ascii="Lucida Console" w:hAnsi="Lucida Console" w:cs="Microsoft Sans Serif"/>
          <w:sz w:val="18"/>
          <w:szCs w:val="18"/>
          <w:lang w:val="en-US"/>
        </w:rPr>
      </w:pPr>
    </w:p>
    <w:p w14:paraId="40384B9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void insert(struct candidate x,struct record table[])</w:t>
      </w:r>
    </w:p>
    <w:p w14:paraId="4AB9D88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56B4444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location;</w:t>
      </w:r>
    </w:p>
    <w:p w14:paraId="5CAC291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i,key,h;</w:t>
      </w:r>
    </w:p>
    <w:p w14:paraId="53B1344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key=x.idd;</w:t>
      </w:r>
    </w:p>
    <w:p w14:paraId="502EF78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34DB0CA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h=HASH(x.idd);</w:t>
      </w:r>
    </w:p>
    <w:p w14:paraId="528119E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location=h;</w:t>
      </w:r>
    </w:p>
    <w:p w14:paraId="3DCB14A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32E3EF7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for(i=1;i!=MAX;i++)</w:t>
      </w:r>
    </w:p>
    <w:p w14:paraId="6D663C7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062A565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if((table[location].status==EMPTY)||(table[location].status==DELETED))</w:t>
      </w:r>
    </w:p>
    <w:p w14:paraId="213FB2A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23B5A97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table[location].info.idd=x.idd;</w:t>
      </w:r>
    </w:p>
    <w:p w14:paraId="0B32997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strcpy(table[location].info.name,x.name);</w:t>
      </w:r>
    </w:p>
    <w:p w14:paraId="2F371BC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printf("RECORD ENTERED SUCCESSFULLY\n\n");</w:t>
      </w:r>
    </w:p>
    <w:p w14:paraId="7031E3E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table[location].status=OCCUPIED;</w:t>
      </w:r>
    </w:p>
    <w:p w14:paraId="4500243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return;</w:t>
      </w:r>
    </w:p>
    <w:p w14:paraId="317A97B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471B2EB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if(table[location].info.idd==key)</w:t>
      </w:r>
    </w:p>
    <w:p w14:paraId="78DCA14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{DUPLICATE;return;}</w:t>
      </w:r>
    </w:p>
    <w:p w14:paraId="43254AA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08AF068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3D9917B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location=(h+(i*i))%MAX;</w:t>
      </w:r>
    </w:p>
    <w:p w14:paraId="352ECE2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5FA844E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5568205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printf("TABLE OVERFLOW\n");</w:t>
      </w:r>
    </w:p>
    <w:p w14:paraId="16AE96C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42DC42D0" w14:textId="77777777" w:rsidR="001A6763" w:rsidRPr="001A6763" w:rsidRDefault="001A6763" w:rsidP="001A6763">
      <w:pPr>
        <w:spacing w:after="0"/>
        <w:rPr>
          <w:rFonts w:ascii="Lucida Console" w:hAnsi="Lucida Console" w:cs="Microsoft Sans Serif"/>
          <w:sz w:val="18"/>
          <w:szCs w:val="18"/>
          <w:lang w:val="en-US"/>
        </w:rPr>
      </w:pPr>
    </w:p>
    <w:p w14:paraId="16FC079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void display(struct record table[])</w:t>
      </w:r>
    </w:p>
    <w:p w14:paraId="5DBB35F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721335D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w:t>
      </w:r>
    </w:p>
    <w:p w14:paraId="6604D6B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printf("\n_________CANDIDATE LIST___________\n");</w:t>
      </w:r>
    </w:p>
    <w:p w14:paraId="62ADF61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printf("HASH ");SPACE;</w:t>
      </w:r>
    </w:p>
    <w:p w14:paraId="46C6680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printf("ID");SPACE;</w:t>
      </w:r>
    </w:p>
    <w:p w14:paraId="4491E40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printf("NAME\n");</w:t>
      </w:r>
    </w:p>
    <w:p w14:paraId="2BE5DAA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2C02FB8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for(i=0;i!=MAX;i++)</w:t>
      </w:r>
    </w:p>
    <w:p w14:paraId="097884B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6F8776E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printf("%d ",i+1);</w:t>
      </w:r>
    </w:p>
    <w:p w14:paraId="3AE97EB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if(table[i].status==OCCUPIED)</w:t>
      </w:r>
    </w:p>
    <w:p w14:paraId="2AB01E8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41911E2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printf("%14.d",table[i].info.idd);SPACE;</w:t>
      </w:r>
    </w:p>
    <w:p w14:paraId="773DAB1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 %s",table[i].info.name);</w:t>
      </w:r>
    </w:p>
    <w:p w14:paraId="13D92F5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w:t>
      </w:r>
    </w:p>
    <w:p w14:paraId="0DF9762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3637227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else if(table[i].status==DELETED)</w:t>
      </w:r>
    </w:p>
    <w:p w14:paraId="7C33119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4E35C0B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SPACE;SPACE;</w:t>
      </w:r>
    </w:p>
    <w:p w14:paraId="7F2E180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     DELTED\n");</w:t>
      </w:r>
    </w:p>
    <w:p w14:paraId="265D64B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67EDB11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else</w:t>
      </w:r>
    </w:p>
    <w:p w14:paraId="24AFE62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0B1D000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SPACE;SPACE;</w:t>
      </w:r>
    </w:p>
    <w:p w14:paraId="72968CD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     EMPTY\n");</w:t>
      </w:r>
    </w:p>
    <w:p w14:paraId="14A609D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40D37E8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0CAAC91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0EF0E6A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LINE;</w:t>
      </w:r>
    </w:p>
    <w:p w14:paraId="4ACD34B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3D6D069C" w14:textId="77777777" w:rsidR="001A6763" w:rsidRPr="001A6763" w:rsidRDefault="001A6763" w:rsidP="001A6763">
      <w:pPr>
        <w:spacing w:after="0"/>
        <w:rPr>
          <w:rFonts w:ascii="Lucida Console" w:hAnsi="Lucida Console" w:cs="Microsoft Sans Serif"/>
          <w:sz w:val="18"/>
          <w:szCs w:val="18"/>
          <w:lang w:val="en-US"/>
        </w:rPr>
      </w:pPr>
    </w:p>
    <w:p w14:paraId="1AA3613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int search(struct record table[],int key)</w:t>
      </w:r>
    </w:p>
    <w:p w14:paraId="08D667C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2459335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w:t>
      </w:r>
    </w:p>
    <w:p w14:paraId="0D133A7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h,location;</w:t>
      </w:r>
    </w:p>
    <w:p w14:paraId="35B7BBD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h=HASH(key);</w:t>
      </w:r>
    </w:p>
    <w:p w14:paraId="64AE905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location=h;</w:t>
      </w:r>
    </w:p>
    <w:p w14:paraId="17E4DE0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4227A79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for(i=1;i!=MAX;i++)</w:t>
      </w:r>
    </w:p>
    <w:p w14:paraId="0655F46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2A8EAA8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if(table[location].info.idd==key)</w:t>
      </w:r>
    </w:p>
    <w:p w14:paraId="3E30C7F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return location;</w:t>
      </w:r>
    </w:p>
    <w:p w14:paraId="7074678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else if(table[location].status==EMPTY)</w:t>
      </w:r>
    </w:p>
    <w:p w14:paraId="3CB3CE1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return -1;</w:t>
      </w:r>
    </w:p>
    <w:p w14:paraId="58F5A5D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location=(h+(i*i))%MAX;</w:t>
      </w:r>
    </w:p>
    <w:p w14:paraId="62E7008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530BADA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return -1;</w:t>
      </w:r>
    </w:p>
    <w:p w14:paraId="0210E5F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5D53CEFC" w14:textId="77777777" w:rsidR="001A6763" w:rsidRPr="001A6763" w:rsidRDefault="001A6763" w:rsidP="001A6763">
      <w:pPr>
        <w:spacing w:after="0"/>
        <w:rPr>
          <w:rFonts w:ascii="Lucida Console" w:hAnsi="Lucida Console" w:cs="Microsoft Sans Serif"/>
          <w:sz w:val="18"/>
          <w:szCs w:val="18"/>
          <w:lang w:val="en-US"/>
        </w:rPr>
      </w:pPr>
    </w:p>
    <w:p w14:paraId="73387C9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void del(struct record table[])</w:t>
      </w:r>
    </w:p>
    <w:p w14:paraId="591115B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7F7B957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lastRenderedPageBreak/>
        <w:tab/>
        <w:t>int i,key;</w:t>
      </w:r>
    </w:p>
    <w:p w14:paraId="432159E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location;</w:t>
      </w:r>
    </w:p>
    <w:p w14:paraId="7183004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49AFA72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printf("ENTER CANDIDATE ID NUMBER TO BE DELETED: ");</w:t>
      </w:r>
    </w:p>
    <w:p w14:paraId="72AD201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scanf("%d",&amp;key);</w:t>
      </w:r>
    </w:p>
    <w:p w14:paraId="76B616A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location=search(table,key);</w:t>
      </w:r>
    </w:p>
    <w:p w14:paraId="428F28E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if(location==-1)</w:t>
      </w:r>
    </w:p>
    <w:p w14:paraId="09202C7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printf("CANDIDATE NAME NOT PRSENT IN THE LIST\n");</w:t>
      </w:r>
    </w:p>
    <w:p w14:paraId="325673D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else</w:t>
      </w:r>
    </w:p>
    <w:p w14:paraId="39A7228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5BE44E9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 xml:space="preserve">  table[location].status=DELETED;</w:t>
      </w:r>
    </w:p>
    <w:p w14:paraId="60A7BD8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 xml:space="preserve">  printf("RECORD DELETED\n");</w:t>
      </w:r>
    </w:p>
    <w:p w14:paraId="1E1E2F7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070EEEA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62E52B2B" w14:textId="77777777" w:rsidR="001A6763" w:rsidRPr="001A6763" w:rsidRDefault="001A6763" w:rsidP="001A6763">
      <w:pPr>
        <w:spacing w:after="0"/>
        <w:rPr>
          <w:rFonts w:ascii="Lucida Console" w:hAnsi="Lucida Console" w:cs="Microsoft Sans Serif"/>
          <w:sz w:val="18"/>
          <w:szCs w:val="18"/>
          <w:lang w:val="en-US"/>
        </w:rPr>
      </w:pPr>
    </w:p>
    <w:p w14:paraId="0CB5EF8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int main()</w:t>
      </w:r>
    </w:p>
    <w:p w14:paraId="3AB3F9B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2580E21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i,c,l,z;</w:t>
      </w:r>
    </w:p>
    <w:p w14:paraId="5C6E4DB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struct record table[MAX];</w:t>
      </w:r>
    </w:p>
    <w:p w14:paraId="0EA7682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struct candidate x;</w:t>
      </w:r>
    </w:p>
    <w:p w14:paraId="475271E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for(i=0;i&lt;MAX;i++)</w:t>
      </w:r>
    </w:p>
    <w:p w14:paraId="40E7D84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table[i].status=EMPTY;</w:t>
      </w:r>
    </w:p>
    <w:p w14:paraId="1960C1D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2FF9D2E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1E1C30A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while(1)</w:t>
      </w:r>
    </w:p>
    <w:p w14:paraId="3A821BA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2C6BB1F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printf("\n____ELECTION CANDIDATE LIST______\n");</w:t>
      </w:r>
    </w:p>
    <w:p w14:paraId="3A97BBA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printf("\n1: INSERT\n");</w:t>
      </w:r>
    </w:p>
    <w:p w14:paraId="6A05FA55" w14:textId="0FCA82D9"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printf("2: DISPLAY:\n");</w:t>
      </w:r>
    </w:p>
    <w:p w14:paraId="02618FD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printf("3: SEARCH\n");</w:t>
      </w:r>
      <w:r w:rsidRPr="001A6763">
        <w:rPr>
          <w:rFonts w:ascii="Lucida Console" w:hAnsi="Lucida Console" w:cs="Microsoft Sans Serif"/>
          <w:sz w:val="18"/>
          <w:szCs w:val="18"/>
          <w:lang w:val="en-US"/>
        </w:rPr>
        <w:tab/>
      </w:r>
    </w:p>
    <w:p w14:paraId="73D7A90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printf("4: DELETE\n");LINE;</w:t>
      </w:r>
    </w:p>
    <w:p w14:paraId="337B884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printf("\nENTER CHOICE: ");</w:t>
      </w:r>
    </w:p>
    <w:p w14:paraId="2527A80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scanf("%d",&amp;c);</w:t>
      </w:r>
    </w:p>
    <w:p w14:paraId="7D6673D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w:t>
      </w:r>
    </w:p>
    <w:p w14:paraId="5E7670F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00D7C12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switch(c)</w:t>
      </w:r>
    </w:p>
    <w:p w14:paraId="701A4C8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3BF618C8" w14:textId="45DFAD56"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case 1:</w:t>
      </w:r>
    </w:p>
    <w:p w14:paraId="6B2171EB" w14:textId="0F2CC13E"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printf("ENTER CANDIDATE NAME: ");</w:t>
      </w:r>
    </w:p>
    <w:p w14:paraId="7D1C2639" w14:textId="47F2A1F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scanf("%s",&amp;x.name);</w:t>
      </w:r>
    </w:p>
    <w:p w14:paraId="3BF3619A" w14:textId="16549D6F"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printf("ENTER CANDIDATE ID: ");</w:t>
      </w:r>
    </w:p>
    <w:p w14:paraId="02F4256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scanf("%d",&amp;x.idd);</w:t>
      </w:r>
    </w:p>
    <w:p w14:paraId="6B4B3C00" w14:textId="395A8C22"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insert(x,table);</w:t>
      </w:r>
    </w:p>
    <w:p w14:paraId="4049C191" w14:textId="37240A1F"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break;</w:t>
      </w:r>
    </w:p>
    <w:p w14:paraId="6893A1E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02B8018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case 2:</w:t>
      </w:r>
    </w:p>
    <w:p w14:paraId="681F5841" w14:textId="58E9179D"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display(table);</w:t>
      </w:r>
    </w:p>
    <w:p w14:paraId="1589A90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break;</w:t>
      </w:r>
    </w:p>
    <w:p w14:paraId="5D2571B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008857F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case 3:</w:t>
      </w:r>
    </w:p>
    <w:p w14:paraId="09A37A7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printf("ENTER ID: ");</w:t>
      </w:r>
    </w:p>
    <w:p w14:paraId="5F9D277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scanf("%d",&amp;l);</w:t>
      </w:r>
    </w:p>
    <w:p w14:paraId="2B00644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z=search(table,l);</w:t>
      </w:r>
    </w:p>
    <w:p w14:paraId="4913B7A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1478926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if(z==-1)</w:t>
      </w:r>
    </w:p>
    <w:p w14:paraId="70953702" w14:textId="5EDC6FA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w:t>
      </w:r>
      <w:r w:rsidR="00CF29C8">
        <w:rPr>
          <w:rFonts w:ascii="Lucida Console" w:hAnsi="Lucida Console" w:cs="Microsoft Sans Serif"/>
          <w:sz w:val="18"/>
          <w:szCs w:val="18"/>
          <w:lang w:val="en-US"/>
        </w:rPr>
        <w:t>CANDIDAT</w:t>
      </w:r>
      <w:r w:rsidRPr="001A6763">
        <w:rPr>
          <w:rFonts w:ascii="Lucida Console" w:hAnsi="Lucida Console" w:cs="Microsoft Sans Serif"/>
          <w:sz w:val="18"/>
          <w:szCs w:val="18"/>
          <w:lang w:val="en-US"/>
        </w:rPr>
        <w:t>E DEETS NOT PRESENT: ");</w:t>
      </w:r>
    </w:p>
    <w:p w14:paraId="276C2D6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else</w:t>
      </w:r>
    </w:p>
    <w:p w14:paraId="7C16B4F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0E2A2F5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printf("NAME: %s\tID: %d\n",table[z].info.name,table[z].info.idd);</w:t>
      </w:r>
    </w:p>
    <w:p w14:paraId="0366155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7E4E499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1C69A6D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break;</w:t>
      </w:r>
    </w:p>
    <w:p w14:paraId="1C31FAC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446F072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case 4:</w:t>
      </w:r>
    </w:p>
    <w:p w14:paraId="7273237C" w14:textId="0C6B7A98"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del(table);</w:t>
      </w:r>
    </w:p>
    <w:p w14:paraId="46253998" w14:textId="037D13D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break;</w:t>
      </w:r>
    </w:p>
    <w:p w14:paraId="1D1F4547" w14:textId="0841E1E1"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53B16C1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588C8A2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229C747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4087E7C7" w14:textId="3359A1D1"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71717D1C" w14:textId="77777777" w:rsidR="001A6763" w:rsidRDefault="001A6763" w:rsidP="009D1ACB">
      <w:pPr>
        <w:spacing w:after="0"/>
        <w:rPr>
          <w:rFonts w:ascii="Verdana" w:hAnsi="Verdana" w:cs="Microsoft Sans Serif"/>
          <w:b/>
          <w:bCs/>
          <w:sz w:val="28"/>
          <w:szCs w:val="28"/>
          <w:u w:val="single"/>
          <w:lang w:val="en-US"/>
        </w:rPr>
        <w:sectPr w:rsidR="001A6763" w:rsidSect="001A6763">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38EFD7F7" w14:textId="77777777" w:rsidR="001C6EC2" w:rsidRDefault="001C6EC2" w:rsidP="00713728">
      <w:pPr>
        <w:spacing w:after="0"/>
        <w:rPr>
          <w:rFonts w:ascii="Verdana" w:hAnsi="Verdana" w:cs="Microsoft Sans Serif"/>
          <w:b/>
          <w:bCs/>
          <w:sz w:val="28"/>
          <w:szCs w:val="28"/>
          <w:u w:val="single"/>
          <w:lang w:val="en-US"/>
        </w:rPr>
      </w:pPr>
    </w:p>
    <w:p w14:paraId="167B2A81" w14:textId="77777777" w:rsidR="004B0B37" w:rsidRDefault="004B0B37" w:rsidP="00713728">
      <w:pPr>
        <w:spacing w:after="0"/>
        <w:rPr>
          <w:rFonts w:ascii="Verdana" w:hAnsi="Verdana" w:cs="Microsoft Sans Serif"/>
          <w:b/>
          <w:bCs/>
          <w:sz w:val="28"/>
          <w:szCs w:val="28"/>
          <w:u w:val="single"/>
          <w:lang w:val="en-US"/>
        </w:rPr>
      </w:pPr>
    </w:p>
    <w:p w14:paraId="25C48DB0" w14:textId="77777777" w:rsidR="004B0B37" w:rsidRDefault="004B0B37" w:rsidP="00713728">
      <w:pPr>
        <w:spacing w:after="0"/>
        <w:rPr>
          <w:rFonts w:ascii="Verdana" w:hAnsi="Verdana" w:cs="Microsoft Sans Serif"/>
          <w:b/>
          <w:bCs/>
          <w:sz w:val="28"/>
          <w:szCs w:val="28"/>
          <w:u w:val="single"/>
          <w:lang w:val="en-US"/>
        </w:rPr>
      </w:pPr>
    </w:p>
    <w:p w14:paraId="3E2CF1EB" w14:textId="77777777" w:rsidR="004B0B37" w:rsidRDefault="004B0B37" w:rsidP="00713728">
      <w:pPr>
        <w:spacing w:after="0"/>
        <w:rPr>
          <w:rFonts w:ascii="Verdana" w:hAnsi="Verdana" w:cs="Microsoft Sans Serif"/>
          <w:b/>
          <w:bCs/>
          <w:sz w:val="28"/>
          <w:szCs w:val="28"/>
          <w:u w:val="single"/>
          <w:lang w:val="en-US"/>
        </w:rPr>
      </w:pPr>
    </w:p>
    <w:p w14:paraId="6B6CE494" w14:textId="77777777" w:rsidR="004B0B37" w:rsidRDefault="004B0B37" w:rsidP="00713728">
      <w:pPr>
        <w:spacing w:after="0"/>
        <w:rPr>
          <w:rFonts w:ascii="Verdana" w:hAnsi="Verdana" w:cs="Microsoft Sans Serif"/>
          <w:b/>
          <w:bCs/>
          <w:sz w:val="28"/>
          <w:szCs w:val="28"/>
          <w:u w:val="single"/>
          <w:lang w:val="en-US"/>
        </w:rPr>
      </w:pPr>
    </w:p>
    <w:p w14:paraId="0826FCAB" w14:textId="77777777" w:rsidR="004B0B37" w:rsidRDefault="004B0B37" w:rsidP="00713728">
      <w:pPr>
        <w:spacing w:after="0"/>
        <w:rPr>
          <w:rFonts w:ascii="Verdana" w:hAnsi="Verdana" w:cs="Microsoft Sans Serif"/>
          <w:b/>
          <w:bCs/>
          <w:sz w:val="28"/>
          <w:szCs w:val="28"/>
          <w:u w:val="single"/>
          <w:lang w:val="en-US"/>
        </w:rPr>
      </w:pPr>
    </w:p>
    <w:p w14:paraId="5DB8C358" w14:textId="77777777" w:rsidR="004B0B37" w:rsidRDefault="004B0B37" w:rsidP="00713728">
      <w:pPr>
        <w:spacing w:after="0"/>
        <w:rPr>
          <w:rFonts w:ascii="Verdana" w:hAnsi="Verdana" w:cs="Microsoft Sans Serif"/>
          <w:b/>
          <w:bCs/>
          <w:sz w:val="28"/>
          <w:szCs w:val="28"/>
          <w:u w:val="single"/>
          <w:lang w:val="en-US"/>
        </w:rPr>
      </w:pPr>
    </w:p>
    <w:p w14:paraId="4DCE020D" w14:textId="77777777" w:rsidR="004B0B37" w:rsidRDefault="004B0B37" w:rsidP="00713728">
      <w:pPr>
        <w:spacing w:after="0"/>
        <w:rPr>
          <w:rFonts w:ascii="Verdana" w:hAnsi="Verdana" w:cs="Microsoft Sans Serif"/>
          <w:b/>
          <w:bCs/>
          <w:sz w:val="28"/>
          <w:szCs w:val="28"/>
          <w:u w:val="single"/>
          <w:lang w:val="en-US"/>
        </w:rPr>
      </w:pPr>
    </w:p>
    <w:p w14:paraId="4C40C84A" w14:textId="77777777" w:rsidR="004B0B37" w:rsidRDefault="004B0B37" w:rsidP="00713728">
      <w:pPr>
        <w:spacing w:after="0"/>
        <w:rPr>
          <w:rFonts w:ascii="Verdana" w:hAnsi="Verdana" w:cs="Microsoft Sans Serif"/>
          <w:b/>
          <w:bCs/>
          <w:sz w:val="28"/>
          <w:szCs w:val="28"/>
          <w:u w:val="single"/>
          <w:lang w:val="en-US"/>
        </w:rPr>
      </w:pPr>
    </w:p>
    <w:p w14:paraId="6A2B0C72" w14:textId="77777777" w:rsidR="004B0B37" w:rsidRDefault="004B0B37" w:rsidP="00713728">
      <w:pPr>
        <w:spacing w:after="0"/>
        <w:rPr>
          <w:rFonts w:ascii="Verdana" w:hAnsi="Verdana" w:cs="Microsoft Sans Serif"/>
          <w:b/>
          <w:bCs/>
          <w:sz w:val="28"/>
          <w:szCs w:val="28"/>
          <w:u w:val="single"/>
          <w:lang w:val="en-US"/>
        </w:rPr>
      </w:pPr>
    </w:p>
    <w:p w14:paraId="037C9036" w14:textId="77777777" w:rsidR="004B0B37" w:rsidRDefault="004B0B37" w:rsidP="00713728">
      <w:pPr>
        <w:spacing w:after="0"/>
        <w:rPr>
          <w:rFonts w:ascii="Verdana" w:hAnsi="Verdana" w:cs="Microsoft Sans Serif"/>
          <w:b/>
          <w:bCs/>
          <w:sz w:val="28"/>
          <w:szCs w:val="28"/>
          <w:u w:val="single"/>
          <w:lang w:val="en-US"/>
        </w:rPr>
      </w:pPr>
    </w:p>
    <w:p w14:paraId="2D4FDD33" w14:textId="77777777" w:rsidR="004B0B37" w:rsidRDefault="004B0B37" w:rsidP="00713728">
      <w:pPr>
        <w:spacing w:after="0"/>
        <w:rPr>
          <w:rFonts w:ascii="Verdana" w:hAnsi="Verdana" w:cs="Microsoft Sans Serif"/>
          <w:b/>
          <w:bCs/>
          <w:sz w:val="28"/>
          <w:szCs w:val="28"/>
          <w:u w:val="single"/>
          <w:lang w:val="en-US"/>
        </w:rPr>
      </w:pPr>
    </w:p>
    <w:p w14:paraId="66A5CF45" w14:textId="77777777" w:rsidR="004B0B37" w:rsidRDefault="004B0B37" w:rsidP="00713728">
      <w:pPr>
        <w:spacing w:after="0"/>
        <w:rPr>
          <w:rFonts w:ascii="Verdana" w:hAnsi="Verdana" w:cs="Microsoft Sans Serif"/>
          <w:b/>
          <w:bCs/>
          <w:sz w:val="28"/>
          <w:szCs w:val="28"/>
          <w:u w:val="single"/>
          <w:lang w:val="en-US"/>
        </w:rPr>
      </w:pPr>
    </w:p>
    <w:p w14:paraId="0958651E" w14:textId="77777777" w:rsidR="004B0B37" w:rsidRDefault="004B0B37" w:rsidP="00713728">
      <w:pPr>
        <w:spacing w:after="0"/>
        <w:rPr>
          <w:rFonts w:ascii="Verdana" w:hAnsi="Verdana" w:cs="Microsoft Sans Serif"/>
          <w:b/>
          <w:bCs/>
          <w:sz w:val="28"/>
          <w:szCs w:val="28"/>
          <w:u w:val="single"/>
          <w:lang w:val="en-US"/>
        </w:rPr>
      </w:pPr>
    </w:p>
    <w:p w14:paraId="3F2E7398" w14:textId="1592C3FB" w:rsidR="00713728" w:rsidRDefault="00713728" w:rsidP="00713728">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OUTPUT</w:t>
      </w:r>
    </w:p>
    <w:p w14:paraId="3A752E8E" w14:textId="77777777" w:rsidR="004B0B37" w:rsidRDefault="004B0B37" w:rsidP="00713728">
      <w:pPr>
        <w:spacing w:after="0"/>
        <w:rPr>
          <w:rFonts w:ascii="Verdana" w:hAnsi="Verdana" w:cs="Microsoft Sans Serif"/>
          <w:b/>
          <w:bCs/>
          <w:sz w:val="28"/>
          <w:szCs w:val="28"/>
          <w:u w:val="single"/>
          <w:lang w:val="en-US"/>
        </w:rPr>
      </w:pPr>
    </w:p>
    <w:p w14:paraId="64A59412" w14:textId="22A2D21E" w:rsidR="00713728" w:rsidRDefault="004B0B37" w:rsidP="009D1ACB">
      <w:pPr>
        <w:spacing w:after="0"/>
        <w:rPr>
          <w:rFonts w:ascii="Verdana" w:hAnsi="Verdana" w:cs="Microsoft Sans Serif"/>
          <w:b/>
          <w:bCs/>
          <w:sz w:val="28"/>
          <w:szCs w:val="28"/>
          <w:u w:val="single"/>
          <w:lang w:val="en-US"/>
        </w:rPr>
      </w:pPr>
      <w:r w:rsidRPr="004B0B37">
        <w:rPr>
          <w:rFonts w:ascii="Verdana" w:hAnsi="Verdana" w:cs="Microsoft Sans Serif"/>
          <w:b/>
          <w:bCs/>
          <w:noProof/>
          <w:sz w:val="28"/>
          <w:szCs w:val="28"/>
          <w:lang w:val="en-US"/>
        </w:rPr>
        <w:drawing>
          <wp:anchor distT="0" distB="0" distL="114300" distR="114300" simplePos="0" relativeHeight="251666432" behindDoc="0" locked="0" layoutInCell="1" allowOverlap="1" wp14:anchorId="5C33EA6B" wp14:editId="77D08532">
            <wp:simplePos x="0" y="0"/>
            <wp:positionH relativeFrom="column">
              <wp:posOffset>2994660</wp:posOffset>
            </wp:positionH>
            <wp:positionV relativeFrom="paragraph">
              <wp:posOffset>203835</wp:posOffset>
            </wp:positionV>
            <wp:extent cx="1805940" cy="4983480"/>
            <wp:effectExtent l="0" t="0" r="3810"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05940" cy="4983480"/>
                    </a:xfrm>
                    <a:prstGeom prst="rect">
                      <a:avLst/>
                    </a:prstGeom>
                  </pic:spPr>
                </pic:pic>
              </a:graphicData>
            </a:graphic>
            <wp14:sizeRelH relativeFrom="margin">
              <wp14:pctWidth>0</wp14:pctWidth>
            </wp14:sizeRelH>
            <wp14:sizeRelV relativeFrom="margin">
              <wp14:pctHeight>0</wp14:pctHeight>
            </wp14:sizeRelV>
          </wp:anchor>
        </w:drawing>
      </w:r>
      <w:r w:rsidRPr="004B0B37">
        <w:rPr>
          <w:rFonts w:ascii="Verdana" w:hAnsi="Verdana" w:cs="Microsoft Sans Serif"/>
          <w:b/>
          <w:bCs/>
          <w:noProof/>
          <w:sz w:val="28"/>
          <w:szCs w:val="28"/>
          <w:lang w:val="en-US"/>
        </w:rPr>
        <w:drawing>
          <wp:anchor distT="0" distB="0" distL="114300" distR="114300" simplePos="0" relativeHeight="251665408" behindDoc="0" locked="0" layoutInCell="1" allowOverlap="1" wp14:anchorId="01292871" wp14:editId="3842A19D">
            <wp:simplePos x="0" y="0"/>
            <wp:positionH relativeFrom="column">
              <wp:posOffset>777240</wp:posOffset>
            </wp:positionH>
            <wp:positionV relativeFrom="paragraph">
              <wp:posOffset>203835</wp:posOffset>
            </wp:positionV>
            <wp:extent cx="1888114" cy="5021580"/>
            <wp:effectExtent l="0" t="0" r="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88114" cy="5021580"/>
                    </a:xfrm>
                    <a:prstGeom prst="rect">
                      <a:avLst/>
                    </a:prstGeom>
                  </pic:spPr>
                </pic:pic>
              </a:graphicData>
            </a:graphic>
          </wp:anchor>
        </w:drawing>
      </w:r>
    </w:p>
    <w:p w14:paraId="752EAEA5" w14:textId="2DC2BB93" w:rsidR="00713728" w:rsidRDefault="00713728" w:rsidP="009D1ACB">
      <w:pPr>
        <w:spacing w:after="0"/>
        <w:rPr>
          <w:rFonts w:ascii="Verdana" w:hAnsi="Verdana" w:cs="Microsoft Sans Serif"/>
          <w:b/>
          <w:bCs/>
          <w:sz w:val="28"/>
          <w:szCs w:val="28"/>
          <w:u w:val="single"/>
          <w:lang w:val="en-US"/>
        </w:rPr>
      </w:pPr>
    </w:p>
    <w:p w14:paraId="57693C43" w14:textId="63B7E3D3" w:rsidR="00713728" w:rsidRDefault="00713728" w:rsidP="009D1ACB">
      <w:pPr>
        <w:spacing w:after="0"/>
        <w:rPr>
          <w:rFonts w:ascii="Verdana" w:hAnsi="Verdana" w:cs="Microsoft Sans Serif"/>
          <w:b/>
          <w:bCs/>
          <w:sz w:val="28"/>
          <w:szCs w:val="28"/>
          <w:u w:val="single"/>
          <w:lang w:val="en-US"/>
        </w:rPr>
      </w:pPr>
    </w:p>
    <w:p w14:paraId="70B83467" w14:textId="12C3EB85" w:rsidR="00713728" w:rsidRDefault="00713728" w:rsidP="009D1ACB">
      <w:pPr>
        <w:spacing w:after="0"/>
        <w:rPr>
          <w:rFonts w:ascii="Verdana" w:hAnsi="Verdana" w:cs="Microsoft Sans Serif"/>
          <w:b/>
          <w:bCs/>
          <w:sz w:val="28"/>
          <w:szCs w:val="28"/>
          <w:u w:val="single"/>
          <w:lang w:val="en-US"/>
        </w:rPr>
      </w:pPr>
    </w:p>
    <w:p w14:paraId="6F93E481" w14:textId="7122F787" w:rsidR="004B0B37" w:rsidRDefault="004B0B37" w:rsidP="009D1ACB">
      <w:pPr>
        <w:spacing w:after="0"/>
        <w:rPr>
          <w:rFonts w:ascii="Verdana" w:hAnsi="Verdana" w:cs="Microsoft Sans Serif"/>
          <w:b/>
          <w:bCs/>
          <w:sz w:val="28"/>
          <w:szCs w:val="28"/>
          <w:u w:val="single"/>
          <w:lang w:val="en-US"/>
        </w:rPr>
      </w:pPr>
    </w:p>
    <w:p w14:paraId="27433558" w14:textId="586231DB" w:rsidR="004B0B37" w:rsidRDefault="004B0B37" w:rsidP="009D1ACB">
      <w:pPr>
        <w:spacing w:after="0"/>
        <w:rPr>
          <w:rFonts w:ascii="Verdana" w:hAnsi="Verdana" w:cs="Microsoft Sans Serif"/>
          <w:b/>
          <w:bCs/>
          <w:sz w:val="28"/>
          <w:szCs w:val="28"/>
          <w:u w:val="single"/>
          <w:lang w:val="en-US"/>
        </w:rPr>
      </w:pPr>
    </w:p>
    <w:p w14:paraId="4A1F83F0" w14:textId="2B9F8A47" w:rsidR="004B0B37" w:rsidRDefault="004B0B37" w:rsidP="009D1ACB">
      <w:pPr>
        <w:spacing w:after="0"/>
        <w:rPr>
          <w:rFonts w:ascii="Verdana" w:hAnsi="Verdana" w:cs="Microsoft Sans Serif"/>
          <w:b/>
          <w:bCs/>
          <w:sz w:val="28"/>
          <w:szCs w:val="28"/>
          <w:u w:val="single"/>
          <w:lang w:val="en-US"/>
        </w:rPr>
      </w:pPr>
    </w:p>
    <w:p w14:paraId="6CE3161F" w14:textId="5ED484D1" w:rsidR="004B0B37" w:rsidRDefault="004B0B37" w:rsidP="009D1ACB">
      <w:pPr>
        <w:spacing w:after="0"/>
        <w:rPr>
          <w:rFonts w:ascii="Verdana" w:hAnsi="Verdana" w:cs="Microsoft Sans Serif"/>
          <w:b/>
          <w:bCs/>
          <w:sz w:val="28"/>
          <w:szCs w:val="28"/>
          <w:u w:val="single"/>
          <w:lang w:val="en-US"/>
        </w:rPr>
      </w:pPr>
    </w:p>
    <w:p w14:paraId="19F832F3" w14:textId="398932B5" w:rsidR="004B0B37" w:rsidRDefault="004B0B37" w:rsidP="009D1ACB">
      <w:pPr>
        <w:spacing w:after="0"/>
        <w:rPr>
          <w:rFonts w:ascii="Verdana" w:hAnsi="Verdana" w:cs="Microsoft Sans Serif"/>
          <w:b/>
          <w:bCs/>
          <w:sz w:val="28"/>
          <w:szCs w:val="28"/>
          <w:u w:val="single"/>
          <w:lang w:val="en-US"/>
        </w:rPr>
      </w:pPr>
    </w:p>
    <w:p w14:paraId="36BF15C6" w14:textId="5BB32E56" w:rsidR="004B0B37" w:rsidRDefault="004B0B37" w:rsidP="009D1ACB">
      <w:pPr>
        <w:spacing w:after="0"/>
        <w:rPr>
          <w:rFonts w:ascii="Verdana" w:hAnsi="Verdana" w:cs="Microsoft Sans Serif"/>
          <w:b/>
          <w:bCs/>
          <w:sz w:val="28"/>
          <w:szCs w:val="28"/>
          <w:u w:val="single"/>
          <w:lang w:val="en-US"/>
        </w:rPr>
      </w:pPr>
    </w:p>
    <w:p w14:paraId="0405782E" w14:textId="60E03581" w:rsidR="004B0B37" w:rsidRDefault="004B0B37" w:rsidP="009D1ACB">
      <w:pPr>
        <w:spacing w:after="0"/>
        <w:rPr>
          <w:rFonts w:ascii="Verdana" w:hAnsi="Verdana" w:cs="Microsoft Sans Serif"/>
          <w:b/>
          <w:bCs/>
          <w:sz w:val="28"/>
          <w:szCs w:val="28"/>
          <w:u w:val="single"/>
          <w:lang w:val="en-US"/>
        </w:rPr>
      </w:pPr>
    </w:p>
    <w:p w14:paraId="147189EE" w14:textId="62C530CC" w:rsidR="004B0B37" w:rsidRDefault="004B0B37" w:rsidP="009D1ACB">
      <w:pPr>
        <w:spacing w:after="0"/>
        <w:rPr>
          <w:rFonts w:ascii="Verdana" w:hAnsi="Verdana" w:cs="Microsoft Sans Serif"/>
          <w:b/>
          <w:bCs/>
          <w:sz w:val="28"/>
          <w:szCs w:val="28"/>
          <w:u w:val="single"/>
          <w:lang w:val="en-US"/>
        </w:rPr>
      </w:pPr>
    </w:p>
    <w:p w14:paraId="41EDEAEF" w14:textId="5F5AB115" w:rsidR="004B0B37" w:rsidRDefault="004B0B37" w:rsidP="009D1ACB">
      <w:pPr>
        <w:spacing w:after="0"/>
        <w:rPr>
          <w:rFonts w:ascii="Verdana" w:hAnsi="Verdana" w:cs="Microsoft Sans Serif"/>
          <w:b/>
          <w:bCs/>
          <w:sz w:val="28"/>
          <w:szCs w:val="28"/>
          <w:u w:val="single"/>
          <w:lang w:val="en-US"/>
        </w:rPr>
      </w:pPr>
    </w:p>
    <w:p w14:paraId="35485FCD" w14:textId="349007E7" w:rsidR="004B0B37" w:rsidRDefault="004B0B37" w:rsidP="009D1ACB">
      <w:pPr>
        <w:spacing w:after="0"/>
        <w:rPr>
          <w:rFonts w:ascii="Verdana" w:hAnsi="Verdana" w:cs="Microsoft Sans Serif"/>
          <w:b/>
          <w:bCs/>
          <w:sz w:val="28"/>
          <w:szCs w:val="28"/>
          <w:u w:val="single"/>
          <w:lang w:val="en-US"/>
        </w:rPr>
      </w:pPr>
    </w:p>
    <w:p w14:paraId="148BE6E3" w14:textId="56254E42" w:rsidR="004B0B37" w:rsidRDefault="004B0B37" w:rsidP="009D1ACB">
      <w:pPr>
        <w:spacing w:after="0"/>
        <w:rPr>
          <w:rFonts w:ascii="Verdana" w:hAnsi="Verdana" w:cs="Microsoft Sans Serif"/>
          <w:b/>
          <w:bCs/>
          <w:sz w:val="28"/>
          <w:szCs w:val="28"/>
          <w:u w:val="single"/>
          <w:lang w:val="en-US"/>
        </w:rPr>
      </w:pPr>
    </w:p>
    <w:p w14:paraId="703811DD" w14:textId="32124DF6" w:rsidR="004B0B37" w:rsidRDefault="004B0B37" w:rsidP="009D1ACB">
      <w:pPr>
        <w:spacing w:after="0"/>
        <w:rPr>
          <w:rFonts w:ascii="Verdana" w:hAnsi="Verdana" w:cs="Microsoft Sans Serif"/>
          <w:b/>
          <w:bCs/>
          <w:sz w:val="28"/>
          <w:szCs w:val="28"/>
          <w:u w:val="single"/>
          <w:lang w:val="en-US"/>
        </w:rPr>
      </w:pPr>
    </w:p>
    <w:p w14:paraId="0345A7D1" w14:textId="2243C16A" w:rsidR="004B0B37" w:rsidRDefault="004B0B37" w:rsidP="009D1ACB">
      <w:pPr>
        <w:spacing w:after="0"/>
        <w:rPr>
          <w:rFonts w:ascii="Verdana" w:hAnsi="Verdana" w:cs="Microsoft Sans Serif"/>
          <w:b/>
          <w:bCs/>
          <w:sz w:val="28"/>
          <w:szCs w:val="28"/>
          <w:u w:val="single"/>
          <w:lang w:val="en-US"/>
        </w:rPr>
      </w:pPr>
    </w:p>
    <w:p w14:paraId="1C5FB3BD" w14:textId="1E7F14EE" w:rsidR="004B0B37" w:rsidRDefault="004B0B37" w:rsidP="009D1ACB">
      <w:pPr>
        <w:spacing w:after="0"/>
        <w:rPr>
          <w:rFonts w:ascii="Verdana" w:hAnsi="Verdana" w:cs="Microsoft Sans Serif"/>
          <w:b/>
          <w:bCs/>
          <w:sz w:val="28"/>
          <w:szCs w:val="28"/>
          <w:u w:val="single"/>
          <w:lang w:val="en-US"/>
        </w:rPr>
      </w:pPr>
    </w:p>
    <w:p w14:paraId="0C52BBF1" w14:textId="5D00B8FB" w:rsidR="004B0B37" w:rsidRDefault="004B0B37" w:rsidP="009D1ACB">
      <w:pPr>
        <w:spacing w:after="0"/>
        <w:rPr>
          <w:rFonts w:ascii="Verdana" w:hAnsi="Verdana" w:cs="Microsoft Sans Serif"/>
          <w:b/>
          <w:bCs/>
          <w:sz w:val="28"/>
          <w:szCs w:val="28"/>
          <w:u w:val="single"/>
          <w:lang w:val="en-US"/>
        </w:rPr>
      </w:pPr>
    </w:p>
    <w:p w14:paraId="7FC56A5E" w14:textId="538E9BA6" w:rsidR="004B0B37" w:rsidRDefault="004B0B37" w:rsidP="009D1ACB">
      <w:pPr>
        <w:spacing w:after="0"/>
        <w:rPr>
          <w:rFonts w:ascii="Verdana" w:hAnsi="Verdana" w:cs="Microsoft Sans Serif"/>
          <w:b/>
          <w:bCs/>
          <w:sz w:val="28"/>
          <w:szCs w:val="28"/>
          <w:u w:val="single"/>
          <w:lang w:val="en-US"/>
        </w:rPr>
      </w:pPr>
    </w:p>
    <w:p w14:paraId="20F600C1" w14:textId="1887B09A" w:rsidR="004B0B37" w:rsidRDefault="004B0B37" w:rsidP="009D1ACB">
      <w:pPr>
        <w:spacing w:after="0"/>
        <w:rPr>
          <w:rFonts w:ascii="Verdana" w:hAnsi="Verdana" w:cs="Microsoft Sans Serif"/>
          <w:b/>
          <w:bCs/>
          <w:sz w:val="28"/>
          <w:szCs w:val="28"/>
          <w:u w:val="single"/>
          <w:lang w:val="en-US"/>
        </w:rPr>
      </w:pPr>
    </w:p>
    <w:p w14:paraId="288EB82C" w14:textId="063C3A9E" w:rsidR="004B0B37" w:rsidRDefault="004B0B37" w:rsidP="009D1ACB">
      <w:pPr>
        <w:spacing w:after="0"/>
        <w:rPr>
          <w:rFonts w:ascii="Verdana" w:hAnsi="Verdana" w:cs="Microsoft Sans Serif"/>
          <w:b/>
          <w:bCs/>
          <w:sz w:val="28"/>
          <w:szCs w:val="28"/>
          <w:u w:val="single"/>
          <w:lang w:val="en-US"/>
        </w:rPr>
      </w:pPr>
    </w:p>
    <w:p w14:paraId="4FA16F94" w14:textId="7F4252BC" w:rsidR="004B0B37" w:rsidRDefault="004B0B37" w:rsidP="009D1ACB">
      <w:pPr>
        <w:spacing w:after="0"/>
        <w:rPr>
          <w:rFonts w:ascii="Verdana" w:hAnsi="Verdana" w:cs="Microsoft Sans Serif"/>
          <w:b/>
          <w:bCs/>
          <w:sz w:val="28"/>
          <w:szCs w:val="28"/>
          <w:u w:val="single"/>
          <w:lang w:val="en-US"/>
        </w:rPr>
      </w:pPr>
    </w:p>
    <w:p w14:paraId="2E6CEB90" w14:textId="2395B121" w:rsidR="004B0B37" w:rsidRDefault="004B0B37" w:rsidP="009D1ACB">
      <w:pPr>
        <w:spacing w:after="0"/>
        <w:rPr>
          <w:rFonts w:ascii="Verdana" w:hAnsi="Verdana" w:cs="Microsoft Sans Serif"/>
          <w:b/>
          <w:bCs/>
          <w:sz w:val="28"/>
          <w:szCs w:val="28"/>
          <w:u w:val="single"/>
          <w:lang w:val="en-US"/>
        </w:rPr>
      </w:pPr>
    </w:p>
    <w:p w14:paraId="40B91335" w14:textId="1722B864" w:rsidR="004B0B37" w:rsidRDefault="004B0B37" w:rsidP="009D1ACB">
      <w:pPr>
        <w:spacing w:after="0"/>
        <w:rPr>
          <w:rFonts w:ascii="Verdana" w:hAnsi="Verdana" w:cs="Microsoft Sans Serif"/>
          <w:b/>
          <w:bCs/>
          <w:sz w:val="28"/>
          <w:szCs w:val="28"/>
          <w:u w:val="single"/>
          <w:lang w:val="en-US"/>
        </w:rPr>
      </w:pPr>
    </w:p>
    <w:p w14:paraId="2A088987" w14:textId="2490D889" w:rsidR="004B0B37" w:rsidRDefault="004B0B37" w:rsidP="009D1ACB">
      <w:pPr>
        <w:spacing w:after="0"/>
        <w:rPr>
          <w:rFonts w:ascii="Verdana" w:hAnsi="Verdana" w:cs="Microsoft Sans Serif"/>
          <w:b/>
          <w:bCs/>
          <w:sz w:val="28"/>
          <w:szCs w:val="28"/>
          <w:u w:val="single"/>
          <w:lang w:val="en-US"/>
        </w:rPr>
      </w:pPr>
    </w:p>
    <w:p w14:paraId="63CFC719" w14:textId="3516074A" w:rsidR="004B0B37" w:rsidRDefault="004B0B37" w:rsidP="009D1ACB">
      <w:pPr>
        <w:spacing w:after="0"/>
        <w:rPr>
          <w:rFonts w:ascii="Verdana" w:hAnsi="Verdana" w:cs="Microsoft Sans Serif"/>
          <w:b/>
          <w:bCs/>
          <w:sz w:val="28"/>
          <w:szCs w:val="28"/>
          <w:u w:val="single"/>
          <w:lang w:val="en-US"/>
        </w:rPr>
      </w:pPr>
    </w:p>
    <w:p w14:paraId="2922695E" w14:textId="77777777" w:rsidR="004B0B37" w:rsidRDefault="004B0B37" w:rsidP="009D1ACB">
      <w:pPr>
        <w:spacing w:after="0"/>
        <w:rPr>
          <w:rFonts w:ascii="Verdana" w:hAnsi="Verdana" w:cs="Microsoft Sans Serif"/>
          <w:b/>
          <w:bCs/>
          <w:sz w:val="28"/>
          <w:szCs w:val="28"/>
          <w:u w:val="single"/>
          <w:lang w:val="en-US"/>
        </w:rPr>
      </w:pPr>
    </w:p>
    <w:p w14:paraId="784E08A0" w14:textId="64ADE04D" w:rsidR="00713728" w:rsidRDefault="00713728" w:rsidP="009D1ACB">
      <w:pPr>
        <w:spacing w:after="0"/>
        <w:rPr>
          <w:rFonts w:ascii="Verdana" w:hAnsi="Verdana" w:cs="Microsoft Sans Serif"/>
          <w:b/>
          <w:bCs/>
          <w:sz w:val="28"/>
          <w:szCs w:val="28"/>
          <w:u w:val="single"/>
          <w:lang w:val="en-US"/>
        </w:rPr>
      </w:pPr>
    </w:p>
    <w:p w14:paraId="7D82E5AD" w14:textId="6043A5A9" w:rsidR="00713728" w:rsidRDefault="00713728" w:rsidP="009D1ACB">
      <w:pPr>
        <w:spacing w:after="0"/>
        <w:rPr>
          <w:rFonts w:ascii="Verdana" w:hAnsi="Verdana" w:cs="Microsoft Sans Serif"/>
          <w:b/>
          <w:bCs/>
          <w:sz w:val="28"/>
          <w:szCs w:val="28"/>
          <w:u w:val="single"/>
          <w:lang w:val="en-US"/>
        </w:rPr>
      </w:pPr>
    </w:p>
    <w:p w14:paraId="4893D1EA" w14:textId="040173D2" w:rsidR="00713728" w:rsidRDefault="00713728" w:rsidP="009D1ACB">
      <w:pPr>
        <w:spacing w:after="0"/>
        <w:rPr>
          <w:rFonts w:ascii="Verdana" w:hAnsi="Verdana" w:cs="Microsoft Sans Serif"/>
          <w:b/>
          <w:bCs/>
          <w:sz w:val="28"/>
          <w:szCs w:val="28"/>
          <w:u w:val="single"/>
          <w:lang w:val="en-US"/>
        </w:rPr>
      </w:pPr>
    </w:p>
    <w:p w14:paraId="2767F214" w14:textId="122E0B1F" w:rsidR="00713728" w:rsidRDefault="00713728" w:rsidP="009D1ACB">
      <w:pPr>
        <w:spacing w:after="0"/>
        <w:rPr>
          <w:rFonts w:ascii="Verdana" w:hAnsi="Verdana" w:cs="Microsoft Sans Serif"/>
          <w:b/>
          <w:bCs/>
          <w:sz w:val="28"/>
          <w:szCs w:val="28"/>
          <w:u w:val="single"/>
          <w:lang w:val="en-US"/>
        </w:rPr>
      </w:pPr>
    </w:p>
    <w:p w14:paraId="05A61C1D" w14:textId="69A50F57" w:rsidR="00713728" w:rsidRDefault="00713728" w:rsidP="009D1ACB">
      <w:pPr>
        <w:spacing w:after="0"/>
        <w:rPr>
          <w:rFonts w:ascii="Verdana" w:hAnsi="Verdana" w:cs="Microsoft Sans Serif"/>
          <w:b/>
          <w:bCs/>
          <w:sz w:val="28"/>
          <w:szCs w:val="28"/>
          <w:u w:val="single"/>
          <w:lang w:val="en-US"/>
        </w:rPr>
      </w:pPr>
    </w:p>
    <w:p w14:paraId="05008B33" w14:textId="77777777" w:rsidR="00734EA5" w:rsidRDefault="00734EA5" w:rsidP="009D1ACB">
      <w:pPr>
        <w:spacing w:after="0"/>
        <w:rPr>
          <w:rFonts w:ascii="Verdana" w:hAnsi="Verdana" w:cs="Microsoft Sans Serif"/>
          <w:b/>
          <w:bCs/>
          <w:sz w:val="28"/>
          <w:szCs w:val="28"/>
          <w:u w:val="single"/>
          <w:lang w:val="en-US"/>
        </w:rPr>
      </w:pPr>
    </w:p>
    <w:p w14:paraId="2242308C" w14:textId="7C454E40" w:rsidR="001A6763" w:rsidRDefault="001A6763"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3)</w:t>
      </w:r>
    </w:p>
    <w:p w14:paraId="5D5C4FB5" w14:textId="77777777" w:rsidR="001A6763" w:rsidRDefault="001A6763" w:rsidP="001A6763">
      <w:pPr>
        <w:spacing w:after="0"/>
        <w:rPr>
          <w:rFonts w:ascii="Lucida Console" w:hAnsi="Lucida Console" w:cs="Microsoft Sans Serif"/>
          <w:sz w:val="18"/>
          <w:szCs w:val="18"/>
          <w:lang w:val="en-US"/>
        </w:rPr>
      </w:pPr>
    </w:p>
    <w:p w14:paraId="5A28F01D" w14:textId="6996E857" w:rsidR="00C20B4B" w:rsidRDefault="00C20B4B" w:rsidP="001A6763">
      <w:pPr>
        <w:spacing w:after="0"/>
        <w:rPr>
          <w:rFonts w:ascii="Lucida Console" w:hAnsi="Lucida Console" w:cs="Microsoft Sans Serif"/>
          <w:sz w:val="18"/>
          <w:szCs w:val="18"/>
          <w:lang w:val="en-US"/>
        </w:rPr>
        <w:sectPr w:rsidR="00C20B4B" w:rsidSect="001B33BE">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3A313178" w14:textId="1259E032"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#include&lt;stdio.h&gt;</w:t>
      </w:r>
    </w:p>
    <w:p w14:paraId="0C43A30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#include&lt;string.h&gt;</w:t>
      </w:r>
    </w:p>
    <w:p w14:paraId="19D24CF7" w14:textId="028CA821"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 xml:space="preserve">#define MAX </w:t>
      </w:r>
      <w:r w:rsidR="00734EA5">
        <w:rPr>
          <w:rFonts w:ascii="Lucida Console" w:hAnsi="Lucida Console" w:cs="Microsoft Sans Serif"/>
          <w:sz w:val="18"/>
          <w:szCs w:val="18"/>
          <w:lang w:val="en-US"/>
        </w:rPr>
        <w:t>5</w:t>
      </w:r>
    </w:p>
    <w:p w14:paraId="33DF582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#define HASH(x)(x%MAX)</w:t>
      </w:r>
    </w:p>
    <w:p w14:paraId="1A45A16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#define HASH2(x)(7-(x%MAX))</w:t>
      </w:r>
    </w:p>
    <w:p w14:paraId="7C4D4F4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#define DUPLICATE printf("DUPLICATE ELEMENT\n")</w:t>
      </w:r>
    </w:p>
    <w:p w14:paraId="3CE6F10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#define SPACE printf("          ")</w:t>
      </w:r>
    </w:p>
    <w:p w14:paraId="02B9167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#define LINE printf("----------------------------------")</w:t>
      </w:r>
    </w:p>
    <w:p w14:paraId="119FE8A4" w14:textId="77777777" w:rsidR="001A6763" w:rsidRPr="001A6763" w:rsidRDefault="001A6763" w:rsidP="001A6763">
      <w:pPr>
        <w:spacing w:after="0"/>
        <w:rPr>
          <w:rFonts w:ascii="Lucida Console" w:hAnsi="Lucida Console" w:cs="Microsoft Sans Serif"/>
          <w:sz w:val="18"/>
          <w:szCs w:val="18"/>
          <w:lang w:val="en-US"/>
        </w:rPr>
      </w:pPr>
    </w:p>
    <w:p w14:paraId="3EAC966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enum RecordType{EMPTY,OCCUPIED,DELETED};</w:t>
      </w:r>
    </w:p>
    <w:p w14:paraId="7E12A815" w14:textId="77777777" w:rsidR="001A6763" w:rsidRPr="001A6763" w:rsidRDefault="001A6763" w:rsidP="001A6763">
      <w:pPr>
        <w:spacing w:after="0"/>
        <w:rPr>
          <w:rFonts w:ascii="Lucida Console" w:hAnsi="Lucida Console" w:cs="Microsoft Sans Serif"/>
          <w:sz w:val="18"/>
          <w:szCs w:val="18"/>
          <w:lang w:val="en-US"/>
        </w:rPr>
      </w:pPr>
    </w:p>
    <w:p w14:paraId="2CC7367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struct candidate</w:t>
      </w:r>
    </w:p>
    <w:p w14:paraId="7180A75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6FA01B4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char name[20];</w:t>
      </w:r>
    </w:p>
    <w:p w14:paraId="6C43640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idd;</w:t>
      </w:r>
    </w:p>
    <w:p w14:paraId="70608C3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42F13FE7" w14:textId="77777777" w:rsidR="001A6763" w:rsidRPr="001A6763" w:rsidRDefault="001A6763" w:rsidP="001A6763">
      <w:pPr>
        <w:spacing w:after="0"/>
        <w:rPr>
          <w:rFonts w:ascii="Lucida Console" w:hAnsi="Lucida Console" w:cs="Microsoft Sans Serif"/>
          <w:sz w:val="18"/>
          <w:szCs w:val="18"/>
          <w:lang w:val="en-US"/>
        </w:rPr>
      </w:pPr>
    </w:p>
    <w:p w14:paraId="3C2D53D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struct record</w:t>
      </w:r>
    </w:p>
    <w:p w14:paraId="31F7220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70E1FB4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struct candidate info;</w:t>
      </w:r>
    </w:p>
    <w:p w14:paraId="2870BEB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enum RecordType status;</w:t>
      </w:r>
    </w:p>
    <w:p w14:paraId="08520F2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4F1B6737" w14:textId="77777777" w:rsidR="001A6763" w:rsidRPr="001A6763" w:rsidRDefault="001A6763" w:rsidP="001A6763">
      <w:pPr>
        <w:spacing w:after="0"/>
        <w:rPr>
          <w:rFonts w:ascii="Lucida Console" w:hAnsi="Lucida Console" w:cs="Microsoft Sans Serif"/>
          <w:sz w:val="18"/>
          <w:szCs w:val="18"/>
          <w:lang w:val="en-US"/>
        </w:rPr>
      </w:pPr>
    </w:p>
    <w:p w14:paraId="695376F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void insert(struct candidate x,struct record table[])</w:t>
      </w:r>
    </w:p>
    <w:p w14:paraId="4208586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5533F30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location;</w:t>
      </w:r>
    </w:p>
    <w:p w14:paraId="44FF59A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i,key,h;</w:t>
      </w:r>
    </w:p>
    <w:p w14:paraId="131FADD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key=x.idd;</w:t>
      </w:r>
    </w:p>
    <w:p w14:paraId="415CFE3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2790D65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h=HASH(x.idd);</w:t>
      </w:r>
    </w:p>
    <w:p w14:paraId="7A7BFCC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location=h;</w:t>
      </w:r>
    </w:p>
    <w:p w14:paraId="019D667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6E1339DE" w14:textId="50740676"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for(i=1;i!=MAX-1;i++){</w:t>
      </w:r>
    </w:p>
    <w:p w14:paraId="729FF6F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if((table[location].status==EMPTY)||(table[location].status==DELETED))</w:t>
      </w:r>
    </w:p>
    <w:p w14:paraId="7DD246F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06F90E2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table[location].info.idd=x.idd;</w:t>
      </w:r>
    </w:p>
    <w:p w14:paraId="1B9FDBD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strcpy(table[location].info.name,x.name);</w:t>
      </w:r>
    </w:p>
    <w:p w14:paraId="5EC15E0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printf("RECORD ENTERED SUCCESSFULLY\n\n");</w:t>
      </w:r>
    </w:p>
    <w:p w14:paraId="3B41491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table[location].status=OCCUPIED;</w:t>
      </w:r>
    </w:p>
    <w:p w14:paraId="529D348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return;</w:t>
      </w:r>
    </w:p>
    <w:p w14:paraId="73F4AB4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0C5ACDC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if(table[location].info.idd==key)</w:t>
      </w:r>
    </w:p>
    <w:p w14:paraId="129449B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{DUPLICATE;return;}</w:t>
      </w:r>
    </w:p>
    <w:p w14:paraId="5DDDD5B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225BAEB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324A339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location=(h+(i*HASH2(key)))%MAX;</w:t>
      </w:r>
    </w:p>
    <w:p w14:paraId="63A9050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66330F6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4FE3845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printf("TABLE OVERFLOW\n");</w:t>
      </w:r>
    </w:p>
    <w:p w14:paraId="6657E85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55797EC4" w14:textId="77777777" w:rsidR="001A6763" w:rsidRPr="001A6763" w:rsidRDefault="001A6763" w:rsidP="001A6763">
      <w:pPr>
        <w:spacing w:after="0"/>
        <w:rPr>
          <w:rFonts w:ascii="Lucida Console" w:hAnsi="Lucida Console" w:cs="Microsoft Sans Serif"/>
          <w:sz w:val="18"/>
          <w:szCs w:val="18"/>
          <w:lang w:val="en-US"/>
        </w:rPr>
      </w:pPr>
    </w:p>
    <w:p w14:paraId="3100F64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void display(struct record table[])</w:t>
      </w:r>
    </w:p>
    <w:p w14:paraId="0CF4C9C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25EE864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w:t>
      </w:r>
    </w:p>
    <w:p w14:paraId="4AA3271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printf("\n_________CANDIDATE LIST___________\n");</w:t>
      </w:r>
    </w:p>
    <w:p w14:paraId="701F858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printf("HASH ");SPACE;</w:t>
      </w:r>
    </w:p>
    <w:p w14:paraId="0451922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printf("ID");SPACE;</w:t>
      </w:r>
    </w:p>
    <w:p w14:paraId="48600E5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printf("NAME\n");</w:t>
      </w:r>
    </w:p>
    <w:p w14:paraId="2812562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6280D5E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for(i=0;i!=MAX-1;i++)</w:t>
      </w:r>
    </w:p>
    <w:p w14:paraId="039A41A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4FD480F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printf("%d ",i+1);</w:t>
      </w:r>
    </w:p>
    <w:p w14:paraId="2665A9B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if(table[i].status==OCCUPIED)</w:t>
      </w:r>
    </w:p>
    <w:p w14:paraId="4EF473D1" w14:textId="5328DAB2"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printf("%14.d",table[i].info.idd);SPACE;</w:t>
      </w:r>
    </w:p>
    <w:p w14:paraId="130BF25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 %s",table[i].info.name);</w:t>
      </w:r>
    </w:p>
    <w:p w14:paraId="4C5BDBA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w:t>
      </w:r>
    </w:p>
    <w:p w14:paraId="7B06616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3ED4383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else if(table[i].status==DELETED)</w:t>
      </w:r>
    </w:p>
    <w:p w14:paraId="6E7D50A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588BD2C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SPACE;SPACE;</w:t>
      </w:r>
    </w:p>
    <w:p w14:paraId="0721506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     DELTED\n");</w:t>
      </w:r>
    </w:p>
    <w:p w14:paraId="2415E61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7728F16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else</w:t>
      </w:r>
    </w:p>
    <w:p w14:paraId="78C299B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5C91023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SPACE;SPACE;</w:t>
      </w:r>
    </w:p>
    <w:p w14:paraId="420FAD8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     EMPTY\n");</w:t>
      </w:r>
    </w:p>
    <w:p w14:paraId="6E803BC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48821C2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427FF74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423E9EE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LINE;</w:t>
      </w:r>
    </w:p>
    <w:p w14:paraId="30CF3AD3" w14:textId="5413CDDA"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19108BB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int search(struct record table[],int key)</w:t>
      </w:r>
    </w:p>
    <w:p w14:paraId="2ACBD36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6878EE0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w:t>
      </w:r>
    </w:p>
    <w:p w14:paraId="0251634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h,location;</w:t>
      </w:r>
    </w:p>
    <w:p w14:paraId="075B877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h=HASH(key);</w:t>
      </w:r>
    </w:p>
    <w:p w14:paraId="5D68E22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location=h;</w:t>
      </w:r>
    </w:p>
    <w:p w14:paraId="1BB9080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247556C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for(i=1;i!=MAX;i++)</w:t>
      </w:r>
    </w:p>
    <w:p w14:paraId="448FA5A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55D3C85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if(table[location].info.idd==key)</w:t>
      </w:r>
    </w:p>
    <w:p w14:paraId="38B8CFE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return location;</w:t>
      </w:r>
    </w:p>
    <w:p w14:paraId="250C89C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else if(table[location].status==EMPTY)</w:t>
      </w:r>
    </w:p>
    <w:p w14:paraId="6D0EDF0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return -1;</w:t>
      </w:r>
    </w:p>
    <w:p w14:paraId="6E8FD94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location=(h+(i*HASH2(key)))%MAX;</w:t>
      </w:r>
    </w:p>
    <w:p w14:paraId="1F90484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7D307AA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return -1;</w:t>
      </w:r>
    </w:p>
    <w:p w14:paraId="497FCB53" w14:textId="1CFA9431"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46A7FEB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void del(struct record table[])</w:t>
      </w:r>
    </w:p>
    <w:p w14:paraId="35E3FBA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063A774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i,key;</w:t>
      </w:r>
    </w:p>
    <w:p w14:paraId="0BFEECC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location;</w:t>
      </w:r>
    </w:p>
    <w:p w14:paraId="4DCE968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097101F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lastRenderedPageBreak/>
        <w:tab/>
        <w:t>printf("ENTER CANDIDATE ID NUMBER TO BE DELETED: ");</w:t>
      </w:r>
    </w:p>
    <w:p w14:paraId="4F6573E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scanf("%d",&amp;key);</w:t>
      </w:r>
    </w:p>
    <w:p w14:paraId="021BC1C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location=search(table,key);</w:t>
      </w:r>
    </w:p>
    <w:p w14:paraId="7DE5C1D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if(location==-1)</w:t>
      </w:r>
    </w:p>
    <w:p w14:paraId="724B1B9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printf("CANDIDATE NAME NOT PRSENT IN THE LIST\n");</w:t>
      </w:r>
    </w:p>
    <w:p w14:paraId="466D8A2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else</w:t>
      </w:r>
    </w:p>
    <w:p w14:paraId="735ACDF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7D9C72F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 xml:space="preserve">  table[location].status=DELETED;</w:t>
      </w:r>
    </w:p>
    <w:p w14:paraId="75F35FD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 xml:space="preserve">  printf("RECORD DELETED\n");</w:t>
      </w:r>
    </w:p>
    <w:p w14:paraId="14B0D3E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5EBD6D0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240C7CE9" w14:textId="77777777" w:rsidR="001A6763" w:rsidRPr="001A6763" w:rsidRDefault="001A6763" w:rsidP="001A6763">
      <w:pPr>
        <w:spacing w:after="0"/>
        <w:rPr>
          <w:rFonts w:ascii="Lucida Console" w:hAnsi="Lucida Console" w:cs="Microsoft Sans Serif"/>
          <w:sz w:val="18"/>
          <w:szCs w:val="18"/>
          <w:lang w:val="en-US"/>
        </w:rPr>
      </w:pPr>
    </w:p>
    <w:p w14:paraId="0E20C88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int main()</w:t>
      </w:r>
    </w:p>
    <w:p w14:paraId="1ABA446E"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76DFF1D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int i,c,l,z;</w:t>
      </w:r>
    </w:p>
    <w:p w14:paraId="084CF888"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struct record table[MAX];</w:t>
      </w:r>
    </w:p>
    <w:p w14:paraId="0BE73AF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struct candidate x;</w:t>
      </w:r>
    </w:p>
    <w:p w14:paraId="40CE137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for(i=0;i&lt;MAX;i++)</w:t>
      </w:r>
    </w:p>
    <w:p w14:paraId="3CCD67C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table[i].status=EMPTY;</w:t>
      </w:r>
    </w:p>
    <w:p w14:paraId="2F12922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767D0A9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360B9CA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while(1)</w:t>
      </w:r>
    </w:p>
    <w:p w14:paraId="76852780" w14:textId="20748035"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6D49573A" w14:textId="581BF2FE"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printf("\n____ELECTION CANDIDATE LIST______\n");</w:t>
      </w:r>
    </w:p>
    <w:p w14:paraId="31A4447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printf("\n1: INSERT\n");</w:t>
      </w:r>
    </w:p>
    <w:p w14:paraId="05E3F8A1"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printf("2: DISPLAY:\n");</w:t>
      </w:r>
    </w:p>
    <w:p w14:paraId="15C5F91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printf("3: SEARCH\n");</w:t>
      </w:r>
      <w:r w:rsidRPr="001A6763">
        <w:rPr>
          <w:rFonts w:ascii="Lucida Console" w:hAnsi="Lucida Console" w:cs="Microsoft Sans Serif"/>
          <w:sz w:val="18"/>
          <w:szCs w:val="18"/>
          <w:lang w:val="en-US"/>
        </w:rPr>
        <w:tab/>
      </w:r>
    </w:p>
    <w:p w14:paraId="66F13DC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printf("4: DELETE\n");LINE;</w:t>
      </w:r>
    </w:p>
    <w:p w14:paraId="4FDB8FA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printf("\nENTER CHOICE: ");</w:t>
      </w:r>
    </w:p>
    <w:p w14:paraId="3523A2E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scanf("%d",&amp;c);</w:t>
      </w:r>
    </w:p>
    <w:p w14:paraId="332D8DE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w:t>
      </w:r>
    </w:p>
    <w:p w14:paraId="75AA894C" w14:textId="26D9A05B"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2A621E6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switch(c)</w:t>
      </w:r>
    </w:p>
    <w:p w14:paraId="1134F73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37FCA96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case 1:</w:t>
      </w:r>
    </w:p>
    <w:p w14:paraId="72FAFB7A"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printf("ENTER CANDIDATE NAME: ");</w:t>
      </w:r>
    </w:p>
    <w:p w14:paraId="218E6039"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scanf("%s",&amp;x.name);</w:t>
      </w:r>
    </w:p>
    <w:p w14:paraId="6E0E299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printf("ENTER CANDIDATE ID: ");</w:t>
      </w:r>
    </w:p>
    <w:p w14:paraId="305DAF1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scanf("%d",&amp;x.idd);</w:t>
      </w:r>
    </w:p>
    <w:p w14:paraId="1512D24F"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insert(x,table);</w:t>
      </w:r>
    </w:p>
    <w:p w14:paraId="0E1AE91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break;</w:t>
      </w:r>
    </w:p>
    <w:p w14:paraId="396C8FF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14DAC4B4"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case 2:</w:t>
      </w:r>
    </w:p>
    <w:p w14:paraId="27B8F10D"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display(table);</w:t>
      </w:r>
    </w:p>
    <w:p w14:paraId="7D045A62"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break;</w:t>
      </w:r>
    </w:p>
    <w:p w14:paraId="2B0C599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13D4BBD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case 3:</w:t>
      </w:r>
    </w:p>
    <w:p w14:paraId="6335CD83"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printf("ENTER ID: ");</w:t>
      </w:r>
    </w:p>
    <w:p w14:paraId="221A0836"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scanf("%d",&amp;l);</w:t>
      </w:r>
    </w:p>
    <w:p w14:paraId="0259E061" w14:textId="4A953123"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z=search(table,l);</w:t>
      </w:r>
    </w:p>
    <w:p w14:paraId="4D01A747"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if(z==-1)</w:t>
      </w:r>
    </w:p>
    <w:p w14:paraId="537B37EB" w14:textId="6F25CB2D"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w:t>
      </w:r>
      <w:r w:rsidR="00CF29C8">
        <w:rPr>
          <w:rFonts w:ascii="Lucida Console" w:hAnsi="Lucida Console" w:cs="Microsoft Sans Serif"/>
          <w:sz w:val="18"/>
          <w:szCs w:val="18"/>
          <w:lang w:val="en-US"/>
        </w:rPr>
        <w:t xml:space="preserve">CANDIDATE </w:t>
      </w:r>
      <w:r w:rsidRPr="001A6763">
        <w:rPr>
          <w:rFonts w:ascii="Lucida Console" w:hAnsi="Lucida Console" w:cs="Microsoft Sans Serif"/>
          <w:sz w:val="18"/>
          <w:szCs w:val="18"/>
          <w:lang w:val="en-US"/>
        </w:rPr>
        <w:t>DEETS NOT PRESENT: ");</w:t>
      </w:r>
    </w:p>
    <w:p w14:paraId="391D1D25"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else</w:t>
      </w:r>
    </w:p>
    <w:p w14:paraId="2CF3E81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241A7C9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printf("NAME: %s\tID: %d\n",table[z].info.name,table[z].info.idd);</w:t>
      </w:r>
    </w:p>
    <w:p w14:paraId="2729767B"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7CB3222C"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p>
    <w:p w14:paraId="61F4BC6D" w14:textId="4D7463CF"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break;</w:t>
      </w:r>
    </w:p>
    <w:p w14:paraId="04ED8089" w14:textId="4532F98D"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case 4:</w:t>
      </w:r>
    </w:p>
    <w:p w14:paraId="2668C091" w14:textId="28DF85EA"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del(table);</w:t>
      </w:r>
    </w:p>
    <w:p w14:paraId="1BB04861" w14:textId="57F14FB4"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break;</w:t>
      </w:r>
    </w:p>
    <w:p w14:paraId="1B995A3B" w14:textId="73561CA6"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r w:rsidRPr="001A6763">
        <w:rPr>
          <w:rFonts w:ascii="Lucida Console" w:hAnsi="Lucida Console" w:cs="Microsoft Sans Serif"/>
          <w:sz w:val="18"/>
          <w:szCs w:val="18"/>
          <w:lang w:val="en-US"/>
        </w:rPr>
        <w:tab/>
        <w:t>}</w:t>
      </w:r>
    </w:p>
    <w:p w14:paraId="65274154" w14:textId="44CC6A51"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t>}</w:t>
      </w:r>
    </w:p>
    <w:p w14:paraId="2E0220B0" w14:textId="77777777"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ab/>
      </w:r>
    </w:p>
    <w:p w14:paraId="5C271711" w14:textId="22ACCC5E" w:rsidR="001A6763" w:rsidRPr="001A6763" w:rsidRDefault="001A6763" w:rsidP="001A6763">
      <w:pPr>
        <w:spacing w:after="0"/>
        <w:rPr>
          <w:rFonts w:ascii="Lucida Console" w:hAnsi="Lucida Console" w:cs="Microsoft Sans Serif"/>
          <w:sz w:val="18"/>
          <w:szCs w:val="18"/>
          <w:lang w:val="en-US"/>
        </w:rPr>
      </w:pPr>
      <w:r w:rsidRPr="001A6763">
        <w:rPr>
          <w:rFonts w:ascii="Lucida Console" w:hAnsi="Lucida Console" w:cs="Microsoft Sans Serif"/>
          <w:sz w:val="18"/>
          <w:szCs w:val="18"/>
          <w:lang w:val="en-US"/>
        </w:rPr>
        <w:t>}</w:t>
      </w:r>
    </w:p>
    <w:p w14:paraId="6F906AB0" w14:textId="77777777" w:rsidR="001A6763" w:rsidRDefault="001A6763" w:rsidP="009D1ACB">
      <w:pPr>
        <w:spacing w:after="0"/>
        <w:rPr>
          <w:rFonts w:ascii="Verdana" w:hAnsi="Verdana" w:cs="Microsoft Sans Serif"/>
          <w:b/>
          <w:bCs/>
          <w:sz w:val="28"/>
          <w:szCs w:val="28"/>
          <w:u w:val="single"/>
          <w:lang w:val="en-US"/>
        </w:rPr>
        <w:sectPr w:rsidR="001A6763" w:rsidSect="001A6763">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37C2E6B0" w14:textId="7519EBDB" w:rsidR="00CE5D90" w:rsidRDefault="00CE5D90" w:rsidP="00713728">
      <w:pPr>
        <w:spacing w:after="0"/>
        <w:rPr>
          <w:rFonts w:ascii="Verdana" w:hAnsi="Verdana" w:cs="Microsoft Sans Serif"/>
          <w:b/>
          <w:bCs/>
          <w:sz w:val="28"/>
          <w:szCs w:val="28"/>
          <w:u w:val="single"/>
          <w:lang w:val="en-US"/>
        </w:rPr>
      </w:pPr>
    </w:p>
    <w:p w14:paraId="498CD870" w14:textId="4260B85F" w:rsidR="00713728" w:rsidRDefault="00CE5D90" w:rsidP="00713728">
      <w:pPr>
        <w:spacing w:after="0"/>
        <w:rPr>
          <w:rFonts w:ascii="Verdana" w:hAnsi="Verdana" w:cs="Microsoft Sans Serif"/>
          <w:b/>
          <w:bCs/>
          <w:sz w:val="28"/>
          <w:szCs w:val="28"/>
          <w:u w:val="single"/>
          <w:lang w:val="en-US"/>
        </w:rPr>
      </w:pPr>
      <w:r w:rsidRPr="00304393">
        <w:rPr>
          <w:rFonts w:ascii="Verdana" w:hAnsi="Verdana" w:cs="Microsoft Sans Serif"/>
          <w:b/>
          <w:bCs/>
          <w:noProof/>
          <w:sz w:val="28"/>
          <w:szCs w:val="28"/>
          <w:lang w:val="en-US"/>
        </w:rPr>
        <w:drawing>
          <wp:anchor distT="0" distB="0" distL="114300" distR="114300" simplePos="0" relativeHeight="251668480" behindDoc="0" locked="0" layoutInCell="1" allowOverlap="1" wp14:anchorId="5DAC54D1" wp14:editId="5D19951D">
            <wp:simplePos x="0" y="0"/>
            <wp:positionH relativeFrom="column">
              <wp:posOffset>3185160</wp:posOffset>
            </wp:positionH>
            <wp:positionV relativeFrom="paragraph">
              <wp:posOffset>135890</wp:posOffset>
            </wp:positionV>
            <wp:extent cx="1554480" cy="2385060"/>
            <wp:effectExtent l="0" t="0" r="762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54480" cy="2385060"/>
                    </a:xfrm>
                    <a:prstGeom prst="rect">
                      <a:avLst/>
                    </a:prstGeom>
                  </pic:spPr>
                </pic:pic>
              </a:graphicData>
            </a:graphic>
            <wp14:sizeRelH relativeFrom="margin">
              <wp14:pctWidth>0</wp14:pctWidth>
            </wp14:sizeRelH>
            <wp14:sizeRelV relativeFrom="margin">
              <wp14:pctHeight>0</wp14:pctHeight>
            </wp14:sizeRelV>
          </wp:anchor>
        </w:drawing>
      </w:r>
      <w:r w:rsidRPr="00304393">
        <w:rPr>
          <w:rFonts w:ascii="Verdana" w:hAnsi="Verdana" w:cs="Microsoft Sans Serif"/>
          <w:b/>
          <w:bCs/>
          <w:noProof/>
          <w:sz w:val="28"/>
          <w:szCs w:val="28"/>
          <w:lang w:val="en-US"/>
        </w:rPr>
        <w:drawing>
          <wp:anchor distT="0" distB="0" distL="114300" distR="114300" simplePos="0" relativeHeight="251667456" behindDoc="0" locked="0" layoutInCell="1" allowOverlap="1" wp14:anchorId="6C8AAD2A" wp14:editId="19BB78CF">
            <wp:simplePos x="0" y="0"/>
            <wp:positionH relativeFrom="column">
              <wp:posOffset>1219200</wp:posOffset>
            </wp:positionH>
            <wp:positionV relativeFrom="paragraph">
              <wp:posOffset>100965</wp:posOffset>
            </wp:positionV>
            <wp:extent cx="1623060" cy="3111817"/>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23060" cy="3111817"/>
                    </a:xfrm>
                    <a:prstGeom prst="rect">
                      <a:avLst/>
                    </a:prstGeom>
                  </pic:spPr>
                </pic:pic>
              </a:graphicData>
            </a:graphic>
            <wp14:sizeRelH relativeFrom="margin">
              <wp14:pctWidth>0</wp14:pctWidth>
            </wp14:sizeRelH>
            <wp14:sizeRelV relativeFrom="margin">
              <wp14:pctHeight>0</wp14:pctHeight>
            </wp14:sizeRelV>
          </wp:anchor>
        </w:drawing>
      </w:r>
      <w:r w:rsidR="00713728">
        <w:rPr>
          <w:rFonts w:ascii="Verdana" w:hAnsi="Verdana" w:cs="Microsoft Sans Serif"/>
          <w:b/>
          <w:bCs/>
          <w:sz w:val="28"/>
          <w:szCs w:val="28"/>
          <w:u w:val="single"/>
          <w:lang w:val="en-US"/>
        </w:rPr>
        <w:t>OUTPUT</w:t>
      </w:r>
    </w:p>
    <w:p w14:paraId="16C6C804" w14:textId="7E6285A7" w:rsidR="00EF559B" w:rsidRDefault="00EF559B" w:rsidP="009D1ACB">
      <w:pPr>
        <w:spacing w:after="0"/>
        <w:rPr>
          <w:rFonts w:ascii="Verdana" w:hAnsi="Verdana" w:cs="Microsoft Sans Serif"/>
          <w:b/>
          <w:bCs/>
          <w:sz w:val="28"/>
          <w:szCs w:val="28"/>
          <w:u w:val="single"/>
          <w:lang w:val="en-US"/>
        </w:rPr>
      </w:pPr>
    </w:p>
    <w:p w14:paraId="7D2F6558" w14:textId="03E77CDE" w:rsidR="00235E23" w:rsidRDefault="00235E23" w:rsidP="009D1ACB">
      <w:pPr>
        <w:spacing w:after="0"/>
        <w:rPr>
          <w:rFonts w:ascii="Verdana" w:hAnsi="Verdana" w:cs="Microsoft Sans Serif"/>
          <w:b/>
          <w:bCs/>
          <w:sz w:val="28"/>
          <w:szCs w:val="28"/>
          <w:u w:val="single"/>
          <w:lang w:val="en-US"/>
        </w:rPr>
      </w:pPr>
    </w:p>
    <w:p w14:paraId="6EA70625" w14:textId="78343C4B" w:rsidR="001C6EC2" w:rsidRDefault="001C6EC2" w:rsidP="009D1ACB">
      <w:pPr>
        <w:spacing w:after="0"/>
        <w:rPr>
          <w:rFonts w:ascii="Verdana" w:hAnsi="Verdana" w:cs="Microsoft Sans Serif"/>
          <w:b/>
          <w:bCs/>
          <w:sz w:val="28"/>
          <w:szCs w:val="28"/>
          <w:u w:val="single"/>
          <w:lang w:val="en-US"/>
        </w:rPr>
      </w:pPr>
    </w:p>
    <w:p w14:paraId="5B9FF44D" w14:textId="0B3549D0" w:rsidR="001C6EC2" w:rsidRDefault="001C6EC2" w:rsidP="009D1ACB">
      <w:pPr>
        <w:spacing w:after="0"/>
        <w:rPr>
          <w:rFonts w:ascii="Verdana" w:hAnsi="Verdana" w:cs="Microsoft Sans Serif"/>
          <w:b/>
          <w:bCs/>
          <w:sz w:val="28"/>
          <w:szCs w:val="28"/>
          <w:u w:val="single"/>
          <w:lang w:val="en-US"/>
        </w:rPr>
      </w:pPr>
    </w:p>
    <w:p w14:paraId="26FE5685" w14:textId="76BE81A9" w:rsidR="001C6EC2" w:rsidRDefault="001C6EC2" w:rsidP="009D1ACB">
      <w:pPr>
        <w:spacing w:after="0"/>
        <w:rPr>
          <w:rFonts w:ascii="Verdana" w:hAnsi="Verdana" w:cs="Microsoft Sans Serif"/>
          <w:b/>
          <w:bCs/>
          <w:sz w:val="28"/>
          <w:szCs w:val="28"/>
          <w:u w:val="single"/>
          <w:lang w:val="en-US"/>
        </w:rPr>
      </w:pPr>
    </w:p>
    <w:p w14:paraId="5CAACE71" w14:textId="55FF0F32" w:rsidR="001C6EC2" w:rsidRDefault="001C6EC2" w:rsidP="009D1ACB">
      <w:pPr>
        <w:spacing w:after="0"/>
        <w:rPr>
          <w:rFonts w:ascii="Verdana" w:hAnsi="Verdana" w:cs="Microsoft Sans Serif"/>
          <w:b/>
          <w:bCs/>
          <w:sz w:val="28"/>
          <w:szCs w:val="28"/>
          <w:u w:val="single"/>
          <w:lang w:val="en-US"/>
        </w:rPr>
      </w:pPr>
    </w:p>
    <w:p w14:paraId="6F35BEBF" w14:textId="68A026DD" w:rsidR="001C6EC2" w:rsidRDefault="001C6EC2" w:rsidP="009D1ACB">
      <w:pPr>
        <w:spacing w:after="0"/>
        <w:rPr>
          <w:rFonts w:ascii="Verdana" w:hAnsi="Verdana" w:cs="Microsoft Sans Serif"/>
          <w:b/>
          <w:bCs/>
          <w:sz w:val="28"/>
          <w:szCs w:val="28"/>
          <w:u w:val="single"/>
          <w:lang w:val="en-US"/>
        </w:rPr>
      </w:pPr>
    </w:p>
    <w:p w14:paraId="66998C15" w14:textId="2B9FE85B" w:rsidR="001C6EC2" w:rsidRDefault="001C6EC2" w:rsidP="009D1ACB">
      <w:pPr>
        <w:spacing w:after="0"/>
        <w:rPr>
          <w:rFonts w:ascii="Verdana" w:hAnsi="Verdana" w:cs="Microsoft Sans Serif"/>
          <w:b/>
          <w:bCs/>
          <w:sz w:val="28"/>
          <w:szCs w:val="28"/>
          <w:u w:val="single"/>
          <w:lang w:val="en-US"/>
        </w:rPr>
      </w:pPr>
    </w:p>
    <w:p w14:paraId="30A1C606" w14:textId="49369B49" w:rsidR="001C6EC2" w:rsidRDefault="001C6EC2" w:rsidP="009D1ACB">
      <w:pPr>
        <w:spacing w:after="0"/>
        <w:rPr>
          <w:rFonts w:ascii="Verdana" w:hAnsi="Verdana" w:cs="Microsoft Sans Serif"/>
          <w:b/>
          <w:bCs/>
          <w:sz w:val="28"/>
          <w:szCs w:val="28"/>
          <w:u w:val="single"/>
          <w:lang w:val="en-US"/>
        </w:rPr>
      </w:pPr>
    </w:p>
    <w:p w14:paraId="4EF027D2" w14:textId="6E347722" w:rsidR="001C6EC2" w:rsidRDefault="001C6EC2" w:rsidP="009D1ACB">
      <w:pPr>
        <w:spacing w:after="0"/>
        <w:rPr>
          <w:rFonts w:ascii="Verdana" w:hAnsi="Verdana" w:cs="Microsoft Sans Serif"/>
          <w:b/>
          <w:bCs/>
          <w:sz w:val="28"/>
          <w:szCs w:val="28"/>
          <w:u w:val="single"/>
          <w:lang w:val="en-US"/>
        </w:rPr>
      </w:pPr>
    </w:p>
    <w:p w14:paraId="6DCB3701" w14:textId="280A11AF" w:rsidR="001C6EC2" w:rsidRDefault="001C6EC2" w:rsidP="009D1ACB">
      <w:pPr>
        <w:spacing w:after="0"/>
        <w:rPr>
          <w:rFonts w:ascii="Verdana" w:hAnsi="Verdana" w:cs="Microsoft Sans Serif"/>
          <w:b/>
          <w:bCs/>
          <w:sz w:val="28"/>
          <w:szCs w:val="28"/>
          <w:u w:val="single"/>
          <w:lang w:val="en-US"/>
        </w:rPr>
      </w:pPr>
    </w:p>
    <w:p w14:paraId="255524D7" w14:textId="4E7323C5" w:rsidR="001C6EC2" w:rsidRDefault="001C6EC2" w:rsidP="009D1ACB">
      <w:pPr>
        <w:spacing w:after="0"/>
        <w:rPr>
          <w:rFonts w:ascii="Verdana" w:hAnsi="Verdana" w:cs="Microsoft Sans Serif"/>
          <w:b/>
          <w:bCs/>
          <w:sz w:val="28"/>
          <w:szCs w:val="28"/>
          <w:u w:val="single"/>
          <w:lang w:val="en-US"/>
        </w:rPr>
      </w:pPr>
    </w:p>
    <w:p w14:paraId="7AAED905" w14:textId="77777777" w:rsidR="00235E23" w:rsidRDefault="00235E23" w:rsidP="009D1ACB">
      <w:pPr>
        <w:spacing w:after="0"/>
        <w:rPr>
          <w:rFonts w:ascii="Verdana" w:hAnsi="Verdana" w:cs="Microsoft Sans Serif"/>
          <w:b/>
          <w:bCs/>
          <w:sz w:val="28"/>
          <w:szCs w:val="28"/>
          <w:u w:val="single"/>
          <w:lang w:val="en-US"/>
        </w:rPr>
      </w:pPr>
    </w:p>
    <w:p w14:paraId="279B81C0" w14:textId="64AC673F" w:rsidR="00304393" w:rsidRDefault="001A3A45"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4)</w:t>
      </w:r>
    </w:p>
    <w:p w14:paraId="54804B05" w14:textId="77777777" w:rsidR="001A3A45" w:rsidRDefault="001A3A45" w:rsidP="001A3A45">
      <w:pPr>
        <w:spacing w:after="0"/>
        <w:rPr>
          <w:rFonts w:ascii="Lucida Console" w:hAnsi="Lucida Console" w:cs="Microsoft Sans Serif"/>
          <w:sz w:val="18"/>
          <w:szCs w:val="18"/>
          <w:lang w:val="en-US"/>
        </w:rPr>
        <w:sectPr w:rsidR="001A3A45" w:rsidSect="001B33BE">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10FD3740"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#include&lt;stdio.h&gt;</w:t>
      </w:r>
    </w:p>
    <w:p w14:paraId="5D3D3E0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#include&lt;string.h&gt;</w:t>
      </w:r>
    </w:p>
    <w:p w14:paraId="1180C69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#include&lt;stdlib.h&gt;</w:t>
      </w:r>
    </w:p>
    <w:p w14:paraId="144E7B79"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#define MAX 7</w:t>
      </w:r>
    </w:p>
    <w:p w14:paraId="21E39FC9"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#define HASH(x)(x%MAX)</w:t>
      </w:r>
    </w:p>
    <w:p w14:paraId="347598CB"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#define DUPLICATE printf("DUPLICATE ELEMENT\n")</w:t>
      </w:r>
    </w:p>
    <w:p w14:paraId="1E73751F"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#define SPACE printf("          ")</w:t>
      </w:r>
    </w:p>
    <w:p w14:paraId="4E60E3C7"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#define LINE printf("----------------------------------")</w:t>
      </w:r>
    </w:p>
    <w:p w14:paraId="760F2800" w14:textId="77777777" w:rsidR="001A3A45" w:rsidRPr="001A3A45" w:rsidRDefault="001A3A45" w:rsidP="001A3A45">
      <w:pPr>
        <w:spacing w:after="0"/>
        <w:rPr>
          <w:rFonts w:ascii="Lucida Console" w:hAnsi="Lucida Console" w:cs="Microsoft Sans Serif"/>
          <w:sz w:val="18"/>
          <w:szCs w:val="18"/>
          <w:lang w:val="en-US"/>
        </w:rPr>
      </w:pPr>
    </w:p>
    <w:p w14:paraId="3E7E789E" w14:textId="77777777" w:rsidR="001A3A45" w:rsidRPr="001A3A45" w:rsidRDefault="001A3A45" w:rsidP="001A3A45">
      <w:pPr>
        <w:spacing w:after="0"/>
        <w:rPr>
          <w:rFonts w:ascii="Lucida Console" w:hAnsi="Lucida Console" w:cs="Microsoft Sans Serif"/>
          <w:sz w:val="18"/>
          <w:szCs w:val="18"/>
          <w:lang w:val="en-US"/>
        </w:rPr>
      </w:pPr>
    </w:p>
    <w:p w14:paraId="14E61F8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struct candidate</w:t>
      </w:r>
    </w:p>
    <w:p w14:paraId="5B54B850"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w:t>
      </w:r>
    </w:p>
    <w:p w14:paraId="5C2FC454"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char name[20];</w:t>
      </w:r>
    </w:p>
    <w:p w14:paraId="2F8BC09B"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int idd;</w:t>
      </w:r>
    </w:p>
    <w:p w14:paraId="1F68B7F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w:t>
      </w:r>
    </w:p>
    <w:p w14:paraId="0F66B81B" w14:textId="77777777" w:rsidR="001A3A45" w:rsidRPr="001A3A45" w:rsidRDefault="001A3A45" w:rsidP="001A3A45">
      <w:pPr>
        <w:spacing w:after="0"/>
        <w:rPr>
          <w:rFonts w:ascii="Lucida Console" w:hAnsi="Lucida Console" w:cs="Microsoft Sans Serif"/>
          <w:sz w:val="18"/>
          <w:szCs w:val="18"/>
          <w:lang w:val="en-US"/>
        </w:rPr>
      </w:pPr>
    </w:p>
    <w:p w14:paraId="72B1A5D1"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struct record</w:t>
      </w:r>
    </w:p>
    <w:p w14:paraId="2433441B"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w:t>
      </w:r>
    </w:p>
    <w:p w14:paraId="5DC878F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struct candidate info;</w:t>
      </w:r>
    </w:p>
    <w:p w14:paraId="6ED5FF5C"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struct record *link;</w:t>
      </w:r>
    </w:p>
    <w:p w14:paraId="22B265E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w:t>
      </w:r>
    </w:p>
    <w:p w14:paraId="30FB5383" w14:textId="77777777" w:rsidR="001A3A45" w:rsidRPr="001A3A45" w:rsidRDefault="001A3A45" w:rsidP="001A3A45">
      <w:pPr>
        <w:spacing w:after="0"/>
        <w:rPr>
          <w:rFonts w:ascii="Lucida Console" w:hAnsi="Lucida Console" w:cs="Microsoft Sans Serif"/>
          <w:sz w:val="18"/>
          <w:szCs w:val="18"/>
          <w:lang w:val="en-US"/>
        </w:rPr>
      </w:pPr>
    </w:p>
    <w:p w14:paraId="34BF9C36"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int search(struct record *table[],int key)</w:t>
      </w:r>
    </w:p>
    <w:p w14:paraId="35D8925E"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w:t>
      </w:r>
    </w:p>
    <w:p w14:paraId="5073F651"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int i;</w:t>
      </w:r>
    </w:p>
    <w:p w14:paraId="0BBD56EC"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int h,location;</w:t>
      </w:r>
    </w:p>
    <w:p w14:paraId="79BC58DF"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struct record *ptr;</w:t>
      </w:r>
    </w:p>
    <w:p w14:paraId="49AA6B9B"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h=HASH(key);</w:t>
      </w:r>
    </w:p>
    <w:p w14:paraId="29EEF83F"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ptr=table[h];</w:t>
      </w:r>
    </w:p>
    <w:p w14:paraId="4FB641AF"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p>
    <w:p w14:paraId="1E02A447"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while(ptr!=NULL)</w:t>
      </w:r>
    </w:p>
    <w:p w14:paraId="6664F921"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t>
      </w:r>
    </w:p>
    <w:p w14:paraId="4AB64FD0"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if(ptr-&gt;info.idd==key)</w:t>
      </w:r>
    </w:p>
    <w:p w14:paraId="4F20BCD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return h;</w:t>
      </w:r>
    </w:p>
    <w:p w14:paraId="35F8B176"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p>
    <w:p w14:paraId="20BCC84C"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ptr=ptr-&gt;link;</w:t>
      </w:r>
    </w:p>
    <w:p w14:paraId="055CC994"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t>
      </w:r>
    </w:p>
    <w:p w14:paraId="53ADEE8F"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return -1;</w:t>
      </w:r>
      <w:r w:rsidRPr="001A3A45">
        <w:rPr>
          <w:rFonts w:ascii="Lucida Console" w:hAnsi="Lucida Console" w:cs="Microsoft Sans Serif"/>
          <w:sz w:val="18"/>
          <w:szCs w:val="18"/>
          <w:lang w:val="en-US"/>
        </w:rPr>
        <w:tab/>
      </w:r>
    </w:p>
    <w:p w14:paraId="52A5BBD7"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w:t>
      </w:r>
    </w:p>
    <w:p w14:paraId="3B24036B" w14:textId="77777777" w:rsidR="001A3A45" w:rsidRPr="001A3A45" w:rsidRDefault="001A3A45" w:rsidP="001A3A45">
      <w:pPr>
        <w:spacing w:after="0"/>
        <w:rPr>
          <w:rFonts w:ascii="Lucida Console" w:hAnsi="Lucida Console" w:cs="Microsoft Sans Serif"/>
          <w:sz w:val="18"/>
          <w:szCs w:val="18"/>
          <w:lang w:val="en-US"/>
        </w:rPr>
      </w:pPr>
    </w:p>
    <w:p w14:paraId="6FA3F151" w14:textId="77777777" w:rsidR="001A3A45" w:rsidRPr="001A3A45" w:rsidRDefault="001A3A45" w:rsidP="001A3A45">
      <w:pPr>
        <w:spacing w:after="0"/>
        <w:rPr>
          <w:rFonts w:ascii="Lucida Console" w:hAnsi="Lucida Console" w:cs="Microsoft Sans Serif"/>
          <w:sz w:val="18"/>
          <w:szCs w:val="18"/>
          <w:lang w:val="en-US"/>
        </w:rPr>
      </w:pPr>
    </w:p>
    <w:p w14:paraId="7F6D9B45"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void insert(struct candidate x,struct record *table[])</w:t>
      </w:r>
    </w:p>
    <w:p w14:paraId="2AEAA72B"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w:t>
      </w:r>
    </w:p>
    <w:p w14:paraId="071BF544"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int i,key,h;</w:t>
      </w:r>
    </w:p>
    <w:p w14:paraId="569CE09B"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struct record *temp;</w:t>
      </w:r>
    </w:p>
    <w:p w14:paraId="5B618F45"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key=x.idd;</w:t>
      </w:r>
    </w:p>
    <w:p w14:paraId="48C238A9"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h=HASH(x.idd);</w:t>
      </w:r>
    </w:p>
    <w:p w14:paraId="5E048921"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p>
    <w:p w14:paraId="6F0D99BE"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if(search(table,key)!=-1)</w:t>
      </w:r>
    </w:p>
    <w:p w14:paraId="77CFF74B"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t>
      </w:r>
    </w:p>
    <w:p w14:paraId="004F0065"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printf("DUPLICATE KEY\n");</w:t>
      </w:r>
    </w:p>
    <w:p w14:paraId="71CED7D0"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return;</w:t>
      </w:r>
    </w:p>
    <w:p w14:paraId="273A3E73"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t>
      </w:r>
    </w:p>
    <w:p w14:paraId="007A9B9F"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p>
    <w:p w14:paraId="7AB0CE11"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temp=(struct record *)malloc(sizeof(struct record));</w:t>
      </w:r>
    </w:p>
    <w:p w14:paraId="6BDE61ED"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temp-&gt;info=x;</w:t>
      </w:r>
    </w:p>
    <w:p w14:paraId="4D5FC14D"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temp-&gt;link=table[h];</w:t>
      </w:r>
    </w:p>
    <w:p w14:paraId="6D8778B8"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table[h]=temp;</w:t>
      </w:r>
    </w:p>
    <w:p w14:paraId="012F0B35"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p>
    <w:p w14:paraId="04CD9426"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w:t>
      </w:r>
    </w:p>
    <w:p w14:paraId="5DB92981" w14:textId="77777777" w:rsidR="001A3A45" w:rsidRPr="001A3A45" w:rsidRDefault="001A3A45" w:rsidP="001A3A45">
      <w:pPr>
        <w:spacing w:after="0"/>
        <w:rPr>
          <w:rFonts w:ascii="Lucida Console" w:hAnsi="Lucida Console" w:cs="Microsoft Sans Serif"/>
          <w:sz w:val="18"/>
          <w:szCs w:val="18"/>
          <w:lang w:val="en-US"/>
        </w:rPr>
      </w:pPr>
    </w:p>
    <w:p w14:paraId="237A2BF0"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void display(struct record *table[])</w:t>
      </w:r>
    </w:p>
    <w:p w14:paraId="20F46A4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w:t>
      </w:r>
    </w:p>
    <w:p w14:paraId="5B9D382C"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int i;</w:t>
      </w:r>
    </w:p>
    <w:p w14:paraId="3980D3C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struct record *ptr;</w:t>
      </w:r>
    </w:p>
    <w:p w14:paraId="1E49C420"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printf("\n_________CANDIDATE LIST___________\n");</w:t>
      </w:r>
    </w:p>
    <w:p w14:paraId="0EF5CE01"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p>
    <w:p w14:paraId="06ECAFB1"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for(i=0;i!=MAX;i++)</w:t>
      </w:r>
    </w:p>
    <w:p w14:paraId="411CDD09"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t>
      </w:r>
    </w:p>
    <w:p w14:paraId="0B5883E8"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printf("%d----&gt;",i);</w:t>
      </w:r>
    </w:p>
    <w:p w14:paraId="5DC90264"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ptr=table[i];</w:t>
      </w:r>
    </w:p>
    <w:p w14:paraId="036DAF7E"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while(ptr!=NULL)</w:t>
      </w:r>
    </w:p>
    <w:p w14:paraId="21F21D3D"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w:t>
      </w:r>
    </w:p>
    <w:p w14:paraId="605863EE"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printf("|%d %s|",ptr-&gt;info.idd,ptr-&gt;info.name);</w:t>
      </w:r>
    </w:p>
    <w:p w14:paraId="39FE993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if(ptr-&gt;link!=NULL)</w:t>
      </w:r>
    </w:p>
    <w:p w14:paraId="7747F70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printf("--&gt;");</w:t>
      </w:r>
    </w:p>
    <w:p w14:paraId="1EDD3FB5"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ptr=ptr-&gt;link;</w:t>
      </w:r>
    </w:p>
    <w:p w14:paraId="28E1CD0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w:t>
      </w:r>
    </w:p>
    <w:p w14:paraId="79829FC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printf("\n");</w:t>
      </w:r>
    </w:p>
    <w:p w14:paraId="2338EEF6"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p>
    <w:p w14:paraId="5A342078"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t>
      </w:r>
    </w:p>
    <w:p w14:paraId="1CCE71E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LINE;</w:t>
      </w:r>
    </w:p>
    <w:p w14:paraId="36F4DB13"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w:t>
      </w:r>
    </w:p>
    <w:p w14:paraId="6A85432A" w14:textId="77777777" w:rsidR="001A3A45" w:rsidRPr="001A3A45" w:rsidRDefault="001A3A45" w:rsidP="001A3A45">
      <w:pPr>
        <w:spacing w:after="0"/>
        <w:rPr>
          <w:rFonts w:ascii="Lucida Console" w:hAnsi="Lucida Console" w:cs="Microsoft Sans Serif"/>
          <w:sz w:val="18"/>
          <w:szCs w:val="18"/>
          <w:lang w:val="en-US"/>
        </w:rPr>
      </w:pPr>
    </w:p>
    <w:p w14:paraId="156E853E" w14:textId="77777777" w:rsidR="001A3A45" w:rsidRPr="001A3A45" w:rsidRDefault="001A3A45" w:rsidP="001A3A45">
      <w:pPr>
        <w:spacing w:after="0"/>
        <w:rPr>
          <w:rFonts w:ascii="Lucida Console" w:hAnsi="Lucida Console" w:cs="Microsoft Sans Serif"/>
          <w:sz w:val="18"/>
          <w:szCs w:val="18"/>
          <w:lang w:val="en-US"/>
        </w:rPr>
      </w:pPr>
    </w:p>
    <w:p w14:paraId="4BFA4CF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void del(struct record *table[])</w:t>
      </w:r>
    </w:p>
    <w:p w14:paraId="5C67E82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w:t>
      </w:r>
    </w:p>
    <w:p w14:paraId="194268D4"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int i,key,h;</w:t>
      </w:r>
    </w:p>
    <w:p w14:paraId="23BC5121"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int location;</w:t>
      </w:r>
    </w:p>
    <w:p w14:paraId="0A8116BD"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struct record *temp,*ptr;</w:t>
      </w:r>
    </w:p>
    <w:p w14:paraId="15520989"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printf("ENTER THE KEY TO BE DELETED: ");</w:t>
      </w:r>
    </w:p>
    <w:p w14:paraId="07447B14"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scanf("%d",&amp;key);</w:t>
      </w:r>
    </w:p>
    <w:p w14:paraId="69326B7B"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h=HASH(key);</w:t>
      </w:r>
    </w:p>
    <w:p w14:paraId="4E5236E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if(table[h]==NULL)</w:t>
      </w:r>
    </w:p>
    <w:p w14:paraId="431056D7"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t>
      </w:r>
    </w:p>
    <w:p w14:paraId="64E04EAB"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printf("KEY NOT FOUND\n");</w:t>
      </w:r>
    </w:p>
    <w:p w14:paraId="0C36EAC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return;</w:t>
      </w:r>
    </w:p>
    <w:p w14:paraId="31D9F3BE"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t>
      </w:r>
    </w:p>
    <w:p w14:paraId="116887E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p>
    <w:p w14:paraId="7231A3FE"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if(table[h]-&gt;info.idd==key)</w:t>
      </w:r>
    </w:p>
    <w:p w14:paraId="756D3EA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t>
      </w:r>
    </w:p>
    <w:p w14:paraId="7B08B453"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temp=table[h];</w:t>
      </w:r>
    </w:p>
    <w:p w14:paraId="17FACE83"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table[h]=table[h]-&gt;link;</w:t>
      </w:r>
    </w:p>
    <w:p w14:paraId="0BD142E5"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free(temp);</w:t>
      </w:r>
    </w:p>
    <w:p w14:paraId="760013B8"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return;</w:t>
      </w:r>
    </w:p>
    <w:p w14:paraId="7C017373"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t>
      </w:r>
    </w:p>
    <w:p w14:paraId="5EB6FB7C"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ptr=table[h];</w:t>
      </w:r>
    </w:p>
    <w:p w14:paraId="2CDAB5DD"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p>
    <w:p w14:paraId="5D7FB5C0"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while(ptr!=NULL)</w:t>
      </w:r>
    </w:p>
    <w:p w14:paraId="076C781F"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t>
      </w:r>
    </w:p>
    <w:p w14:paraId="6748E9EB"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if(ptr-&gt;link-&gt;info.idd==key)</w:t>
      </w:r>
    </w:p>
    <w:p w14:paraId="7342C019"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w:t>
      </w:r>
    </w:p>
    <w:p w14:paraId="62D07637"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temp=ptr-&gt;link;</w:t>
      </w:r>
    </w:p>
    <w:p w14:paraId="725414FD"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ptr-&gt;link=temp-&gt;link;</w:t>
      </w:r>
    </w:p>
    <w:p w14:paraId="1EB6152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free(temp);</w:t>
      </w:r>
    </w:p>
    <w:p w14:paraId="4A56AB6C"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return;</w:t>
      </w:r>
    </w:p>
    <w:p w14:paraId="79FB2CC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w:t>
      </w:r>
    </w:p>
    <w:p w14:paraId="33F24A6D"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ptr=ptr-&gt;link;</w:t>
      </w:r>
    </w:p>
    <w:p w14:paraId="711E19F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t>
      </w:r>
    </w:p>
    <w:p w14:paraId="2AD7789E"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printf("KEY NOT FOUND\n");</w:t>
      </w:r>
    </w:p>
    <w:p w14:paraId="273B1559"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w:t>
      </w:r>
    </w:p>
    <w:p w14:paraId="20AEC9E8" w14:textId="77777777" w:rsidR="001A3A45" w:rsidRPr="001A3A45" w:rsidRDefault="001A3A45" w:rsidP="001A3A45">
      <w:pPr>
        <w:spacing w:after="0"/>
        <w:rPr>
          <w:rFonts w:ascii="Lucida Console" w:hAnsi="Lucida Console" w:cs="Microsoft Sans Serif"/>
          <w:sz w:val="18"/>
          <w:szCs w:val="18"/>
          <w:lang w:val="en-US"/>
        </w:rPr>
      </w:pPr>
    </w:p>
    <w:p w14:paraId="6C848333"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int main()</w:t>
      </w:r>
    </w:p>
    <w:p w14:paraId="32AA2507"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lastRenderedPageBreak/>
        <w:t>{</w:t>
      </w:r>
    </w:p>
    <w:p w14:paraId="445B4DCB"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int i,c,l,z;</w:t>
      </w:r>
    </w:p>
    <w:p w14:paraId="7DC42CD3"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struct record *table[MAX];</w:t>
      </w:r>
    </w:p>
    <w:p w14:paraId="69F890D0"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struct candidate x;</w:t>
      </w:r>
    </w:p>
    <w:p w14:paraId="7FD866A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for(i=0;i&lt;MAX;i++)</w:t>
      </w:r>
    </w:p>
    <w:p w14:paraId="2BE64459"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table[i]=NULL;</w:t>
      </w:r>
    </w:p>
    <w:p w14:paraId="3BD8C899"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p>
    <w:p w14:paraId="06946D41"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p>
    <w:p w14:paraId="072FF7A9"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while(1)</w:t>
      </w:r>
    </w:p>
    <w:p w14:paraId="563CC5D7"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t>
      </w:r>
    </w:p>
    <w:p w14:paraId="747EB2D4"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printf("\n____ELECTION CANDIDATE LIST______\n");</w:t>
      </w:r>
    </w:p>
    <w:p w14:paraId="3B9F542B"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printf("\n1: INSERT\n");</w:t>
      </w:r>
    </w:p>
    <w:p w14:paraId="6A6CD7D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printf("2: DISPLAY:\n");</w:t>
      </w:r>
    </w:p>
    <w:p w14:paraId="6CA1A50D"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printf("3: SEARCH\n");</w:t>
      </w:r>
      <w:r w:rsidRPr="001A3A45">
        <w:rPr>
          <w:rFonts w:ascii="Lucida Console" w:hAnsi="Lucida Console" w:cs="Microsoft Sans Serif"/>
          <w:sz w:val="18"/>
          <w:szCs w:val="18"/>
          <w:lang w:val="en-US"/>
        </w:rPr>
        <w:tab/>
      </w:r>
    </w:p>
    <w:p w14:paraId="1045E248"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printf("4: DELETE\n");LINE;</w:t>
      </w:r>
    </w:p>
    <w:p w14:paraId="64068FB0"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printf("\nENTER CHOICE: ");</w:t>
      </w:r>
    </w:p>
    <w:p w14:paraId="6AC3413B"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scanf("%d",&amp;c);</w:t>
      </w:r>
    </w:p>
    <w:p w14:paraId="5FAA5CA8"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printf("\n");</w:t>
      </w:r>
    </w:p>
    <w:p w14:paraId="25B18C46"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p>
    <w:p w14:paraId="275F1AD8"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switch(c)</w:t>
      </w:r>
    </w:p>
    <w:p w14:paraId="069599E7"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w:t>
      </w:r>
    </w:p>
    <w:p w14:paraId="343DE6B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case 1:</w:t>
      </w:r>
    </w:p>
    <w:p w14:paraId="45C801D9"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printf("ENTER CANDIDATE NAME: ");</w:t>
      </w:r>
    </w:p>
    <w:p w14:paraId="24FBAABD"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scanf("%s",&amp;x.name);</w:t>
      </w:r>
    </w:p>
    <w:p w14:paraId="65D1E46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printf("ENTER CANDIDATE ID: ");</w:t>
      </w:r>
    </w:p>
    <w:p w14:paraId="403367A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scanf("%d",&amp;x.idd);</w:t>
      </w:r>
    </w:p>
    <w:p w14:paraId="0F1B7823"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insert(x,table);</w:t>
      </w:r>
    </w:p>
    <w:p w14:paraId="2BDC98B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break;</w:t>
      </w:r>
    </w:p>
    <w:p w14:paraId="48DBF26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p>
    <w:p w14:paraId="38EE7923"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case 2:</w:t>
      </w:r>
    </w:p>
    <w:p w14:paraId="2FA9FDE5"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display(table);</w:t>
      </w:r>
    </w:p>
    <w:p w14:paraId="277E0D4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break;</w:t>
      </w:r>
    </w:p>
    <w:p w14:paraId="29D09438"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p>
    <w:p w14:paraId="41D2F4FF"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case 3:</w:t>
      </w:r>
    </w:p>
    <w:p w14:paraId="550DAD82"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printf("ENTER ID: ");</w:t>
      </w:r>
    </w:p>
    <w:p w14:paraId="08C62A06"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scanf("%d",&amp;l);</w:t>
      </w:r>
    </w:p>
    <w:p w14:paraId="3546DAD5"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z=search(table,l);</w:t>
      </w:r>
    </w:p>
    <w:p w14:paraId="7A45EF1F"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p>
    <w:p w14:paraId="67F37EFB"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if(z==-1)</w:t>
      </w:r>
    </w:p>
    <w:p w14:paraId="035B53CE" w14:textId="573A27ED"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w:t>
      </w:r>
      <w:r w:rsidR="00CF29C8">
        <w:rPr>
          <w:rFonts w:ascii="Lucida Console" w:hAnsi="Lucida Console" w:cs="Microsoft Sans Serif"/>
          <w:sz w:val="18"/>
          <w:szCs w:val="18"/>
          <w:lang w:val="en-US"/>
        </w:rPr>
        <w:t>CANDIDATE</w:t>
      </w:r>
      <w:r w:rsidRPr="001A3A45">
        <w:rPr>
          <w:rFonts w:ascii="Lucida Console" w:hAnsi="Lucida Console" w:cs="Microsoft Sans Serif"/>
          <w:sz w:val="18"/>
          <w:szCs w:val="18"/>
          <w:lang w:val="en-US"/>
        </w:rPr>
        <w:t xml:space="preserve"> DEETS NOT PRESENT: ");</w:t>
      </w:r>
    </w:p>
    <w:p w14:paraId="61AAB989"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else</w:t>
      </w:r>
    </w:p>
    <w:p w14:paraId="6D9CA358"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w:t>
      </w:r>
    </w:p>
    <w:p w14:paraId="2D335A5C"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printf("NAME: %s\tID: %d\n",table[z]-&gt;info.name,table[z]-&gt;info.idd);</w:t>
      </w:r>
    </w:p>
    <w:p w14:paraId="261E4AC6"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w:t>
      </w:r>
    </w:p>
    <w:p w14:paraId="73274F1D"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p>
    <w:p w14:paraId="46130CC9"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break;</w:t>
      </w:r>
    </w:p>
    <w:p w14:paraId="63DE6198"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p>
    <w:p w14:paraId="6552F79B"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case 4:</w:t>
      </w:r>
    </w:p>
    <w:p w14:paraId="3AF1EB06"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del(table);</w:t>
      </w:r>
    </w:p>
    <w:p w14:paraId="6DD2065D"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break;</w:t>
      </w:r>
    </w:p>
    <w:p w14:paraId="2D4B1F0A"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r w:rsidRPr="001A3A45">
        <w:rPr>
          <w:rFonts w:ascii="Lucida Console" w:hAnsi="Lucida Console" w:cs="Microsoft Sans Serif"/>
          <w:sz w:val="18"/>
          <w:szCs w:val="18"/>
          <w:lang w:val="en-US"/>
        </w:rPr>
        <w:tab/>
        <w:t>}</w:t>
      </w:r>
    </w:p>
    <w:p w14:paraId="35F282D9"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p>
    <w:p w14:paraId="33928BDC"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t>}</w:t>
      </w:r>
    </w:p>
    <w:p w14:paraId="180C4646" w14:textId="77777777"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ab/>
      </w:r>
    </w:p>
    <w:p w14:paraId="4501CC5B" w14:textId="29F0AC9E" w:rsidR="001A3A45" w:rsidRPr="001A3A45" w:rsidRDefault="001A3A45" w:rsidP="001A3A45">
      <w:pPr>
        <w:spacing w:after="0"/>
        <w:rPr>
          <w:rFonts w:ascii="Lucida Console" w:hAnsi="Lucida Console" w:cs="Microsoft Sans Serif"/>
          <w:sz w:val="18"/>
          <w:szCs w:val="18"/>
          <w:lang w:val="en-US"/>
        </w:rPr>
      </w:pPr>
      <w:r w:rsidRPr="001A3A45">
        <w:rPr>
          <w:rFonts w:ascii="Lucida Console" w:hAnsi="Lucida Console" w:cs="Microsoft Sans Serif"/>
          <w:sz w:val="18"/>
          <w:szCs w:val="18"/>
          <w:lang w:val="en-US"/>
        </w:rPr>
        <w:t>}</w:t>
      </w:r>
    </w:p>
    <w:p w14:paraId="58CAEB3D" w14:textId="77777777" w:rsidR="001A3A45" w:rsidRDefault="001A3A45" w:rsidP="009D1ACB">
      <w:pPr>
        <w:spacing w:after="0"/>
        <w:rPr>
          <w:rFonts w:ascii="Verdana" w:hAnsi="Verdana" w:cs="Microsoft Sans Serif"/>
          <w:b/>
          <w:bCs/>
          <w:sz w:val="28"/>
          <w:szCs w:val="28"/>
          <w:u w:val="single"/>
          <w:lang w:val="en-US"/>
        </w:rPr>
        <w:sectPr w:rsidR="001A3A45" w:rsidSect="001A3A45">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48BF31BD" w14:textId="77777777" w:rsidR="00304393" w:rsidRDefault="00304393" w:rsidP="009D1ACB">
      <w:pPr>
        <w:spacing w:after="0"/>
        <w:rPr>
          <w:rFonts w:ascii="Verdana" w:hAnsi="Verdana" w:cs="Microsoft Sans Serif"/>
          <w:b/>
          <w:bCs/>
          <w:sz w:val="28"/>
          <w:szCs w:val="28"/>
          <w:u w:val="single"/>
          <w:lang w:val="en-US"/>
        </w:rPr>
      </w:pPr>
    </w:p>
    <w:p w14:paraId="6CEF9240" w14:textId="77777777" w:rsidR="00304393" w:rsidRDefault="00304393" w:rsidP="009D1ACB">
      <w:pPr>
        <w:spacing w:after="0"/>
        <w:rPr>
          <w:rFonts w:ascii="Verdana" w:hAnsi="Verdana" w:cs="Microsoft Sans Serif"/>
          <w:b/>
          <w:bCs/>
          <w:sz w:val="28"/>
          <w:szCs w:val="28"/>
          <w:u w:val="single"/>
          <w:lang w:val="en-US"/>
        </w:rPr>
      </w:pPr>
    </w:p>
    <w:p w14:paraId="2189B1ED" w14:textId="57E26D4C" w:rsidR="00304393" w:rsidRDefault="001A3A45" w:rsidP="009D1ACB">
      <w:pPr>
        <w:spacing w:after="0"/>
        <w:rPr>
          <w:rFonts w:ascii="Verdana" w:hAnsi="Verdana" w:cs="Microsoft Sans Serif"/>
          <w:b/>
          <w:bCs/>
          <w:sz w:val="28"/>
          <w:szCs w:val="28"/>
          <w:u w:val="single"/>
          <w:lang w:val="en-US"/>
        </w:rPr>
      </w:pPr>
      <w:r w:rsidRPr="001A3A45">
        <w:rPr>
          <w:rFonts w:ascii="Verdana" w:hAnsi="Verdana" w:cs="Microsoft Sans Serif"/>
          <w:b/>
          <w:bCs/>
          <w:noProof/>
          <w:sz w:val="28"/>
          <w:szCs w:val="28"/>
          <w:lang w:val="en-US"/>
        </w:rPr>
        <w:lastRenderedPageBreak/>
        <w:drawing>
          <wp:anchor distT="0" distB="0" distL="114300" distR="114300" simplePos="0" relativeHeight="251671552" behindDoc="0" locked="0" layoutInCell="1" allowOverlap="1" wp14:anchorId="628BA553" wp14:editId="4C2A7B30">
            <wp:simplePos x="0" y="0"/>
            <wp:positionH relativeFrom="column">
              <wp:posOffset>4129405</wp:posOffset>
            </wp:positionH>
            <wp:positionV relativeFrom="paragraph">
              <wp:posOffset>406400</wp:posOffset>
            </wp:positionV>
            <wp:extent cx="1957070" cy="5128260"/>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57070" cy="512826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cs="Microsoft Sans Serif"/>
          <w:b/>
          <w:bCs/>
          <w:sz w:val="28"/>
          <w:szCs w:val="28"/>
          <w:u w:val="single"/>
          <w:lang w:val="en-US"/>
        </w:rPr>
        <w:t>OUTPUT</w:t>
      </w:r>
    </w:p>
    <w:p w14:paraId="547B3ABF" w14:textId="136D0195" w:rsidR="001A3A45" w:rsidRDefault="001A3A45" w:rsidP="009D1ACB">
      <w:pPr>
        <w:spacing w:after="0"/>
        <w:rPr>
          <w:rFonts w:ascii="Verdana" w:hAnsi="Verdana" w:cs="Microsoft Sans Serif"/>
          <w:b/>
          <w:bCs/>
          <w:sz w:val="28"/>
          <w:szCs w:val="28"/>
          <w:u w:val="single"/>
          <w:lang w:val="en-US"/>
        </w:rPr>
      </w:pPr>
      <w:r w:rsidRPr="001A3A45">
        <w:rPr>
          <w:rFonts w:ascii="Verdana" w:hAnsi="Verdana" w:cs="Microsoft Sans Serif"/>
          <w:b/>
          <w:bCs/>
          <w:noProof/>
          <w:sz w:val="28"/>
          <w:szCs w:val="28"/>
          <w:u w:val="single"/>
          <w:lang w:val="en-US"/>
        </w:rPr>
        <w:drawing>
          <wp:anchor distT="0" distB="0" distL="114300" distR="114300" simplePos="0" relativeHeight="251670528" behindDoc="0" locked="0" layoutInCell="1" allowOverlap="1" wp14:anchorId="1050C4EE" wp14:editId="28B4FB00">
            <wp:simplePos x="0" y="0"/>
            <wp:positionH relativeFrom="column">
              <wp:posOffset>1912620</wp:posOffset>
            </wp:positionH>
            <wp:positionV relativeFrom="paragraph">
              <wp:posOffset>173355</wp:posOffset>
            </wp:positionV>
            <wp:extent cx="2049780" cy="588962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49780" cy="5889625"/>
                    </a:xfrm>
                    <a:prstGeom prst="rect">
                      <a:avLst/>
                    </a:prstGeom>
                  </pic:spPr>
                </pic:pic>
              </a:graphicData>
            </a:graphic>
            <wp14:sizeRelH relativeFrom="margin">
              <wp14:pctWidth>0</wp14:pctWidth>
            </wp14:sizeRelH>
            <wp14:sizeRelV relativeFrom="margin">
              <wp14:pctHeight>0</wp14:pctHeight>
            </wp14:sizeRelV>
          </wp:anchor>
        </w:drawing>
      </w:r>
      <w:r w:rsidRPr="001A3A45">
        <w:rPr>
          <w:rFonts w:ascii="Verdana" w:hAnsi="Verdana" w:cs="Microsoft Sans Serif"/>
          <w:b/>
          <w:bCs/>
          <w:noProof/>
          <w:sz w:val="28"/>
          <w:szCs w:val="28"/>
          <w:lang w:val="en-US"/>
        </w:rPr>
        <w:drawing>
          <wp:anchor distT="0" distB="0" distL="114300" distR="114300" simplePos="0" relativeHeight="251669504" behindDoc="0" locked="0" layoutInCell="1" allowOverlap="1" wp14:anchorId="5EB4F293" wp14:editId="1CB58E04">
            <wp:simplePos x="0" y="0"/>
            <wp:positionH relativeFrom="column">
              <wp:posOffset>-182880</wp:posOffset>
            </wp:positionH>
            <wp:positionV relativeFrom="paragraph">
              <wp:posOffset>173355</wp:posOffset>
            </wp:positionV>
            <wp:extent cx="1978343" cy="590550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78343" cy="5905500"/>
                    </a:xfrm>
                    <a:prstGeom prst="rect">
                      <a:avLst/>
                    </a:prstGeom>
                  </pic:spPr>
                </pic:pic>
              </a:graphicData>
            </a:graphic>
          </wp:anchor>
        </w:drawing>
      </w:r>
    </w:p>
    <w:p w14:paraId="39DF3181" w14:textId="1DE92F5B" w:rsidR="001A3A45" w:rsidRDefault="001A3A45" w:rsidP="009D1ACB">
      <w:pPr>
        <w:spacing w:after="0"/>
        <w:rPr>
          <w:rFonts w:ascii="Verdana" w:hAnsi="Verdana" w:cs="Microsoft Sans Serif"/>
          <w:b/>
          <w:bCs/>
          <w:sz w:val="28"/>
          <w:szCs w:val="28"/>
          <w:u w:val="single"/>
          <w:lang w:val="en-US"/>
        </w:rPr>
      </w:pPr>
    </w:p>
    <w:p w14:paraId="2FC4EB23" w14:textId="77777777" w:rsidR="00304393" w:rsidRDefault="00304393" w:rsidP="009D1ACB">
      <w:pPr>
        <w:spacing w:after="0"/>
        <w:rPr>
          <w:rFonts w:ascii="Verdana" w:hAnsi="Verdana" w:cs="Microsoft Sans Serif"/>
          <w:b/>
          <w:bCs/>
          <w:sz w:val="28"/>
          <w:szCs w:val="28"/>
          <w:u w:val="single"/>
          <w:lang w:val="en-US"/>
        </w:rPr>
      </w:pPr>
    </w:p>
    <w:p w14:paraId="54CB5D83" w14:textId="3FC3558D" w:rsidR="00304393" w:rsidRDefault="00304393" w:rsidP="009D1ACB">
      <w:pPr>
        <w:spacing w:after="0"/>
        <w:rPr>
          <w:rFonts w:ascii="Verdana" w:hAnsi="Verdana" w:cs="Microsoft Sans Serif"/>
          <w:b/>
          <w:bCs/>
          <w:sz w:val="28"/>
          <w:szCs w:val="28"/>
          <w:u w:val="single"/>
          <w:lang w:val="en-US"/>
        </w:rPr>
      </w:pPr>
    </w:p>
    <w:p w14:paraId="43B5CDC0" w14:textId="30A31C30" w:rsidR="00CE5D90" w:rsidRDefault="00CE5D90" w:rsidP="009D1ACB">
      <w:pPr>
        <w:spacing w:after="0"/>
        <w:rPr>
          <w:rFonts w:ascii="Verdana" w:hAnsi="Verdana" w:cs="Microsoft Sans Serif"/>
          <w:b/>
          <w:bCs/>
          <w:sz w:val="28"/>
          <w:szCs w:val="28"/>
          <w:u w:val="single"/>
          <w:lang w:val="en-US"/>
        </w:rPr>
      </w:pPr>
    </w:p>
    <w:p w14:paraId="7C7D2451" w14:textId="67E7312F" w:rsidR="00CE5D90" w:rsidRDefault="00CE5D90" w:rsidP="009D1ACB">
      <w:pPr>
        <w:spacing w:after="0"/>
        <w:rPr>
          <w:rFonts w:ascii="Verdana" w:hAnsi="Verdana" w:cs="Microsoft Sans Serif"/>
          <w:b/>
          <w:bCs/>
          <w:sz w:val="28"/>
          <w:szCs w:val="28"/>
          <w:u w:val="single"/>
          <w:lang w:val="en-US"/>
        </w:rPr>
      </w:pPr>
    </w:p>
    <w:p w14:paraId="2B56B85C" w14:textId="38EB648F" w:rsidR="00CE5D90" w:rsidRDefault="00CE5D90" w:rsidP="009D1ACB">
      <w:pPr>
        <w:spacing w:after="0"/>
        <w:rPr>
          <w:rFonts w:ascii="Verdana" w:hAnsi="Verdana" w:cs="Microsoft Sans Serif"/>
          <w:b/>
          <w:bCs/>
          <w:sz w:val="28"/>
          <w:szCs w:val="28"/>
          <w:u w:val="single"/>
          <w:lang w:val="en-US"/>
        </w:rPr>
      </w:pPr>
    </w:p>
    <w:p w14:paraId="397D9233" w14:textId="215E769C" w:rsidR="00CE5D90" w:rsidRDefault="00CE5D90" w:rsidP="009D1ACB">
      <w:pPr>
        <w:spacing w:after="0"/>
        <w:rPr>
          <w:rFonts w:ascii="Verdana" w:hAnsi="Verdana" w:cs="Microsoft Sans Serif"/>
          <w:b/>
          <w:bCs/>
          <w:sz w:val="28"/>
          <w:szCs w:val="28"/>
          <w:u w:val="single"/>
          <w:lang w:val="en-US"/>
        </w:rPr>
      </w:pPr>
    </w:p>
    <w:p w14:paraId="3FF90E79" w14:textId="50ACFC97" w:rsidR="00CE5D90" w:rsidRDefault="00CE5D90" w:rsidP="009D1ACB">
      <w:pPr>
        <w:spacing w:after="0"/>
        <w:rPr>
          <w:rFonts w:ascii="Verdana" w:hAnsi="Verdana" w:cs="Microsoft Sans Serif"/>
          <w:b/>
          <w:bCs/>
          <w:sz w:val="28"/>
          <w:szCs w:val="28"/>
          <w:u w:val="single"/>
          <w:lang w:val="en-US"/>
        </w:rPr>
      </w:pPr>
    </w:p>
    <w:p w14:paraId="17631562" w14:textId="4F3812FD" w:rsidR="00CE5D90" w:rsidRDefault="00CE5D90" w:rsidP="009D1ACB">
      <w:pPr>
        <w:spacing w:after="0"/>
        <w:rPr>
          <w:rFonts w:ascii="Verdana" w:hAnsi="Verdana" w:cs="Microsoft Sans Serif"/>
          <w:b/>
          <w:bCs/>
          <w:sz w:val="28"/>
          <w:szCs w:val="28"/>
          <w:u w:val="single"/>
          <w:lang w:val="en-US"/>
        </w:rPr>
      </w:pPr>
    </w:p>
    <w:p w14:paraId="353D4B34" w14:textId="0B7AD4D3" w:rsidR="00CE5D90" w:rsidRDefault="00CE5D90" w:rsidP="009D1ACB">
      <w:pPr>
        <w:spacing w:after="0"/>
        <w:rPr>
          <w:rFonts w:ascii="Verdana" w:hAnsi="Verdana" w:cs="Microsoft Sans Serif"/>
          <w:b/>
          <w:bCs/>
          <w:sz w:val="28"/>
          <w:szCs w:val="28"/>
          <w:u w:val="single"/>
          <w:lang w:val="en-US"/>
        </w:rPr>
      </w:pPr>
    </w:p>
    <w:p w14:paraId="02434858" w14:textId="6A3B1974" w:rsidR="00CE5D90" w:rsidRDefault="00CE5D90" w:rsidP="009D1ACB">
      <w:pPr>
        <w:spacing w:after="0"/>
        <w:rPr>
          <w:rFonts w:ascii="Verdana" w:hAnsi="Verdana" w:cs="Microsoft Sans Serif"/>
          <w:b/>
          <w:bCs/>
          <w:sz w:val="28"/>
          <w:szCs w:val="28"/>
          <w:u w:val="single"/>
          <w:lang w:val="en-US"/>
        </w:rPr>
      </w:pPr>
    </w:p>
    <w:p w14:paraId="784C6DE7" w14:textId="272123F1" w:rsidR="00CE5D90" w:rsidRDefault="00CE5D90" w:rsidP="009D1ACB">
      <w:pPr>
        <w:spacing w:after="0"/>
        <w:rPr>
          <w:rFonts w:ascii="Verdana" w:hAnsi="Verdana" w:cs="Microsoft Sans Serif"/>
          <w:b/>
          <w:bCs/>
          <w:sz w:val="28"/>
          <w:szCs w:val="28"/>
          <w:u w:val="single"/>
          <w:lang w:val="en-US"/>
        </w:rPr>
      </w:pPr>
    </w:p>
    <w:p w14:paraId="09095BBD" w14:textId="77777777" w:rsidR="001A3A45" w:rsidRDefault="001A3A45" w:rsidP="009D1ACB">
      <w:pPr>
        <w:spacing w:after="0"/>
        <w:rPr>
          <w:rFonts w:ascii="Verdana" w:hAnsi="Verdana" w:cs="Microsoft Sans Serif"/>
          <w:b/>
          <w:bCs/>
          <w:sz w:val="28"/>
          <w:szCs w:val="28"/>
          <w:u w:val="single"/>
          <w:lang w:val="en-US"/>
        </w:rPr>
      </w:pPr>
    </w:p>
    <w:p w14:paraId="724FF7D6" w14:textId="10041E41"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CONCLUSION</w:t>
      </w:r>
    </w:p>
    <w:p w14:paraId="00E3B220" w14:textId="0BDD12A3" w:rsidR="009D1ACB" w:rsidRDefault="009D1ACB" w:rsidP="009D1ACB">
      <w:pPr>
        <w:spacing w:after="0"/>
        <w:rPr>
          <w:rFonts w:ascii="Verdana" w:hAnsi="Verdana" w:cs="Microsoft Sans Serif"/>
          <w:b/>
          <w:bCs/>
          <w:sz w:val="28"/>
          <w:szCs w:val="28"/>
          <w:u w:val="single"/>
          <w:lang w:val="en-US"/>
        </w:rPr>
      </w:pPr>
    </w:p>
    <w:p w14:paraId="3B209F14" w14:textId="0331F988" w:rsidR="00EF559B" w:rsidRDefault="00EF559B" w:rsidP="009D1ACB">
      <w:pPr>
        <w:spacing w:after="0"/>
        <w:rPr>
          <w:rFonts w:ascii="Verdana" w:hAnsi="Verdana" w:cs="Microsoft Sans Serif"/>
          <w:sz w:val="24"/>
          <w:szCs w:val="24"/>
          <w:lang w:val="en-US"/>
        </w:rPr>
      </w:pPr>
      <w:r>
        <w:rPr>
          <w:rFonts w:ascii="Verdana" w:hAnsi="Verdana" w:cs="Microsoft Sans Serif"/>
          <w:sz w:val="24"/>
          <w:szCs w:val="24"/>
          <w:lang w:val="en-US"/>
        </w:rPr>
        <w:t>The given problem statements were successfully compiled and executed.</w:t>
      </w:r>
    </w:p>
    <w:p w14:paraId="2B233C90" w14:textId="77777777" w:rsidR="00EF559B" w:rsidRDefault="00EF559B" w:rsidP="009D1ACB">
      <w:pPr>
        <w:spacing w:after="0"/>
        <w:rPr>
          <w:rFonts w:ascii="Verdana" w:hAnsi="Verdana" w:cs="Microsoft Sans Serif"/>
          <w:b/>
          <w:bCs/>
          <w:sz w:val="28"/>
          <w:szCs w:val="28"/>
          <w:u w:val="single"/>
          <w:lang w:val="en-US"/>
        </w:rPr>
      </w:pPr>
    </w:p>
    <w:p w14:paraId="3A351FF6" w14:textId="77777777"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 xml:space="preserve">LEARNINGS AND FINDINGS </w:t>
      </w:r>
    </w:p>
    <w:p w14:paraId="2317EBE6" w14:textId="77777777" w:rsidR="009D1ACB" w:rsidRPr="00C13AD3" w:rsidRDefault="009D1ACB" w:rsidP="009D1ACB">
      <w:pPr>
        <w:spacing w:after="0"/>
        <w:rPr>
          <w:rFonts w:ascii="Verdana" w:hAnsi="Verdana" w:cs="Microsoft Sans Serif"/>
          <w:b/>
          <w:bCs/>
          <w:sz w:val="28"/>
          <w:szCs w:val="28"/>
          <w:u w:val="single"/>
          <w:lang w:val="en-US"/>
        </w:rPr>
      </w:pPr>
    </w:p>
    <w:p w14:paraId="05CC589B" w14:textId="43EDEC98" w:rsidR="006570C4" w:rsidRDefault="006570C4" w:rsidP="003803E6">
      <w:pPr>
        <w:spacing w:after="0"/>
        <w:rPr>
          <w:rFonts w:ascii="Verdana" w:hAnsi="Verdana" w:cs="Microsoft Sans Serif"/>
          <w:sz w:val="24"/>
          <w:szCs w:val="24"/>
          <w:lang w:val="en-US"/>
        </w:rPr>
      </w:pPr>
      <w:r>
        <w:rPr>
          <w:rFonts w:ascii="Verdana" w:hAnsi="Verdana" w:cs="Microsoft Sans Serif"/>
          <w:sz w:val="24"/>
          <w:szCs w:val="24"/>
          <w:lang w:val="en-US"/>
        </w:rPr>
        <w:t>1. Concept of hashing.</w:t>
      </w:r>
    </w:p>
    <w:p w14:paraId="3E08522A" w14:textId="199A56FE" w:rsidR="006570C4" w:rsidRDefault="006570C4" w:rsidP="003803E6">
      <w:pPr>
        <w:spacing w:after="0"/>
        <w:rPr>
          <w:rFonts w:ascii="Verdana" w:hAnsi="Verdana" w:cs="Microsoft Sans Serif"/>
          <w:sz w:val="24"/>
          <w:szCs w:val="24"/>
          <w:lang w:val="en-US"/>
        </w:rPr>
      </w:pPr>
      <w:r>
        <w:rPr>
          <w:rFonts w:ascii="Verdana" w:hAnsi="Verdana" w:cs="Microsoft Sans Serif"/>
          <w:sz w:val="24"/>
          <w:szCs w:val="24"/>
          <w:lang w:val="en-US"/>
        </w:rPr>
        <w:t>2. Implementation of various hashing techniques.</w:t>
      </w:r>
    </w:p>
    <w:p w14:paraId="51080499" w14:textId="77777777" w:rsidR="006570C4" w:rsidRDefault="006570C4" w:rsidP="003803E6">
      <w:pPr>
        <w:spacing w:after="0"/>
        <w:rPr>
          <w:rFonts w:ascii="Verdana" w:hAnsi="Verdana" w:cs="Microsoft Sans Serif"/>
          <w:sz w:val="24"/>
          <w:szCs w:val="24"/>
          <w:lang w:val="en-US"/>
        </w:rPr>
      </w:pPr>
    </w:p>
    <w:p w14:paraId="67C19917" w14:textId="55C1C5C1" w:rsidR="009D1ACB" w:rsidRDefault="00EF559B" w:rsidP="003803E6">
      <w:pPr>
        <w:spacing w:after="0"/>
        <w:rPr>
          <w:rFonts w:ascii="Verdana" w:hAnsi="Verdana" w:cs="Microsoft Sans Serif"/>
          <w:sz w:val="24"/>
          <w:szCs w:val="24"/>
          <w:lang w:val="en-US"/>
        </w:rPr>
      </w:pPr>
      <w:r>
        <w:rPr>
          <w:rFonts w:ascii="Verdana" w:hAnsi="Verdana" w:cs="Microsoft Sans Serif"/>
          <w:sz w:val="24"/>
          <w:szCs w:val="24"/>
          <w:lang w:val="en-US"/>
        </w:rPr>
        <w:t>Hashing is a technique in which a smaller number of comparisons are involved and searching can be performed in constant time.</w:t>
      </w:r>
    </w:p>
    <w:p w14:paraId="4BBDD9AC" w14:textId="77777777" w:rsidR="00EF559B" w:rsidRDefault="00EF559B" w:rsidP="003803E6">
      <w:pPr>
        <w:spacing w:after="0"/>
        <w:rPr>
          <w:rFonts w:ascii="Verdana" w:hAnsi="Verdana" w:cs="Microsoft Sans Serif"/>
          <w:sz w:val="24"/>
          <w:szCs w:val="24"/>
          <w:lang w:val="en-US"/>
        </w:rPr>
      </w:pPr>
    </w:p>
    <w:p w14:paraId="12A5ACB3" w14:textId="719655B4" w:rsidR="00EF559B" w:rsidRDefault="00235E23" w:rsidP="003803E6">
      <w:pPr>
        <w:spacing w:after="0"/>
        <w:rPr>
          <w:rFonts w:ascii="Verdana" w:hAnsi="Verdana" w:cs="Microsoft Sans Serif"/>
          <w:sz w:val="24"/>
          <w:szCs w:val="24"/>
          <w:lang w:val="en-US"/>
        </w:rPr>
      </w:pPr>
      <w:r>
        <w:rPr>
          <w:rFonts w:ascii="Verdana" w:hAnsi="Verdana" w:cs="Microsoft Sans Serif"/>
          <w:sz w:val="24"/>
          <w:szCs w:val="24"/>
          <w:lang w:val="en-US"/>
        </w:rPr>
        <w:t>However,</w:t>
      </w:r>
      <w:r w:rsidR="00EF559B">
        <w:rPr>
          <w:rFonts w:ascii="Verdana" w:hAnsi="Verdana" w:cs="Microsoft Sans Serif"/>
          <w:sz w:val="24"/>
          <w:szCs w:val="24"/>
          <w:lang w:val="en-US"/>
        </w:rPr>
        <w:t xml:space="preserve"> there are some limitations in each hashing technique which may pose some problems.</w:t>
      </w:r>
    </w:p>
    <w:p w14:paraId="2F62DC78" w14:textId="7EB0A7A7" w:rsidR="00CF29C8" w:rsidRDefault="00CF29C8" w:rsidP="003803E6">
      <w:pPr>
        <w:spacing w:after="0"/>
        <w:rPr>
          <w:rFonts w:ascii="Verdana" w:hAnsi="Verdana" w:cs="Microsoft Sans Serif"/>
          <w:sz w:val="24"/>
          <w:szCs w:val="24"/>
          <w:lang w:val="en-US"/>
        </w:rPr>
      </w:pPr>
    </w:p>
    <w:tbl>
      <w:tblPr>
        <w:tblStyle w:val="TableGrid"/>
        <w:tblW w:w="0" w:type="auto"/>
        <w:tblLook w:val="04A0" w:firstRow="1" w:lastRow="0" w:firstColumn="1" w:lastColumn="0" w:noHBand="0" w:noVBand="1"/>
      </w:tblPr>
      <w:tblGrid>
        <w:gridCol w:w="4508"/>
        <w:gridCol w:w="4508"/>
      </w:tblGrid>
      <w:tr w:rsidR="00CF29C8" w14:paraId="4510DA75" w14:textId="77777777" w:rsidTr="001E564A">
        <w:trPr>
          <w:trHeight w:val="340"/>
        </w:trPr>
        <w:tc>
          <w:tcPr>
            <w:tcW w:w="4508" w:type="dxa"/>
            <w:vAlign w:val="center"/>
          </w:tcPr>
          <w:p w14:paraId="4F7C61D7" w14:textId="61E4636E" w:rsidR="00CF29C8" w:rsidRPr="001E564A" w:rsidRDefault="00CF29C8" w:rsidP="003764E8">
            <w:pPr>
              <w:jc w:val="center"/>
              <w:rPr>
                <w:rFonts w:ascii="Arial" w:hAnsi="Arial" w:cs="Arial"/>
                <w:b/>
                <w:bCs/>
                <w:sz w:val="20"/>
                <w:szCs w:val="20"/>
              </w:rPr>
            </w:pPr>
            <w:r w:rsidRPr="001E564A">
              <w:rPr>
                <w:rFonts w:ascii="Arial" w:hAnsi="Arial" w:cs="Arial"/>
                <w:b/>
                <w:bCs/>
                <w:sz w:val="20"/>
                <w:szCs w:val="20"/>
              </w:rPr>
              <w:t>SR. NO.</w:t>
            </w:r>
          </w:p>
        </w:tc>
        <w:tc>
          <w:tcPr>
            <w:tcW w:w="4508" w:type="dxa"/>
            <w:vAlign w:val="center"/>
          </w:tcPr>
          <w:p w14:paraId="71C24653" w14:textId="41A5951C" w:rsidR="00CF29C8" w:rsidRPr="001E564A" w:rsidRDefault="00CF29C8" w:rsidP="003764E8">
            <w:pPr>
              <w:jc w:val="center"/>
              <w:rPr>
                <w:rFonts w:ascii="Arial" w:hAnsi="Arial" w:cs="Arial"/>
                <w:b/>
                <w:bCs/>
                <w:sz w:val="20"/>
                <w:szCs w:val="20"/>
              </w:rPr>
            </w:pPr>
            <w:r w:rsidRPr="001E564A">
              <w:rPr>
                <w:rFonts w:ascii="Arial" w:hAnsi="Arial" w:cs="Arial"/>
                <w:b/>
                <w:bCs/>
                <w:sz w:val="20"/>
                <w:szCs w:val="20"/>
              </w:rPr>
              <w:t>COMPILATION TIME</w:t>
            </w:r>
          </w:p>
        </w:tc>
      </w:tr>
      <w:tr w:rsidR="00CF29C8" w14:paraId="28FFCABA" w14:textId="77777777" w:rsidTr="003764E8">
        <w:tc>
          <w:tcPr>
            <w:tcW w:w="4508" w:type="dxa"/>
            <w:vAlign w:val="center"/>
          </w:tcPr>
          <w:p w14:paraId="3299A188" w14:textId="4EE9FACC" w:rsidR="00CF29C8" w:rsidRPr="001E564A" w:rsidRDefault="00CF29C8" w:rsidP="003764E8">
            <w:pPr>
              <w:jc w:val="center"/>
              <w:rPr>
                <w:rFonts w:ascii="Microsoft Sans Serif" w:hAnsi="Microsoft Sans Serif" w:cs="Microsoft Sans Serif"/>
                <w:sz w:val="20"/>
                <w:szCs w:val="20"/>
              </w:rPr>
            </w:pPr>
            <w:r w:rsidRPr="001E564A">
              <w:rPr>
                <w:rFonts w:ascii="Microsoft Sans Serif" w:hAnsi="Microsoft Sans Serif" w:cs="Microsoft Sans Serif"/>
                <w:sz w:val="20"/>
                <w:szCs w:val="20"/>
              </w:rPr>
              <w:t>1</w:t>
            </w:r>
          </w:p>
        </w:tc>
        <w:tc>
          <w:tcPr>
            <w:tcW w:w="4508" w:type="dxa"/>
            <w:vAlign w:val="center"/>
          </w:tcPr>
          <w:p w14:paraId="4AD6AEE1" w14:textId="0198C3A3" w:rsidR="00CF29C8" w:rsidRPr="001E564A" w:rsidRDefault="00CF29C8" w:rsidP="003764E8">
            <w:pPr>
              <w:jc w:val="center"/>
              <w:rPr>
                <w:rFonts w:ascii="Microsoft Sans Serif" w:hAnsi="Microsoft Sans Serif" w:cs="Microsoft Sans Serif"/>
                <w:sz w:val="20"/>
                <w:szCs w:val="20"/>
              </w:rPr>
            </w:pPr>
            <w:r w:rsidRPr="001E564A">
              <w:rPr>
                <w:rFonts w:ascii="Microsoft Sans Serif" w:hAnsi="Microsoft Sans Serif" w:cs="Microsoft Sans Serif"/>
                <w:sz w:val="20"/>
                <w:szCs w:val="20"/>
              </w:rPr>
              <w:t>0.19 s</w:t>
            </w:r>
          </w:p>
        </w:tc>
      </w:tr>
      <w:tr w:rsidR="00CF29C8" w14:paraId="7098EA14" w14:textId="77777777" w:rsidTr="003764E8">
        <w:tc>
          <w:tcPr>
            <w:tcW w:w="4508" w:type="dxa"/>
            <w:vAlign w:val="center"/>
          </w:tcPr>
          <w:p w14:paraId="78110501" w14:textId="0147473E" w:rsidR="00CF29C8" w:rsidRPr="001E564A" w:rsidRDefault="00CF29C8" w:rsidP="003764E8">
            <w:pPr>
              <w:jc w:val="center"/>
              <w:rPr>
                <w:rFonts w:ascii="Microsoft Sans Serif" w:hAnsi="Microsoft Sans Serif" w:cs="Microsoft Sans Serif"/>
                <w:sz w:val="20"/>
                <w:szCs w:val="20"/>
              </w:rPr>
            </w:pPr>
            <w:r w:rsidRPr="001E564A">
              <w:rPr>
                <w:rFonts w:ascii="Microsoft Sans Serif" w:hAnsi="Microsoft Sans Serif" w:cs="Microsoft Sans Serif"/>
                <w:sz w:val="20"/>
                <w:szCs w:val="20"/>
              </w:rPr>
              <w:t>2</w:t>
            </w:r>
          </w:p>
        </w:tc>
        <w:tc>
          <w:tcPr>
            <w:tcW w:w="4508" w:type="dxa"/>
            <w:vAlign w:val="center"/>
          </w:tcPr>
          <w:p w14:paraId="3FF9E37C" w14:textId="0AE3CDB5" w:rsidR="00CF29C8" w:rsidRPr="001E564A" w:rsidRDefault="00CF29C8" w:rsidP="003764E8">
            <w:pPr>
              <w:jc w:val="center"/>
              <w:rPr>
                <w:rFonts w:ascii="Microsoft Sans Serif" w:hAnsi="Microsoft Sans Serif" w:cs="Microsoft Sans Serif"/>
                <w:sz w:val="20"/>
                <w:szCs w:val="20"/>
              </w:rPr>
            </w:pPr>
            <w:r w:rsidRPr="001E564A">
              <w:rPr>
                <w:rFonts w:ascii="Microsoft Sans Serif" w:hAnsi="Microsoft Sans Serif" w:cs="Microsoft Sans Serif"/>
                <w:sz w:val="20"/>
                <w:szCs w:val="20"/>
              </w:rPr>
              <w:t>0.20 s</w:t>
            </w:r>
          </w:p>
        </w:tc>
      </w:tr>
      <w:tr w:rsidR="00CF29C8" w14:paraId="53935C21" w14:textId="77777777" w:rsidTr="003764E8">
        <w:tc>
          <w:tcPr>
            <w:tcW w:w="4508" w:type="dxa"/>
            <w:vAlign w:val="center"/>
          </w:tcPr>
          <w:p w14:paraId="3558FFE5" w14:textId="2684D4EA" w:rsidR="00CF29C8" w:rsidRPr="001E564A" w:rsidRDefault="00CF29C8" w:rsidP="003764E8">
            <w:pPr>
              <w:jc w:val="center"/>
              <w:rPr>
                <w:rFonts w:ascii="Microsoft Sans Serif" w:hAnsi="Microsoft Sans Serif" w:cs="Microsoft Sans Serif"/>
                <w:sz w:val="20"/>
                <w:szCs w:val="20"/>
              </w:rPr>
            </w:pPr>
            <w:r w:rsidRPr="001E564A">
              <w:rPr>
                <w:rFonts w:ascii="Microsoft Sans Serif" w:hAnsi="Microsoft Sans Serif" w:cs="Microsoft Sans Serif"/>
                <w:sz w:val="20"/>
                <w:szCs w:val="20"/>
              </w:rPr>
              <w:t>3</w:t>
            </w:r>
          </w:p>
        </w:tc>
        <w:tc>
          <w:tcPr>
            <w:tcW w:w="4508" w:type="dxa"/>
            <w:vAlign w:val="center"/>
          </w:tcPr>
          <w:p w14:paraId="325DCD22" w14:textId="205BFE1D" w:rsidR="00CF29C8" w:rsidRPr="001E564A" w:rsidRDefault="00CF29C8" w:rsidP="003764E8">
            <w:pPr>
              <w:jc w:val="center"/>
              <w:rPr>
                <w:rFonts w:ascii="Microsoft Sans Serif" w:hAnsi="Microsoft Sans Serif" w:cs="Microsoft Sans Serif"/>
                <w:sz w:val="20"/>
                <w:szCs w:val="20"/>
              </w:rPr>
            </w:pPr>
            <w:r w:rsidRPr="001E564A">
              <w:rPr>
                <w:rFonts w:ascii="Microsoft Sans Serif" w:hAnsi="Microsoft Sans Serif" w:cs="Microsoft Sans Serif"/>
                <w:sz w:val="20"/>
                <w:szCs w:val="20"/>
              </w:rPr>
              <w:t>0.20 s</w:t>
            </w:r>
          </w:p>
        </w:tc>
      </w:tr>
      <w:tr w:rsidR="00CF29C8" w14:paraId="3244A2CD" w14:textId="77777777" w:rsidTr="003764E8">
        <w:tc>
          <w:tcPr>
            <w:tcW w:w="4508" w:type="dxa"/>
            <w:vAlign w:val="center"/>
          </w:tcPr>
          <w:p w14:paraId="57424277" w14:textId="50E8E21C" w:rsidR="00CF29C8" w:rsidRPr="001E564A" w:rsidRDefault="00CF29C8" w:rsidP="003764E8">
            <w:pPr>
              <w:jc w:val="center"/>
              <w:rPr>
                <w:rFonts w:ascii="Microsoft Sans Serif" w:hAnsi="Microsoft Sans Serif" w:cs="Microsoft Sans Serif"/>
                <w:sz w:val="20"/>
                <w:szCs w:val="20"/>
              </w:rPr>
            </w:pPr>
            <w:r w:rsidRPr="001E564A">
              <w:rPr>
                <w:rFonts w:ascii="Microsoft Sans Serif" w:hAnsi="Microsoft Sans Serif" w:cs="Microsoft Sans Serif"/>
                <w:sz w:val="20"/>
                <w:szCs w:val="20"/>
              </w:rPr>
              <w:t>4</w:t>
            </w:r>
          </w:p>
        </w:tc>
        <w:tc>
          <w:tcPr>
            <w:tcW w:w="4508" w:type="dxa"/>
            <w:vAlign w:val="center"/>
          </w:tcPr>
          <w:p w14:paraId="23FCBF53" w14:textId="2296BF89" w:rsidR="00CF29C8" w:rsidRPr="001E564A" w:rsidRDefault="003764E8" w:rsidP="003764E8">
            <w:pPr>
              <w:jc w:val="center"/>
              <w:rPr>
                <w:rFonts w:ascii="Microsoft Sans Serif" w:hAnsi="Microsoft Sans Serif" w:cs="Microsoft Sans Serif"/>
                <w:sz w:val="20"/>
                <w:szCs w:val="20"/>
              </w:rPr>
            </w:pPr>
            <w:r w:rsidRPr="001E564A">
              <w:rPr>
                <w:rFonts w:ascii="Microsoft Sans Serif" w:hAnsi="Microsoft Sans Serif" w:cs="Microsoft Sans Serif"/>
                <w:sz w:val="20"/>
                <w:szCs w:val="20"/>
              </w:rPr>
              <w:t>0.21</w:t>
            </w:r>
            <w:r w:rsidR="005C2860" w:rsidRPr="001E564A">
              <w:rPr>
                <w:rFonts w:ascii="Microsoft Sans Serif" w:hAnsi="Microsoft Sans Serif" w:cs="Microsoft Sans Serif"/>
                <w:sz w:val="20"/>
                <w:szCs w:val="20"/>
              </w:rPr>
              <w:t xml:space="preserve"> s</w:t>
            </w:r>
          </w:p>
        </w:tc>
      </w:tr>
    </w:tbl>
    <w:p w14:paraId="5A1CBD7C" w14:textId="77777777" w:rsidR="00CF29C8" w:rsidRPr="000E4863" w:rsidRDefault="00CF29C8" w:rsidP="003803E6">
      <w:pPr>
        <w:spacing w:after="0"/>
        <w:rPr>
          <w:rFonts w:ascii="Microsoft Sans Serif" w:hAnsi="Microsoft Sans Serif" w:cs="Microsoft Sans Serif"/>
          <w:sz w:val="18"/>
          <w:szCs w:val="18"/>
        </w:rPr>
      </w:pPr>
    </w:p>
    <w:sectPr w:rsidR="00CF29C8" w:rsidRPr="000E4863" w:rsidSect="001B33BE">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6046F" w14:textId="77777777" w:rsidR="00D148D9" w:rsidRDefault="00D148D9" w:rsidP="003803E6">
      <w:pPr>
        <w:spacing w:after="0" w:line="240" w:lineRule="auto"/>
      </w:pPr>
      <w:r>
        <w:separator/>
      </w:r>
    </w:p>
  </w:endnote>
  <w:endnote w:type="continuationSeparator" w:id="0">
    <w:p w14:paraId="01898A47" w14:textId="77777777" w:rsidR="00D148D9" w:rsidRDefault="00D148D9"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Berlin Sans FB">
    <w:panose1 w:val="020E0602020502020306"/>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7485" w14:textId="77777777" w:rsidR="000E4863" w:rsidRDefault="000E4863" w:rsidP="00FE5BD7">
    <w:pPr>
      <w:pStyle w:val="Footer"/>
    </w:pPr>
    <w:r>
      <w:t xml:space="preserve">201105025    </w:t>
    </w:r>
    <w:r w:rsidR="009E6446">
      <w:t xml:space="preserve">                                                                                                                              PAGE NO:</w:t>
    </w:r>
    <w:r>
      <w:t xml:space="preserve">                                                                                                                                                        </w:t>
    </w:r>
  </w:p>
  <w:p w14:paraId="71310E52"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7C22F" w14:textId="77777777" w:rsidR="00D148D9" w:rsidRDefault="00D148D9" w:rsidP="003803E6">
      <w:pPr>
        <w:spacing w:after="0" w:line="240" w:lineRule="auto"/>
      </w:pPr>
      <w:r>
        <w:separator/>
      </w:r>
    </w:p>
  </w:footnote>
  <w:footnote w:type="continuationSeparator" w:id="0">
    <w:p w14:paraId="44EF1F7F" w14:textId="77777777" w:rsidR="00D148D9" w:rsidRDefault="00D148D9"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5658"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1BBC39B9" w14:textId="77777777" w:rsidR="003803E6" w:rsidRPr="003803E6" w:rsidRDefault="003803E6" w:rsidP="003803E6">
    <w:pPr>
      <w:pStyle w:val="Header"/>
      <w:jc w:val="center"/>
      <w:rPr>
        <w:sz w:val="24"/>
        <w:szCs w:val="24"/>
      </w:rPr>
    </w:pPr>
    <w:r>
      <w:rPr>
        <w:sz w:val="24"/>
        <w:szCs w:val="24"/>
      </w:rPr>
      <w:t>FARMAGUDI, PONDA GOA</w:t>
    </w:r>
  </w:p>
  <w:p w14:paraId="1EFF3A30" w14:textId="77777777" w:rsidR="003803E6" w:rsidRDefault="003803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NKgFACAjvgktAAAA"/>
  </w:docVars>
  <w:rsids>
    <w:rsidRoot w:val="004C4DFA"/>
    <w:rsid w:val="000023AE"/>
    <w:rsid w:val="00080C02"/>
    <w:rsid w:val="000E4863"/>
    <w:rsid w:val="001A3A45"/>
    <w:rsid w:val="001A6763"/>
    <w:rsid w:val="001B33BE"/>
    <w:rsid w:val="001C6EC2"/>
    <w:rsid w:val="001E564A"/>
    <w:rsid w:val="00210BBD"/>
    <w:rsid w:val="00235E23"/>
    <w:rsid w:val="00270E10"/>
    <w:rsid w:val="00302141"/>
    <w:rsid w:val="00304393"/>
    <w:rsid w:val="003728F8"/>
    <w:rsid w:val="003764E8"/>
    <w:rsid w:val="003803E6"/>
    <w:rsid w:val="003C765D"/>
    <w:rsid w:val="003D1400"/>
    <w:rsid w:val="003F2055"/>
    <w:rsid w:val="00406711"/>
    <w:rsid w:val="004B0B37"/>
    <w:rsid w:val="004C4DFA"/>
    <w:rsid w:val="004E5158"/>
    <w:rsid w:val="004E6389"/>
    <w:rsid w:val="0053179D"/>
    <w:rsid w:val="00537532"/>
    <w:rsid w:val="005535E3"/>
    <w:rsid w:val="00581B63"/>
    <w:rsid w:val="005B3ECD"/>
    <w:rsid w:val="005C2860"/>
    <w:rsid w:val="005D6193"/>
    <w:rsid w:val="00625154"/>
    <w:rsid w:val="00635E12"/>
    <w:rsid w:val="006570C4"/>
    <w:rsid w:val="006B7346"/>
    <w:rsid w:val="006C2E8C"/>
    <w:rsid w:val="007020C8"/>
    <w:rsid w:val="00713728"/>
    <w:rsid w:val="00734EA5"/>
    <w:rsid w:val="00744CD0"/>
    <w:rsid w:val="00816D67"/>
    <w:rsid w:val="008725C9"/>
    <w:rsid w:val="008D10DD"/>
    <w:rsid w:val="00920D79"/>
    <w:rsid w:val="009D1ACB"/>
    <w:rsid w:val="009E6446"/>
    <w:rsid w:val="00A30935"/>
    <w:rsid w:val="00A81E29"/>
    <w:rsid w:val="00A83E1A"/>
    <w:rsid w:val="00A96E64"/>
    <w:rsid w:val="00AE4411"/>
    <w:rsid w:val="00B565B2"/>
    <w:rsid w:val="00BB44DB"/>
    <w:rsid w:val="00BD2566"/>
    <w:rsid w:val="00C20B4B"/>
    <w:rsid w:val="00C94E17"/>
    <w:rsid w:val="00C96F60"/>
    <w:rsid w:val="00CC36C5"/>
    <w:rsid w:val="00CE5D90"/>
    <w:rsid w:val="00CF29C8"/>
    <w:rsid w:val="00D148D9"/>
    <w:rsid w:val="00D82104"/>
    <w:rsid w:val="00E132AD"/>
    <w:rsid w:val="00EA74C9"/>
    <w:rsid w:val="00EC2797"/>
    <w:rsid w:val="00EF559B"/>
    <w:rsid w:val="00F86687"/>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BA4B6"/>
  <w15:chartTrackingRefBased/>
  <w15:docId w15:val="{9106D466-67C9-4028-BE5F-90CAE24E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table" w:styleId="TableGrid">
    <w:name w:val="Table Grid"/>
    <w:basedOn w:val="TableNormal"/>
    <w:uiPriority w:val="39"/>
    <w:rsid w:val="00920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DS%20EXP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EXPTS</Template>
  <TotalTime>501</TotalTime>
  <Pages>18</Pages>
  <Words>2760</Words>
  <Characters>15736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43</cp:revision>
  <dcterms:created xsi:type="dcterms:W3CDTF">2022-02-03T05:07:00Z</dcterms:created>
  <dcterms:modified xsi:type="dcterms:W3CDTF">2022-02-18T09:46:00Z</dcterms:modified>
</cp:coreProperties>
</file>