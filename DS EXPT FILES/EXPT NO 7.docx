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9162" w14:textId="77777777" w:rsidR="00192198" w:rsidRDefault="00192198" w:rsidP="009D1ACB">
      <w:pPr>
        <w:spacing w:after="0"/>
        <w:jc w:val="center"/>
        <w:rPr>
          <w:rFonts w:ascii="Verdana" w:hAnsi="Verdana" w:cs="Microsoft Sans Serif"/>
          <w:b/>
          <w:bCs/>
          <w:sz w:val="24"/>
          <w:szCs w:val="24"/>
          <w:lang w:val="en-US"/>
        </w:rPr>
      </w:pPr>
    </w:p>
    <w:p w14:paraId="6AE3575D" w14:textId="7DA42E58" w:rsidR="009D1ACB" w:rsidRPr="00C13AD3" w:rsidRDefault="00A77147" w:rsidP="001638E2">
      <w:pPr>
        <w:spacing w:after="0"/>
        <w:ind w:left="3600" w:firstLine="720"/>
        <w:rPr>
          <w:rFonts w:ascii="Verdana" w:hAnsi="Verdana" w:cs="Microsoft Sans Serif"/>
          <w:b/>
          <w:bCs/>
          <w:sz w:val="24"/>
          <w:szCs w:val="24"/>
          <w:lang w:val="en-US"/>
        </w:rPr>
      </w:pPr>
      <w:r>
        <w:rPr>
          <w:rFonts w:ascii="Verdana" w:hAnsi="Verdana" w:cs="Microsoft Sans Serif"/>
          <w:b/>
          <w:bCs/>
          <w:sz w:val="24"/>
          <w:szCs w:val="24"/>
          <w:lang w:val="en-US"/>
        </w:rPr>
        <w:t>AVL</w:t>
      </w:r>
    </w:p>
    <w:p w14:paraId="2E9B80A6" w14:textId="44C665E3" w:rsidR="009D1ACB" w:rsidRDefault="009D1ACB" w:rsidP="009D1ACB">
      <w:pPr>
        <w:spacing w:after="0"/>
        <w:rPr>
          <w:rFonts w:ascii="Verdana" w:hAnsi="Verdana" w:cs="Microsoft Sans Serif"/>
          <w:sz w:val="24"/>
          <w:szCs w:val="24"/>
          <w:lang w:val="en-US"/>
        </w:rPr>
      </w:pPr>
      <w:r w:rsidRPr="00C13AD3">
        <w:rPr>
          <w:rFonts w:ascii="Verdana" w:hAnsi="Verdana" w:cs="Microsoft Sans Serif"/>
          <w:b/>
          <w:bCs/>
          <w:sz w:val="24"/>
          <w:szCs w:val="24"/>
          <w:lang w:val="en-US"/>
        </w:rPr>
        <w:t xml:space="preserve">EXPT NO: </w:t>
      </w:r>
      <w:r>
        <w:rPr>
          <w:rFonts w:ascii="Verdana" w:hAnsi="Verdana" w:cs="Microsoft Sans Serif"/>
          <w:b/>
          <w:bCs/>
          <w:sz w:val="24"/>
          <w:szCs w:val="24"/>
          <w:lang w:val="en-US"/>
        </w:rPr>
        <w:t xml:space="preserve"> </w:t>
      </w:r>
      <w:r w:rsidRPr="00C13AD3">
        <w:rPr>
          <w:rFonts w:ascii="Verdana" w:hAnsi="Verdana" w:cs="Microsoft Sans Serif"/>
          <w:b/>
          <w:bCs/>
          <w:sz w:val="24"/>
          <w:szCs w:val="24"/>
          <w:lang w:val="en-US"/>
        </w:rPr>
        <w:tab/>
      </w:r>
      <w:r w:rsidR="00A77147">
        <w:rPr>
          <w:rFonts w:ascii="Verdana" w:hAnsi="Verdana" w:cs="Microsoft Sans Serif"/>
          <w:b/>
          <w:bCs/>
          <w:sz w:val="24"/>
          <w:szCs w:val="24"/>
          <w:lang w:val="en-US"/>
        </w:rPr>
        <w:t>7</w:t>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Pr>
          <w:rFonts w:ascii="Verdana" w:hAnsi="Verdana" w:cs="Microsoft Sans Serif"/>
          <w:b/>
          <w:bCs/>
          <w:sz w:val="24"/>
          <w:szCs w:val="24"/>
          <w:lang w:val="en-US"/>
        </w:rPr>
        <w:t xml:space="preserve"> </w:t>
      </w:r>
      <w:r w:rsidR="00141F28" w:rsidRPr="00C13AD3">
        <w:rPr>
          <w:rFonts w:ascii="Verdana" w:hAnsi="Verdana" w:cs="Microsoft Sans Serif"/>
          <w:b/>
          <w:bCs/>
          <w:sz w:val="24"/>
          <w:szCs w:val="24"/>
          <w:lang w:val="en-US"/>
        </w:rPr>
        <w:t>DATES</w:t>
      </w:r>
      <w:r w:rsidRPr="00C13AD3">
        <w:rPr>
          <w:rFonts w:ascii="Verdana" w:hAnsi="Verdana" w:cs="Microsoft Sans Serif"/>
          <w:b/>
          <w:bCs/>
          <w:sz w:val="24"/>
          <w:szCs w:val="24"/>
          <w:lang w:val="en-US"/>
        </w:rPr>
        <w:t>:</w:t>
      </w:r>
      <w:r w:rsidR="0042183B">
        <w:rPr>
          <w:rFonts w:ascii="Verdana" w:hAnsi="Verdana" w:cs="Microsoft Sans Serif"/>
          <w:b/>
          <w:bCs/>
          <w:sz w:val="24"/>
          <w:szCs w:val="24"/>
          <w:lang w:val="en-US"/>
        </w:rPr>
        <w:t xml:space="preserve"> 17/12/21</w:t>
      </w:r>
      <w:r w:rsidRPr="00F9541E">
        <w:rPr>
          <w:rFonts w:ascii="Verdana" w:hAnsi="Verdana" w:cs="Microsoft Sans Serif"/>
          <w:sz w:val="24"/>
          <w:szCs w:val="24"/>
          <w:lang w:val="en-US"/>
        </w:rPr>
        <w:t xml:space="preserve"> </w:t>
      </w:r>
    </w:p>
    <w:p w14:paraId="1EA32F82" w14:textId="77777777" w:rsidR="003803E6" w:rsidRDefault="003803E6" w:rsidP="003803E6">
      <w:pPr>
        <w:spacing w:after="0"/>
        <w:rPr>
          <w:rFonts w:ascii="Microsoft Sans Serif" w:hAnsi="Microsoft Sans Serif" w:cs="Microsoft Sans Serif"/>
          <w:sz w:val="18"/>
          <w:szCs w:val="18"/>
        </w:rPr>
      </w:pPr>
    </w:p>
    <w:p w14:paraId="75624179" w14:textId="44C6F2D4" w:rsidR="009D1ACB" w:rsidRDefault="009D1ACB" w:rsidP="003803E6">
      <w:pPr>
        <w:spacing w:after="0"/>
        <w:rPr>
          <w:rFonts w:ascii="Microsoft Sans Serif" w:hAnsi="Microsoft Sans Serif" w:cs="Microsoft Sans Serif"/>
          <w:sz w:val="18"/>
          <w:szCs w:val="18"/>
        </w:rPr>
      </w:pPr>
    </w:p>
    <w:p w14:paraId="5576C873" w14:textId="77777777" w:rsidR="009D1ACB" w:rsidRDefault="009D1ACB" w:rsidP="009D1ACB">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AIM</w:t>
      </w:r>
    </w:p>
    <w:p w14:paraId="48F4C99B" w14:textId="01342AA9" w:rsidR="009D1ACB" w:rsidRDefault="009D1ACB" w:rsidP="009D1ACB">
      <w:pPr>
        <w:spacing w:after="0"/>
        <w:rPr>
          <w:rFonts w:ascii="Verdana" w:hAnsi="Verdana" w:cs="Microsoft Sans Serif"/>
          <w:b/>
          <w:bCs/>
          <w:sz w:val="28"/>
          <w:szCs w:val="28"/>
          <w:u w:val="single"/>
          <w:lang w:val="en-US"/>
        </w:rPr>
      </w:pPr>
    </w:p>
    <w:p w14:paraId="181B4595" w14:textId="1284A302" w:rsidR="00412A32" w:rsidRPr="00EC36BA" w:rsidRDefault="00EC36BA" w:rsidP="009D1ACB">
      <w:pPr>
        <w:spacing w:after="0"/>
        <w:rPr>
          <w:rFonts w:ascii="Verdana" w:hAnsi="Verdana" w:cs="Microsoft Sans Serif"/>
          <w:sz w:val="24"/>
          <w:szCs w:val="24"/>
          <w:lang w:val="en-US"/>
        </w:rPr>
      </w:pPr>
      <w:r w:rsidRPr="00EC36BA">
        <w:rPr>
          <w:rFonts w:ascii="Verdana" w:hAnsi="Verdana" w:cs="Microsoft Sans Serif"/>
          <w:b/>
          <w:bCs/>
          <w:sz w:val="24"/>
          <w:szCs w:val="24"/>
          <w:lang w:val="en-US"/>
        </w:rPr>
        <w:t xml:space="preserve">1) </w:t>
      </w:r>
      <w:r w:rsidRPr="00EC36BA">
        <w:rPr>
          <w:rFonts w:ascii="Verdana" w:hAnsi="Verdana" w:cs="Microsoft Sans Serif"/>
          <w:sz w:val="24"/>
          <w:szCs w:val="24"/>
          <w:lang w:val="en-US"/>
        </w:rPr>
        <w:t>Write a program to perform insertion and deletion operation in AVL Trees</w:t>
      </w:r>
      <w:r>
        <w:rPr>
          <w:rFonts w:ascii="Verdana" w:hAnsi="Verdana" w:cs="Microsoft Sans Serif"/>
          <w:sz w:val="24"/>
          <w:szCs w:val="24"/>
          <w:lang w:val="en-US"/>
        </w:rPr>
        <w:t>.</w:t>
      </w:r>
    </w:p>
    <w:p w14:paraId="34A93F53" w14:textId="5CA3657C" w:rsidR="00412A32" w:rsidRPr="00C13AD3" w:rsidRDefault="00412A32" w:rsidP="009D1ACB">
      <w:pPr>
        <w:spacing w:after="0"/>
        <w:rPr>
          <w:rFonts w:ascii="Verdana" w:hAnsi="Verdana" w:cs="Microsoft Sans Serif"/>
          <w:b/>
          <w:bCs/>
          <w:sz w:val="28"/>
          <w:szCs w:val="28"/>
          <w:u w:val="single"/>
          <w:lang w:val="en-US"/>
        </w:rPr>
      </w:pPr>
    </w:p>
    <w:p w14:paraId="71E71360" w14:textId="77777777" w:rsidR="009D1ACB" w:rsidRDefault="009D1ACB" w:rsidP="009D1ACB">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THEORY</w:t>
      </w:r>
    </w:p>
    <w:p w14:paraId="48DF426F" w14:textId="5BEF31A3" w:rsidR="009D1ACB" w:rsidRDefault="009D1ACB" w:rsidP="009D1ACB">
      <w:pPr>
        <w:spacing w:after="0"/>
        <w:rPr>
          <w:rFonts w:ascii="Verdana" w:hAnsi="Verdana" w:cs="Microsoft Sans Serif"/>
          <w:b/>
          <w:bCs/>
          <w:sz w:val="28"/>
          <w:szCs w:val="28"/>
          <w:u w:val="single"/>
          <w:lang w:val="en-US"/>
        </w:rPr>
      </w:pPr>
    </w:p>
    <w:p w14:paraId="025015EE" w14:textId="736BB030" w:rsidR="00412A32" w:rsidRDefault="00412A32" w:rsidP="009D1ACB">
      <w:pPr>
        <w:spacing w:after="0"/>
        <w:rPr>
          <w:rFonts w:ascii="Verdana" w:hAnsi="Verdana" w:cs="Courier New"/>
          <w:sz w:val="24"/>
          <w:szCs w:val="24"/>
          <w:lang w:val="en-US"/>
        </w:rPr>
      </w:pPr>
      <w:r>
        <w:rPr>
          <w:rFonts w:ascii="Verdana" w:hAnsi="Verdana" w:cs="Courier New"/>
          <w:sz w:val="24"/>
          <w:szCs w:val="24"/>
          <w:lang w:val="en-US"/>
        </w:rPr>
        <w:t>A set of data can produce different binary search trees if the sequence of insertion of elements is different.</w:t>
      </w:r>
    </w:p>
    <w:p w14:paraId="129B8E0E" w14:textId="74A55838" w:rsidR="00412A32" w:rsidRDefault="00412A32" w:rsidP="009D1ACB">
      <w:pPr>
        <w:spacing w:after="0"/>
        <w:rPr>
          <w:rFonts w:ascii="Verdana" w:hAnsi="Verdana" w:cs="Courier New"/>
          <w:sz w:val="24"/>
          <w:szCs w:val="24"/>
          <w:lang w:val="en-US"/>
        </w:rPr>
      </w:pPr>
    </w:p>
    <w:p w14:paraId="6F4684D2" w14:textId="1B412CE9" w:rsidR="000D079F" w:rsidRDefault="007A1AC6" w:rsidP="009D1ACB">
      <w:pPr>
        <w:spacing w:after="0"/>
        <w:rPr>
          <w:rFonts w:ascii="Arial" w:hAnsi="Arial" w:cs="Arial"/>
          <w:b/>
          <w:bCs/>
          <w:sz w:val="24"/>
          <w:szCs w:val="24"/>
          <w:u w:val="single"/>
          <w:lang w:val="en-US"/>
        </w:rPr>
      </w:pPr>
      <w:r>
        <w:rPr>
          <w:rFonts w:ascii="Arial" w:hAnsi="Arial" w:cs="Arial"/>
          <w:b/>
          <w:bCs/>
          <w:sz w:val="24"/>
          <w:szCs w:val="24"/>
          <w:u w:val="single"/>
          <w:lang w:val="en-US"/>
        </w:rPr>
        <w:t>AVL Trees</w:t>
      </w:r>
    </w:p>
    <w:p w14:paraId="2E6499AC" w14:textId="77777777" w:rsidR="007A1AC6" w:rsidRDefault="007A1AC6" w:rsidP="009D1ACB">
      <w:pPr>
        <w:spacing w:after="0"/>
        <w:rPr>
          <w:rFonts w:ascii="Verdana" w:hAnsi="Verdana" w:cs="Courier New"/>
          <w:sz w:val="24"/>
          <w:szCs w:val="24"/>
          <w:lang w:val="en-US"/>
        </w:rPr>
      </w:pPr>
    </w:p>
    <w:p w14:paraId="7DAF721A" w14:textId="74DCBF80" w:rsidR="000D079F" w:rsidRDefault="000D079F" w:rsidP="009D1ACB">
      <w:pPr>
        <w:spacing w:after="0"/>
        <w:rPr>
          <w:rFonts w:ascii="Verdana" w:hAnsi="Verdana" w:cs="Courier New"/>
          <w:sz w:val="24"/>
          <w:szCs w:val="24"/>
          <w:lang w:val="en-US"/>
        </w:rPr>
      </w:pPr>
      <w:r>
        <w:rPr>
          <w:rFonts w:ascii="Verdana" w:hAnsi="Verdana" w:cs="Courier New"/>
          <w:sz w:val="24"/>
          <w:szCs w:val="24"/>
          <w:lang w:val="en-US"/>
        </w:rPr>
        <w:t>If we enter data in the following sequences, it will yield 2 different types of binary tree structures</w:t>
      </w:r>
    </w:p>
    <w:p w14:paraId="01F1FD14" w14:textId="46CDF8EB" w:rsidR="00412A32" w:rsidRDefault="00412A32" w:rsidP="009D1ACB">
      <w:pPr>
        <w:spacing w:after="0"/>
        <w:rPr>
          <w:rFonts w:ascii="Verdana" w:hAnsi="Verdana" w:cs="Courier New"/>
          <w:sz w:val="24"/>
          <w:szCs w:val="24"/>
          <w:lang w:val="en-US"/>
        </w:rPr>
      </w:pPr>
    </w:p>
    <w:p w14:paraId="35FD7A9B" w14:textId="253FDD1A" w:rsidR="00412A32" w:rsidRDefault="00412A32" w:rsidP="009D1ACB">
      <w:pPr>
        <w:spacing w:after="0"/>
        <w:rPr>
          <w:rFonts w:ascii="Verdana" w:hAnsi="Verdana" w:cs="Courier New"/>
          <w:sz w:val="24"/>
          <w:szCs w:val="24"/>
          <w:lang w:val="en-US"/>
        </w:rPr>
      </w:pPr>
      <w:r w:rsidRPr="00412A32">
        <w:rPr>
          <w:rFonts w:ascii="Verdana" w:hAnsi="Verdana" w:cs="Courier New"/>
          <w:b/>
          <w:bCs/>
          <w:sz w:val="24"/>
          <w:szCs w:val="24"/>
          <w:lang w:val="en-US"/>
        </w:rPr>
        <w:t>Sequence 1:</w:t>
      </w:r>
      <w:r>
        <w:rPr>
          <w:rFonts w:ascii="Verdana" w:hAnsi="Verdana" w:cs="Courier New"/>
          <w:sz w:val="24"/>
          <w:szCs w:val="24"/>
          <w:lang w:val="en-US"/>
        </w:rPr>
        <w:t xml:space="preserve"> 1 2 3 4 5 6 7 8 9 </w:t>
      </w:r>
    </w:p>
    <w:p w14:paraId="37386762" w14:textId="5E058E07" w:rsidR="00412A32" w:rsidRDefault="00412A32" w:rsidP="00412A32">
      <w:pPr>
        <w:spacing w:after="0"/>
        <w:rPr>
          <w:rFonts w:ascii="Verdana" w:hAnsi="Verdana" w:cs="Courier New"/>
          <w:sz w:val="24"/>
          <w:szCs w:val="24"/>
          <w:lang w:val="en-US"/>
        </w:rPr>
      </w:pPr>
      <w:r w:rsidRPr="00412A32">
        <w:rPr>
          <w:rFonts w:ascii="Verdana" w:hAnsi="Verdana" w:cs="Courier New"/>
          <w:b/>
          <w:bCs/>
          <w:sz w:val="24"/>
          <w:szCs w:val="24"/>
          <w:lang w:val="en-US"/>
        </w:rPr>
        <w:t xml:space="preserve">Sequence </w:t>
      </w:r>
      <w:r>
        <w:rPr>
          <w:rFonts w:ascii="Verdana" w:hAnsi="Verdana" w:cs="Courier New"/>
          <w:b/>
          <w:bCs/>
          <w:sz w:val="24"/>
          <w:szCs w:val="24"/>
          <w:lang w:val="en-US"/>
        </w:rPr>
        <w:t>2</w:t>
      </w:r>
      <w:r w:rsidRPr="00412A32">
        <w:rPr>
          <w:rFonts w:ascii="Verdana" w:hAnsi="Verdana" w:cs="Courier New"/>
          <w:b/>
          <w:bCs/>
          <w:sz w:val="24"/>
          <w:szCs w:val="24"/>
          <w:lang w:val="en-US"/>
        </w:rPr>
        <w:t>:</w:t>
      </w:r>
      <w:r>
        <w:rPr>
          <w:rFonts w:ascii="Verdana" w:hAnsi="Verdana" w:cs="Courier New"/>
          <w:sz w:val="24"/>
          <w:szCs w:val="24"/>
          <w:lang w:val="en-US"/>
        </w:rPr>
        <w:t xml:space="preserve"> </w:t>
      </w:r>
      <w:r w:rsidR="00BB6FB7">
        <w:rPr>
          <w:rFonts w:ascii="Verdana" w:hAnsi="Verdana" w:cs="Courier New"/>
          <w:sz w:val="24"/>
          <w:szCs w:val="24"/>
          <w:lang w:val="en-US"/>
        </w:rPr>
        <w:t>4 2 6 1 3 5 8 7 9</w:t>
      </w:r>
    </w:p>
    <w:p w14:paraId="1200D56A" w14:textId="3F0E2A2D" w:rsidR="00BB6FB7" w:rsidRDefault="000D079F" w:rsidP="00412A32">
      <w:pPr>
        <w:spacing w:after="0"/>
        <w:rPr>
          <w:rFonts w:ascii="Verdana" w:hAnsi="Verdana" w:cs="Courier New"/>
          <w:sz w:val="24"/>
          <w:szCs w:val="24"/>
          <w:lang w:val="en-US"/>
        </w:rPr>
      </w:pPr>
      <w:r>
        <w:rPr>
          <w:noProof/>
        </w:rPr>
        <w:drawing>
          <wp:anchor distT="0" distB="0" distL="114300" distR="114300" simplePos="0" relativeHeight="251658240" behindDoc="0" locked="0" layoutInCell="1" allowOverlap="1" wp14:anchorId="723594E5" wp14:editId="698C5971">
            <wp:simplePos x="0" y="0"/>
            <wp:positionH relativeFrom="column">
              <wp:posOffset>9525</wp:posOffset>
            </wp:positionH>
            <wp:positionV relativeFrom="paragraph">
              <wp:posOffset>328930</wp:posOffset>
            </wp:positionV>
            <wp:extent cx="5400675" cy="19621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3F22DE" w14:textId="1C568A8E" w:rsidR="00BB6FB7" w:rsidRDefault="00BB6FB7" w:rsidP="00412A32">
      <w:pPr>
        <w:spacing w:after="0"/>
        <w:rPr>
          <w:rFonts w:ascii="Verdana" w:hAnsi="Verdana" w:cs="Courier New"/>
          <w:sz w:val="24"/>
          <w:szCs w:val="24"/>
          <w:lang w:val="en-US"/>
        </w:rPr>
      </w:pPr>
    </w:p>
    <w:p w14:paraId="3D1B70ED" w14:textId="5CD38BCE" w:rsidR="00412A32" w:rsidRDefault="00412A32" w:rsidP="009D1ACB">
      <w:pPr>
        <w:spacing w:after="0"/>
        <w:rPr>
          <w:rFonts w:ascii="Verdana" w:hAnsi="Verdana" w:cs="Microsoft Sans Serif"/>
          <w:b/>
          <w:bCs/>
          <w:sz w:val="28"/>
          <w:szCs w:val="28"/>
          <w:u w:val="single"/>
          <w:lang w:val="en-US"/>
        </w:rPr>
      </w:pPr>
    </w:p>
    <w:p w14:paraId="5E62EF35" w14:textId="550EEF86" w:rsidR="0008530A" w:rsidRDefault="000D079F" w:rsidP="009D1ACB">
      <w:pPr>
        <w:spacing w:after="0"/>
        <w:rPr>
          <w:rFonts w:ascii="Verdana" w:hAnsi="Verdana" w:cs="Courier New"/>
          <w:sz w:val="24"/>
          <w:szCs w:val="24"/>
          <w:lang w:val="en-US"/>
        </w:rPr>
      </w:pPr>
      <w:r>
        <w:rPr>
          <w:rFonts w:ascii="Verdana" w:hAnsi="Verdana" w:cs="Courier New"/>
          <w:sz w:val="24"/>
          <w:szCs w:val="24"/>
          <w:lang w:val="en-US"/>
        </w:rPr>
        <w:t xml:space="preserve">Both the trees have the same data but their structures are different because of different sequence of insertion of elements. It is not possible to control the order of insertion so the concept of height balanced binary tree came in. The technique for balancing a binary search tree was introduced by Russian </w:t>
      </w:r>
      <w:r w:rsidR="005574AB">
        <w:rPr>
          <w:rFonts w:ascii="Verdana" w:hAnsi="Verdana" w:cs="Courier New"/>
          <w:sz w:val="24"/>
          <w:szCs w:val="24"/>
          <w:lang w:val="en-US"/>
        </w:rPr>
        <w:t>mathematician</w:t>
      </w:r>
      <w:r>
        <w:rPr>
          <w:rFonts w:ascii="Verdana" w:hAnsi="Verdana" w:cs="Courier New"/>
          <w:sz w:val="24"/>
          <w:szCs w:val="24"/>
          <w:lang w:val="en-US"/>
        </w:rPr>
        <w:t xml:space="preserve"> G. H. Adelson-Velskii and E. M Landis in 1962</w:t>
      </w:r>
      <w:r w:rsidR="005574AB">
        <w:rPr>
          <w:rFonts w:ascii="Verdana" w:hAnsi="Verdana" w:cs="Courier New"/>
          <w:sz w:val="24"/>
          <w:szCs w:val="24"/>
          <w:lang w:val="en-US"/>
        </w:rPr>
        <w:t>. The height balanced binary search tree is know as AVL Tree in their honor.</w:t>
      </w:r>
    </w:p>
    <w:p w14:paraId="3907BA67" w14:textId="7886C945" w:rsidR="005574AB" w:rsidRDefault="005574AB" w:rsidP="009D1ACB">
      <w:pPr>
        <w:spacing w:after="0"/>
        <w:rPr>
          <w:rFonts w:ascii="Verdana" w:hAnsi="Verdana" w:cs="Courier New"/>
          <w:sz w:val="24"/>
          <w:szCs w:val="24"/>
          <w:lang w:val="en-US"/>
        </w:rPr>
      </w:pPr>
    </w:p>
    <w:p w14:paraId="65E463AF" w14:textId="64195DB1" w:rsidR="005574AB" w:rsidRDefault="005574AB" w:rsidP="009D1ACB">
      <w:pPr>
        <w:spacing w:after="0"/>
        <w:rPr>
          <w:rFonts w:ascii="Verdana" w:hAnsi="Verdana" w:cs="Courier New"/>
          <w:sz w:val="24"/>
          <w:szCs w:val="24"/>
          <w:lang w:val="en-US"/>
        </w:rPr>
      </w:pPr>
      <w:r>
        <w:rPr>
          <w:rFonts w:ascii="Verdana" w:hAnsi="Verdana" w:cs="Courier New"/>
          <w:sz w:val="24"/>
          <w:szCs w:val="24"/>
          <w:lang w:val="en-US"/>
        </w:rPr>
        <w:t xml:space="preserve">The primary aim of AVL tree is to perform efficient search, insertion and deletion operations. Searching is efficient when the height of the left and right subtrees of the nodes are almost the same. This is possible in a full or a complete binary search tree, which is an ideal situation and is not always achievable. This ideal situation is very nearly approximated by ACL trees. </w:t>
      </w:r>
    </w:p>
    <w:p w14:paraId="3C2C4AEF" w14:textId="0A43816D" w:rsidR="005574AB" w:rsidRDefault="005574AB" w:rsidP="009D1ACB">
      <w:pPr>
        <w:spacing w:after="0"/>
        <w:rPr>
          <w:rFonts w:ascii="Verdana" w:hAnsi="Verdana" w:cs="Courier New"/>
          <w:sz w:val="24"/>
          <w:szCs w:val="24"/>
          <w:lang w:val="en-US"/>
        </w:rPr>
      </w:pPr>
    </w:p>
    <w:p w14:paraId="5AC8FAD4" w14:textId="62FAEB8E" w:rsidR="005574AB" w:rsidRDefault="005574AB" w:rsidP="009D1ACB">
      <w:pPr>
        <w:spacing w:after="0"/>
        <w:rPr>
          <w:rFonts w:ascii="Verdana" w:hAnsi="Verdana" w:cs="Courier New"/>
          <w:sz w:val="24"/>
          <w:szCs w:val="24"/>
          <w:lang w:val="en-US"/>
        </w:rPr>
      </w:pPr>
      <w:r>
        <w:rPr>
          <w:rFonts w:ascii="Verdana" w:hAnsi="Verdana" w:cs="Courier New"/>
          <w:sz w:val="24"/>
          <w:szCs w:val="24"/>
          <w:lang w:val="en-US"/>
        </w:rPr>
        <w:t xml:space="preserve">An AVL tree is </w:t>
      </w:r>
      <w:r w:rsidR="007A1AC6">
        <w:rPr>
          <w:rFonts w:ascii="Verdana" w:hAnsi="Verdana" w:cs="Courier New"/>
          <w:sz w:val="24"/>
          <w:szCs w:val="24"/>
          <w:lang w:val="en-US"/>
        </w:rPr>
        <w:t>a binary</w:t>
      </w:r>
      <w:r>
        <w:rPr>
          <w:rFonts w:ascii="Verdana" w:hAnsi="Verdana" w:cs="Courier New"/>
          <w:sz w:val="24"/>
          <w:szCs w:val="24"/>
          <w:lang w:val="en-US"/>
        </w:rPr>
        <w:t xml:space="preserve"> search tree where the difference in the height of left and right subtrees of any node can be at most 1</w:t>
      </w:r>
    </w:p>
    <w:p w14:paraId="68E6D23B" w14:textId="61BE2F36" w:rsidR="005574AB" w:rsidRDefault="005574AB" w:rsidP="009D1ACB">
      <w:pPr>
        <w:spacing w:after="0"/>
        <w:rPr>
          <w:rFonts w:ascii="Verdana" w:hAnsi="Verdana" w:cs="Courier New"/>
          <w:sz w:val="24"/>
          <w:szCs w:val="24"/>
          <w:lang w:val="en-US"/>
        </w:rPr>
      </w:pPr>
    </w:p>
    <w:p w14:paraId="58260893" w14:textId="48FB7B65" w:rsidR="007A1AC6" w:rsidRDefault="007A1AC6" w:rsidP="009D1ACB">
      <w:pPr>
        <w:spacing w:after="0"/>
        <w:rPr>
          <w:rFonts w:ascii="Verdana" w:hAnsi="Verdana" w:cs="Courier New"/>
          <w:sz w:val="24"/>
          <w:szCs w:val="24"/>
          <w:lang w:val="en-US"/>
        </w:rPr>
      </w:pPr>
      <w:r>
        <w:rPr>
          <w:rFonts w:ascii="Verdana" w:hAnsi="Verdana" w:cs="Courier New"/>
          <w:sz w:val="24"/>
          <w:szCs w:val="24"/>
          <w:lang w:val="en-US"/>
        </w:rPr>
        <w:t>A tree is not an AVL tree where there are two nodes for which difference in height of left and right subtree exceeds 1.</w:t>
      </w:r>
    </w:p>
    <w:p w14:paraId="72B9BC63" w14:textId="5A7D14FA" w:rsidR="007A1AC6" w:rsidRDefault="007A1AC6" w:rsidP="009D1ACB">
      <w:pPr>
        <w:spacing w:after="0"/>
        <w:rPr>
          <w:rFonts w:ascii="Verdana" w:hAnsi="Verdana" w:cs="Courier New"/>
          <w:sz w:val="24"/>
          <w:szCs w:val="24"/>
          <w:lang w:val="en-US"/>
        </w:rPr>
      </w:pPr>
    </w:p>
    <w:tbl>
      <w:tblPr>
        <w:tblStyle w:val="TableGrid"/>
        <w:tblW w:w="0" w:type="auto"/>
        <w:tblLook w:val="04A0" w:firstRow="1" w:lastRow="0" w:firstColumn="1" w:lastColumn="0" w:noHBand="0" w:noVBand="1"/>
      </w:tblPr>
      <w:tblGrid>
        <w:gridCol w:w="9016"/>
      </w:tblGrid>
      <w:tr w:rsidR="007A1AC6" w14:paraId="264066A0" w14:textId="77777777" w:rsidTr="007A1AC6">
        <w:trPr>
          <w:trHeight w:val="562"/>
        </w:trPr>
        <w:tc>
          <w:tcPr>
            <w:tcW w:w="9016" w:type="dxa"/>
            <w:vAlign w:val="center"/>
          </w:tcPr>
          <w:p w14:paraId="23B307D6" w14:textId="4FBE0798" w:rsidR="007A1AC6" w:rsidRPr="007A1AC6" w:rsidRDefault="007A1AC6" w:rsidP="007A1AC6">
            <w:pPr>
              <w:jc w:val="center"/>
              <w:rPr>
                <w:rFonts w:ascii="Bahnschrift" w:hAnsi="Bahnschrift" w:cs="Microsoft Sans Serif"/>
                <w:b/>
                <w:bCs/>
                <w:sz w:val="24"/>
                <w:szCs w:val="24"/>
                <w:u w:val="single"/>
                <w:lang w:val="en-US"/>
              </w:rPr>
            </w:pPr>
            <w:r w:rsidRPr="007A1AC6">
              <w:rPr>
                <w:rFonts w:ascii="Bahnschrift" w:hAnsi="Bahnschrift" w:cs="Courier New"/>
                <w:b/>
                <w:bCs/>
                <w:sz w:val="24"/>
                <w:szCs w:val="24"/>
                <w:lang w:val="en-US"/>
              </w:rPr>
              <w:t>Balanced factor of a Node = Height of its left subtree - Height of its right subtree</w:t>
            </w:r>
          </w:p>
        </w:tc>
      </w:tr>
    </w:tbl>
    <w:p w14:paraId="0B9AB422" w14:textId="5D66322D" w:rsidR="007A1AC6" w:rsidRDefault="007A1AC6" w:rsidP="009D1ACB">
      <w:pPr>
        <w:spacing w:after="0"/>
        <w:rPr>
          <w:rFonts w:ascii="Verdana" w:hAnsi="Verdana" w:cs="Microsoft Sans Serif"/>
          <w:b/>
          <w:bCs/>
          <w:sz w:val="28"/>
          <w:szCs w:val="28"/>
          <w:u w:val="single"/>
          <w:lang w:val="en-US"/>
        </w:rPr>
      </w:pPr>
    </w:p>
    <w:p w14:paraId="349FD691" w14:textId="34F625F0" w:rsidR="00712B18" w:rsidRDefault="00712B18" w:rsidP="009D1ACB">
      <w:pPr>
        <w:spacing w:after="0"/>
        <w:rPr>
          <w:rFonts w:ascii="Verdana" w:hAnsi="Verdana" w:cs="Courier New"/>
          <w:sz w:val="24"/>
          <w:szCs w:val="24"/>
          <w:lang w:val="en-US"/>
        </w:rPr>
      </w:pPr>
      <w:r>
        <w:rPr>
          <w:rFonts w:ascii="Verdana" w:hAnsi="Verdana" w:cs="Courier New"/>
          <w:sz w:val="24"/>
          <w:szCs w:val="24"/>
          <w:lang w:val="en-US"/>
        </w:rPr>
        <w:t>From the definition of AVL tree, it is obvious that only possible values from the balance factor of any node are -1, 0, 1.</w:t>
      </w:r>
    </w:p>
    <w:p w14:paraId="621A35F6" w14:textId="44ECA26F" w:rsidR="00712B18" w:rsidRDefault="00712B18" w:rsidP="009D1ACB">
      <w:pPr>
        <w:spacing w:after="0"/>
        <w:rPr>
          <w:rFonts w:ascii="Verdana" w:hAnsi="Verdana" w:cs="Courier New"/>
          <w:sz w:val="24"/>
          <w:szCs w:val="24"/>
          <w:lang w:val="en-US"/>
        </w:rPr>
      </w:pPr>
    </w:p>
    <w:p w14:paraId="45206812" w14:textId="07455C06" w:rsidR="0006704E" w:rsidRDefault="0006704E" w:rsidP="009D1ACB">
      <w:pPr>
        <w:spacing w:after="0"/>
        <w:rPr>
          <w:rFonts w:ascii="Verdana" w:hAnsi="Verdana" w:cs="Courier New"/>
          <w:sz w:val="24"/>
          <w:szCs w:val="24"/>
          <w:lang w:val="en-US"/>
        </w:rPr>
      </w:pPr>
    </w:p>
    <w:p w14:paraId="0AE811B9" w14:textId="77777777" w:rsidR="0006704E" w:rsidRDefault="0006704E" w:rsidP="009D1ACB">
      <w:pPr>
        <w:spacing w:after="0"/>
        <w:rPr>
          <w:rFonts w:ascii="Verdana" w:hAnsi="Verdana" w:cs="Courier New"/>
          <w:sz w:val="24"/>
          <w:szCs w:val="24"/>
          <w:lang w:val="en-US"/>
        </w:rPr>
      </w:pPr>
    </w:p>
    <w:tbl>
      <w:tblPr>
        <w:tblStyle w:val="TableGrid"/>
        <w:tblW w:w="0" w:type="auto"/>
        <w:tblLook w:val="04A0" w:firstRow="1" w:lastRow="0" w:firstColumn="1" w:lastColumn="0" w:noHBand="0" w:noVBand="1"/>
      </w:tblPr>
      <w:tblGrid>
        <w:gridCol w:w="3256"/>
        <w:gridCol w:w="5760"/>
      </w:tblGrid>
      <w:tr w:rsidR="00712B18" w14:paraId="23C6D60F" w14:textId="77777777" w:rsidTr="00712B18">
        <w:tc>
          <w:tcPr>
            <w:tcW w:w="3256" w:type="dxa"/>
            <w:vAlign w:val="center"/>
          </w:tcPr>
          <w:p w14:paraId="473474FA" w14:textId="24BE9089" w:rsidR="00712B18" w:rsidRPr="00BF7D0C" w:rsidRDefault="00712B18" w:rsidP="00712B18">
            <w:pPr>
              <w:jc w:val="center"/>
              <w:rPr>
                <w:rFonts w:ascii="Arial" w:hAnsi="Arial" w:cs="Arial"/>
                <w:b/>
                <w:bCs/>
                <w:lang w:val="en-US"/>
              </w:rPr>
            </w:pPr>
            <w:r w:rsidRPr="00BF7D0C">
              <w:rPr>
                <w:rFonts w:ascii="Arial" w:hAnsi="Arial" w:cs="Arial"/>
                <w:b/>
                <w:bCs/>
                <w:lang w:val="en-US"/>
              </w:rPr>
              <w:t>TERMS</w:t>
            </w:r>
          </w:p>
        </w:tc>
        <w:tc>
          <w:tcPr>
            <w:tcW w:w="5760" w:type="dxa"/>
            <w:vAlign w:val="center"/>
          </w:tcPr>
          <w:p w14:paraId="42787FAD" w14:textId="4F38A957" w:rsidR="00712B18" w:rsidRPr="00BF7D0C" w:rsidRDefault="00712B18" w:rsidP="00712B18">
            <w:pPr>
              <w:jc w:val="center"/>
              <w:rPr>
                <w:rFonts w:ascii="Arial" w:hAnsi="Arial" w:cs="Arial"/>
                <w:b/>
                <w:bCs/>
                <w:lang w:val="en-US"/>
              </w:rPr>
            </w:pPr>
            <w:r w:rsidRPr="00BF7D0C">
              <w:rPr>
                <w:rFonts w:ascii="Arial" w:hAnsi="Arial" w:cs="Arial"/>
                <w:b/>
                <w:bCs/>
                <w:lang w:val="en-US"/>
              </w:rPr>
              <w:t>EXPLANATION</w:t>
            </w:r>
          </w:p>
        </w:tc>
      </w:tr>
      <w:tr w:rsidR="00712B18" w14:paraId="6B9736E9" w14:textId="77777777" w:rsidTr="00C46FEB">
        <w:tc>
          <w:tcPr>
            <w:tcW w:w="3256" w:type="dxa"/>
            <w:vAlign w:val="center"/>
          </w:tcPr>
          <w:p w14:paraId="1E0EB87F" w14:textId="248AB489" w:rsidR="00712B18" w:rsidRDefault="00712B18" w:rsidP="00C46FEB">
            <w:pPr>
              <w:jc w:val="center"/>
              <w:rPr>
                <w:rFonts w:ascii="Verdana" w:hAnsi="Verdana" w:cs="Microsoft Sans Serif"/>
                <w:b/>
                <w:bCs/>
                <w:sz w:val="28"/>
                <w:szCs w:val="28"/>
                <w:u w:val="single"/>
                <w:lang w:val="en-US"/>
              </w:rPr>
            </w:pPr>
            <w:r>
              <w:rPr>
                <w:rFonts w:ascii="Verdana" w:hAnsi="Verdana" w:cs="Microsoft Sans Serif"/>
                <w:lang w:val="en-US"/>
              </w:rPr>
              <w:t>Right Heavy</w:t>
            </w:r>
          </w:p>
        </w:tc>
        <w:tc>
          <w:tcPr>
            <w:tcW w:w="5760" w:type="dxa"/>
            <w:vAlign w:val="center"/>
          </w:tcPr>
          <w:p w14:paraId="7BC0FDC4" w14:textId="77777777" w:rsidR="00712B18" w:rsidRDefault="00712B18" w:rsidP="00C46FEB">
            <w:pPr>
              <w:rPr>
                <w:rFonts w:ascii="Verdana" w:hAnsi="Verdana" w:cs="Microsoft Sans Serif"/>
                <w:lang w:val="en-US"/>
              </w:rPr>
            </w:pPr>
            <w:r w:rsidRPr="00712B18">
              <w:rPr>
                <w:rFonts w:ascii="Verdana" w:hAnsi="Verdana" w:cs="Microsoft Sans Serif"/>
                <w:lang w:val="en-US"/>
              </w:rPr>
              <w:t>If height of its right subtree is more than height of its left subtree</w:t>
            </w:r>
            <w:r>
              <w:rPr>
                <w:rFonts w:ascii="Verdana" w:hAnsi="Verdana" w:cs="Microsoft Sans Serif"/>
                <w:lang w:val="en-US"/>
              </w:rPr>
              <w:t>.</w:t>
            </w:r>
          </w:p>
          <w:p w14:paraId="0FABEE28" w14:textId="77777777" w:rsidR="009F3B23" w:rsidRDefault="009F3B23" w:rsidP="00C46FEB">
            <w:pPr>
              <w:rPr>
                <w:rFonts w:ascii="Verdana" w:hAnsi="Verdana" w:cs="Microsoft Sans Serif"/>
                <w:b/>
                <w:bCs/>
                <w:lang w:val="en-US"/>
              </w:rPr>
            </w:pPr>
            <w:r w:rsidRPr="009F3B23">
              <w:rPr>
                <w:rFonts w:ascii="Verdana" w:hAnsi="Verdana" w:cs="Microsoft Sans Serif"/>
                <w:b/>
                <w:bCs/>
                <w:lang w:val="en-US"/>
              </w:rPr>
              <w:t>Balanced Factor =-1</w:t>
            </w:r>
          </w:p>
          <w:p w14:paraId="35C898B5" w14:textId="4D59F8D5" w:rsidR="009F3B23" w:rsidRPr="009F3B23" w:rsidRDefault="009F3B23" w:rsidP="00C46FEB">
            <w:pPr>
              <w:rPr>
                <w:rFonts w:ascii="Verdana" w:hAnsi="Verdana" w:cs="Microsoft Sans Serif"/>
                <w:b/>
                <w:bCs/>
                <w:lang w:val="en-US"/>
              </w:rPr>
            </w:pPr>
          </w:p>
        </w:tc>
      </w:tr>
      <w:tr w:rsidR="00712B18" w14:paraId="795511D5" w14:textId="77777777" w:rsidTr="00C46FEB">
        <w:tc>
          <w:tcPr>
            <w:tcW w:w="3256" w:type="dxa"/>
            <w:vAlign w:val="center"/>
          </w:tcPr>
          <w:p w14:paraId="23227CB6" w14:textId="5D4220F1" w:rsidR="00712B18" w:rsidRDefault="00712B18" w:rsidP="00C46FEB">
            <w:pPr>
              <w:jc w:val="center"/>
              <w:rPr>
                <w:rFonts w:ascii="Verdana" w:hAnsi="Verdana" w:cs="Microsoft Sans Serif"/>
                <w:b/>
                <w:bCs/>
                <w:sz w:val="28"/>
                <w:szCs w:val="28"/>
                <w:u w:val="single"/>
                <w:lang w:val="en-US"/>
              </w:rPr>
            </w:pPr>
            <w:r>
              <w:rPr>
                <w:rFonts w:ascii="Verdana" w:hAnsi="Verdana" w:cs="Microsoft Sans Serif"/>
                <w:lang w:val="en-US"/>
              </w:rPr>
              <w:t>Left Heavy</w:t>
            </w:r>
          </w:p>
        </w:tc>
        <w:tc>
          <w:tcPr>
            <w:tcW w:w="5760" w:type="dxa"/>
            <w:vAlign w:val="center"/>
          </w:tcPr>
          <w:p w14:paraId="51657279" w14:textId="77777777" w:rsidR="00712B18" w:rsidRDefault="00712B18" w:rsidP="00C46FEB">
            <w:pPr>
              <w:rPr>
                <w:rFonts w:ascii="Verdana" w:hAnsi="Verdana" w:cs="Microsoft Sans Serif"/>
                <w:lang w:val="en-US"/>
              </w:rPr>
            </w:pPr>
            <w:r w:rsidRPr="00712B18">
              <w:rPr>
                <w:rFonts w:ascii="Verdana" w:hAnsi="Verdana" w:cs="Microsoft Sans Serif"/>
                <w:lang w:val="en-US"/>
              </w:rPr>
              <w:t xml:space="preserve">If height of its </w:t>
            </w:r>
            <w:r>
              <w:rPr>
                <w:rFonts w:ascii="Verdana" w:hAnsi="Verdana" w:cs="Microsoft Sans Serif"/>
                <w:lang w:val="en-US"/>
              </w:rPr>
              <w:t>left</w:t>
            </w:r>
            <w:r w:rsidRPr="00712B18">
              <w:rPr>
                <w:rFonts w:ascii="Verdana" w:hAnsi="Verdana" w:cs="Microsoft Sans Serif"/>
                <w:lang w:val="en-US"/>
              </w:rPr>
              <w:t xml:space="preserve"> subtree is more than height of its </w:t>
            </w:r>
            <w:r>
              <w:rPr>
                <w:rFonts w:ascii="Verdana" w:hAnsi="Verdana" w:cs="Microsoft Sans Serif"/>
                <w:lang w:val="en-US"/>
              </w:rPr>
              <w:t>right</w:t>
            </w:r>
            <w:r w:rsidRPr="00712B18">
              <w:rPr>
                <w:rFonts w:ascii="Verdana" w:hAnsi="Verdana" w:cs="Microsoft Sans Serif"/>
                <w:lang w:val="en-US"/>
              </w:rPr>
              <w:t xml:space="preserve"> subtree</w:t>
            </w:r>
            <w:r>
              <w:rPr>
                <w:rFonts w:ascii="Verdana" w:hAnsi="Verdana" w:cs="Microsoft Sans Serif"/>
                <w:lang w:val="en-US"/>
              </w:rPr>
              <w:t>.</w:t>
            </w:r>
          </w:p>
          <w:p w14:paraId="05091123" w14:textId="77777777" w:rsidR="009F3B23" w:rsidRDefault="009F3B23" w:rsidP="00C46FEB">
            <w:pPr>
              <w:rPr>
                <w:rFonts w:ascii="Verdana" w:hAnsi="Verdana" w:cs="Microsoft Sans Serif"/>
                <w:b/>
                <w:bCs/>
                <w:lang w:val="en-US"/>
              </w:rPr>
            </w:pPr>
            <w:r w:rsidRPr="009F3B23">
              <w:rPr>
                <w:rFonts w:ascii="Verdana" w:hAnsi="Verdana" w:cs="Microsoft Sans Serif"/>
                <w:b/>
                <w:bCs/>
                <w:lang w:val="en-US"/>
              </w:rPr>
              <w:t>Balanced Factor =1</w:t>
            </w:r>
          </w:p>
          <w:p w14:paraId="7D171387" w14:textId="51DC21CA" w:rsidR="009F3B23" w:rsidRPr="009F3B23" w:rsidRDefault="009F3B23" w:rsidP="00C46FEB">
            <w:pPr>
              <w:rPr>
                <w:rFonts w:ascii="Verdana" w:hAnsi="Verdana" w:cs="Microsoft Sans Serif"/>
                <w:b/>
                <w:bCs/>
                <w:sz w:val="28"/>
                <w:szCs w:val="28"/>
                <w:u w:val="single"/>
                <w:lang w:val="en-US"/>
              </w:rPr>
            </w:pPr>
          </w:p>
        </w:tc>
      </w:tr>
      <w:tr w:rsidR="00712B18" w14:paraId="179A25B3" w14:textId="77777777" w:rsidTr="00C46FEB">
        <w:tc>
          <w:tcPr>
            <w:tcW w:w="3256" w:type="dxa"/>
            <w:vAlign w:val="center"/>
          </w:tcPr>
          <w:p w14:paraId="710C8D17" w14:textId="4CF69C1C" w:rsidR="00712B18" w:rsidRDefault="00712B18" w:rsidP="00C46FEB">
            <w:pPr>
              <w:jc w:val="center"/>
              <w:rPr>
                <w:rFonts w:ascii="Verdana" w:hAnsi="Verdana" w:cs="Microsoft Sans Serif"/>
                <w:b/>
                <w:bCs/>
                <w:sz w:val="28"/>
                <w:szCs w:val="28"/>
                <w:u w:val="single"/>
                <w:lang w:val="en-US"/>
              </w:rPr>
            </w:pPr>
            <w:r>
              <w:rPr>
                <w:rFonts w:ascii="Verdana" w:hAnsi="Verdana" w:cs="Microsoft Sans Serif"/>
                <w:lang w:val="en-US"/>
              </w:rPr>
              <w:t>Balanced</w:t>
            </w:r>
          </w:p>
        </w:tc>
        <w:tc>
          <w:tcPr>
            <w:tcW w:w="5760" w:type="dxa"/>
            <w:vAlign w:val="center"/>
          </w:tcPr>
          <w:p w14:paraId="52878C61" w14:textId="77777777" w:rsidR="009F3B23" w:rsidRDefault="00712B18" w:rsidP="00C46FEB">
            <w:pPr>
              <w:rPr>
                <w:rFonts w:ascii="Verdana" w:hAnsi="Verdana" w:cs="Microsoft Sans Serif"/>
                <w:lang w:val="en-US"/>
              </w:rPr>
            </w:pPr>
            <w:r w:rsidRPr="00712B18">
              <w:rPr>
                <w:rFonts w:ascii="Verdana" w:hAnsi="Verdana" w:cs="Microsoft Sans Serif"/>
                <w:lang w:val="en-US"/>
              </w:rPr>
              <w:t xml:space="preserve">If height of </w:t>
            </w:r>
            <w:r>
              <w:rPr>
                <w:rFonts w:ascii="Verdana" w:hAnsi="Verdana" w:cs="Microsoft Sans Serif"/>
                <w:lang w:val="en-US"/>
              </w:rPr>
              <w:t>its left and right subtrees are same</w:t>
            </w:r>
            <w:r w:rsidR="009F3B23">
              <w:rPr>
                <w:rFonts w:ascii="Verdana" w:hAnsi="Verdana" w:cs="Microsoft Sans Serif"/>
                <w:lang w:val="en-US"/>
              </w:rPr>
              <w:t>.</w:t>
            </w:r>
          </w:p>
          <w:p w14:paraId="6EA392CF" w14:textId="77777777" w:rsidR="009F3B23" w:rsidRDefault="009F3B23" w:rsidP="00C46FEB">
            <w:pPr>
              <w:rPr>
                <w:rFonts w:ascii="Verdana" w:hAnsi="Verdana" w:cs="Microsoft Sans Serif"/>
                <w:b/>
                <w:bCs/>
                <w:lang w:val="en-US"/>
              </w:rPr>
            </w:pPr>
            <w:r w:rsidRPr="009F3B23">
              <w:rPr>
                <w:rFonts w:ascii="Verdana" w:hAnsi="Verdana" w:cs="Microsoft Sans Serif"/>
                <w:b/>
                <w:bCs/>
                <w:lang w:val="en-US"/>
              </w:rPr>
              <w:t>Balanced Factor = 0</w:t>
            </w:r>
          </w:p>
          <w:p w14:paraId="098D9502" w14:textId="47E31B85" w:rsidR="009F3B23" w:rsidRPr="009F3B23" w:rsidRDefault="009F3B23" w:rsidP="00C46FEB">
            <w:pPr>
              <w:rPr>
                <w:rFonts w:ascii="Verdana" w:hAnsi="Verdana" w:cs="Microsoft Sans Serif"/>
                <w:b/>
                <w:bCs/>
                <w:lang w:val="en-US"/>
              </w:rPr>
            </w:pPr>
          </w:p>
        </w:tc>
      </w:tr>
    </w:tbl>
    <w:p w14:paraId="0192153F" w14:textId="056E47EA" w:rsidR="00DC2631" w:rsidRDefault="00DC2631" w:rsidP="009D1ACB">
      <w:pPr>
        <w:spacing w:after="0"/>
        <w:rPr>
          <w:rFonts w:ascii="Verdana" w:hAnsi="Verdana" w:cs="Microsoft Sans Serif"/>
          <w:b/>
          <w:bCs/>
          <w:sz w:val="28"/>
          <w:szCs w:val="28"/>
          <w:u w:val="single"/>
          <w:lang w:val="en-US"/>
        </w:rPr>
      </w:pPr>
    </w:p>
    <w:p w14:paraId="72C99AB8" w14:textId="77777777" w:rsidR="00EC36BA" w:rsidRDefault="00EC36BA" w:rsidP="009D1ACB">
      <w:pPr>
        <w:spacing w:after="0"/>
        <w:rPr>
          <w:rFonts w:ascii="Verdana" w:hAnsi="Verdana" w:cs="Microsoft Sans Serif"/>
          <w:b/>
          <w:bCs/>
          <w:sz w:val="28"/>
          <w:szCs w:val="28"/>
          <w:u w:val="single"/>
          <w:lang w:val="en-US"/>
        </w:rPr>
      </w:pPr>
    </w:p>
    <w:p w14:paraId="3C8C09A3" w14:textId="6F82A0C2" w:rsidR="00DC2631" w:rsidRDefault="00DC2631" w:rsidP="009D1ACB">
      <w:pPr>
        <w:spacing w:after="0"/>
        <w:rPr>
          <w:rFonts w:ascii="Arial" w:hAnsi="Arial" w:cs="Arial"/>
          <w:b/>
          <w:bCs/>
          <w:sz w:val="24"/>
          <w:szCs w:val="24"/>
          <w:u w:val="single"/>
          <w:lang w:val="en-US"/>
        </w:rPr>
      </w:pPr>
      <w:r>
        <w:rPr>
          <w:rFonts w:ascii="Arial" w:hAnsi="Arial" w:cs="Arial"/>
          <w:b/>
          <w:bCs/>
          <w:sz w:val="24"/>
          <w:szCs w:val="24"/>
          <w:u w:val="single"/>
          <w:lang w:val="en-US"/>
        </w:rPr>
        <w:t>Structure of AVL trees</w:t>
      </w:r>
    </w:p>
    <w:p w14:paraId="015E13E3" w14:textId="0E318F16" w:rsidR="00DC2631" w:rsidRDefault="00DC2631" w:rsidP="009D1ACB">
      <w:pPr>
        <w:spacing w:after="0"/>
        <w:rPr>
          <w:rFonts w:ascii="Courier New" w:hAnsi="Courier New" w:cs="Courier New"/>
          <w:b/>
          <w:bCs/>
          <w:sz w:val="24"/>
          <w:szCs w:val="24"/>
          <w:u w:val="single"/>
          <w:lang w:val="en-US"/>
        </w:rPr>
      </w:pPr>
    </w:p>
    <w:p w14:paraId="20B15E26" w14:textId="77777777" w:rsidR="00DC2631" w:rsidRPr="00DC2631" w:rsidRDefault="00DC2631" w:rsidP="009D1ACB">
      <w:pPr>
        <w:spacing w:after="0"/>
        <w:rPr>
          <w:rFonts w:ascii="Courier New" w:hAnsi="Courier New" w:cs="Courier New"/>
          <w:sz w:val="24"/>
          <w:szCs w:val="24"/>
          <w:lang w:val="en-US"/>
        </w:rPr>
      </w:pPr>
      <w:r w:rsidRPr="00DC2631">
        <w:rPr>
          <w:rFonts w:ascii="Courier New" w:hAnsi="Courier New" w:cs="Courier New"/>
          <w:sz w:val="24"/>
          <w:szCs w:val="24"/>
          <w:lang w:val="en-US"/>
        </w:rPr>
        <w:t>struct node {</w:t>
      </w:r>
    </w:p>
    <w:p w14:paraId="6F0AB12F" w14:textId="1602992B" w:rsidR="00DC2631" w:rsidRPr="00DC2631" w:rsidRDefault="00DC2631" w:rsidP="009D1ACB">
      <w:pPr>
        <w:spacing w:after="0"/>
        <w:rPr>
          <w:rFonts w:ascii="Courier New" w:hAnsi="Courier New" w:cs="Courier New"/>
          <w:sz w:val="24"/>
          <w:szCs w:val="24"/>
          <w:lang w:val="en-US"/>
        </w:rPr>
      </w:pPr>
      <w:r w:rsidRPr="00DC2631">
        <w:rPr>
          <w:rFonts w:ascii="Courier New" w:hAnsi="Courier New" w:cs="Courier New"/>
          <w:sz w:val="24"/>
          <w:szCs w:val="24"/>
          <w:lang w:val="en-US"/>
        </w:rPr>
        <w:tab/>
        <w:t>struct node *left;</w:t>
      </w:r>
    </w:p>
    <w:p w14:paraId="6F5ABCCF" w14:textId="179FA793" w:rsidR="00DC2631" w:rsidRPr="00DC2631" w:rsidRDefault="00DC2631" w:rsidP="009D1ACB">
      <w:pPr>
        <w:spacing w:after="0"/>
        <w:rPr>
          <w:rFonts w:ascii="Courier New" w:hAnsi="Courier New" w:cs="Courier New"/>
          <w:sz w:val="24"/>
          <w:szCs w:val="24"/>
          <w:lang w:val="en-US"/>
        </w:rPr>
      </w:pPr>
      <w:r w:rsidRPr="00DC2631">
        <w:rPr>
          <w:rFonts w:ascii="Courier New" w:hAnsi="Courier New" w:cs="Courier New"/>
          <w:sz w:val="24"/>
          <w:szCs w:val="24"/>
          <w:lang w:val="en-US"/>
        </w:rPr>
        <w:tab/>
        <w:t>struct node *right;</w:t>
      </w:r>
    </w:p>
    <w:p w14:paraId="62EC69B3" w14:textId="5C7FFAEA" w:rsidR="00DC2631" w:rsidRPr="00DC2631" w:rsidRDefault="00DC2631" w:rsidP="009D1ACB">
      <w:pPr>
        <w:spacing w:after="0"/>
        <w:rPr>
          <w:rFonts w:ascii="Courier New" w:hAnsi="Courier New" w:cs="Courier New"/>
          <w:sz w:val="24"/>
          <w:szCs w:val="24"/>
          <w:lang w:val="en-US"/>
        </w:rPr>
      </w:pPr>
      <w:r w:rsidRPr="00DC2631">
        <w:rPr>
          <w:rFonts w:ascii="Courier New" w:hAnsi="Courier New" w:cs="Courier New"/>
          <w:sz w:val="24"/>
          <w:szCs w:val="24"/>
          <w:lang w:val="en-US"/>
        </w:rPr>
        <w:tab/>
        <w:t>int info;</w:t>
      </w:r>
    </w:p>
    <w:p w14:paraId="0A9E1560" w14:textId="1D5B89E1" w:rsidR="00DC2631" w:rsidRPr="00DC2631" w:rsidRDefault="00DC2631" w:rsidP="00DC2631">
      <w:pPr>
        <w:spacing w:after="0"/>
        <w:ind w:firstLine="720"/>
        <w:rPr>
          <w:rFonts w:ascii="Courier New" w:hAnsi="Courier New" w:cs="Courier New"/>
          <w:sz w:val="24"/>
          <w:szCs w:val="24"/>
          <w:lang w:val="en-US"/>
        </w:rPr>
      </w:pPr>
      <w:r w:rsidRPr="00DC2631">
        <w:rPr>
          <w:rFonts w:ascii="Courier New" w:hAnsi="Courier New" w:cs="Courier New"/>
          <w:sz w:val="24"/>
          <w:szCs w:val="24"/>
          <w:lang w:val="en-US"/>
        </w:rPr>
        <w:t>int balance;</w:t>
      </w:r>
    </w:p>
    <w:p w14:paraId="1E4B00AB" w14:textId="7AC2BD30" w:rsidR="00DC2631" w:rsidRDefault="00DC2631" w:rsidP="009D1ACB">
      <w:pPr>
        <w:spacing w:after="0"/>
        <w:rPr>
          <w:rFonts w:ascii="Courier New" w:hAnsi="Courier New" w:cs="Courier New"/>
          <w:sz w:val="24"/>
          <w:szCs w:val="24"/>
          <w:lang w:val="en-US"/>
        </w:rPr>
      </w:pPr>
      <w:r w:rsidRPr="00DC2631">
        <w:rPr>
          <w:rFonts w:ascii="Courier New" w:hAnsi="Courier New" w:cs="Courier New"/>
          <w:sz w:val="24"/>
          <w:szCs w:val="24"/>
          <w:lang w:val="en-US"/>
        </w:rPr>
        <w:t>}</w:t>
      </w:r>
      <w:r>
        <w:rPr>
          <w:rFonts w:ascii="Courier New" w:hAnsi="Courier New" w:cs="Courier New"/>
          <w:sz w:val="24"/>
          <w:szCs w:val="24"/>
          <w:lang w:val="en-US"/>
        </w:rPr>
        <w:t>;</w:t>
      </w:r>
    </w:p>
    <w:p w14:paraId="36D49FC8" w14:textId="5ADEE4E2" w:rsidR="00DC2631" w:rsidRDefault="00DC2631" w:rsidP="009D1ACB">
      <w:pPr>
        <w:spacing w:after="0"/>
        <w:rPr>
          <w:rFonts w:ascii="Verdana" w:hAnsi="Verdana" w:cs="Courier New"/>
          <w:sz w:val="24"/>
          <w:szCs w:val="24"/>
          <w:lang w:val="en-US"/>
        </w:rPr>
      </w:pPr>
    </w:p>
    <w:p w14:paraId="33FF9070" w14:textId="21C32157" w:rsidR="0006704E" w:rsidRDefault="0006704E" w:rsidP="009D1ACB">
      <w:pPr>
        <w:spacing w:after="0"/>
        <w:rPr>
          <w:rFonts w:ascii="Arial" w:hAnsi="Arial" w:cs="Arial"/>
          <w:b/>
          <w:bCs/>
          <w:sz w:val="24"/>
          <w:szCs w:val="24"/>
          <w:u w:val="single"/>
          <w:lang w:val="en-US"/>
        </w:rPr>
      </w:pPr>
      <w:r w:rsidRPr="0006704E">
        <w:rPr>
          <w:rFonts w:ascii="Arial" w:hAnsi="Arial" w:cs="Arial"/>
          <w:b/>
          <w:bCs/>
          <w:sz w:val="24"/>
          <w:szCs w:val="24"/>
          <w:u w:val="single"/>
          <w:lang w:val="en-US"/>
        </w:rPr>
        <w:t>Examples of AVL Trees</w:t>
      </w:r>
    </w:p>
    <w:p w14:paraId="55E2B8BB" w14:textId="6A41E57F" w:rsidR="0006704E" w:rsidRDefault="0007265E" w:rsidP="009D1ACB">
      <w:pPr>
        <w:spacing w:after="0"/>
        <w:rPr>
          <w:rFonts w:ascii="Arial" w:hAnsi="Arial" w:cs="Arial"/>
          <w:b/>
          <w:bCs/>
          <w:sz w:val="24"/>
          <w:szCs w:val="24"/>
          <w:u w:val="single"/>
          <w:lang w:val="en-US"/>
        </w:rPr>
      </w:pPr>
      <w:r>
        <w:rPr>
          <w:noProof/>
        </w:rPr>
        <w:drawing>
          <wp:anchor distT="0" distB="0" distL="114300" distR="114300" simplePos="0" relativeHeight="251659264" behindDoc="0" locked="0" layoutInCell="1" allowOverlap="1" wp14:anchorId="20E0022F" wp14:editId="47618B4E">
            <wp:simplePos x="0" y="0"/>
            <wp:positionH relativeFrom="column">
              <wp:posOffset>1151255</wp:posOffset>
            </wp:positionH>
            <wp:positionV relativeFrom="paragraph">
              <wp:posOffset>186055</wp:posOffset>
            </wp:positionV>
            <wp:extent cx="2563495" cy="1633855"/>
            <wp:effectExtent l="0" t="0" r="825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3495" cy="1633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1B655" w14:textId="7D9578A2" w:rsidR="0006704E" w:rsidRPr="0006704E" w:rsidRDefault="0006704E" w:rsidP="009D1ACB">
      <w:pPr>
        <w:spacing w:after="0"/>
        <w:rPr>
          <w:rFonts w:ascii="Arial" w:hAnsi="Arial" w:cs="Arial"/>
          <w:b/>
          <w:bCs/>
          <w:sz w:val="24"/>
          <w:szCs w:val="24"/>
          <w:u w:val="single"/>
          <w:lang w:val="en-US"/>
        </w:rPr>
      </w:pPr>
    </w:p>
    <w:p w14:paraId="7F9C9A80" w14:textId="35E01491" w:rsidR="0006704E" w:rsidRPr="0006704E" w:rsidRDefault="0006704E" w:rsidP="009D1ACB">
      <w:pPr>
        <w:spacing w:after="0"/>
        <w:rPr>
          <w:rFonts w:ascii="Arial" w:hAnsi="Arial" w:cs="Arial"/>
          <w:b/>
          <w:bCs/>
          <w:sz w:val="24"/>
          <w:szCs w:val="24"/>
          <w:u w:val="single"/>
          <w:lang w:val="en-US"/>
        </w:rPr>
      </w:pPr>
    </w:p>
    <w:p w14:paraId="225DB5C8" w14:textId="77777777" w:rsidR="0007265E" w:rsidRDefault="0007265E" w:rsidP="009D1ACB">
      <w:pPr>
        <w:spacing w:after="0"/>
        <w:rPr>
          <w:rFonts w:ascii="Arial" w:hAnsi="Arial" w:cs="Arial"/>
          <w:b/>
          <w:bCs/>
          <w:sz w:val="24"/>
          <w:szCs w:val="24"/>
          <w:u w:val="single"/>
          <w:lang w:val="en-US"/>
        </w:rPr>
      </w:pPr>
    </w:p>
    <w:p w14:paraId="07ACDC3B" w14:textId="77777777" w:rsidR="0007265E" w:rsidRDefault="0007265E" w:rsidP="009D1ACB">
      <w:pPr>
        <w:spacing w:after="0"/>
        <w:rPr>
          <w:rFonts w:ascii="Arial" w:hAnsi="Arial" w:cs="Arial"/>
          <w:b/>
          <w:bCs/>
          <w:sz w:val="24"/>
          <w:szCs w:val="24"/>
          <w:u w:val="single"/>
          <w:lang w:val="en-US"/>
        </w:rPr>
      </w:pPr>
    </w:p>
    <w:p w14:paraId="6C44F7BF" w14:textId="77777777" w:rsidR="0007265E" w:rsidRDefault="0007265E" w:rsidP="009D1ACB">
      <w:pPr>
        <w:spacing w:after="0"/>
        <w:rPr>
          <w:rFonts w:ascii="Arial" w:hAnsi="Arial" w:cs="Arial"/>
          <w:b/>
          <w:bCs/>
          <w:sz w:val="24"/>
          <w:szCs w:val="24"/>
          <w:u w:val="single"/>
          <w:lang w:val="en-US"/>
        </w:rPr>
      </w:pPr>
    </w:p>
    <w:p w14:paraId="5C10400B" w14:textId="77777777" w:rsidR="0007265E" w:rsidRDefault="0007265E" w:rsidP="009D1ACB">
      <w:pPr>
        <w:spacing w:after="0"/>
        <w:rPr>
          <w:rFonts w:ascii="Arial" w:hAnsi="Arial" w:cs="Arial"/>
          <w:b/>
          <w:bCs/>
          <w:sz w:val="24"/>
          <w:szCs w:val="24"/>
          <w:u w:val="single"/>
          <w:lang w:val="en-US"/>
        </w:rPr>
      </w:pPr>
    </w:p>
    <w:p w14:paraId="1E4A668C" w14:textId="77777777" w:rsidR="0007265E" w:rsidRDefault="0007265E" w:rsidP="009D1ACB">
      <w:pPr>
        <w:spacing w:after="0"/>
        <w:rPr>
          <w:rFonts w:ascii="Arial" w:hAnsi="Arial" w:cs="Arial"/>
          <w:b/>
          <w:bCs/>
          <w:sz w:val="24"/>
          <w:szCs w:val="24"/>
          <w:u w:val="single"/>
          <w:lang w:val="en-US"/>
        </w:rPr>
      </w:pPr>
    </w:p>
    <w:p w14:paraId="4671BA73" w14:textId="247D5D13" w:rsidR="0007265E" w:rsidRDefault="0007265E" w:rsidP="009D1ACB">
      <w:pPr>
        <w:spacing w:after="0"/>
        <w:rPr>
          <w:rFonts w:ascii="Arial" w:hAnsi="Arial" w:cs="Arial"/>
          <w:b/>
          <w:bCs/>
          <w:sz w:val="24"/>
          <w:szCs w:val="24"/>
          <w:u w:val="single"/>
          <w:lang w:val="en-US"/>
        </w:rPr>
      </w:pPr>
    </w:p>
    <w:p w14:paraId="7868633D" w14:textId="77777777" w:rsidR="0007265E" w:rsidRDefault="0007265E" w:rsidP="009D1ACB">
      <w:pPr>
        <w:spacing w:after="0"/>
        <w:rPr>
          <w:rFonts w:ascii="Arial" w:hAnsi="Arial" w:cs="Arial"/>
          <w:b/>
          <w:bCs/>
          <w:sz w:val="24"/>
          <w:szCs w:val="24"/>
          <w:u w:val="single"/>
          <w:lang w:val="en-US"/>
        </w:rPr>
      </w:pPr>
    </w:p>
    <w:p w14:paraId="7599C36A" w14:textId="77777777" w:rsidR="0007265E" w:rsidRDefault="0007265E" w:rsidP="009D1ACB">
      <w:pPr>
        <w:spacing w:after="0"/>
        <w:rPr>
          <w:rFonts w:ascii="Arial" w:hAnsi="Arial" w:cs="Arial"/>
          <w:b/>
          <w:bCs/>
          <w:sz w:val="24"/>
          <w:szCs w:val="24"/>
          <w:u w:val="single"/>
          <w:lang w:val="en-US"/>
        </w:rPr>
      </w:pPr>
    </w:p>
    <w:p w14:paraId="7081D703" w14:textId="140A98EF" w:rsidR="0006704E" w:rsidRPr="0006704E" w:rsidRDefault="0006704E" w:rsidP="009D1ACB">
      <w:pPr>
        <w:spacing w:after="0"/>
        <w:rPr>
          <w:rFonts w:ascii="Arial" w:hAnsi="Arial" w:cs="Arial"/>
          <w:b/>
          <w:bCs/>
          <w:sz w:val="24"/>
          <w:szCs w:val="24"/>
          <w:u w:val="single"/>
          <w:lang w:val="en-US"/>
        </w:rPr>
      </w:pPr>
      <w:r w:rsidRPr="0006704E">
        <w:rPr>
          <w:rFonts w:ascii="Arial" w:hAnsi="Arial" w:cs="Arial"/>
          <w:b/>
          <w:bCs/>
          <w:sz w:val="24"/>
          <w:szCs w:val="24"/>
          <w:u w:val="single"/>
          <w:lang w:val="en-US"/>
        </w:rPr>
        <w:t>Examples of Non AVL trees</w:t>
      </w:r>
    </w:p>
    <w:p w14:paraId="1F43558E" w14:textId="0200164D" w:rsidR="000D079F" w:rsidRDefault="000D079F" w:rsidP="009D1ACB">
      <w:pPr>
        <w:spacing w:after="0"/>
        <w:rPr>
          <w:rFonts w:ascii="Verdana" w:hAnsi="Verdana" w:cs="Microsoft Sans Serif"/>
          <w:b/>
          <w:bCs/>
          <w:sz w:val="28"/>
          <w:szCs w:val="28"/>
          <w:u w:val="single"/>
          <w:lang w:val="en-US"/>
        </w:rPr>
      </w:pPr>
    </w:p>
    <w:p w14:paraId="17F063C0" w14:textId="3D4F911E" w:rsidR="000D079F" w:rsidRDefault="0007265E" w:rsidP="009D1ACB">
      <w:pPr>
        <w:spacing w:after="0"/>
        <w:rPr>
          <w:rFonts w:ascii="Verdana" w:hAnsi="Verdana" w:cs="Microsoft Sans Serif"/>
          <w:b/>
          <w:bCs/>
          <w:sz w:val="28"/>
          <w:szCs w:val="28"/>
          <w:u w:val="single"/>
          <w:lang w:val="en-US"/>
        </w:rPr>
      </w:pPr>
      <w:r>
        <w:rPr>
          <w:noProof/>
        </w:rPr>
        <w:drawing>
          <wp:anchor distT="0" distB="0" distL="114300" distR="114300" simplePos="0" relativeHeight="251660288" behindDoc="0" locked="0" layoutInCell="1" allowOverlap="1" wp14:anchorId="03DBA663" wp14:editId="2E597F5F">
            <wp:simplePos x="0" y="0"/>
            <wp:positionH relativeFrom="column">
              <wp:posOffset>1625600</wp:posOffset>
            </wp:positionH>
            <wp:positionV relativeFrom="paragraph">
              <wp:posOffset>90381</wp:posOffset>
            </wp:positionV>
            <wp:extent cx="1555750" cy="168465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5750" cy="1684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922B80" w14:textId="76AF474F" w:rsidR="000D079F" w:rsidRDefault="000D079F" w:rsidP="009D1ACB">
      <w:pPr>
        <w:spacing w:after="0"/>
        <w:rPr>
          <w:rFonts w:ascii="Verdana" w:hAnsi="Verdana" w:cs="Microsoft Sans Serif"/>
          <w:b/>
          <w:bCs/>
          <w:sz w:val="28"/>
          <w:szCs w:val="28"/>
          <w:u w:val="single"/>
          <w:lang w:val="en-US"/>
        </w:rPr>
      </w:pPr>
    </w:p>
    <w:p w14:paraId="434D07D4" w14:textId="7D32347E" w:rsidR="000D079F" w:rsidRDefault="000D079F" w:rsidP="009D1ACB">
      <w:pPr>
        <w:spacing w:after="0"/>
        <w:rPr>
          <w:rFonts w:ascii="Verdana" w:hAnsi="Verdana" w:cs="Microsoft Sans Serif"/>
          <w:b/>
          <w:bCs/>
          <w:sz w:val="28"/>
          <w:szCs w:val="28"/>
          <w:u w:val="single"/>
          <w:lang w:val="en-US"/>
        </w:rPr>
      </w:pPr>
    </w:p>
    <w:p w14:paraId="0A14B5DF" w14:textId="5791D54C" w:rsidR="000D079F" w:rsidRDefault="000D079F" w:rsidP="009D1ACB">
      <w:pPr>
        <w:spacing w:after="0"/>
        <w:rPr>
          <w:rFonts w:ascii="Verdana" w:hAnsi="Verdana" w:cs="Microsoft Sans Serif"/>
          <w:b/>
          <w:bCs/>
          <w:sz w:val="28"/>
          <w:szCs w:val="28"/>
          <w:u w:val="single"/>
          <w:lang w:val="en-US"/>
        </w:rPr>
      </w:pPr>
    </w:p>
    <w:p w14:paraId="10B0A1AC" w14:textId="63370DE3" w:rsidR="000D079F" w:rsidRDefault="000D079F" w:rsidP="009D1ACB">
      <w:pPr>
        <w:spacing w:after="0"/>
        <w:rPr>
          <w:rFonts w:ascii="Verdana" w:hAnsi="Verdana" w:cs="Microsoft Sans Serif"/>
          <w:b/>
          <w:bCs/>
          <w:sz w:val="28"/>
          <w:szCs w:val="28"/>
          <w:u w:val="single"/>
          <w:lang w:val="en-US"/>
        </w:rPr>
      </w:pPr>
    </w:p>
    <w:p w14:paraId="521CA577" w14:textId="3004A491" w:rsidR="000D079F" w:rsidRDefault="000D079F" w:rsidP="009D1ACB">
      <w:pPr>
        <w:spacing w:after="0"/>
        <w:rPr>
          <w:rFonts w:ascii="Verdana" w:hAnsi="Verdana" w:cs="Microsoft Sans Serif"/>
          <w:b/>
          <w:bCs/>
          <w:sz w:val="28"/>
          <w:szCs w:val="28"/>
          <w:u w:val="single"/>
          <w:lang w:val="en-US"/>
        </w:rPr>
      </w:pPr>
    </w:p>
    <w:p w14:paraId="3D2A1C74" w14:textId="13925673" w:rsidR="000D079F" w:rsidRDefault="000D079F" w:rsidP="009D1ACB">
      <w:pPr>
        <w:spacing w:after="0"/>
        <w:rPr>
          <w:rFonts w:ascii="Verdana" w:hAnsi="Verdana" w:cs="Microsoft Sans Serif"/>
          <w:b/>
          <w:bCs/>
          <w:sz w:val="28"/>
          <w:szCs w:val="28"/>
          <w:u w:val="single"/>
          <w:lang w:val="en-US"/>
        </w:rPr>
      </w:pPr>
    </w:p>
    <w:p w14:paraId="21C1BC01" w14:textId="77777777" w:rsidR="00C46FEB" w:rsidRDefault="00C46FEB" w:rsidP="009D1ACB">
      <w:pPr>
        <w:spacing w:after="0"/>
        <w:rPr>
          <w:rFonts w:ascii="Verdana" w:hAnsi="Verdana" w:cs="Microsoft Sans Serif"/>
          <w:b/>
          <w:bCs/>
          <w:sz w:val="28"/>
          <w:szCs w:val="28"/>
          <w:u w:val="single"/>
          <w:lang w:val="en-US"/>
        </w:rPr>
      </w:pPr>
    </w:p>
    <w:p w14:paraId="0DCEBBC5" w14:textId="1F51D76A" w:rsidR="0007265E" w:rsidRPr="00C46FEB" w:rsidRDefault="00C46FEB" w:rsidP="009D1ACB">
      <w:pPr>
        <w:spacing w:after="0"/>
        <w:rPr>
          <w:rFonts w:ascii="Arial" w:hAnsi="Arial" w:cs="Arial"/>
          <w:b/>
          <w:bCs/>
          <w:sz w:val="24"/>
          <w:szCs w:val="24"/>
          <w:u w:val="single"/>
          <w:lang w:val="en-US"/>
        </w:rPr>
      </w:pPr>
      <w:r>
        <w:rPr>
          <w:rFonts w:ascii="Arial" w:hAnsi="Arial" w:cs="Arial"/>
          <w:b/>
          <w:bCs/>
          <w:sz w:val="24"/>
          <w:szCs w:val="24"/>
          <w:u w:val="single"/>
          <w:lang w:val="en-US"/>
        </w:rPr>
        <w:t>Tree Rotations</w:t>
      </w:r>
    </w:p>
    <w:p w14:paraId="3851B41C" w14:textId="3A78384D" w:rsidR="0007265E" w:rsidRDefault="0007265E" w:rsidP="009D1ACB">
      <w:pPr>
        <w:spacing w:after="0"/>
        <w:rPr>
          <w:rFonts w:ascii="Verdana" w:hAnsi="Verdana" w:cs="Microsoft Sans Serif"/>
          <w:b/>
          <w:bCs/>
          <w:sz w:val="28"/>
          <w:szCs w:val="28"/>
          <w:u w:val="single"/>
          <w:lang w:val="en-US"/>
        </w:rPr>
      </w:pPr>
    </w:p>
    <w:p w14:paraId="36564785" w14:textId="52314284" w:rsidR="0007265E" w:rsidRDefault="00C46FEB" w:rsidP="009D1ACB">
      <w:pPr>
        <w:spacing w:after="0"/>
        <w:rPr>
          <w:rFonts w:ascii="Verdana" w:hAnsi="Verdana" w:cs="Microsoft Sans Serif"/>
          <w:sz w:val="24"/>
          <w:szCs w:val="24"/>
          <w:lang w:val="en-US"/>
        </w:rPr>
      </w:pPr>
      <w:r>
        <w:rPr>
          <w:rFonts w:ascii="Verdana" w:hAnsi="Verdana" w:cs="Microsoft Sans Serif"/>
          <w:sz w:val="24"/>
          <w:szCs w:val="24"/>
          <w:lang w:val="en-US"/>
        </w:rPr>
        <w:t xml:space="preserve">After insertion or deletion operations the balanced factor of the nodes are affected and the tree might become </w:t>
      </w:r>
      <w:r w:rsidR="00F77024">
        <w:rPr>
          <w:rFonts w:ascii="Verdana" w:hAnsi="Verdana" w:cs="Microsoft Sans Serif"/>
          <w:sz w:val="24"/>
          <w:szCs w:val="24"/>
          <w:lang w:val="en-US"/>
        </w:rPr>
        <w:t>unbalanced. The balance of the tree is restored by performing rotations.</w:t>
      </w:r>
    </w:p>
    <w:p w14:paraId="46D1B63E" w14:textId="76493EC3" w:rsidR="00F77024" w:rsidRDefault="00F77024" w:rsidP="009D1ACB">
      <w:pPr>
        <w:spacing w:after="0"/>
        <w:rPr>
          <w:rFonts w:ascii="Verdana" w:hAnsi="Verdana" w:cs="Microsoft Sans Serif"/>
          <w:sz w:val="24"/>
          <w:szCs w:val="24"/>
          <w:lang w:val="en-US"/>
        </w:rPr>
      </w:pPr>
    </w:p>
    <w:p w14:paraId="02FE9FD5" w14:textId="3B418652" w:rsidR="00C0787B" w:rsidRDefault="00F77024" w:rsidP="009D1ACB">
      <w:pPr>
        <w:spacing w:after="0"/>
        <w:rPr>
          <w:rFonts w:ascii="Verdana" w:hAnsi="Verdana" w:cs="Microsoft Sans Serif"/>
          <w:sz w:val="24"/>
          <w:szCs w:val="24"/>
          <w:lang w:val="en-US"/>
        </w:rPr>
      </w:pPr>
      <w:r w:rsidRPr="00F77024">
        <w:rPr>
          <w:rFonts w:ascii="Verdana" w:hAnsi="Verdana" w:cs="Microsoft Sans Serif"/>
          <w:b/>
          <w:bCs/>
          <w:sz w:val="24"/>
          <w:szCs w:val="24"/>
          <w:lang w:val="en-US"/>
        </w:rPr>
        <w:t xml:space="preserve">Rotations: </w:t>
      </w:r>
      <w:r>
        <w:rPr>
          <w:rFonts w:ascii="Verdana" w:hAnsi="Verdana" w:cs="Microsoft Sans Serif"/>
          <w:sz w:val="24"/>
          <w:szCs w:val="24"/>
          <w:lang w:val="en-US"/>
        </w:rPr>
        <w:t>They are simple manipulation of pointers which convert the tree in such a way that the knew converted tree retains binary search tree property with Inorder traversal same as that of the original tree.</w:t>
      </w:r>
    </w:p>
    <w:p w14:paraId="7B6E2DFB" w14:textId="15880EC5" w:rsidR="008D694E" w:rsidRDefault="008D694E" w:rsidP="009D1ACB">
      <w:pPr>
        <w:spacing w:after="0"/>
        <w:rPr>
          <w:rFonts w:ascii="Arial" w:hAnsi="Arial" w:cs="Arial"/>
          <w:b/>
          <w:bCs/>
          <w:sz w:val="24"/>
          <w:szCs w:val="24"/>
          <w:u w:val="single"/>
          <w:lang w:val="en-US"/>
        </w:rPr>
      </w:pPr>
    </w:p>
    <w:p w14:paraId="1FAB6287" w14:textId="77777777" w:rsidR="00EC36BA" w:rsidRDefault="00EC36BA" w:rsidP="009D1ACB">
      <w:pPr>
        <w:spacing w:after="0"/>
        <w:rPr>
          <w:rFonts w:ascii="Arial" w:hAnsi="Arial" w:cs="Arial"/>
          <w:b/>
          <w:bCs/>
          <w:sz w:val="24"/>
          <w:szCs w:val="24"/>
          <w:u w:val="single"/>
          <w:lang w:val="en-US"/>
        </w:rPr>
      </w:pPr>
    </w:p>
    <w:p w14:paraId="5039EBBC" w14:textId="347093DF" w:rsidR="008D694E" w:rsidRDefault="008D694E" w:rsidP="009D1ACB">
      <w:pPr>
        <w:spacing w:after="0"/>
        <w:rPr>
          <w:rFonts w:ascii="Arial" w:hAnsi="Arial" w:cs="Arial"/>
          <w:b/>
          <w:bCs/>
          <w:sz w:val="24"/>
          <w:szCs w:val="24"/>
          <w:u w:val="single"/>
          <w:lang w:val="en-US"/>
        </w:rPr>
      </w:pPr>
      <w:r>
        <w:rPr>
          <w:rFonts w:ascii="Arial" w:hAnsi="Arial" w:cs="Arial"/>
          <w:b/>
          <w:bCs/>
          <w:sz w:val="24"/>
          <w:szCs w:val="24"/>
          <w:u w:val="single"/>
          <w:lang w:val="en-US"/>
        </w:rPr>
        <w:t>LEFT ROTATION</w:t>
      </w:r>
    </w:p>
    <w:p w14:paraId="6B3C77EB" w14:textId="3E76EE4E" w:rsidR="00C0787B" w:rsidRDefault="00C0787B" w:rsidP="009D1ACB">
      <w:pPr>
        <w:spacing w:after="0"/>
        <w:rPr>
          <w:rFonts w:ascii="Verdana" w:hAnsi="Verdana" w:cs="Microsoft Sans Serif"/>
          <w:sz w:val="24"/>
          <w:szCs w:val="24"/>
          <w:lang w:val="en-US"/>
        </w:rPr>
      </w:pPr>
    </w:p>
    <w:p w14:paraId="6C696A10" w14:textId="4F614C2B" w:rsidR="00C0787B" w:rsidRPr="00735105" w:rsidRDefault="00C0787B" w:rsidP="009D1ACB">
      <w:pPr>
        <w:spacing w:after="0"/>
        <w:rPr>
          <w:rFonts w:ascii="Verdana" w:hAnsi="Verdana" w:cs="Arial"/>
          <w:color w:val="000000"/>
          <w:shd w:val="clear" w:color="auto" w:fill="FFFFFF"/>
        </w:rPr>
      </w:pPr>
      <w:r w:rsidRPr="00735105">
        <w:rPr>
          <w:rFonts w:ascii="Verdana" w:hAnsi="Verdana" w:cs="Arial"/>
          <w:color w:val="000000"/>
          <w:shd w:val="clear" w:color="auto" w:fill="FFFFFF"/>
        </w:rPr>
        <w:t xml:space="preserve">If a tree becomes unbalanced, when a node is inserted into the right subtree of the right subtree, then we perform a single left rotation </w:t>
      </w:r>
    </w:p>
    <w:p w14:paraId="62B3E476" w14:textId="77777777" w:rsidR="00C0787B" w:rsidRPr="00735105" w:rsidRDefault="00C0787B" w:rsidP="009D1ACB">
      <w:pPr>
        <w:spacing w:after="0"/>
        <w:rPr>
          <w:rFonts w:ascii="Verdana" w:hAnsi="Verdana" w:cs="Arial"/>
          <w:color w:val="000000"/>
          <w:shd w:val="clear" w:color="auto" w:fill="FFFFFF"/>
        </w:rPr>
      </w:pPr>
    </w:p>
    <w:p w14:paraId="5B45A562" w14:textId="28B5A3B7" w:rsidR="00C0787B" w:rsidRPr="00735105" w:rsidRDefault="00C0787B" w:rsidP="009D1ACB">
      <w:pPr>
        <w:spacing w:after="0"/>
        <w:rPr>
          <w:rFonts w:ascii="Verdana" w:hAnsi="Verdana" w:cs="Microsoft Sans Serif"/>
          <w:sz w:val="24"/>
          <w:szCs w:val="24"/>
          <w:lang w:val="en-US"/>
        </w:rPr>
      </w:pPr>
      <w:r w:rsidRPr="00735105">
        <w:rPr>
          <w:rFonts w:ascii="Verdana" w:hAnsi="Verdana" w:cs="Arial"/>
          <w:color w:val="000000"/>
          <w:shd w:val="clear" w:color="auto" w:fill="FFFFFF"/>
        </w:rPr>
        <w:t xml:space="preserve"> Node </w:t>
      </w:r>
      <w:r w:rsidR="00735105" w:rsidRPr="008D694E">
        <w:rPr>
          <w:rFonts w:ascii="Verdana" w:hAnsi="Verdana" w:cs="Arial"/>
          <w:b/>
          <w:bCs/>
          <w:color w:val="000000"/>
          <w:shd w:val="clear" w:color="auto" w:fill="FFFFFF"/>
        </w:rPr>
        <w:t>12</w:t>
      </w:r>
      <w:r w:rsidR="00735105" w:rsidRPr="00735105">
        <w:rPr>
          <w:rFonts w:ascii="Verdana" w:hAnsi="Verdana" w:cs="Arial"/>
          <w:color w:val="000000"/>
          <w:shd w:val="clear" w:color="auto" w:fill="FFFFFF"/>
        </w:rPr>
        <w:t xml:space="preserve"> </w:t>
      </w:r>
      <w:r w:rsidRPr="00735105">
        <w:rPr>
          <w:rFonts w:ascii="Verdana" w:hAnsi="Verdana" w:cs="Arial"/>
          <w:color w:val="000000"/>
          <w:shd w:val="clear" w:color="auto" w:fill="FFFFFF"/>
        </w:rPr>
        <w:t xml:space="preserve">has become unbalanced as a node is inserted in the right subtree of </w:t>
      </w:r>
      <w:r w:rsidR="00735105" w:rsidRPr="00735105">
        <w:rPr>
          <w:rFonts w:ascii="Verdana" w:hAnsi="Verdana" w:cs="Arial"/>
          <w:color w:val="000000"/>
          <w:shd w:val="clear" w:color="auto" w:fill="FFFFFF"/>
        </w:rPr>
        <w:t>12</w:t>
      </w:r>
      <w:r w:rsidRPr="00735105">
        <w:rPr>
          <w:rFonts w:ascii="Verdana" w:hAnsi="Verdana" w:cs="Arial"/>
          <w:color w:val="000000"/>
          <w:shd w:val="clear" w:color="auto" w:fill="FFFFFF"/>
        </w:rPr>
        <w:t>'s right subtree. We perform the left rotation by making </w:t>
      </w:r>
      <w:r w:rsidR="00735105" w:rsidRPr="008D694E">
        <w:rPr>
          <w:rFonts w:ascii="Verdana" w:hAnsi="Verdana" w:cs="Arial"/>
          <w:b/>
          <w:bCs/>
          <w:color w:val="000000"/>
          <w:shd w:val="clear" w:color="auto" w:fill="FFFFFF"/>
        </w:rPr>
        <w:t>12</w:t>
      </w:r>
      <w:r w:rsidRPr="00735105">
        <w:rPr>
          <w:rFonts w:ascii="Verdana" w:hAnsi="Verdana" w:cs="Arial"/>
          <w:color w:val="000000"/>
          <w:shd w:val="clear" w:color="auto" w:fill="FFFFFF"/>
        </w:rPr>
        <w:t xml:space="preserve"> the left-subtree of </w:t>
      </w:r>
      <w:r w:rsidR="00735105" w:rsidRPr="008D694E">
        <w:rPr>
          <w:rFonts w:ascii="Verdana" w:hAnsi="Verdana" w:cs="Arial"/>
          <w:b/>
          <w:bCs/>
          <w:color w:val="000000"/>
          <w:shd w:val="clear" w:color="auto" w:fill="FFFFFF"/>
        </w:rPr>
        <w:t>14</w:t>
      </w:r>
      <w:r w:rsidRPr="00735105">
        <w:rPr>
          <w:rFonts w:ascii="Verdana" w:hAnsi="Verdana" w:cs="Arial"/>
          <w:color w:val="000000"/>
          <w:shd w:val="clear" w:color="auto" w:fill="FFFFFF"/>
        </w:rPr>
        <w:t>.</w:t>
      </w:r>
    </w:p>
    <w:p w14:paraId="5B81B12F" w14:textId="19774A58" w:rsidR="001E7CD3" w:rsidRDefault="001E7CD3" w:rsidP="009D1ACB">
      <w:pPr>
        <w:spacing w:after="0"/>
        <w:rPr>
          <w:rFonts w:ascii="Arial" w:hAnsi="Arial" w:cs="Arial"/>
          <w:b/>
          <w:bCs/>
          <w:sz w:val="24"/>
          <w:szCs w:val="24"/>
          <w:u w:val="single"/>
          <w:lang w:val="en-US"/>
        </w:rPr>
      </w:pPr>
    </w:p>
    <w:p w14:paraId="106BC586" w14:textId="278B33C7" w:rsidR="001E7CD3" w:rsidRDefault="001E7CD3" w:rsidP="009D1ACB">
      <w:pPr>
        <w:spacing w:after="0"/>
        <w:rPr>
          <w:rFonts w:ascii="Arial" w:hAnsi="Arial" w:cs="Arial"/>
          <w:sz w:val="24"/>
          <w:szCs w:val="24"/>
          <w:lang w:val="en-US"/>
        </w:rPr>
      </w:pPr>
    </w:p>
    <w:p w14:paraId="7CB653F8" w14:textId="224E21C0" w:rsidR="00C0787B" w:rsidRDefault="008D694E" w:rsidP="009D1ACB">
      <w:pPr>
        <w:spacing w:after="0"/>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5408" behindDoc="1" locked="0" layoutInCell="1" allowOverlap="1" wp14:anchorId="1955A0F4" wp14:editId="7751D6D2">
            <wp:simplePos x="0" y="0"/>
            <wp:positionH relativeFrom="column">
              <wp:posOffset>0</wp:posOffset>
            </wp:positionH>
            <wp:positionV relativeFrom="paragraph">
              <wp:posOffset>41275</wp:posOffset>
            </wp:positionV>
            <wp:extent cx="5724525" cy="1866900"/>
            <wp:effectExtent l="0" t="0" r="9525" b="0"/>
            <wp:wrapTight wrapText="bothSides">
              <wp:wrapPolygon edited="0">
                <wp:start x="503" y="0"/>
                <wp:lineTo x="0" y="2424"/>
                <wp:lineTo x="0" y="5290"/>
                <wp:lineTo x="1725" y="7053"/>
                <wp:lineTo x="1725" y="10580"/>
                <wp:lineTo x="3378" y="14106"/>
                <wp:lineTo x="3450" y="16751"/>
                <wp:lineTo x="5319" y="17633"/>
                <wp:lineTo x="10782" y="17633"/>
                <wp:lineTo x="9632" y="19616"/>
                <wp:lineTo x="9416" y="20278"/>
                <wp:lineTo x="9416" y="21380"/>
                <wp:lineTo x="14448" y="21380"/>
                <wp:lineTo x="14592" y="20057"/>
                <wp:lineTo x="14160" y="19616"/>
                <wp:lineTo x="10782" y="17633"/>
                <wp:lineTo x="12507" y="17633"/>
                <wp:lineTo x="13585" y="16310"/>
                <wp:lineTo x="13513" y="14106"/>
                <wp:lineTo x="21564" y="13886"/>
                <wp:lineTo x="21564" y="8596"/>
                <wp:lineTo x="21205" y="7714"/>
                <wp:lineTo x="19839" y="7053"/>
                <wp:lineTo x="19911" y="5731"/>
                <wp:lineTo x="19480" y="3527"/>
                <wp:lineTo x="19623" y="1984"/>
                <wp:lineTo x="17898" y="1543"/>
                <wp:lineTo x="9560" y="0"/>
                <wp:lineTo x="503"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866900"/>
                    </a:xfrm>
                    <a:prstGeom prst="rect">
                      <a:avLst/>
                    </a:prstGeom>
                    <a:noFill/>
                    <a:ln>
                      <a:noFill/>
                    </a:ln>
                  </pic:spPr>
                </pic:pic>
              </a:graphicData>
            </a:graphic>
          </wp:anchor>
        </w:drawing>
      </w:r>
    </w:p>
    <w:p w14:paraId="5FA89D0D" w14:textId="629DDE40" w:rsidR="00C0787B" w:rsidRDefault="00C0787B" w:rsidP="009D1ACB">
      <w:pPr>
        <w:spacing w:after="0"/>
        <w:rPr>
          <w:rFonts w:ascii="Arial" w:hAnsi="Arial" w:cs="Arial"/>
          <w:sz w:val="24"/>
          <w:szCs w:val="24"/>
          <w:lang w:val="en-US"/>
        </w:rPr>
      </w:pPr>
    </w:p>
    <w:p w14:paraId="5D6437FB" w14:textId="68C48640" w:rsidR="00C0787B" w:rsidRDefault="00C0787B" w:rsidP="009D1ACB">
      <w:pPr>
        <w:spacing w:after="0"/>
        <w:rPr>
          <w:rFonts w:ascii="Arial" w:hAnsi="Arial" w:cs="Arial"/>
          <w:sz w:val="24"/>
          <w:szCs w:val="24"/>
          <w:lang w:val="en-US"/>
        </w:rPr>
      </w:pPr>
    </w:p>
    <w:p w14:paraId="565F3EEF" w14:textId="32F08368" w:rsidR="00C0787B" w:rsidRDefault="00C0787B" w:rsidP="009D1ACB">
      <w:pPr>
        <w:spacing w:after="0"/>
        <w:rPr>
          <w:rFonts w:ascii="Arial" w:hAnsi="Arial" w:cs="Arial"/>
          <w:sz w:val="24"/>
          <w:szCs w:val="24"/>
          <w:lang w:val="en-US"/>
        </w:rPr>
      </w:pPr>
    </w:p>
    <w:p w14:paraId="4FEDFC5B" w14:textId="77F70526" w:rsidR="008D694E" w:rsidRDefault="008D694E" w:rsidP="009D1ACB">
      <w:pPr>
        <w:spacing w:after="0"/>
        <w:rPr>
          <w:rFonts w:ascii="Arial" w:hAnsi="Arial" w:cs="Arial"/>
          <w:sz w:val="24"/>
          <w:szCs w:val="24"/>
          <w:lang w:val="en-US"/>
        </w:rPr>
      </w:pPr>
    </w:p>
    <w:p w14:paraId="5A8D77B1" w14:textId="0035A8EE" w:rsidR="008D694E" w:rsidRDefault="008D694E" w:rsidP="009D1ACB">
      <w:pPr>
        <w:spacing w:after="0"/>
        <w:rPr>
          <w:rFonts w:ascii="Arial" w:hAnsi="Arial" w:cs="Arial"/>
          <w:sz w:val="24"/>
          <w:szCs w:val="24"/>
          <w:lang w:val="en-US"/>
        </w:rPr>
      </w:pPr>
    </w:p>
    <w:p w14:paraId="259E6DF5" w14:textId="49ED0C06" w:rsidR="008D694E" w:rsidRDefault="008D694E" w:rsidP="009D1ACB">
      <w:pPr>
        <w:spacing w:after="0"/>
        <w:rPr>
          <w:rFonts w:ascii="Arial" w:hAnsi="Arial" w:cs="Arial"/>
          <w:sz w:val="24"/>
          <w:szCs w:val="24"/>
          <w:lang w:val="en-US"/>
        </w:rPr>
      </w:pPr>
    </w:p>
    <w:p w14:paraId="25F31700" w14:textId="79C62626" w:rsidR="008D694E" w:rsidRDefault="008D694E" w:rsidP="009D1ACB">
      <w:pPr>
        <w:spacing w:after="0"/>
        <w:rPr>
          <w:rFonts w:ascii="Arial" w:hAnsi="Arial" w:cs="Arial"/>
          <w:sz w:val="24"/>
          <w:szCs w:val="24"/>
          <w:lang w:val="en-US"/>
        </w:rPr>
      </w:pPr>
    </w:p>
    <w:p w14:paraId="41B28720" w14:textId="12359199" w:rsidR="008D694E" w:rsidRDefault="008D694E" w:rsidP="009D1ACB">
      <w:pPr>
        <w:spacing w:after="0"/>
        <w:rPr>
          <w:rFonts w:ascii="Arial" w:hAnsi="Arial" w:cs="Arial"/>
          <w:sz w:val="24"/>
          <w:szCs w:val="24"/>
          <w:lang w:val="en-US"/>
        </w:rPr>
      </w:pPr>
    </w:p>
    <w:p w14:paraId="2C1F5E2B" w14:textId="7739D57C" w:rsidR="008D694E" w:rsidRDefault="008D694E" w:rsidP="009D1ACB">
      <w:pPr>
        <w:spacing w:after="0"/>
        <w:rPr>
          <w:rFonts w:ascii="Arial" w:hAnsi="Arial" w:cs="Arial"/>
          <w:sz w:val="24"/>
          <w:szCs w:val="24"/>
          <w:lang w:val="en-US"/>
        </w:rPr>
      </w:pPr>
    </w:p>
    <w:p w14:paraId="00BFF248" w14:textId="5EBE6DED" w:rsidR="008D694E" w:rsidRDefault="008D694E" w:rsidP="009D1ACB">
      <w:pPr>
        <w:spacing w:after="0"/>
        <w:rPr>
          <w:rFonts w:ascii="Arial" w:hAnsi="Arial" w:cs="Arial"/>
          <w:sz w:val="24"/>
          <w:szCs w:val="24"/>
          <w:lang w:val="en-US"/>
        </w:rPr>
      </w:pPr>
    </w:p>
    <w:p w14:paraId="4A8BF8A9" w14:textId="76CF4F59" w:rsidR="008D694E" w:rsidRDefault="008D694E" w:rsidP="009D1ACB">
      <w:pPr>
        <w:spacing w:after="0"/>
        <w:rPr>
          <w:rFonts w:ascii="Arial" w:hAnsi="Arial" w:cs="Arial"/>
          <w:sz w:val="24"/>
          <w:szCs w:val="24"/>
          <w:lang w:val="en-US"/>
        </w:rPr>
      </w:pPr>
      <w:r>
        <w:rPr>
          <w:noProof/>
        </w:rPr>
        <w:drawing>
          <wp:anchor distT="0" distB="0" distL="114300" distR="114300" simplePos="0" relativeHeight="251667456" behindDoc="0" locked="0" layoutInCell="1" allowOverlap="1" wp14:anchorId="0A23EF03" wp14:editId="25B2621B">
            <wp:simplePos x="0" y="0"/>
            <wp:positionH relativeFrom="column">
              <wp:posOffset>-6985</wp:posOffset>
            </wp:positionH>
            <wp:positionV relativeFrom="paragraph">
              <wp:posOffset>380788</wp:posOffset>
            </wp:positionV>
            <wp:extent cx="5731510" cy="1691005"/>
            <wp:effectExtent l="0" t="0" r="254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91005"/>
                    </a:xfrm>
                    <a:prstGeom prst="rect">
                      <a:avLst/>
                    </a:prstGeom>
                    <a:noFill/>
                    <a:ln>
                      <a:noFill/>
                    </a:ln>
                  </pic:spPr>
                </pic:pic>
              </a:graphicData>
            </a:graphic>
          </wp:anchor>
        </w:drawing>
      </w:r>
    </w:p>
    <w:p w14:paraId="2B2193CD" w14:textId="77777777" w:rsidR="008D694E" w:rsidRDefault="008D694E" w:rsidP="009D1ACB">
      <w:pPr>
        <w:spacing w:after="0"/>
        <w:rPr>
          <w:rFonts w:ascii="Arial" w:hAnsi="Arial" w:cs="Arial"/>
          <w:sz w:val="24"/>
          <w:szCs w:val="24"/>
          <w:lang w:val="en-US"/>
        </w:rPr>
      </w:pPr>
    </w:p>
    <w:p w14:paraId="526CA982" w14:textId="77777777" w:rsidR="00060563" w:rsidRDefault="00060563" w:rsidP="009D1ACB">
      <w:pPr>
        <w:spacing w:after="0"/>
        <w:rPr>
          <w:rFonts w:ascii="Arial" w:hAnsi="Arial" w:cs="Arial"/>
          <w:b/>
          <w:bCs/>
          <w:sz w:val="24"/>
          <w:szCs w:val="24"/>
          <w:u w:val="single"/>
          <w:lang w:val="en-US"/>
        </w:rPr>
      </w:pPr>
    </w:p>
    <w:p w14:paraId="496DD0C1" w14:textId="77777777" w:rsidR="00060563" w:rsidRDefault="00060563" w:rsidP="009D1ACB">
      <w:pPr>
        <w:spacing w:after="0"/>
        <w:rPr>
          <w:rFonts w:ascii="Arial" w:hAnsi="Arial" w:cs="Arial"/>
          <w:b/>
          <w:bCs/>
          <w:sz w:val="24"/>
          <w:szCs w:val="24"/>
          <w:u w:val="single"/>
          <w:lang w:val="en-US"/>
        </w:rPr>
      </w:pPr>
    </w:p>
    <w:p w14:paraId="4DDE5019" w14:textId="2DAFB98B" w:rsidR="00C0787B" w:rsidRDefault="008D694E" w:rsidP="009D1ACB">
      <w:pPr>
        <w:spacing w:after="0"/>
        <w:rPr>
          <w:rFonts w:ascii="Arial" w:hAnsi="Arial" w:cs="Arial"/>
          <w:b/>
          <w:bCs/>
          <w:sz w:val="24"/>
          <w:szCs w:val="24"/>
          <w:u w:val="single"/>
          <w:lang w:val="en-US"/>
        </w:rPr>
      </w:pPr>
      <w:r>
        <w:rPr>
          <w:rFonts w:ascii="Arial" w:hAnsi="Arial" w:cs="Arial"/>
          <w:b/>
          <w:bCs/>
          <w:sz w:val="24"/>
          <w:szCs w:val="24"/>
          <w:u w:val="single"/>
          <w:lang w:val="en-US"/>
        </w:rPr>
        <w:t>RIGHT ROTATION</w:t>
      </w:r>
    </w:p>
    <w:p w14:paraId="2A1A29C9" w14:textId="77777777" w:rsidR="008D694E" w:rsidRPr="008D694E" w:rsidRDefault="008D694E" w:rsidP="009D1ACB">
      <w:pPr>
        <w:spacing w:after="0"/>
        <w:rPr>
          <w:rFonts w:ascii="Arial" w:hAnsi="Arial" w:cs="Arial"/>
          <w:b/>
          <w:bCs/>
          <w:sz w:val="24"/>
          <w:szCs w:val="24"/>
          <w:u w:val="single"/>
          <w:lang w:val="en-US"/>
        </w:rPr>
      </w:pPr>
    </w:p>
    <w:p w14:paraId="5C726B40" w14:textId="191E1AA2" w:rsidR="00C0787B" w:rsidRPr="00434301" w:rsidRDefault="00C0787B" w:rsidP="009D1ACB">
      <w:pPr>
        <w:spacing w:after="0"/>
        <w:rPr>
          <w:rFonts w:ascii="Verdana" w:hAnsi="Verdana" w:cs="Arial"/>
          <w:color w:val="000000"/>
          <w:shd w:val="clear" w:color="auto" w:fill="FFFFFF"/>
        </w:rPr>
      </w:pPr>
      <w:r w:rsidRPr="00434301">
        <w:rPr>
          <w:rFonts w:ascii="Verdana" w:hAnsi="Verdana" w:cs="Arial"/>
          <w:color w:val="000000"/>
          <w:shd w:val="clear" w:color="auto" w:fill="FFFFFF"/>
        </w:rPr>
        <w:t>AVL tree may become unbalanced, if a node is inserted in the left subtree of the left subtree. The tree then needs a right rotation.</w:t>
      </w:r>
    </w:p>
    <w:p w14:paraId="70A92FA9" w14:textId="0B602552" w:rsidR="00C0787B" w:rsidRPr="00434301" w:rsidRDefault="00C0787B" w:rsidP="009D1ACB">
      <w:pPr>
        <w:spacing w:after="0"/>
        <w:rPr>
          <w:rFonts w:ascii="Verdana" w:hAnsi="Verdana" w:cs="Arial"/>
          <w:sz w:val="24"/>
          <w:szCs w:val="24"/>
          <w:lang w:val="en-US"/>
        </w:rPr>
      </w:pPr>
      <w:r w:rsidRPr="00434301">
        <w:rPr>
          <w:rFonts w:ascii="Verdana" w:hAnsi="Verdana" w:cs="Arial"/>
          <w:color w:val="000000"/>
          <w:shd w:val="clear" w:color="auto" w:fill="FFFFFF"/>
        </w:rPr>
        <w:t>As depicted, the unbalanced node becomes the right child of its left child by performing a right rotation.</w:t>
      </w:r>
    </w:p>
    <w:p w14:paraId="41C0D330" w14:textId="1D729EB9" w:rsidR="00C0787B" w:rsidRDefault="00C0787B" w:rsidP="009D1ACB">
      <w:pPr>
        <w:spacing w:after="0"/>
        <w:rPr>
          <w:rFonts w:ascii="Arial" w:hAnsi="Arial" w:cs="Arial"/>
          <w:sz w:val="24"/>
          <w:szCs w:val="24"/>
          <w:lang w:val="en-US"/>
        </w:rPr>
      </w:pPr>
    </w:p>
    <w:p w14:paraId="513FE138" w14:textId="77777777" w:rsidR="00C0787B" w:rsidRPr="001E7CD3" w:rsidRDefault="00C0787B" w:rsidP="009D1ACB">
      <w:pPr>
        <w:spacing w:after="0"/>
        <w:rPr>
          <w:rFonts w:ascii="Arial" w:hAnsi="Arial" w:cs="Arial"/>
          <w:sz w:val="24"/>
          <w:szCs w:val="24"/>
          <w:lang w:val="en-US"/>
        </w:rPr>
      </w:pPr>
    </w:p>
    <w:p w14:paraId="438C2746" w14:textId="4E791077" w:rsidR="001E7CD3" w:rsidRPr="001E7CD3" w:rsidRDefault="008D694E" w:rsidP="009D1ACB">
      <w:pPr>
        <w:spacing w:after="0"/>
        <w:rPr>
          <w:rFonts w:ascii="Arial" w:hAnsi="Arial" w:cs="Arial"/>
          <w:b/>
          <w:bCs/>
          <w:sz w:val="24"/>
          <w:szCs w:val="24"/>
          <w:lang w:val="en-US"/>
        </w:rPr>
      </w:pPr>
      <w:r w:rsidRPr="001E7CD3">
        <w:rPr>
          <w:rFonts w:ascii="Arial" w:hAnsi="Arial" w:cs="Arial"/>
          <w:b/>
          <w:bCs/>
          <w:noProof/>
          <w:sz w:val="24"/>
          <w:szCs w:val="24"/>
          <w:lang w:val="en-US"/>
        </w:rPr>
        <w:drawing>
          <wp:anchor distT="0" distB="0" distL="114300" distR="114300" simplePos="0" relativeHeight="251670528" behindDoc="0" locked="0" layoutInCell="1" allowOverlap="1" wp14:anchorId="199D62AA" wp14:editId="5173581D">
            <wp:simplePos x="0" y="0"/>
            <wp:positionH relativeFrom="column">
              <wp:posOffset>-101600</wp:posOffset>
            </wp:positionH>
            <wp:positionV relativeFrom="paragraph">
              <wp:posOffset>235585</wp:posOffset>
            </wp:positionV>
            <wp:extent cx="5724525" cy="19240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924050"/>
                    </a:xfrm>
                    <a:prstGeom prst="rect">
                      <a:avLst/>
                    </a:prstGeom>
                    <a:noFill/>
                    <a:ln>
                      <a:noFill/>
                    </a:ln>
                  </pic:spPr>
                </pic:pic>
              </a:graphicData>
            </a:graphic>
          </wp:anchor>
        </w:drawing>
      </w:r>
    </w:p>
    <w:p w14:paraId="02A23624" w14:textId="024A47E1" w:rsidR="001E7CD3" w:rsidRDefault="001E7CD3" w:rsidP="009D1ACB">
      <w:pPr>
        <w:spacing w:after="0"/>
        <w:rPr>
          <w:rFonts w:ascii="Arial" w:hAnsi="Arial" w:cs="Arial"/>
          <w:b/>
          <w:bCs/>
          <w:sz w:val="24"/>
          <w:szCs w:val="24"/>
          <w:u w:val="single"/>
          <w:lang w:val="en-US"/>
        </w:rPr>
      </w:pPr>
    </w:p>
    <w:p w14:paraId="00E47D4D" w14:textId="58A7B489" w:rsidR="00C0787B" w:rsidRDefault="00C0787B" w:rsidP="009D1ACB">
      <w:pPr>
        <w:spacing w:after="0"/>
        <w:rPr>
          <w:rFonts w:ascii="Arial" w:hAnsi="Arial" w:cs="Arial"/>
          <w:b/>
          <w:bCs/>
          <w:sz w:val="24"/>
          <w:szCs w:val="24"/>
          <w:u w:val="single"/>
          <w:lang w:val="en-US"/>
        </w:rPr>
      </w:pPr>
    </w:p>
    <w:p w14:paraId="34C5C323" w14:textId="45C97EF3" w:rsidR="00C0787B" w:rsidRDefault="008D694E" w:rsidP="009D1ACB">
      <w:pPr>
        <w:spacing w:after="0"/>
        <w:rPr>
          <w:rFonts w:ascii="Arial" w:hAnsi="Arial" w:cs="Arial"/>
          <w:b/>
          <w:bCs/>
          <w:sz w:val="24"/>
          <w:szCs w:val="24"/>
          <w:u w:val="single"/>
          <w:lang w:val="en-US"/>
        </w:rPr>
      </w:pPr>
      <w:r>
        <w:rPr>
          <w:noProof/>
        </w:rPr>
        <w:drawing>
          <wp:anchor distT="0" distB="0" distL="114300" distR="114300" simplePos="0" relativeHeight="251669504" behindDoc="0" locked="0" layoutInCell="1" allowOverlap="1" wp14:anchorId="6AEA5437" wp14:editId="389DA5A4">
            <wp:simplePos x="0" y="0"/>
            <wp:positionH relativeFrom="column">
              <wp:posOffset>0</wp:posOffset>
            </wp:positionH>
            <wp:positionV relativeFrom="paragraph">
              <wp:posOffset>194310</wp:posOffset>
            </wp:positionV>
            <wp:extent cx="5731510" cy="154432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44320"/>
                    </a:xfrm>
                    <a:prstGeom prst="rect">
                      <a:avLst/>
                    </a:prstGeom>
                    <a:noFill/>
                    <a:ln>
                      <a:noFill/>
                    </a:ln>
                  </pic:spPr>
                </pic:pic>
              </a:graphicData>
            </a:graphic>
          </wp:anchor>
        </w:drawing>
      </w:r>
    </w:p>
    <w:p w14:paraId="0E09062F" w14:textId="745FFDEE" w:rsidR="00C0787B" w:rsidRDefault="00C0787B" w:rsidP="009D1ACB">
      <w:pPr>
        <w:spacing w:after="0"/>
        <w:rPr>
          <w:rFonts w:ascii="Arial" w:hAnsi="Arial" w:cs="Arial"/>
          <w:b/>
          <w:bCs/>
          <w:sz w:val="24"/>
          <w:szCs w:val="24"/>
          <w:u w:val="single"/>
          <w:lang w:val="en-US"/>
        </w:rPr>
      </w:pPr>
    </w:p>
    <w:p w14:paraId="07AC92E8" w14:textId="0F5EDD5D" w:rsidR="00C0787B" w:rsidRDefault="00C0787B" w:rsidP="009D1ACB">
      <w:pPr>
        <w:spacing w:after="0"/>
        <w:rPr>
          <w:rFonts w:ascii="Arial" w:hAnsi="Arial" w:cs="Arial"/>
          <w:b/>
          <w:bCs/>
          <w:sz w:val="24"/>
          <w:szCs w:val="24"/>
          <w:u w:val="single"/>
          <w:lang w:val="en-US"/>
        </w:rPr>
      </w:pPr>
    </w:p>
    <w:p w14:paraId="69DB8787" w14:textId="71691F53" w:rsidR="008D694E" w:rsidRDefault="008D694E" w:rsidP="008D694E">
      <w:pPr>
        <w:spacing w:after="0"/>
        <w:rPr>
          <w:rFonts w:ascii="Arial" w:hAnsi="Arial" w:cs="Arial"/>
          <w:b/>
          <w:bCs/>
          <w:sz w:val="24"/>
          <w:szCs w:val="24"/>
          <w:u w:val="single"/>
          <w:lang w:val="en-US"/>
        </w:rPr>
      </w:pPr>
      <w:r>
        <w:rPr>
          <w:rFonts w:ascii="Arial" w:hAnsi="Arial" w:cs="Arial"/>
          <w:b/>
          <w:bCs/>
          <w:sz w:val="24"/>
          <w:szCs w:val="24"/>
          <w:u w:val="single"/>
          <w:lang w:val="en-US"/>
        </w:rPr>
        <w:t>LEFT-RIGHT ROTATION</w:t>
      </w:r>
    </w:p>
    <w:p w14:paraId="652F4C11" w14:textId="50DEA91A" w:rsidR="00C0787B" w:rsidRDefault="00C0787B" w:rsidP="009D1ACB">
      <w:pPr>
        <w:spacing w:after="0"/>
        <w:rPr>
          <w:rFonts w:ascii="Arial" w:hAnsi="Arial" w:cs="Arial"/>
          <w:b/>
          <w:bCs/>
          <w:sz w:val="24"/>
          <w:szCs w:val="24"/>
          <w:u w:val="single"/>
          <w:lang w:val="en-US"/>
        </w:rPr>
      </w:pPr>
    </w:p>
    <w:p w14:paraId="090A306D" w14:textId="1048EDE0" w:rsidR="006A218F" w:rsidRPr="00434301" w:rsidRDefault="00060563" w:rsidP="009D1ACB">
      <w:pPr>
        <w:spacing w:after="0"/>
        <w:rPr>
          <w:rFonts w:ascii="Verdana" w:hAnsi="Verdana" w:cs="Arial"/>
          <w:shd w:val="clear" w:color="auto" w:fill="FFFFFF"/>
        </w:rPr>
      </w:pPr>
      <w:r w:rsidRPr="00434301">
        <w:rPr>
          <w:rFonts w:ascii="Verdana" w:hAnsi="Verdana" w:cs="Arial"/>
          <w:shd w:val="clear" w:color="auto" w:fill="FFFFFF"/>
        </w:rPr>
        <w:t>1) A node has been inserted into the right subtree of the left subtree. This makes </w:t>
      </w:r>
      <w:r w:rsidRPr="00434301">
        <w:rPr>
          <w:rFonts w:ascii="Verdana" w:hAnsi="Verdana" w:cs="Arial"/>
          <w:b/>
          <w:bCs/>
          <w:shd w:val="clear" w:color="auto" w:fill="FFFFFF"/>
        </w:rPr>
        <w:t xml:space="preserve">5 </w:t>
      </w:r>
      <w:r w:rsidRPr="00434301">
        <w:rPr>
          <w:rFonts w:ascii="Verdana" w:hAnsi="Verdana" w:cs="Arial"/>
          <w:shd w:val="clear" w:color="auto" w:fill="FFFFFF"/>
        </w:rPr>
        <w:t>an unbalanced node. These scenarios cause AVL tree to perform left-right rotation.</w:t>
      </w:r>
    </w:p>
    <w:p w14:paraId="4005FE00" w14:textId="72B28753" w:rsidR="00060563" w:rsidRPr="00434301" w:rsidRDefault="00060563" w:rsidP="00060563">
      <w:pPr>
        <w:spacing w:after="300" w:line="240" w:lineRule="auto"/>
        <w:rPr>
          <w:rFonts w:ascii="Verdana" w:eastAsia="Times New Roman" w:hAnsi="Verdana" w:cs="Arial"/>
          <w:lang w:eastAsia="en-IN"/>
        </w:rPr>
      </w:pPr>
      <w:r w:rsidRPr="00060563">
        <w:rPr>
          <w:rFonts w:ascii="Verdana" w:eastAsia="Times New Roman" w:hAnsi="Verdana" w:cs="Arial"/>
          <w:lang w:eastAsia="en-IN"/>
        </w:rPr>
        <w:br/>
      </w:r>
      <w:r w:rsidRPr="00434301">
        <w:rPr>
          <w:rFonts w:ascii="Verdana" w:eastAsia="Times New Roman" w:hAnsi="Verdana" w:cs="Arial"/>
          <w:lang w:eastAsia="en-IN"/>
        </w:rPr>
        <w:t xml:space="preserve">2) </w:t>
      </w:r>
      <w:r w:rsidRPr="00060563">
        <w:rPr>
          <w:rFonts w:ascii="Verdana" w:eastAsia="Times New Roman" w:hAnsi="Verdana" w:cs="Arial"/>
          <w:lang w:eastAsia="en-IN"/>
        </w:rPr>
        <w:t>We first perform the left rotation on the left subtree of </w:t>
      </w:r>
      <w:r w:rsidRPr="00434301">
        <w:rPr>
          <w:rFonts w:ascii="Verdana" w:eastAsia="Times New Roman" w:hAnsi="Verdana" w:cs="Arial"/>
          <w:b/>
          <w:bCs/>
          <w:lang w:eastAsia="en-IN"/>
        </w:rPr>
        <w:t>5</w:t>
      </w:r>
      <w:r w:rsidRPr="00060563">
        <w:rPr>
          <w:rFonts w:ascii="Verdana" w:eastAsia="Times New Roman" w:hAnsi="Verdana" w:cs="Arial"/>
          <w:lang w:eastAsia="en-IN"/>
        </w:rPr>
        <w:t>. This makes </w:t>
      </w:r>
      <w:r w:rsidRPr="00434301">
        <w:rPr>
          <w:rFonts w:ascii="Verdana" w:eastAsia="Times New Roman" w:hAnsi="Verdana" w:cs="Arial"/>
          <w:b/>
          <w:bCs/>
          <w:lang w:eastAsia="en-IN"/>
        </w:rPr>
        <w:t>3</w:t>
      </w:r>
      <w:r w:rsidRPr="00060563">
        <w:rPr>
          <w:rFonts w:ascii="Verdana" w:eastAsia="Times New Roman" w:hAnsi="Verdana" w:cs="Arial"/>
          <w:lang w:eastAsia="en-IN"/>
        </w:rPr>
        <w:t>, the left subtree of </w:t>
      </w:r>
      <w:r w:rsidRPr="00434301">
        <w:rPr>
          <w:rFonts w:ascii="Verdana" w:eastAsia="Times New Roman" w:hAnsi="Verdana" w:cs="Arial"/>
          <w:b/>
          <w:bCs/>
          <w:lang w:eastAsia="en-IN"/>
        </w:rPr>
        <w:t>4</w:t>
      </w:r>
      <w:r w:rsidRPr="00060563">
        <w:rPr>
          <w:rFonts w:ascii="Verdana" w:eastAsia="Times New Roman" w:hAnsi="Verdana" w:cs="Arial"/>
          <w:lang w:eastAsia="en-IN"/>
        </w:rPr>
        <w:t>.</w:t>
      </w:r>
    </w:p>
    <w:p w14:paraId="5E62EB2B" w14:textId="6D7EBCCE" w:rsidR="00060563" w:rsidRPr="00434301" w:rsidRDefault="00060563" w:rsidP="00060563">
      <w:pPr>
        <w:spacing w:after="300" w:line="240" w:lineRule="auto"/>
        <w:rPr>
          <w:rFonts w:ascii="Verdana" w:eastAsia="Times New Roman" w:hAnsi="Verdana" w:cs="Arial"/>
          <w:lang w:eastAsia="en-IN"/>
        </w:rPr>
      </w:pPr>
      <w:r w:rsidRPr="00060563">
        <w:rPr>
          <w:rFonts w:ascii="Verdana" w:eastAsia="Times New Roman" w:hAnsi="Verdana" w:cs="Arial"/>
          <w:lang w:eastAsia="en-IN"/>
        </w:rPr>
        <w:br/>
      </w:r>
      <w:r w:rsidRPr="00434301">
        <w:rPr>
          <w:rFonts w:ascii="Verdana" w:eastAsia="Times New Roman" w:hAnsi="Verdana" w:cs="Arial"/>
          <w:lang w:eastAsia="en-IN"/>
        </w:rPr>
        <w:t xml:space="preserve">3) </w:t>
      </w:r>
      <w:r w:rsidRPr="00060563">
        <w:rPr>
          <w:rFonts w:ascii="Verdana" w:eastAsia="Times New Roman" w:hAnsi="Verdana" w:cs="Arial"/>
          <w:lang w:eastAsia="en-IN"/>
        </w:rPr>
        <w:t>Node </w:t>
      </w:r>
      <w:r w:rsidRPr="00434301">
        <w:rPr>
          <w:rFonts w:ascii="Verdana" w:eastAsia="Times New Roman" w:hAnsi="Verdana" w:cs="Arial"/>
          <w:b/>
          <w:bCs/>
          <w:lang w:eastAsia="en-IN"/>
        </w:rPr>
        <w:t>5</w:t>
      </w:r>
      <w:r w:rsidRPr="00060563">
        <w:rPr>
          <w:rFonts w:ascii="Verdana" w:eastAsia="Times New Roman" w:hAnsi="Verdana" w:cs="Arial"/>
          <w:lang w:eastAsia="en-IN"/>
        </w:rPr>
        <w:t> is still unbalanced, however now, it is because of the left-subtree of the left-subtree.</w:t>
      </w:r>
    </w:p>
    <w:p w14:paraId="7F6DC6A5" w14:textId="0524849C" w:rsidR="00060563" w:rsidRPr="00434301" w:rsidRDefault="00060563" w:rsidP="009D1ACB">
      <w:pPr>
        <w:spacing w:after="0"/>
        <w:rPr>
          <w:rFonts w:ascii="Verdana" w:hAnsi="Verdana" w:cs="Arial"/>
          <w:shd w:val="clear" w:color="auto" w:fill="FFFFFF"/>
        </w:rPr>
      </w:pPr>
      <w:r w:rsidRPr="00434301">
        <w:rPr>
          <w:rFonts w:ascii="Verdana" w:hAnsi="Verdana" w:cs="Arial"/>
          <w:shd w:val="clear" w:color="auto" w:fill="FFFFFF"/>
        </w:rPr>
        <w:t>4) We shall now right-rotate the tree, making </w:t>
      </w:r>
      <w:r w:rsidRPr="00434301">
        <w:rPr>
          <w:rFonts w:ascii="Verdana" w:hAnsi="Verdana" w:cs="Arial"/>
          <w:b/>
          <w:bCs/>
          <w:shd w:val="clear" w:color="auto" w:fill="FFFFFF"/>
        </w:rPr>
        <w:t>4</w:t>
      </w:r>
      <w:r w:rsidRPr="00434301">
        <w:rPr>
          <w:rFonts w:ascii="Verdana" w:hAnsi="Verdana" w:cs="Arial"/>
          <w:shd w:val="clear" w:color="auto" w:fill="FFFFFF"/>
        </w:rPr>
        <w:t> the new root node of this subtree. </w:t>
      </w:r>
      <w:r w:rsidRPr="00434301">
        <w:rPr>
          <w:rFonts w:ascii="Verdana" w:hAnsi="Verdana" w:cs="Arial"/>
          <w:b/>
          <w:bCs/>
          <w:shd w:val="clear" w:color="auto" w:fill="FFFFFF"/>
        </w:rPr>
        <w:t xml:space="preserve">5 </w:t>
      </w:r>
      <w:r w:rsidRPr="00434301">
        <w:rPr>
          <w:rFonts w:ascii="Verdana" w:hAnsi="Verdana" w:cs="Arial"/>
          <w:shd w:val="clear" w:color="auto" w:fill="FFFFFF"/>
        </w:rPr>
        <w:t>now becomes the right subtree of its own left subtree.</w:t>
      </w:r>
    </w:p>
    <w:p w14:paraId="4654AA5C" w14:textId="77777777" w:rsidR="00060563" w:rsidRPr="00434301" w:rsidRDefault="00060563" w:rsidP="009D1ACB">
      <w:pPr>
        <w:spacing w:after="0"/>
        <w:rPr>
          <w:rFonts w:ascii="Verdana" w:hAnsi="Verdana" w:cs="Arial"/>
          <w:shd w:val="clear" w:color="auto" w:fill="FFFFFF"/>
        </w:rPr>
      </w:pPr>
    </w:p>
    <w:p w14:paraId="13E5A687" w14:textId="74963AD2" w:rsidR="00060563" w:rsidRPr="00434301" w:rsidRDefault="00060563" w:rsidP="009D1ACB">
      <w:pPr>
        <w:spacing w:after="0"/>
        <w:rPr>
          <w:rFonts w:ascii="Verdana" w:hAnsi="Verdana" w:cs="Arial"/>
          <w:b/>
          <w:bCs/>
          <w:u w:val="single"/>
          <w:lang w:val="en-US"/>
        </w:rPr>
      </w:pPr>
      <w:r w:rsidRPr="00434301">
        <w:rPr>
          <w:rFonts w:ascii="Verdana" w:hAnsi="Verdana" w:cs="Arial"/>
          <w:shd w:val="clear" w:color="auto" w:fill="FFFFFF"/>
        </w:rPr>
        <w:t>5) The tree is now balanced.</w:t>
      </w:r>
    </w:p>
    <w:p w14:paraId="4CC87C71" w14:textId="01EB303A" w:rsidR="00C0787B" w:rsidRDefault="00C0787B" w:rsidP="009D1ACB">
      <w:pPr>
        <w:spacing w:after="0"/>
        <w:rPr>
          <w:rFonts w:ascii="Arial" w:hAnsi="Arial" w:cs="Arial"/>
          <w:b/>
          <w:bCs/>
          <w:sz w:val="24"/>
          <w:szCs w:val="24"/>
          <w:u w:val="single"/>
          <w:lang w:val="en-US"/>
        </w:rPr>
      </w:pPr>
    </w:p>
    <w:p w14:paraId="1C5F1112" w14:textId="280DB23D" w:rsidR="00C0787B" w:rsidRDefault="00141F28" w:rsidP="009D1ACB">
      <w:pPr>
        <w:spacing w:after="0"/>
        <w:rPr>
          <w:rFonts w:ascii="Arial" w:hAnsi="Arial" w:cs="Arial"/>
          <w:b/>
          <w:bCs/>
          <w:sz w:val="24"/>
          <w:szCs w:val="24"/>
          <w:u w:val="single"/>
          <w:lang w:val="en-US"/>
        </w:rPr>
      </w:pPr>
      <w:r>
        <w:rPr>
          <w:noProof/>
        </w:rPr>
        <w:drawing>
          <wp:anchor distT="0" distB="0" distL="114300" distR="114300" simplePos="0" relativeHeight="251671552" behindDoc="1" locked="0" layoutInCell="1" allowOverlap="1" wp14:anchorId="2B951EB7" wp14:editId="3D23436C">
            <wp:simplePos x="0" y="0"/>
            <wp:positionH relativeFrom="column">
              <wp:posOffset>57150</wp:posOffset>
            </wp:positionH>
            <wp:positionV relativeFrom="paragraph">
              <wp:posOffset>135255</wp:posOffset>
            </wp:positionV>
            <wp:extent cx="5731510" cy="2087880"/>
            <wp:effectExtent l="0" t="0" r="2540" b="7620"/>
            <wp:wrapTight wrapText="bothSides">
              <wp:wrapPolygon edited="0">
                <wp:start x="2585" y="0"/>
                <wp:lineTo x="2010" y="3153"/>
                <wp:lineTo x="646" y="4730"/>
                <wp:lineTo x="503" y="5124"/>
                <wp:lineTo x="646" y="6307"/>
                <wp:lineTo x="287" y="7292"/>
                <wp:lineTo x="0" y="8672"/>
                <wp:lineTo x="0" y="12613"/>
                <wp:lineTo x="1579" y="12613"/>
                <wp:lineTo x="1579" y="15175"/>
                <wp:lineTo x="2800" y="15766"/>
                <wp:lineTo x="8256" y="15766"/>
                <wp:lineTo x="10697" y="18920"/>
                <wp:lineTo x="6533" y="19905"/>
                <wp:lineTo x="6246" y="20102"/>
                <wp:lineTo x="6246" y="21482"/>
                <wp:lineTo x="13856" y="21482"/>
                <wp:lineTo x="14000" y="20299"/>
                <wp:lineTo x="13641" y="19905"/>
                <wp:lineTo x="10697" y="18920"/>
                <wp:lineTo x="8902" y="15766"/>
                <wp:lineTo x="21538" y="14584"/>
                <wp:lineTo x="21538" y="11825"/>
                <wp:lineTo x="21394" y="9460"/>
                <wp:lineTo x="19743" y="6307"/>
                <wp:lineTo x="19887" y="3942"/>
                <wp:lineTo x="18953" y="3547"/>
                <wp:lineTo x="14143" y="2562"/>
                <wp:lineTo x="13856" y="788"/>
                <wp:lineTo x="3159" y="0"/>
                <wp:lineTo x="2585"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87880"/>
                    </a:xfrm>
                    <a:prstGeom prst="rect">
                      <a:avLst/>
                    </a:prstGeom>
                    <a:noFill/>
                    <a:ln>
                      <a:noFill/>
                    </a:ln>
                  </pic:spPr>
                </pic:pic>
              </a:graphicData>
            </a:graphic>
          </wp:anchor>
        </w:drawing>
      </w:r>
    </w:p>
    <w:p w14:paraId="5F708150" w14:textId="47C6934C" w:rsidR="00C0787B" w:rsidRDefault="00C0787B" w:rsidP="009D1ACB">
      <w:pPr>
        <w:spacing w:after="0"/>
        <w:rPr>
          <w:rFonts w:ascii="Arial" w:hAnsi="Arial" w:cs="Arial"/>
          <w:b/>
          <w:bCs/>
          <w:sz w:val="24"/>
          <w:szCs w:val="24"/>
          <w:u w:val="single"/>
          <w:lang w:val="en-US"/>
        </w:rPr>
      </w:pPr>
    </w:p>
    <w:p w14:paraId="7ED8ACA4" w14:textId="3593C386" w:rsidR="00735105" w:rsidRDefault="00735105" w:rsidP="009D1ACB">
      <w:pPr>
        <w:spacing w:after="0"/>
        <w:rPr>
          <w:rFonts w:ascii="Verdana" w:hAnsi="Verdana" w:cs="Microsoft Sans Serif"/>
          <w:b/>
          <w:bCs/>
          <w:sz w:val="28"/>
          <w:szCs w:val="28"/>
          <w:u w:val="single"/>
          <w:lang w:val="en-US"/>
        </w:rPr>
      </w:pPr>
    </w:p>
    <w:p w14:paraId="6F8A544B" w14:textId="692A0575" w:rsidR="00735105" w:rsidRDefault="00735105" w:rsidP="009D1ACB">
      <w:pPr>
        <w:spacing w:after="0"/>
        <w:rPr>
          <w:rFonts w:ascii="Verdana" w:hAnsi="Verdana" w:cs="Microsoft Sans Serif"/>
          <w:b/>
          <w:bCs/>
          <w:sz w:val="28"/>
          <w:szCs w:val="28"/>
          <w:u w:val="single"/>
          <w:lang w:val="en-US"/>
        </w:rPr>
      </w:pPr>
    </w:p>
    <w:p w14:paraId="2B3896F8" w14:textId="2853F2EE" w:rsidR="0007265E" w:rsidRDefault="0007265E" w:rsidP="009D1ACB">
      <w:pPr>
        <w:spacing w:after="0"/>
        <w:rPr>
          <w:rFonts w:ascii="Verdana" w:hAnsi="Verdana" w:cs="Microsoft Sans Serif"/>
          <w:b/>
          <w:bCs/>
          <w:sz w:val="28"/>
          <w:szCs w:val="28"/>
          <w:u w:val="single"/>
          <w:lang w:val="en-US"/>
        </w:rPr>
      </w:pPr>
    </w:p>
    <w:p w14:paraId="03FD38EC" w14:textId="7FB6E35E" w:rsidR="0007265E" w:rsidRDefault="0007265E" w:rsidP="009D1ACB">
      <w:pPr>
        <w:spacing w:after="0"/>
        <w:rPr>
          <w:rFonts w:ascii="Verdana" w:hAnsi="Verdana" w:cs="Microsoft Sans Serif"/>
          <w:b/>
          <w:bCs/>
          <w:sz w:val="28"/>
          <w:szCs w:val="28"/>
          <w:u w:val="single"/>
          <w:lang w:val="en-US"/>
        </w:rPr>
      </w:pPr>
    </w:p>
    <w:p w14:paraId="0FFFC89D" w14:textId="5606B6B5" w:rsidR="00735105" w:rsidRDefault="00735105" w:rsidP="009D1ACB">
      <w:pPr>
        <w:spacing w:after="0"/>
        <w:rPr>
          <w:rFonts w:ascii="Verdana" w:hAnsi="Verdana" w:cs="Microsoft Sans Serif"/>
          <w:b/>
          <w:bCs/>
          <w:sz w:val="28"/>
          <w:szCs w:val="28"/>
          <w:u w:val="single"/>
          <w:lang w:val="en-US"/>
        </w:rPr>
      </w:pPr>
    </w:p>
    <w:p w14:paraId="14E5F484" w14:textId="04E1726C" w:rsidR="00060563" w:rsidRDefault="00060563" w:rsidP="009D1ACB">
      <w:pPr>
        <w:spacing w:after="0"/>
        <w:rPr>
          <w:rFonts w:ascii="Verdana" w:hAnsi="Verdana" w:cs="Microsoft Sans Serif"/>
          <w:b/>
          <w:bCs/>
          <w:sz w:val="28"/>
          <w:szCs w:val="28"/>
          <w:u w:val="single"/>
          <w:lang w:val="en-US"/>
        </w:rPr>
      </w:pPr>
    </w:p>
    <w:p w14:paraId="5C694715" w14:textId="4DD8D389" w:rsidR="00EC36BA" w:rsidRDefault="00EC36BA" w:rsidP="009D1ACB">
      <w:pPr>
        <w:spacing w:after="0"/>
        <w:rPr>
          <w:rFonts w:ascii="Verdana" w:hAnsi="Verdana" w:cs="Microsoft Sans Serif"/>
          <w:b/>
          <w:bCs/>
          <w:sz w:val="28"/>
          <w:szCs w:val="28"/>
          <w:u w:val="single"/>
          <w:lang w:val="en-US"/>
        </w:rPr>
      </w:pPr>
    </w:p>
    <w:p w14:paraId="1237FF9F" w14:textId="77777777" w:rsidR="00EC36BA" w:rsidRDefault="00EC36BA" w:rsidP="009D1ACB">
      <w:pPr>
        <w:spacing w:after="0"/>
        <w:rPr>
          <w:rFonts w:ascii="Verdana" w:hAnsi="Verdana" w:cs="Microsoft Sans Serif"/>
          <w:b/>
          <w:bCs/>
          <w:sz w:val="28"/>
          <w:szCs w:val="28"/>
          <w:u w:val="single"/>
          <w:lang w:val="en-US"/>
        </w:rPr>
      </w:pPr>
    </w:p>
    <w:p w14:paraId="345BB1CE" w14:textId="40EE24C9" w:rsidR="006A218F" w:rsidRDefault="006A218F" w:rsidP="006A218F">
      <w:pPr>
        <w:spacing w:after="0"/>
        <w:rPr>
          <w:rFonts w:ascii="Arial" w:hAnsi="Arial" w:cs="Arial"/>
          <w:b/>
          <w:bCs/>
          <w:sz w:val="24"/>
          <w:szCs w:val="24"/>
          <w:u w:val="single"/>
          <w:lang w:val="en-US"/>
        </w:rPr>
      </w:pPr>
      <w:r>
        <w:rPr>
          <w:rFonts w:ascii="Arial" w:hAnsi="Arial" w:cs="Arial"/>
          <w:b/>
          <w:bCs/>
          <w:sz w:val="24"/>
          <w:szCs w:val="24"/>
          <w:u w:val="single"/>
          <w:lang w:val="en-US"/>
        </w:rPr>
        <w:t>RIGHT-LEFT ROTATION</w:t>
      </w:r>
    </w:p>
    <w:p w14:paraId="0B06043F" w14:textId="77777777" w:rsidR="00060563" w:rsidRDefault="00060563" w:rsidP="006A218F">
      <w:pPr>
        <w:spacing w:after="0"/>
        <w:rPr>
          <w:rFonts w:ascii="Arial" w:hAnsi="Arial" w:cs="Arial"/>
          <w:b/>
          <w:bCs/>
          <w:sz w:val="24"/>
          <w:szCs w:val="24"/>
          <w:u w:val="single"/>
          <w:lang w:val="en-US"/>
        </w:rPr>
      </w:pPr>
    </w:p>
    <w:p w14:paraId="723CCEA0" w14:textId="1A325759" w:rsidR="00060563" w:rsidRPr="00434301" w:rsidRDefault="00060563" w:rsidP="00060563">
      <w:pPr>
        <w:spacing w:after="0"/>
        <w:rPr>
          <w:rFonts w:ascii="Verdana" w:hAnsi="Verdana" w:cs="Arial"/>
          <w:shd w:val="clear" w:color="auto" w:fill="FFFFFF"/>
        </w:rPr>
      </w:pPr>
      <w:r w:rsidRPr="00434301">
        <w:rPr>
          <w:rFonts w:ascii="Verdana" w:hAnsi="Verdana" w:cs="Arial"/>
          <w:shd w:val="clear" w:color="auto" w:fill="FFFFFF"/>
        </w:rPr>
        <w:t>1) A node has been inserted into the left subtree of the right subtree. This makes </w:t>
      </w:r>
      <w:r w:rsidRPr="00434301">
        <w:rPr>
          <w:rFonts w:ascii="Verdana" w:hAnsi="Verdana" w:cs="Arial"/>
          <w:b/>
          <w:bCs/>
          <w:shd w:val="clear" w:color="auto" w:fill="FFFFFF"/>
        </w:rPr>
        <w:t>12</w:t>
      </w:r>
      <w:r w:rsidRPr="00434301">
        <w:rPr>
          <w:rFonts w:ascii="Verdana" w:hAnsi="Verdana" w:cs="Arial"/>
          <w:shd w:val="clear" w:color="auto" w:fill="FFFFFF"/>
        </w:rPr>
        <w:t xml:space="preserve">, an unbalanced node with balance factor 2. </w:t>
      </w:r>
    </w:p>
    <w:p w14:paraId="18B72AA7" w14:textId="77777777" w:rsidR="00060563" w:rsidRPr="00434301" w:rsidRDefault="00060563" w:rsidP="00060563">
      <w:pPr>
        <w:spacing w:after="0"/>
        <w:rPr>
          <w:rFonts w:ascii="Verdana" w:hAnsi="Verdana" w:cs="Arial"/>
          <w:shd w:val="clear" w:color="auto" w:fill="FFFFFF"/>
        </w:rPr>
      </w:pPr>
    </w:p>
    <w:p w14:paraId="21CFB548" w14:textId="3BCAAE8A" w:rsidR="00060563" w:rsidRPr="00434301" w:rsidRDefault="00060563" w:rsidP="00060563">
      <w:pPr>
        <w:spacing w:after="0"/>
        <w:rPr>
          <w:rFonts w:ascii="Verdana" w:hAnsi="Verdana" w:cs="Arial"/>
          <w:shd w:val="clear" w:color="auto" w:fill="FFFFFF"/>
        </w:rPr>
      </w:pPr>
      <w:r w:rsidRPr="00434301">
        <w:rPr>
          <w:rFonts w:ascii="Verdana" w:hAnsi="Verdana" w:cs="Arial"/>
          <w:shd w:val="clear" w:color="auto" w:fill="FFFFFF"/>
        </w:rPr>
        <w:t>2) First, we perform the right rotation along </w:t>
      </w:r>
      <w:r w:rsidRPr="00434301">
        <w:rPr>
          <w:rFonts w:ascii="Verdana" w:hAnsi="Verdana" w:cs="Arial"/>
          <w:b/>
          <w:bCs/>
          <w:shd w:val="clear" w:color="auto" w:fill="FFFFFF"/>
        </w:rPr>
        <w:t>14</w:t>
      </w:r>
      <w:r w:rsidRPr="00434301">
        <w:rPr>
          <w:rFonts w:ascii="Verdana" w:hAnsi="Verdana" w:cs="Arial"/>
          <w:shd w:val="clear" w:color="auto" w:fill="FFFFFF"/>
        </w:rPr>
        <w:t> </w:t>
      </w:r>
      <w:r w:rsidR="00462611" w:rsidRPr="00434301">
        <w:rPr>
          <w:rFonts w:ascii="Verdana" w:hAnsi="Verdana" w:cs="Arial"/>
          <w:shd w:val="clear" w:color="auto" w:fill="FFFFFF"/>
        </w:rPr>
        <w:t>node</w:t>
      </w:r>
      <w:r w:rsidRPr="00434301">
        <w:rPr>
          <w:rFonts w:ascii="Verdana" w:hAnsi="Verdana" w:cs="Arial"/>
          <w:shd w:val="clear" w:color="auto" w:fill="FFFFFF"/>
        </w:rPr>
        <w:t>, making </w:t>
      </w:r>
      <w:r w:rsidRPr="00434301">
        <w:rPr>
          <w:rFonts w:ascii="Verdana" w:hAnsi="Verdana" w:cs="Arial"/>
          <w:b/>
          <w:bCs/>
          <w:shd w:val="clear" w:color="auto" w:fill="FFFFFF"/>
        </w:rPr>
        <w:t>14</w:t>
      </w:r>
      <w:r w:rsidRPr="00434301">
        <w:rPr>
          <w:rFonts w:ascii="Verdana" w:hAnsi="Verdana" w:cs="Arial"/>
          <w:shd w:val="clear" w:color="auto" w:fill="FFFFFF"/>
        </w:rPr>
        <w:t> the right subtree of its own left subtree </w:t>
      </w:r>
      <w:r w:rsidRPr="00434301">
        <w:rPr>
          <w:rFonts w:ascii="Verdana" w:hAnsi="Verdana" w:cs="Arial"/>
          <w:b/>
          <w:bCs/>
          <w:shd w:val="clear" w:color="auto" w:fill="FFFFFF"/>
        </w:rPr>
        <w:t>13</w:t>
      </w:r>
      <w:r w:rsidRPr="00434301">
        <w:rPr>
          <w:rFonts w:ascii="Verdana" w:hAnsi="Verdana" w:cs="Arial"/>
          <w:shd w:val="clear" w:color="auto" w:fill="FFFFFF"/>
        </w:rPr>
        <w:t>. Now, </w:t>
      </w:r>
      <w:r w:rsidRPr="00434301">
        <w:rPr>
          <w:rFonts w:ascii="Verdana" w:hAnsi="Verdana" w:cs="Arial"/>
          <w:b/>
          <w:bCs/>
          <w:shd w:val="clear" w:color="auto" w:fill="FFFFFF"/>
        </w:rPr>
        <w:t>13</w:t>
      </w:r>
      <w:r w:rsidRPr="00434301">
        <w:rPr>
          <w:rFonts w:ascii="Verdana" w:hAnsi="Verdana" w:cs="Arial"/>
          <w:shd w:val="clear" w:color="auto" w:fill="FFFFFF"/>
        </w:rPr>
        <w:t> becomes the right subtree of </w:t>
      </w:r>
      <w:r w:rsidRPr="00434301">
        <w:rPr>
          <w:rFonts w:ascii="Verdana" w:hAnsi="Verdana" w:cs="Arial"/>
          <w:b/>
          <w:bCs/>
          <w:shd w:val="clear" w:color="auto" w:fill="FFFFFF"/>
        </w:rPr>
        <w:t>12</w:t>
      </w:r>
      <w:r w:rsidRPr="00434301">
        <w:rPr>
          <w:rFonts w:ascii="Verdana" w:hAnsi="Verdana" w:cs="Arial"/>
          <w:shd w:val="clear" w:color="auto" w:fill="FFFFFF"/>
        </w:rPr>
        <w:t>.</w:t>
      </w:r>
    </w:p>
    <w:p w14:paraId="386A4706" w14:textId="700511C0" w:rsidR="00060563" w:rsidRPr="00434301" w:rsidRDefault="00060563" w:rsidP="00060563">
      <w:pPr>
        <w:spacing w:after="300" w:line="240" w:lineRule="auto"/>
        <w:rPr>
          <w:rFonts w:ascii="Verdana" w:eastAsia="Times New Roman" w:hAnsi="Verdana" w:cs="Arial"/>
          <w:lang w:eastAsia="en-IN"/>
        </w:rPr>
      </w:pPr>
      <w:r w:rsidRPr="006A218F">
        <w:rPr>
          <w:rFonts w:ascii="Verdana" w:eastAsia="Times New Roman" w:hAnsi="Verdana" w:cs="Arial"/>
          <w:lang w:eastAsia="en-IN"/>
        </w:rPr>
        <w:br/>
      </w:r>
      <w:r w:rsidRPr="00434301">
        <w:rPr>
          <w:rFonts w:ascii="Verdana" w:eastAsia="Times New Roman" w:hAnsi="Verdana" w:cs="Arial"/>
          <w:lang w:eastAsia="en-IN"/>
        </w:rPr>
        <w:t xml:space="preserve">3) </w:t>
      </w:r>
      <w:r w:rsidRPr="006A218F">
        <w:rPr>
          <w:rFonts w:ascii="Verdana" w:eastAsia="Times New Roman" w:hAnsi="Verdana" w:cs="Arial"/>
          <w:lang w:eastAsia="en-IN"/>
        </w:rPr>
        <w:t>Node </w:t>
      </w:r>
      <w:r w:rsidRPr="00434301">
        <w:rPr>
          <w:rFonts w:ascii="Verdana" w:eastAsia="Times New Roman" w:hAnsi="Verdana" w:cs="Arial"/>
          <w:b/>
          <w:bCs/>
          <w:lang w:eastAsia="en-IN"/>
        </w:rPr>
        <w:t>12</w:t>
      </w:r>
      <w:r w:rsidRPr="006A218F">
        <w:rPr>
          <w:rFonts w:ascii="Verdana" w:eastAsia="Times New Roman" w:hAnsi="Verdana" w:cs="Arial"/>
          <w:lang w:eastAsia="en-IN"/>
        </w:rPr>
        <w:t> is still unbalanced because of the right subtree of its right subtree and requires a left rotation.</w:t>
      </w:r>
    </w:p>
    <w:p w14:paraId="6033900A" w14:textId="13BC2E38" w:rsidR="00060563" w:rsidRPr="00434301" w:rsidRDefault="00060563" w:rsidP="00060563">
      <w:pPr>
        <w:spacing w:after="0"/>
        <w:rPr>
          <w:rFonts w:ascii="Verdana" w:hAnsi="Verdana" w:cs="Arial"/>
          <w:b/>
          <w:bCs/>
          <w:shd w:val="clear" w:color="auto" w:fill="FFFFFF"/>
        </w:rPr>
      </w:pPr>
      <w:r w:rsidRPr="00434301">
        <w:rPr>
          <w:rFonts w:ascii="Verdana" w:hAnsi="Verdana" w:cs="Arial"/>
          <w:shd w:val="clear" w:color="auto" w:fill="FFFFFF"/>
        </w:rPr>
        <w:t>4) A left rotation is performed by making </w:t>
      </w:r>
      <w:r w:rsidRPr="00434301">
        <w:rPr>
          <w:rFonts w:ascii="Verdana" w:hAnsi="Verdana" w:cs="Arial"/>
          <w:b/>
          <w:bCs/>
          <w:shd w:val="clear" w:color="auto" w:fill="FFFFFF"/>
        </w:rPr>
        <w:t>13</w:t>
      </w:r>
      <w:r w:rsidRPr="00434301">
        <w:rPr>
          <w:rFonts w:ascii="Verdana" w:hAnsi="Verdana" w:cs="Arial"/>
          <w:shd w:val="clear" w:color="auto" w:fill="FFFFFF"/>
        </w:rPr>
        <w:t> the new root node of the subtree. </w:t>
      </w:r>
      <w:r w:rsidRPr="00434301">
        <w:rPr>
          <w:rFonts w:ascii="Verdana" w:hAnsi="Verdana" w:cs="Arial"/>
          <w:b/>
          <w:bCs/>
          <w:shd w:val="clear" w:color="auto" w:fill="FFFFFF"/>
        </w:rPr>
        <w:t>12</w:t>
      </w:r>
      <w:r w:rsidRPr="00434301">
        <w:rPr>
          <w:rFonts w:ascii="Verdana" w:hAnsi="Verdana" w:cs="Arial"/>
          <w:shd w:val="clear" w:color="auto" w:fill="FFFFFF"/>
        </w:rPr>
        <w:t> becomes the left subtree of its right subtree </w:t>
      </w:r>
      <w:r w:rsidRPr="00434301">
        <w:rPr>
          <w:rFonts w:ascii="Verdana" w:hAnsi="Verdana" w:cs="Arial"/>
          <w:b/>
          <w:bCs/>
          <w:shd w:val="clear" w:color="auto" w:fill="FFFFFF"/>
        </w:rPr>
        <w:t>13</w:t>
      </w:r>
    </w:p>
    <w:p w14:paraId="3529A7D3" w14:textId="224D2BFB" w:rsidR="00060563" w:rsidRPr="00434301" w:rsidRDefault="00060563" w:rsidP="00060563">
      <w:pPr>
        <w:spacing w:after="0"/>
        <w:rPr>
          <w:rFonts w:ascii="Verdana" w:hAnsi="Verdana" w:cs="Arial"/>
          <w:b/>
          <w:bCs/>
          <w:shd w:val="clear" w:color="auto" w:fill="FFFFFF"/>
        </w:rPr>
      </w:pPr>
    </w:p>
    <w:p w14:paraId="1A181B7A" w14:textId="462FF549" w:rsidR="00060563" w:rsidRPr="00434301" w:rsidRDefault="00060563" w:rsidP="00060563">
      <w:pPr>
        <w:spacing w:after="0"/>
        <w:rPr>
          <w:rFonts w:ascii="Verdana" w:hAnsi="Verdana" w:cs="Microsoft Sans Serif"/>
          <w:b/>
          <w:bCs/>
          <w:u w:val="single"/>
          <w:lang w:val="en-US"/>
        </w:rPr>
      </w:pPr>
      <w:r w:rsidRPr="00434301">
        <w:rPr>
          <w:rFonts w:ascii="Verdana" w:hAnsi="Verdana" w:cs="Arial"/>
          <w:shd w:val="clear" w:color="auto" w:fill="FFFFFF"/>
        </w:rPr>
        <w:t>5) The tree is now balanced.</w:t>
      </w:r>
    </w:p>
    <w:p w14:paraId="74B54087" w14:textId="71D88293" w:rsidR="00735105" w:rsidRDefault="00735105" w:rsidP="009D1ACB">
      <w:pPr>
        <w:spacing w:after="0"/>
        <w:rPr>
          <w:rFonts w:ascii="Verdana" w:hAnsi="Verdana" w:cs="Microsoft Sans Serif"/>
          <w:b/>
          <w:bCs/>
          <w:sz w:val="28"/>
          <w:szCs w:val="28"/>
          <w:u w:val="single"/>
          <w:lang w:val="en-US"/>
        </w:rPr>
      </w:pPr>
    </w:p>
    <w:p w14:paraId="177151F3" w14:textId="4181B8F3" w:rsidR="00735105" w:rsidRDefault="00060563" w:rsidP="009D1ACB">
      <w:pPr>
        <w:spacing w:after="0"/>
        <w:rPr>
          <w:rFonts w:ascii="Verdana" w:hAnsi="Verdana" w:cs="Microsoft Sans Serif"/>
          <w:b/>
          <w:bCs/>
          <w:sz w:val="28"/>
          <w:szCs w:val="28"/>
          <w:u w:val="single"/>
          <w:lang w:val="en-US"/>
        </w:rPr>
      </w:pPr>
      <w:r>
        <w:rPr>
          <w:noProof/>
        </w:rPr>
        <w:drawing>
          <wp:anchor distT="0" distB="0" distL="114300" distR="114300" simplePos="0" relativeHeight="251672576" behindDoc="1" locked="0" layoutInCell="1" allowOverlap="1" wp14:anchorId="34F769A1" wp14:editId="1FDBF035">
            <wp:simplePos x="0" y="0"/>
            <wp:positionH relativeFrom="column">
              <wp:posOffset>-635</wp:posOffset>
            </wp:positionH>
            <wp:positionV relativeFrom="paragraph">
              <wp:posOffset>240030</wp:posOffset>
            </wp:positionV>
            <wp:extent cx="5580380" cy="1876425"/>
            <wp:effectExtent l="0" t="0" r="1270" b="9525"/>
            <wp:wrapTight wrapText="bothSides">
              <wp:wrapPolygon edited="0">
                <wp:start x="7742" y="0"/>
                <wp:lineTo x="1180" y="219"/>
                <wp:lineTo x="0" y="658"/>
                <wp:lineTo x="0" y="5482"/>
                <wp:lineTo x="737" y="7017"/>
                <wp:lineTo x="1622" y="7017"/>
                <wp:lineTo x="1843" y="10526"/>
                <wp:lineTo x="0" y="11184"/>
                <wp:lineTo x="0" y="16447"/>
                <wp:lineTo x="295" y="17543"/>
                <wp:lineTo x="295" y="17762"/>
                <wp:lineTo x="6858" y="21271"/>
                <wp:lineTo x="6858" y="21490"/>
                <wp:lineTo x="14379" y="21490"/>
                <wp:lineTo x="14526" y="19955"/>
                <wp:lineTo x="13346" y="19517"/>
                <wp:lineTo x="1180" y="17543"/>
                <wp:lineTo x="21531" y="17105"/>
                <wp:lineTo x="21531" y="10087"/>
                <wp:lineTo x="21162" y="9210"/>
                <wp:lineTo x="19835" y="7017"/>
                <wp:lineTo x="19983" y="3947"/>
                <wp:lineTo x="18950" y="3509"/>
                <wp:lineTo x="10471" y="3509"/>
                <wp:lineTo x="10544" y="2631"/>
                <wp:lineTo x="9954" y="1754"/>
                <wp:lineTo x="8332" y="0"/>
                <wp:lineTo x="7742"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DEB39" w14:textId="0C70D656" w:rsidR="00735105" w:rsidRDefault="00735105" w:rsidP="009D1ACB">
      <w:pPr>
        <w:spacing w:after="0"/>
        <w:rPr>
          <w:rFonts w:ascii="Verdana" w:hAnsi="Verdana" w:cs="Microsoft Sans Serif"/>
          <w:b/>
          <w:bCs/>
          <w:sz w:val="28"/>
          <w:szCs w:val="28"/>
          <w:u w:val="single"/>
          <w:lang w:val="en-US"/>
        </w:rPr>
      </w:pPr>
    </w:p>
    <w:p w14:paraId="36F7697B" w14:textId="2E06A73A" w:rsidR="00735105" w:rsidRDefault="00735105" w:rsidP="009D1ACB">
      <w:pPr>
        <w:spacing w:after="0"/>
        <w:rPr>
          <w:rFonts w:ascii="Verdana" w:hAnsi="Verdana" w:cs="Microsoft Sans Serif"/>
          <w:b/>
          <w:bCs/>
          <w:sz w:val="28"/>
          <w:szCs w:val="28"/>
          <w:u w:val="single"/>
          <w:lang w:val="en-US"/>
        </w:rPr>
      </w:pPr>
    </w:p>
    <w:p w14:paraId="418D0402" w14:textId="6CC66E77" w:rsidR="00735105" w:rsidRDefault="00735105" w:rsidP="009D1ACB">
      <w:pPr>
        <w:spacing w:after="0"/>
        <w:rPr>
          <w:rFonts w:ascii="Verdana" w:hAnsi="Verdana" w:cs="Microsoft Sans Serif"/>
          <w:b/>
          <w:bCs/>
          <w:sz w:val="28"/>
          <w:szCs w:val="28"/>
          <w:u w:val="single"/>
          <w:lang w:val="en-US"/>
        </w:rPr>
      </w:pPr>
    </w:p>
    <w:p w14:paraId="7164C7EA" w14:textId="2E215E7E" w:rsidR="00735105" w:rsidRDefault="00735105" w:rsidP="009D1ACB">
      <w:pPr>
        <w:spacing w:after="0"/>
        <w:rPr>
          <w:rFonts w:ascii="Verdana" w:hAnsi="Verdana" w:cs="Microsoft Sans Serif"/>
          <w:b/>
          <w:bCs/>
          <w:sz w:val="28"/>
          <w:szCs w:val="28"/>
          <w:u w:val="single"/>
          <w:lang w:val="en-US"/>
        </w:rPr>
      </w:pPr>
    </w:p>
    <w:p w14:paraId="05C05982" w14:textId="77777777" w:rsidR="00735105" w:rsidRDefault="00735105" w:rsidP="009D1ACB">
      <w:pPr>
        <w:spacing w:after="0"/>
        <w:rPr>
          <w:rFonts w:ascii="Verdana" w:hAnsi="Verdana" w:cs="Microsoft Sans Serif"/>
          <w:b/>
          <w:bCs/>
          <w:sz w:val="28"/>
          <w:szCs w:val="28"/>
          <w:u w:val="single"/>
          <w:lang w:val="en-US"/>
        </w:rPr>
      </w:pPr>
    </w:p>
    <w:p w14:paraId="2C9F1728" w14:textId="77777777" w:rsidR="00735105" w:rsidRDefault="00735105" w:rsidP="009D1ACB">
      <w:pPr>
        <w:spacing w:after="0"/>
        <w:rPr>
          <w:rFonts w:ascii="Verdana" w:hAnsi="Verdana" w:cs="Microsoft Sans Serif"/>
          <w:b/>
          <w:bCs/>
          <w:sz w:val="28"/>
          <w:szCs w:val="28"/>
          <w:u w:val="single"/>
          <w:lang w:val="en-US"/>
        </w:rPr>
      </w:pPr>
    </w:p>
    <w:p w14:paraId="5E97C6D8" w14:textId="77777777" w:rsidR="00735105" w:rsidRDefault="00735105" w:rsidP="009D1ACB">
      <w:pPr>
        <w:spacing w:after="0"/>
        <w:rPr>
          <w:rFonts w:ascii="Verdana" w:hAnsi="Verdana" w:cs="Microsoft Sans Serif"/>
          <w:b/>
          <w:bCs/>
          <w:sz w:val="28"/>
          <w:szCs w:val="28"/>
          <w:u w:val="single"/>
          <w:lang w:val="en-US"/>
        </w:rPr>
      </w:pPr>
    </w:p>
    <w:p w14:paraId="72FD7030" w14:textId="77777777" w:rsidR="001638E2" w:rsidRDefault="001638E2" w:rsidP="009D1ACB">
      <w:pPr>
        <w:spacing w:after="0"/>
        <w:rPr>
          <w:rFonts w:ascii="Verdana" w:hAnsi="Verdana" w:cs="Microsoft Sans Serif"/>
          <w:b/>
          <w:bCs/>
          <w:sz w:val="28"/>
          <w:szCs w:val="28"/>
          <w:u w:val="single"/>
          <w:lang w:val="en-US"/>
        </w:rPr>
      </w:pPr>
    </w:p>
    <w:p w14:paraId="652365AF" w14:textId="77777777" w:rsidR="001638E2" w:rsidRDefault="001638E2" w:rsidP="009D1ACB">
      <w:pPr>
        <w:spacing w:after="0"/>
        <w:rPr>
          <w:rFonts w:ascii="Verdana" w:hAnsi="Verdana" w:cs="Microsoft Sans Serif"/>
          <w:b/>
          <w:bCs/>
          <w:sz w:val="28"/>
          <w:szCs w:val="28"/>
          <w:u w:val="single"/>
          <w:lang w:val="en-US"/>
        </w:rPr>
      </w:pPr>
    </w:p>
    <w:p w14:paraId="3007E84B" w14:textId="77777777" w:rsidR="001638E2" w:rsidRDefault="001638E2" w:rsidP="009D1ACB">
      <w:pPr>
        <w:spacing w:after="0"/>
        <w:rPr>
          <w:rFonts w:ascii="Verdana" w:hAnsi="Verdana" w:cs="Microsoft Sans Serif"/>
          <w:b/>
          <w:bCs/>
          <w:sz w:val="28"/>
          <w:szCs w:val="28"/>
          <w:u w:val="single"/>
          <w:lang w:val="en-US"/>
        </w:rPr>
      </w:pPr>
    </w:p>
    <w:p w14:paraId="2A44A5D7" w14:textId="77777777" w:rsidR="001638E2" w:rsidRDefault="001638E2" w:rsidP="009D1ACB">
      <w:pPr>
        <w:spacing w:after="0"/>
        <w:rPr>
          <w:rFonts w:ascii="Verdana" w:hAnsi="Verdana" w:cs="Microsoft Sans Serif"/>
          <w:b/>
          <w:bCs/>
          <w:sz w:val="28"/>
          <w:szCs w:val="28"/>
          <w:u w:val="single"/>
          <w:lang w:val="en-US"/>
        </w:rPr>
      </w:pPr>
    </w:p>
    <w:p w14:paraId="1FB0BEEC" w14:textId="77777777" w:rsidR="001638E2" w:rsidRDefault="001638E2" w:rsidP="009D1ACB">
      <w:pPr>
        <w:spacing w:after="0"/>
        <w:rPr>
          <w:rFonts w:ascii="Verdana" w:hAnsi="Verdana" w:cs="Microsoft Sans Serif"/>
          <w:b/>
          <w:bCs/>
          <w:sz w:val="28"/>
          <w:szCs w:val="28"/>
          <w:u w:val="single"/>
          <w:lang w:val="en-US"/>
        </w:rPr>
      </w:pPr>
    </w:p>
    <w:p w14:paraId="3FDCB01D" w14:textId="77777777" w:rsidR="001638E2" w:rsidRDefault="001638E2" w:rsidP="009D1ACB">
      <w:pPr>
        <w:spacing w:after="0"/>
        <w:rPr>
          <w:rFonts w:ascii="Verdana" w:hAnsi="Verdana" w:cs="Microsoft Sans Serif"/>
          <w:b/>
          <w:bCs/>
          <w:sz w:val="28"/>
          <w:szCs w:val="28"/>
          <w:u w:val="single"/>
          <w:lang w:val="en-US"/>
        </w:rPr>
      </w:pPr>
    </w:p>
    <w:p w14:paraId="614FBF49" w14:textId="77777777" w:rsidR="001638E2" w:rsidRDefault="001638E2" w:rsidP="009D1ACB">
      <w:pPr>
        <w:spacing w:after="0"/>
        <w:rPr>
          <w:rFonts w:ascii="Verdana" w:hAnsi="Verdana" w:cs="Microsoft Sans Serif"/>
          <w:b/>
          <w:bCs/>
          <w:sz w:val="28"/>
          <w:szCs w:val="28"/>
          <w:u w:val="single"/>
          <w:lang w:val="en-US"/>
        </w:rPr>
      </w:pPr>
    </w:p>
    <w:p w14:paraId="4526DF67" w14:textId="77777777" w:rsidR="001638E2" w:rsidRDefault="001638E2" w:rsidP="009D1ACB">
      <w:pPr>
        <w:spacing w:after="0"/>
        <w:rPr>
          <w:rFonts w:ascii="Verdana" w:hAnsi="Verdana" w:cs="Microsoft Sans Serif"/>
          <w:b/>
          <w:bCs/>
          <w:sz w:val="28"/>
          <w:szCs w:val="28"/>
          <w:u w:val="single"/>
          <w:lang w:val="en-US"/>
        </w:rPr>
      </w:pPr>
    </w:p>
    <w:p w14:paraId="05361ED8" w14:textId="77777777" w:rsidR="001638E2" w:rsidRDefault="001638E2" w:rsidP="009D1ACB">
      <w:pPr>
        <w:spacing w:after="0"/>
        <w:rPr>
          <w:rFonts w:ascii="Verdana" w:hAnsi="Verdana" w:cs="Microsoft Sans Serif"/>
          <w:b/>
          <w:bCs/>
          <w:sz w:val="28"/>
          <w:szCs w:val="28"/>
          <w:u w:val="single"/>
          <w:lang w:val="en-US"/>
        </w:rPr>
      </w:pPr>
    </w:p>
    <w:p w14:paraId="18695436" w14:textId="77777777" w:rsidR="001638E2" w:rsidRDefault="001638E2" w:rsidP="009D1ACB">
      <w:pPr>
        <w:spacing w:after="0"/>
        <w:rPr>
          <w:rFonts w:ascii="Verdana" w:hAnsi="Verdana" w:cs="Microsoft Sans Serif"/>
          <w:b/>
          <w:bCs/>
          <w:sz w:val="28"/>
          <w:szCs w:val="28"/>
          <w:u w:val="single"/>
          <w:lang w:val="en-US"/>
        </w:rPr>
      </w:pPr>
    </w:p>
    <w:p w14:paraId="21715DA7" w14:textId="77777777" w:rsidR="001638E2" w:rsidRDefault="001638E2" w:rsidP="009D1ACB">
      <w:pPr>
        <w:spacing w:after="0"/>
        <w:rPr>
          <w:rFonts w:ascii="Verdana" w:hAnsi="Verdana" w:cs="Microsoft Sans Serif"/>
          <w:b/>
          <w:bCs/>
          <w:sz w:val="28"/>
          <w:szCs w:val="28"/>
          <w:u w:val="single"/>
          <w:lang w:val="en-US"/>
        </w:rPr>
      </w:pPr>
    </w:p>
    <w:p w14:paraId="6938E6A9" w14:textId="77777777" w:rsidR="001638E2" w:rsidRDefault="001638E2" w:rsidP="009D1ACB">
      <w:pPr>
        <w:spacing w:after="0"/>
        <w:rPr>
          <w:rFonts w:ascii="Verdana" w:hAnsi="Verdana" w:cs="Microsoft Sans Serif"/>
          <w:b/>
          <w:bCs/>
          <w:sz w:val="28"/>
          <w:szCs w:val="28"/>
          <w:u w:val="single"/>
          <w:lang w:val="en-US"/>
        </w:rPr>
      </w:pPr>
    </w:p>
    <w:p w14:paraId="38048034" w14:textId="15228AF0"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ALGORITHMS</w:t>
      </w:r>
    </w:p>
    <w:p w14:paraId="1FB7299A" w14:textId="5074A054" w:rsidR="009D1ACB" w:rsidRDefault="00F379C6" w:rsidP="009D1ACB">
      <w:pPr>
        <w:spacing w:after="0"/>
        <w:rPr>
          <w:rFonts w:ascii="Verdana" w:hAnsi="Verdana" w:cs="Microsoft Sans Serif"/>
          <w:b/>
          <w:bCs/>
          <w:sz w:val="28"/>
          <w:szCs w:val="28"/>
          <w:u w:val="single"/>
          <w:lang w:val="en-US"/>
        </w:rPr>
      </w:pPr>
      <w:r w:rsidRPr="002C709E">
        <w:rPr>
          <w:rFonts w:ascii="Verdana" w:hAnsi="Verdana" w:cs="Microsoft Sans Serif"/>
          <w:b/>
          <w:bCs/>
          <w:noProof/>
          <w:sz w:val="28"/>
          <w:szCs w:val="28"/>
          <w:u w:val="single"/>
          <w:lang w:val="en-US"/>
        </w:rPr>
        <mc:AlternateContent>
          <mc:Choice Requires="wps">
            <w:drawing>
              <wp:anchor distT="45720" distB="45720" distL="114300" distR="114300" simplePos="0" relativeHeight="251680768" behindDoc="0" locked="0" layoutInCell="1" allowOverlap="1" wp14:anchorId="6DBD5A65" wp14:editId="49509E09">
                <wp:simplePos x="0" y="0"/>
                <wp:positionH relativeFrom="column">
                  <wp:posOffset>930910</wp:posOffset>
                </wp:positionH>
                <wp:positionV relativeFrom="paragraph">
                  <wp:posOffset>1751542</wp:posOffset>
                </wp:positionV>
                <wp:extent cx="3952875" cy="4021455"/>
                <wp:effectExtent l="0" t="0" r="28575"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021455"/>
                        </a:xfrm>
                        <a:prstGeom prst="rect">
                          <a:avLst/>
                        </a:prstGeom>
                        <a:solidFill>
                          <a:srgbClr val="FFFFFF"/>
                        </a:solidFill>
                        <a:ln w="9525">
                          <a:solidFill>
                            <a:srgbClr val="000000"/>
                          </a:solidFill>
                          <a:miter lim="800000"/>
                          <a:headEnd/>
                          <a:tailEnd/>
                        </a:ln>
                      </wps:spPr>
                      <wps:txbx>
                        <w:txbxContent>
                          <w:p w14:paraId="508B0D1B" w14:textId="699CBE0A" w:rsidR="002C709E" w:rsidRDefault="002C709E" w:rsidP="002C709E">
                            <w:pPr>
                              <w:spacing w:after="0" w:line="247" w:lineRule="auto"/>
                              <w:ind w:right="434"/>
                              <w:rPr>
                                <w:b/>
                                <w:bCs/>
                              </w:rPr>
                            </w:pPr>
                            <w:r w:rsidRPr="00F379C6">
                              <w:rPr>
                                <w:b/>
                                <w:bCs/>
                              </w:rPr>
                              <w:t xml:space="preserve">struct node*insert(struct node*pptr,int item) </w:t>
                            </w:r>
                          </w:p>
                          <w:p w14:paraId="3D336A69" w14:textId="77777777" w:rsidR="00F379C6" w:rsidRPr="00F379C6" w:rsidRDefault="00F379C6" w:rsidP="002C709E">
                            <w:pPr>
                              <w:spacing w:after="0" w:line="247" w:lineRule="auto"/>
                              <w:ind w:right="434"/>
                              <w:rPr>
                                <w:b/>
                                <w:bCs/>
                              </w:rPr>
                            </w:pPr>
                          </w:p>
                          <w:p w14:paraId="0182B7AE" w14:textId="1DB132AE" w:rsidR="002C709E" w:rsidRDefault="002C709E" w:rsidP="002C709E">
                            <w:pPr>
                              <w:tabs>
                                <w:tab w:val="center" w:pos="1283"/>
                                <w:tab w:val="center" w:pos="2332"/>
                              </w:tabs>
                              <w:spacing w:after="0"/>
                            </w:pPr>
                            <w:r>
                              <w:t xml:space="preserve"> 1. if pptr==NULL  </w:t>
                            </w:r>
                          </w:p>
                          <w:p w14:paraId="0ECD2CC9" w14:textId="77777777" w:rsidR="002C709E" w:rsidRDefault="002C709E" w:rsidP="00663A1B">
                            <w:pPr>
                              <w:numPr>
                                <w:ilvl w:val="6"/>
                                <w:numId w:val="2"/>
                              </w:numPr>
                              <w:spacing w:after="0" w:line="247" w:lineRule="auto"/>
                              <w:ind w:left="1701" w:right="434" w:hanging="580"/>
                            </w:pPr>
                            <w:r>
                              <w:t xml:space="preserve">Dynamically allocate memory to node tmp </w:t>
                            </w:r>
                          </w:p>
                          <w:p w14:paraId="703BD2B1" w14:textId="77777777" w:rsidR="002C709E" w:rsidRDefault="002C709E" w:rsidP="00663A1B">
                            <w:pPr>
                              <w:numPr>
                                <w:ilvl w:val="6"/>
                                <w:numId w:val="2"/>
                              </w:numPr>
                              <w:spacing w:after="0" w:line="247" w:lineRule="auto"/>
                              <w:ind w:left="1701" w:right="434" w:hanging="580"/>
                            </w:pPr>
                            <w:r>
                              <w:t xml:space="preserve">pptr-&gt;data=item </w:t>
                            </w:r>
                          </w:p>
                          <w:p w14:paraId="420EB411" w14:textId="77777777" w:rsidR="002C709E" w:rsidRDefault="002C709E" w:rsidP="00663A1B">
                            <w:pPr>
                              <w:numPr>
                                <w:ilvl w:val="6"/>
                                <w:numId w:val="2"/>
                              </w:numPr>
                              <w:spacing w:after="0" w:line="247" w:lineRule="auto"/>
                              <w:ind w:left="1701" w:right="434" w:hanging="580"/>
                            </w:pPr>
                            <w:r>
                              <w:t xml:space="preserve">pptr-&gt;lchild=NULL </w:t>
                            </w:r>
                          </w:p>
                          <w:p w14:paraId="491ED7A7" w14:textId="77777777" w:rsidR="002C709E" w:rsidRDefault="002C709E" w:rsidP="00663A1B">
                            <w:pPr>
                              <w:numPr>
                                <w:ilvl w:val="6"/>
                                <w:numId w:val="2"/>
                              </w:numPr>
                              <w:spacing w:after="0" w:line="247" w:lineRule="auto"/>
                              <w:ind w:left="1701" w:right="434" w:hanging="580"/>
                            </w:pPr>
                            <w:r>
                              <w:t xml:space="preserve">pptr-&gt;rchild=NULL </w:t>
                            </w:r>
                          </w:p>
                          <w:p w14:paraId="3F43F597" w14:textId="77777777" w:rsidR="002C709E" w:rsidRDefault="002C709E" w:rsidP="00663A1B">
                            <w:pPr>
                              <w:numPr>
                                <w:ilvl w:val="6"/>
                                <w:numId w:val="2"/>
                              </w:numPr>
                              <w:spacing w:after="0" w:line="247" w:lineRule="auto"/>
                              <w:ind w:left="1701" w:right="434" w:hanging="580"/>
                            </w:pPr>
                            <w:r>
                              <w:t xml:space="preserve">pptr-&gt;balance=0 </w:t>
                            </w:r>
                          </w:p>
                          <w:p w14:paraId="2D31661E" w14:textId="77777777" w:rsidR="002C709E" w:rsidRDefault="002C709E" w:rsidP="00663A1B">
                            <w:pPr>
                              <w:numPr>
                                <w:ilvl w:val="6"/>
                                <w:numId w:val="2"/>
                              </w:numPr>
                              <w:spacing w:after="0" w:line="247" w:lineRule="auto"/>
                              <w:ind w:left="1701" w:right="434" w:hanging="580"/>
                            </w:pPr>
                            <w:r>
                              <w:t xml:space="preserve">taller=TRUE </w:t>
                            </w:r>
                          </w:p>
                          <w:p w14:paraId="5B275295" w14:textId="12B1042F" w:rsidR="002C709E" w:rsidRDefault="002C709E" w:rsidP="002C709E">
                            <w:pPr>
                              <w:tabs>
                                <w:tab w:val="center" w:pos="1261"/>
                                <w:tab w:val="center" w:pos="2453"/>
                              </w:tabs>
                              <w:spacing w:after="0"/>
                            </w:pPr>
                            <w:r>
                              <w:t xml:space="preserve">2. if item&lt;pptr-&gt;data </w:t>
                            </w:r>
                          </w:p>
                          <w:p w14:paraId="0E97F520" w14:textId="77777777" w:rsidR="002C709E" w:rsidRDefault="002C709E" w:rsidP="00663A1B">
                            <w:pPr>
                              <w:numPr>
                                <w:ilvl w:val="6"/>
                                <w:numId w:val="3"/>
                              </w:numPr>
                              <w:spacing w:after="0" w:line="247" w:lineRule="auto"/>
                              <w:ind w:left="1701" w:right="434" w:hanging="520"/>
                            </w:pPr>
                            <w:r>
                              <w:t xml:space="preserve">insert item in pptr-&gt;lchild by recursively calling insert() function </w:t>
                            </w:r>
                          </w:p>
                          <w:p w14:paraId="76A37BAD" w14:textId="77777777" w:rsidR="002C709E" w:rsidRDefault="002C709E" w:rsidP="00663A1B">
                            <w:pPr>
                              <w:numPr>
                                <w:ilvl w:val="6"/>
                                <w:numId w:val="3"/>
                              </w:numPr>
                              <w:spacing w:after="0" w:line="247" w:lineRule="auto"/>
                              <w:ind w:left="1701" w:right="434" w:hanging="520"/>
                            </w:pPr>
                            <w:r>
                              <w:t xml:space="preserve">if taller==TRUE </w:t>
                            </w:r>
                          </w:p>
                          <w:p w14:paraId="78CC9EBF" w14:textId="77777777" w:rsidR="002C709E" w:rsidRDefault="002C709E" w:rsidP="002C709E">
                            <w:pPr>
                              <w:spacing w:after="0"/>
                              <w:ind w:left="1701" w:right="434"/>
                            </w:pPr>
                            <w:r>
                              <w:t>a.</w:t>
                            </w:r>
                            <w:r>
                              <w:rPr>
                                <w:rFonts w:ascii="Arial" w:eastAsia="Arial" w:hAnsi="Arial" w:cs="Arial"/>
                              </w:rPr>
                              <w:t xml:space="preserve"> </w:t>
                            </w:r>
                            <w:r>
                              <w:t xml:space="preserve">pptr-&gt;lchild=insert(pptr-&gt;lchild,item) </w:t>
                            </w:r>
                          </w:p>
                          <w:p w14:paraId="5CF2EBD0" w14:textId="2E27F695" w:rsidR="002C709E" w:rsidRDefault="002C709E" w:rsidP="002C709E">
                            <w:pPr>
                              <w:tabs>
                                <w:tab w:val="center" w:pos="1228"/>
                                <w:tab w:val="center" w:pos="2636"/>
                              </w:tabs>
                              <w:spacing w:after="0"/>
                            </w:pPr>
                            <w:r>
                              <w:t xml:space="preserve"> </w:t>
                            </w:r>
                            <w:r>
                              <w:rPr>
                                <w:rFonts w:ascii="Arial" w:eastAsia="Arial" w:hAnsi="Arial" w:cs="Arial"/>
                              </w:rPr>
                              <w:t xml:space="preserve">3. </w:t>
                            </w:r>
                            <w:r>
                              <w:t xml:space="preserve">else if item&gt;pptr-&gt;data </w:t>
                            </w:r>
                          </w:p>
                          <w:p w14:paraId="6E4D7016" w14:textId="77777777" w:rsidR="002C709E" w:rsidRDefault="002C709E" w:rsidP="00663A1B">
                            <w:pPr>
                              <w:numPr>
                                <w:ilvl w:val="6"/>
                                <w:numId w:val="4"/>
                              </w:numPr>
                              <w:spacing w:after="0" w:line="247" w:lineRule="auto"/>
                              <w:ind w:left="1701" w:right="434" w:hanging="520"/>
                            </w:pPr>
                            <w:r>
                              <w:t xml:space="preserve">pptr-&gt;rchild= insert(pptr-&gt;rchild,item) </w:t>
                            </w:r>
                          </w:p>
                          <w:p w14:paraId="2BD200EB" w14:textId="77777777" w:rsidR="002C709E" w:rsidRDefault="002C709E" w:rsidP="00663A1B">
                            <w:pPr>
                              <w:numPr>
                                <w:ilvl w:val="6"/>
                                <w:numId w:val="4"/>
                              </w:numPr>
                              <w:spacing w:after="0" w:line="247" w:lineRule="auto"/>
                              <w:ind w:left="1701" w:right="434" w:hanging="520"/>
                            </w:pPr>
                            <w:r>
                              <w:t xml:space="preserve">if taller==TRUE </w:t>
                            </w:r>
                          </w:p>
                          <w:p w14:paraId="3279F3D7" w14:textId="77777777" w:rsidR="002C709E" w:rsidRDefault="002C709E" w:rsidP="002C709E">
                            <w:pPr>
                              <w:spacing w:after="0"/>
                              <w:ind w:left="1701" w:right="434"/>
                            </w:pPr>
                            <w:r>
                              <w:t>a.</w:t>
                            </w:r>
                            <w:r>
                              <w:rPr>
                                <w:rFonts w:ascii="Arial" w:eastAsia="Arial" w:hAnsi="Arial" w:cs="Arial"/>
                              </w:rPr>
                              <w:t xml:space="preserve"> </w:t>
                            </w:r>
                            <w:r>
                              <w:t xml:space="preserve">pptr=insert_right_check(pptr,&amp;taller) </w:t>
                            </w:r>
                          </w:p>
                          <w:p w14:paraId="0B8C48FD" w14:textId="521BF365" w:rsidR="002C709E" w:rsidRDefault="00F379C6" w:rsidP="00F379C6">
                            <w:pPr>
                              <w:spacing w:after="0" w:line="247" w:lineRule="auto"/>
                              <w:ind w:right="434"/>
                            </w:pPr>
                            <w:r>
                              <w:t xml:space="preserve">4. </w:t>
                            </w:r>
                            <w:r w:rsidR="00C43349">
                              <w:t xml:space="preserve">else </w:t>
                            </w:r>
                            <w:r w:rsidR="002C709E">
                              <w:t xml:space="preserve">printf "Duplicated Item!!" </w:t>
                            </w:r>
                          </w:p>
                          <w:p w14:paraId="1FD8C922" w14:textId="04F813F8" w:rsidR="002C709E" w:rsidRDefault="00C43349" w:rsidP="00C43349">
                            <w:pPr>
                              <w:spacing w:after="0" w:line="247" w:lineRule="auto"/>
                              <w:ind w:right="434" w:firstLine="720"/>
                            </w:pPr>
                            <w:r>
                              <w:t>1</w:t>
                            </w:r>
                            <w:r w:rsidR="00F379C6">
                              <w:t xml:space="preserve">. </w:t>
                            </w:r>
                            <w:r w:rsidR="002C709E">
                              <w:t xml:space="preserve">taller=FALSE </w:t>
                            </w:r>
                          </w:p>
                          <w:p w14:paraId="199B9C7E" w14:textId="1AAB5FEF" w:rsidR="00FC5B85" w:rsidRDefault="00C43349" w:rsidP="00F379C6">
                            <w:pPr>
                              <w:spacing w:after="0" w:line="247" w:lineRule="auto"/>
                              <w:ind w:right="434"/>
                            </w:pPr>
                            <w:r>
                              <w:t>5</w:t>
                            </w:r>
                            <w:r w:rsidR="00FC5B85">
                              <w:t>. return pptr</w:t>
                            </w:r>
                          </w:p>
                          <w:p w14:paraId="5AA8F22B" w14:textId="2D351E8F" w:rsidR="002C709E" w:rsidRDefault="00F379C6" w:rsidP="00F379C6">
                            <w:pPr>
                              <w:spacing w:after="0" w:line="247" w:lineRule="auto"/>
                              <w:ind w:right="434"/>
                            </w:pPr>
                            <w:r>
                              <w:t xml:space="preserve">6. </w:t>
                            </w:r>
                            <w:r w:rsidR="002C709E">
                              <w:t xml:space="preserve">return pptr </w:t>
                            </w:r>
                          </w:p>
                          <w:p w14:paraId="240A0F78" w14:textId="1AF95E5F" w:rsidR="002C709E" w:rsidRDefault="002C70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BD5A65" id="_x0000_t202" coordsize="21600,21600" o:spt="202" path="m,l,21600r21600,l21600,xe">
                <v:stroke joinstyle="miter"/>
                <v:path gradientshapeok="t" o:connecttype="rect"/>
              </v:shapetype>
              <v:shape id="Text Box 2" o:spid="_x0000_s1026" type="#_x0000_t202" style="position:absolute;margin-left:73.3pt;margin-top:137.9pt;width:311.25pt;height:316.6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">
                <v:textbox>
                  <w:txbxContent>
                    <w:p w14:paraId="508B0D1B" w14:textId="699CBE0A" w:rsidR="002C709E" w:rsidRDefault="002C709E" w:rsidP="002C709E">
                      <w:pPr>
                        <w:spacing w:after="0" w:line="247" w:lineRule="auto"/>
                        <w:ind w:right="434"/>
                        <w:rPr>
                          <w:b/>
                          <w:bCs/>
                        </w:rPr>
                      </w:pPr>
                      <w:r w:rsidRPr="00F379C6">
                        <w:rPr>
                          <w:b/>
                          <w:bCs/>
                        </w:rPr>
                        <w:t>struct node*insert(struct node*</w:t>
                      </w:r>
                      <w:proofErr w:type="spellStart"/>
                      <w:r w:rsidRPr="00F379C6">
                        <w:rPr>
                          <w:b/>
                          <w:bCs/>
                        </w:rPr>
                        <w:t>pptr,int</w:t>
                      </w:r>
                      <w:proofErr w:type="spellEnd"/>
                      <w:r w:rsidRPr="00F379C6">
                        <w:rPr>
                          <w:b/>
                          <w:bCs/>
                        </w:rPr>
                        <w:t xml:space="preserve"> item) </w:t>
                      </w:r>
                    </w:p>
                    <w:p w14:paraId="3D336A69" w14:textId="77777777" w:rsidR="00F379C6" w:rsidRPr="00F379C6" w:rsidRDefault="00F379C6" w:rsidP="002C709E">
                      <w:pPr>
                        <w:spacing w:after="0" w:line="247" w:lineRule="auto"/>
                        <w:ind w:right="434"/>
                        <w:rPr>
                          <w:b/>
                          <w:bCs/>
                        </w:rPr>
                      </w:pPr>
                    </w:p>
                    <w:p w14:paraId="0182B7AE" w14:textId="1DB132AE" w:rsidR="002C709E" w:rsidRDefault="002C709E" w:rsidP="002C709E">
                      <w:pPr>
                        <w:tabs>
                          <w:tab w:val="center" w:pos="1283"/>
                          <w:tab w:val="center" w:pos="2332"/>
                        </w:tabs>
                        <w:spacing w:after="0"/>
                      </w:pPr>
                      <w:r>
                        <w:t xml:space="preserve"> 1. if </w:t>
                      </w:r>
                      <w:proofErr w:type="spellStart"/>
                      <w:r>
                        <w:t>pptr</w:t>
                      </w:r>
                      <w:proofErr w:type="spellEnd"/>
                      <w:r>
                        <w:t xml:space="preserve">==NULL  </w:t>
                      </w:r>
                    </w:p>
                    <w:p w14:paraId="0ECD2CC9" w14:textId="77777777" w:rsidR="002C709E" w:rsidRDefault="002C709E" w:rsidP="00663A1B">
                      <w:pPr>
                        <w:numPr>
                          <w:ilvl w:val="6"/>
                          <w:numId w:val="2"/>
                        </w:numPr>
                        <w:spacing w:after="0" w:line="247" w:lineRule="auto"/>
                        <w:ind w:left="1701" w:right="434" w:hanging="580"/>
                      </w:pPr>
                      <w:r>
                        <w:t xml:space="preserve">Dynamically allocate memory to node </w:t>
                      </w:r>
                      <w:proofErr w:type="spellStart"/>
                      <w:r>
                        <w:t>tmp</w:t>
                      </w:r>
                      <w:proofErr w:type="spellEnd"/>
                      <w:r>
                        <w:t xml:space="preserve"> </w:t>
                      </w:r>
                    </w:p>
                    <w:p w14:paraId="703BD2B1" w14:textId="77777777" w:rsidR="002C709E" w:rsidRDefault="002C709E" w:rsidP="00663A1B">
                      <w:pPr>
                        <w:numPr>
                          <w:ilvl w:val="6"/>
                          <w:numId w:val="2"/>
                        </w:numPr>
                        <w:spacing w:after="0" w:line="247" w:lineRule="auto"/>
                        <w:ind w:left="1701" w:right="434" w:hanging="580"/>
                      </w:pPr>
                      <w:proofErr w:type="spellStart"/>
                      <w:r>
                        <w:t>pptr</w:t>
                      </w:r>
                      <w:proofErr w:type="spellEnd"/>
                      <w:r>
                        <w:t xml:space="preserve">-&gt;data=item </w:t>
                      </w:r>
                    </w:p>
                    <w:p w14:paraId="420EB411" w14:textId="77777777" w:rsidR="002C709E" w:rsidRDefault="002C709E" w:rsidP="00663A1B">
                      <w:pPr>
                        <w:numPr>
                          <w:ilvl w:val="6"/>
                          <w:numId w:val="2"/>
                        </w:numPr>
                        <w:spacing w:after="0" w:line="247" w:lineRule="auto"/>
                        <w:ind w:left="1701" w:right="434" w:hanging="580"/>
                      </w:pPr>
                      <w:proofErr w:type="spellStart"/>
                      <w:r>
                        <w:t>pptr</w:t>
                      </w:r>
                      <w:proofErr w:type="spellEnd"/>
                      <w:r>
                        <w:t>-&gt;</w:t>
                      </w:r>
                      <w:proofErr w:type="spellStart"/>
                      <w:r>
                        <w:t>lchild</w:t>
                      </w:r>
                      <w:proofErr w:type="spellEnd"/>
                      <w:r>
                        <w:t xml:space="preserve">=NULL </w:t>
                      </w:r>
                    </w:p>
                    <w:p w14:paraId="491ED7A7" w14:textId="77777777" w:rsidR="002C709E" w:rsidRDefault="002C709E" w:rsidP="00663A1B">
                      <w:pPr>
                        <w:numPr>
                          <w:ilvl w:val="6"/>
                          <w:numId w:val="2"/>
                        </w:numPr>
                        <w:spacing w:after="0" w:line="247" w:lineRule="auto"/>
                        <w:ind w:left="1701" w:right="434" w:hanging="580"/>
                      </w:pPr>
                      <w:proofErr w:type="spellStart"/>
                      <w:r>
                        <w:t>pptr</w:t>
                      </w:r>
                      <w:proofErr w:type="spellEnd"/>
                      <w:r>
                        <w:t>-&gt;</w:t>
                      </w:r>
                      <w:proofErr w:type="spellStart"/>
                      <w:r>
                        <w:t>rchild</w:t>
                      </w:r>
                      <w:proofErr w:type="spellEnd"/>
                      <w:r>
                        <w:t xml:space="preserve">=NULL </w:t>
                      </w:r>
                    </w:p>
                    <w:p w14:paraId="3F43F597" w14:textId="77777777" w:rsidR="002C709E" w:rsidRDefault="002C709E" w:rsidP="00663A1B">
                      <w:pPr>
                        <w:numPr>
                          <w:ilvl w:val="6"/>
                          <w:numId w:val="2"/>
                        </w:numPr>
                        <w:spacing w:after="0" w:line="247" w:lineRule="auto"/>
                        <w:ind w:left="1701" w:right="434" w:hanging="580"/>
                      </w:pPr>
                      <w:proofErr w:type="spellStart"/>
                      <w:r>
                        <w:t>pptr</w:t>
                      </w:r>
                      <w:proofErr w:type="spellEnd"/>
                      <w:r>
                        <w:t xml:space="preserve">-&gt;balance=0 </w:t>
                      </w:r>
                    </w:p>
                    <w:p w14:paraId="2D31661E" w14:textId="77777777" w:rsidR="002C709E" w:rsidRDefault="002C709E" w:rsidP="00663A1B">
                      <w:pPr>
                        <w:numPr>
                          <w:ilvl w:val="6"/>
                          <w:numId w:val="2"/>
                        </w:numPr>
                        <w:spacing w:after="0" w:line="247" w:lineRule="auto"/>
                        <w:ind w:left="1701" w:right="434" w:hanging="580"/>
                      </w:pPr>
                      <w:r>
                        <w:t xml:space="preserve">taller=TRUE </w:t>
                      </w:r>
                    </w:p>
                    <w:p w14:paraId="5B275295" w14:textId="12B1042F" w:rsidR="002C709E" w:rsidRDefault="002C709E" w:rsidP="002C709E">
                      <w:pPr>
                        <w:tabs>
                          <w:tab w:val="center" w:pos="1261"/>
                          <w:tab w:val="center" w:pos="2453"/>
                        </w:tabs>
                        <w:spacing w:after="0"/>
                      </w:pPr>
                      <w:r>
                        <w:t>2. if item&lt;</w:t>
                      </w:r>
                      <w:proofErr w:type="spellStart"/>
                      <w:r>
                        <w:t>pptr</w:t>
                      </w:r>
                      <w:proofErr w:type="spellEnd"/>
                      <w:r>
                        <w:t xml:space="preserve">-&gt;data </w:t>
                      </w:r>
                    </w:p>
                    <w:p w14:paraId="0E97F520" w14:textId="77777777" w:rsidR="002C709E" w:rsidRDefault="002C709E" w:rsidP="00663A1B">
                      <w:pPr>
                        <w:numPr>
                          <w:ilvl w:val="6"/>
                          <w:numId w:val="3"/>
                        </w:numPr>
                        <w:spacing w:after="0" w:line="247" w:lineRule="auto"/>
                        <w:ind w:left="1701" w:right="434" w:hanging="520"/>
                      </w:pPr>
                      <w:r>
                        <w:t xml:space="preserve">insert item in </w:t>
                      </w:r>
                      <w:proofErr w:type="spellStart"/>
                      <w:r>
                        <w:t>pptr</w:t>
                      </w:r>
                      <w:proofErr w:type="spellEnd"/>
                      <w:r>
                        <w:t>-&gt;</w:t>
                      </w:r>
                      <w:proofErr w:type="spellStart"/>
                      <w:r>
                        <w:t>lchild</w:t>
                      </w:r>
                      <w:proofErr w:type="spellEnd"/>
                      <w:r>
                        <w:t xml:space="preserve"> by recursively calling insert() function </w:t>
                      </w:r>
                    </w:p>
                    <w:p w14:paraId="76A37BAD" w14:textId="77777777" w:rsidR="002C709E" w:rsidRDefault="002C709E" w:rsidP="00663A1B">
                      <w:pPr>
                        <w:numPr>
                          <w:ilvl w:val="6"/>
                          <w:numId w:val="3"/>
                        </w:numPr>
                        <w:spacing w:after="0" w:line="247" w:lineRule="auto"/>
                        <w:ind w:left="1701" w:right="434" w:hanging="520"/>
                      </w:pPr>
                      <w:r>
                        <w:t xml:space="preserve">if taller==TRUE </w:t>
                      </w:r>
                    </w:p>
                    <w:p w14:paraId="78CC9EBF" w14:textId="77777777" w:rsidR="002C709E" w:rsidRDefault="002C709E" w:rsidP="002C709E">
                      <w:pPr>
                        <w:spacing w:after="0"/>
                        <w:ind w:left="1701" w:right="434"/>
                      </w:pPr>
                      <w:r>
                        <w:t>a.</w:t>
                      </w:r>
                      <w:r>
                        <w:rPr>
                          <w:rFonts w:ascii="Arial" w:eastAsia="Arial" w:hAnsi="Arial" w:cs="Arial"/>
                        </w:rPr>
                        <w:t xml:space="preserve"> </w:t>
                      </w:r>
                      <w:proofErr w:type="spellStart"/>
                      <w:r>
                        <w:t>pptr</w:t>
                      </w:r>
                      <w:proofErr w:type="spellEnd"/>
                      <w:r>
                        <w:t>-&gt;</w:t>
                      </w:r>
                      <w:proofErr w:type="spellStart"/>
                      <w:r>
                        <w:t>lchild</w:t>
                      </w:r>
                      <w:proofErr w:type="spellEnd"/>
                      <w:r>
                        <w:t>=insert(</w:t>
                      </w:r>
                      <w:proofErr w:type="spellStart"/>
                      <w:r>
                        <w:t>pptr</w:t>
                      </w:r>
                      <w:proofErr w:type="spellEnd"/>
                      <w:r>
                        <w:t>-&gt;</w:t>
                      </w:r>
                      <w:proofErr w:type="spellStart"/>
                      <w:r>
                        <w:t>lchild,item</w:t>
                      </w:r>
                      <w:proofErr w:type="spellEnd"/>
                      <w:r>
                        <w:t xml:space="preserve">) </w:t>
                      </w:r>
                    </w:p>
                    <w:p w14:paraId="5CF2EBD0" w14:textId="2E27F695" w:rsidR="002C709E" w:rsidRDefault="002C709E" w:rsidP="002C709E">
                      <w:pPr>
                        <w:tabs>
                          <w:tab w:val="center" w:pos="1228"/>
                          <w:tab w:val="center" w:pos="2636"/>
                        </w:tabs>
                        <w:spacing w:after="0"/>
                      </w:pPr>
                      <w:r>
                        <w:t xml:space="preserve"> </w:t>
                      </w:r>
                      <w:r>
                        <w:rPr>
                          <w:rFonts w:ascii="Arial" w:eastAsia="Arial" w:hAnsi="Arial" w:cs="Arial"/>
                        </w:rPr>
                        <w:t xml:space="preserve">3. </w:t>
                      </w:r>
                      <w:r>
                        <w:t>else if item&gt;</w:t>
                      </w:r>
                      <w:proofErr w:type="spellStart"/>
                      <w:r>
                        <w:t>pptr</w:t>
                      </w:r>
                      <w:proofErr w:type="spellEnd"/>
                      <w:r>
                        <w:t xml:space="preserve">-&gt;data </w:t>
                      </w:r>
                    </w:p>
                    <w:p w14:paraId="6E4D7016" w14:textId="77777777" w:rsidR="002C709E" w:rsidRDefault="002C709E" w:rsidP="00663A1B">
                      <w:pPr>
                        <w:numPr>
                          <w:ilvl w:val="6"/>
                          <w:numId w:val="4"/>
                        </w:numPr>
                        <w:spacing w:after="0" w:line="247" w:lineRule="auto"/>
                        <w:ind w:left="1701" w:right="434" w:hanging="520"/>
                      </w:pPr>
                      <w:proofErr w:type="spellStart"/>
                      <w:r>
                        <w:t>pptr</w:t>
                      </w:r>
                      <w:proofErr w:type="spellEnd"/>
                      <w:r>
                        <w:t>-&gt;</w:t>
                      </w:r>
                      <w:proofErr w:type="spellStart"/>
                      <w:r>
                        <w:t>rchild</w:t>
                      </w:r>
                      <w:proofErr w:type="spellEnd"/>
                      <w:r>
                        <w:t>= insert(</w:t>
                      </w:r>
                      <w:proofErr w:type="spellStart"/>
                      <w:r>
                        <w:t>pptr</w:t>
                      </w:r>
                      <w:proofErr w:type="spellEnd"/>
                      <w:r>
                        <w:t>-&gt;</w:t>
                      </w:r>
                      <w:proofErr w:type="spellStart"/>
                      <w:r>
                        <w:t>rchild,item</w:t>
                      </w:r>
                      <w:proofErr w:type="spellEnd"/>
                      <w:r>
                        <w:t xml:space="preserve">) </w:t>
                      </w:r>
                    </w:p>
                    <w:p w14:paraId="2BD200EB" w14:textId="77777777" w:rsidR="002C709E" w:rsidRDefault="002C709E" w:rsidP="00663A1B">
                      <w:pPr>
                        <w:numPr>
                          <w:ilvl w:val="6"/>
                          <w:numId w:val="4"/>
                        </w:numPr>
                        <w:spacing w:after="0" w:line="247" w:lineRule="auto"/>
                        <w:ind w:left="1701" w:right="434" w:hanging="520"/>
                      </w:pPr>
                      <w:r>
                        <w:t xml:space="preserve">if taller==TRUE </w:t>
                      </w:r>
                    </w:p>
                    <w:p w14:paraId="3279F3D7" w14:textId="77777777" w:rsidR="002C709E" w:rsidRDefault="002C709E" w:rsidP="002C709E">
                      <w:pPr>
                        <w:spacing w:after="0"/>
                        <w:ind w:left="1701" w:right="434"/>
                      </w:pPr>
                      <w:r>
                        <w:t>a.</w:t>
                      </w:r>
                      <w:r>
                        <w:rPr>
                          <w:rFonts w:ascii="Arial" w:eastAsia="Arial" w:hAnsi="Arial" w:cs="Arial"/>
                        </w:rPr>
                        <w:t xml:space="preserve"> </w:t>
                      </w:r>
                      <w:proofErr w:type="spellStart"/>
                      <w:r>
                        <w:t>pptr</w:t>
                      </w:r>
                      <w:proofErr w:type="spellEnd"/>
                      <w:r>
                        <w:t>=</w:t>
                      </w:r>
                      <w:proofErr w:type="spellStart"/>
                      <w:r>
                        <w:t>insert_right_check</w:t>
                      </w:r>
                      <w:proofErr w:type="spellEnd"/>
                      <w:r>
                        <w:t>(</w:t>
                      </w:r>
                      <w:proofErr w:type="spellStart"/>
                      <w:r>
                        <w:t>pptr</w:t>
                      </w:r>
                      <w:proofErr w:type="spellEnd"/>
                      <w:r>
                        <w:t xml:space="preserve">,&amp;taller) </w:t>
                      </w:r>
                    </w:p>
                    <w:p w14:paraId="0B8C48FD" w14:textId="521BF365" w:rsidR="002C709E" w:rsidRDefault="00F379C6" w:rsidP="00F379C6">
                      <w:pPr>
                        <w:spacing w:after="0" w:line="247" w:lineRule="auto"/>
                        <w:ind w:right="434"/>
                      </w:pPr>
                      <w:r>
                        <w:t xml:space="preserve">4. </w:t>
                      </w:r>
                      <w:r w:rsidR="00C43349">
                        <w:t xml:space="preserve">else </w:t>
                      </w:r>
                      <w:proofErr w:type="spellStart"/>
                      <w:r w:rsidR="002C709E">
                        <w:t>printf</w:t>
                      </w:r>
                      <w:proofErr w:type="spellEnd"/>
                      <w:r w:rsidR="002C709E">
                        <w:t xml:space="preserve"> "Duplicated Item!!" </w:t>
                      </w:r>
                    </w:p>
                    <w:p w14:paraId="1FD8C922" w14:textId="04F813F8" w:rsidR="002C709E" w:rsidRDefault="00C43349" w:rsidP="00C43349">
                      <w:pPr>
                        <w:spacing w:after="0" w:line="247" w:lineRule="auto"/>
                        <w:ind w:right="434" w:firstLine="720"/>
                      </w:pPr>
                      <w:r>
                        <w:t>1</w:t>
                      </w:r>
                      <w:r w:rsidR="00F379C6">
                        <w:t xml:space="preserve">. </w:t>
                      </w:r>
                      <w:r w:rsidR="002C709E">
                        <w:t xml:space="preserve">taller=FALSE </w:t>
                      </w:r>
                    </w:p>
                    <w:p w14:paraId="199B9C7E" w14:textId="1AAB5FEF" w:rsidR="00FC5B85" w:rsidRDefault="00C43349" w:rsidP="00F379C6">
                      <w:pPr>
                        <w:spacing w:after="0" w:line="247" w:lineRule="auto"/>
                        <w:ind w:right="434"/>
                      </w:pPr>
                      <w:r>
                        <w:t>5</w:t>
                      </w:r>
                      <w:r w:rsidR="00FC5B85">
                        <w:t xml:space="preserve">. return </w:t>
                      </w:r>
                      <w:proofErr w:type="spellStart"/>
                      <w:r w:rsidR="00FC5B85">
                        <w:t>pptr</w:t>
                      </w:r>
                      <w:proofErr w:type="spellEnd"/>
                    </w:p>
                    <w:p w14:paraId="5AA8F22B" w14:textId="2D351E8F" w:rsidR="002C709E" w:rsidRDefault="00F379C6" w:rsidP="00F379C6">
                      <w:pPr>
                        <w:spacing w:after="0" w:line="247" w:lineRule="auto"/>
                        <w:ind w:right="434"/>
                      </w:pPr>
                      <w:r>
                        <w:t xml:space="preserve">6. </w:t>
                      </w:r>
                      <w:r w:rsidR="002C709E">
                        <w:t xml:space="preserve">return </w:t>
                      </w:r>
                      <w:proofErr w:type="spellStart"/>
                      <w:r w:rsidR="002C709E">
                        <w:t>pptr</w:t>
                      </w:r>
                      <w:proofErr w:type="spellEnd"/>
                      <w:r w:rsidR="002C709E">
                        <w:t xml:space="preserve"> </w:t>
                      </w:r>
                    </w:p>
                    <w:p w14:paraId="240A0F78" w14:textId="1AF95E5F" w:rsidR="002C709E" w:rsidRDefault="002C709E"/>
                  </w:txbxContent>
                </v:textbox>
                <w10:wrap type="square"/>
              </v:shape>
            </w:pict>
          </mc:Fallback>
        </mc:AlternateContent>
      </w:r>
      <w:r w:rsidR="00595AB5" w:rsidRPr="00192198">
        <w:rPr>
          <w:rFonts w:ascii="Verdana" w:hAnsi="Verdana" w:cs="Microsoft Sans Serif"/>
          <w:b/>
          <w:bCs/>
          <w:noProof/>
          <w:sz w:val="28"/>
          <w:szCs w:val="28"/>
          <w:u w:val="single"/>
          <w:lang w:val="en-US"/>
        </w:rPr>
        <mc:AlternateContent>
          <mc:Choice Requires="wps">
            <w:drawing>
              <wp:anchor distT="45720" distB="45720" distL="114300" distR="114300" simplePos="0" relativeHeight="251678720" behindDoc="0" locked="0" layoutInCell="1" allowOverlap="1" wp14:anchorId="195B48E7" wp14:editId="77300B4D">
                <wp:simplePos x="0" y="0"/>
                <wp:positionH relativeFrom="column">
                  <wp:posOffset>3133725</wp:posOffset>
                </wp:positionH>
                <wp:positionV relativeFrom="paragraph">
                  <wp:posOffset>142875</wp:posOffset>
                </wp:positionV>
                <wp:extent cx="2714625" cy="14668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66850"/>
                        </a:xfrm>
                        <a:prstGeom prst="rect">
                          <a:avLst/>
                        </a:prstGeom>
                        <a:solidFill>
                          <a:srgbClr val="FFFFFF"/>
                        </a:solidFill>
                        <a:ln w="9525">
                          <a:solidFill>
                            <a:srgbClr val="000000"/>
                          </a:solidFill>
                          <a:miter lim="800000"/>
                          <a:headEnd/>
                          <a:tailEnd/>
                        </a:ln>
                      </wps:spPr>
                      <wps:txbx>
                        <w:txbxContent>
                          <w:p w14:paraId="64AB0888" w14:textId="107340EC" w:rsidR="00595AB5" w:rsidRPr="00595AB5" w:rsidRDefault="00595AB5" w:rsidP="00595AB5">
                            <w:pPr>
                              <w:spacing w:after="0"/>
                              <w:rPr>
                                <w:b/>
                                <w:bCs/>
                              </w:rPr>
                            </w:pPr>
                            <w:r w:rsidRPr="00595AB5">
                              <w:rPr>
                                <w:b/>
                                <w:bCs/>
                              </w:rPr>
                              <w:t xml:space="preserve">struct node*rotateleft(struct node*pptr) </w:t>
                            </w:r>
                          </w:p>
                          <w:p w14:paraId="308E4659" w14:textId="77777777" w:rsidR="00595AB5" w:rsidRDefault="00595AB5" w:rsidP="00595AB5">
                            <w:pPr>
                              <w:spacing w:after="0"/>
                            </w:pPr>
                          </w:p>
                          <w:p w14:paraId="7958EB92" w14:textId="36EF3421" w:rsidR="00595AB5" w:rsidRDefault="00595AB5" w:rsidP="00595AB5">
                            <w:pPr>
                              <w:spacing w:after="0"/>
                            </w:pPr>
                            <w:r>
                              <w:t>1. Accept pptr from function call</w:t>
                            </w:r>
                          </w:p>
                          <w:p w14:paraId="624700FF" w14:textId="4C44316C" w:rsidR="00595AB5" w:rsidRDefault="00595AB5" w:rsidP="00595AB5">
                            <w:pPr>
                              <w:spacing w:after="0"/>
                            </w:pPr>
                            <w:r>
                              <w:t xml:space="preserve">2. aptr=pptr-&gt;rchild </w:t>
                            </w:r>
                          </w:p>
                          <w:p w14:paraId="29B05D1E" w14:textId="7DCB8EFB" w:rsidR="00595AB5" w:rsidRDefault="00595AB5" w:rsidP="00595AB5">
                            <w:pPr>
                              <w:spacing w:after="0"/>
                            </w:pPr>
                            <w:r>
                              <w:t xml:space="preserve">3. pptr-&gt;rchild=aptr-&gt;lchild </w:t>
                            </w:r>
                          </w:p>
                          <w:p w14:paraId="55019458" w14:textId="09152863" w:rsidR="00595AB5" w:rsidRDefault="00595AB5" w:rsidP="00595AB5">
                            <w:pPr>
                              <w:spacing w:after="0"/>
                            </w:pPr>
                            <w:r>
                              <w:t>4. aptr-&gt;lchild=pptr</w:t>
                            </w:r>
                          </w:p>
                          <w:p w14:paraId="04BA77CB" w14:textId="6F28E3B5" w:rsidR="00192198" w:rsidRDefault="00595AB5" w:rsidP="00595AB5">
                            <w:pPr>
                              <w:spacing w:after="0"/>
                            </w:pPr>
                            <w:r>
                              <w:t>5. return aptr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B48E7" id="_x0000_s1027" type="#_x0000_t202" style="position:absolute;margin-left:246.75pt;margin-top:11.25pt;width:213.75pt;height:11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">
                <v:textbox>
                  <w:txbxContent>
                    <w:p w14:paraId="64AB0888" w14:textId="107340EC" w:rsidR="00595AB5" w:rsidRPr="00595AB5" w:rsidRDefault="00595AB5" w:rsidP="00595AB5">
                      <w:pPr>
                        <w:spacing w:after="0"/>
                        <w:rPr>
                          <w:b/>
                          <w:bCs/>
                        </w:rPr>
                      </w:pPr>
                      <w:r w:rsidRPr="00595AB5">
                        <w:rPr>
                          <w:b/>
                          <w:bCs/>
                        </w:rPr>
                        <w:t>struct node*</w:t>
                      </w:r>
                      <w:proofErr w:type="spellStart"/>
                      <w:proofErr w:type="gramStart"/>
                      <w:r w:rsidRPr="00595AB5">
                        <w:rPr>
                          <w:b/>
                          <w:bCs/>
                        </w:rPr>
                        <w:t>rotateleft</w:t>
                      </w:r>
                      <w:proofErr w:type="spellEnd"/>
                      <w:r w:rsidRPr="00595AB5">
                        <w:rPr>
                          <w:b/>
                          <w:bCs/>
                        </w:rPr>
                        <w:t>(</w:t>
                      </w:r>
                      <w:proofErr w:type="gramEnd"/>
                      <w:r w:rsidRPr="00595AB5">
                        <w:rPr>
                          <w:b/>
                          <w:bCs/>
                        </w:rPr>
                        <w:t>struct node*</w:t>
                      </w:r>
                      <w:proofErr w:type="spellStart"/>
                      <w:r w:rsidRPr="00595AB5">
                        <w:rPr>
                          <w:b/>
                          <w:bCs/>
                        </w:rPr>
                        <w:t>pptr</w:t>
                      </w:r>
                      <w:proofErr w:type="spellEnd"/>
                      <w:r w:rsidRPr="00595AB5">
                        <w:rPr>
                          <w:b/>
                          <w:bCs/>
                        </w:rPr>
                        <w:t xml:space="preserve">) </w:t>
                      </w:r>
                    </w:p>
                    <w:p w14:paraId="308E4659" w14:textId="77777777" w:rsidR="00595AB5" w:rsidRDefault="00595AB5" w:rsidP="00595AB5">
                      <w:pPr>
                        <w:spacing w:after="0"/>
                      </w:pPr>
                    </w:p>
                    <w:p w14:paraId="7958EB92" w14:textId="36EF3421" w:rsidR="00595AB5" w:rsidRDefault="00595AB5" w:rsidP="00595AB5">
                      <w:pPr>
                        <w:spacing w:after="0"/>
                      </w:pPr>
                      <w:r>
                        <w:t>1</w:t>
                      </w:r>
                      <w:r>
                        <w:t xml:space="preserve">. Accept </w:t>
                      </w:r>
                      <w:proofErr w:type="spellStart"/>
                      <w:r>
                        <w:t>pptr</w:t>
                      </w:r>
                      <w:proofErr w:type="spellEnd"/>
                      <w:r>
                        <w:t xml:space="preserve"> from function call</w:t>
                      </w:r>
                    </w:p>
                    <w:p w14:paraId="624700FF" w14:textId="4C44316C" w:rsidR="00595AB5" w:rsidRDefault="00595AB5" w:rsidP="00595AB5">
                      <w:pPr>
                        <w:spacing w:after="0"/>
                      </w:pPr>
                      <w:r>
                        <w:t>2</w:t>
                      </w:r>
                      <w:r>
                        <w:t xml:space="preserve">. </w:t>
                      </w:r>
                      <w:proofErr w:type="spellStart"/>
                      <w:r>
                        <w:t>aptr</w:t>
                      </w:r>
                      <w:proofErr w:type="spellEnd"/>
                      <w:r>
                        <w:t>=</w:t>
                      </w:r>
                      <w:proofErr w:type="spellStart"/>
                      <w:r>
                        <w:t>pptr</w:t>
                      </w:r>
                      <w:proofErr w:type="spellEnd"/>
                      <w:r>
                        <w:t>-&gt;</w:t>
                      </w:r>
                      <w:proofErr w:type="spellStart"/>
                      <w:r>
                        <w:t>rchild</w:t>
                      </w:r>
                      <w:proofErr w:type="spellEnd"/>
                      <w:r>
                        <w:t xml:space="preserve"> </w:t>
                      </w:r>
                    </w:p>
                    <w:p w14:paraId="29B05D1E" w14:textId="7DCB8EFB" w:rsidR="00595AB5" w:rsidRDefault="00595AB5" w:rsidP="00595AB5">
                      <w:pPr>
                        <w:spacing w:after="0"/>
                      </w:pPr>
                      <w:r>
                        <w:t>3</w:t>
                      </w:r>
                      <w:r>
                        <w:t xml:space="preserve">. </w:t>
                      </w:r>
                      <w:proofErr w:type="spellStart"/>
                      <w:r>
                        <w:t>pptr</w:t>
                      </w:r>
                      <w:proofErr w:type="spellEnd"/>
                      <w:r>
                        <w:t>-&gt;</w:t>
                      </w:r>
                      <w:proofErr w:type="spellStart"/>
                      <w:r>
                        <w:t>rchild</w:t>
                      </w:r>
                      <w:proofErr w:type="spellEnd"/>
                      <w:r>
                        <w:t>=</w:t>
                      </w:r>
                      <w:proofErr w:type="spellStart"/>
                      <w:r>
                        <w:t>aptr</w:t>
                      </w:r>
                      <w:proofErr w:type="spellEnd"/>
                      <w:r>
                        <w:t>-&gt;</w:t>
                      </w:r>
                      <w:proofErr w:type="spellStart"/>
                      <w:r>
                        <w:t>lchild</w:t>
                      </w:r>
                      <w:proofErr w:type="spellEnd"/>
                      <w:r>
                        <w:t xml:space="preserve"> </w:t>
                      </w:r>
                    </w:p>
                    <w:p w14:paraId="55019458" w14:textId="09152863" w:rsidR="00595AB5" w:rsidRDefault="00595AB5" w:rsidP="00595AB5">
                      <w:pPr>
                        <w:spacing w:after="0"/>
                      </w:pPr>
                      <w:r>
                        <w:t xml:space="preserve">4. </w:t>
                      </w:r>
                      <w:proofErr w:type="spellStart"/>
                      <w:r>
                        <w:t>aptr</w:t>
                      </w:r>
                      <w:proofErr w:type="spellEnd"/>
                      <w:r>
                        <w:t>-&gt;</w:t>
                      </w:r>
                      <w:proofErr w:type="spellStart"/>
                      <w:r>
                        <w:t>lchild</w:t>
                      </w:r>
                      <w:proofErr w:type="spellEnd"/>
                      <w:r>
                        <w:t>=</w:t>
                      </w:r>
                      <w:proofErr w:type="spellStart"/>
                      <w:r>
                        <w:t>pptr</w:t>
                      </w:r>
                      <w:proofErr w:type="spellEnd"/>
                    </w:p>
                    <w:p w14:paraId="04BA77CB" w14:textId="6F28E3B5" w:rsidR="00192198" w:rsidRDefault="00595AB5" w:rsidP="00595AB5">
                      <w:pPr>
                        <w:spacing w:after="0"/>
                      </w:pPr>
                      <w:r>
                        <w:t>5</w:t>
                      </w:r>
                      <w:r>
                        <w:t xml:space="preserve">. return </w:t>
                      </w:r>
                      <w:proofErr w:type="spellStart"/>
                      <w:r>
                        <w:t>aptr</w:t>
                      </w:r>
                      <w:proofErr w:type="spellEnd"/>
                    </w:p>
                  </w:txbxContent>
                </v:textbox>
                <w10:wrap type="square"/>
              </v:shape>
            </w:pict>
          </mc:Fallback>
        </mc:AlternateContent>
      </w:r>
      <w:r w:rsidR="00192198" w:rsidRPr="00192198">
        <w:rPr>
          <w:rFonts w:ascii="Verdana" w:hAnsi="Verdana" w:cs="Microsoft Sans Serif"/>
          <w:b/>
          <w:bCs/>
          <w:noProof/>
          <w:sz w:val="28"/>
          <w:szCs w:val="28"/>
          <w:u w:val="single"/>
          <w:lang w:val="en-US"/>
        </w:rPr>
        <mc:AlternateContent>
          <mc:Choice Requires="wps">
            <w:drawing>
              <wp:anchor distT="45720" distB="45720" distL="114300" distR="114300" simplePos="0" relativeHeight="251676672" behindDoc="0" locked="0" layoutInCell="1" allowOverlap="1" wp14:anchorId="57F50D05" wp14:editId="06485BFA">
                <wp:simplePos x="0" y="0"/>
                <wp:positionH relativeFrom="column">
                  <wp:posOffset>-57150</wp:posOffset>
                </wp:positionH>
                <wp:positionV relativeFrom="paragraph">
                  <wp:posOffset>180975</wp:posOffset>
                </wp:positionV>
                <wp:extent cx="2714625" cy="1428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28750"/>
                        </a:xfrm>
                        <a:prstGeom prst="rect">
                          <a:avLst/>
                        </a:prstGeom>
                        <a:solidFill>
                          <a:srgbClr val="FFFFFF"/>
                        </a:solidFill>
                        <a:ln w="9525">
                          <a:solidFill>
                            <a:srgbClr val="000000"/>
                          </a:solidFill>
                          <a:miter lim="800000"/>
                          <a:headEnd/>
                          <a:tailEnd/>
                        </a:ln>
                      </wps:spPr>
                      <wps:txbx>
                        <w:txbxContent>
                          <w:p w14:paraId="36E05C27" w14:textId="2207E4C2" w:rsidR="00192198" w:rsidRDefault="00192198" w:rsidP="00192198">
                            <w:pPr>
                              <w:spacing w:after="0"/>
                              <w:rPr>
                                <w:b/>
                                <w:bCs/>
                              </w:rPr>
                            </w:pPr>
                            <w:r w:rsidRPr="00192198">
                              <w:rPr>
                                <w:b/>
                                <w:bCs/>
                              </w:rPr>
                              <w:t>struct node*rotateright(struct node*pptr)</w:t>
                            </w:r>
                          </w:p>
                          <w:p w14:paraId="23DFA26C" w14:textId="77777777" w:rsidR="00595AB5" w:rsidRPr="00192198" w:rsidRDefault="00595AB5" w:rsidP="00192198">
                            <w:pPr>
                              <w:spacing w:after="0"/>
                              <w:rPr>
                                <w:b/>
                                <w:bCs/>
                              </w:rPr>
                            </w:pPr>
                          </w:p>
                          <w:p w14:paraId="7DDFC70A" w14:textId="42619FDE" w:rsidR="00192198" w:rsidRDefault="00192198" w:rsidP="00192198">
                            <w:pPr>
                              <w:spacing w:after="0"/>
                            </w:pPr>
                            <w:r>
                              <w:t xml:space="preserve"> 1. Accept pptr from function call</w:t>
                            </w:r>
                          </w:p>
                          <w:p w14:paraId="1B679437" w14:textId="16461EA4" w:rsidR="00192198" w:rsidRDefault="00192198" w:rsidP="00192198">
                            <w:pPr>
                              <w:spacing w:after="0"/>
                            </w:pPr>
                            <w:r>
                              <w:t xml:space="preserve"> 2. aptr=pptr-&gt;lchild </w:t>
                            </w:r>
                          </w:p>
                          <w:p w14:paraId="7A1F0CBF" w14:textId="6DCCC9B6" w:rsidR="00192198" w:rsidRDefault="00192198" w:rsidP="00192198">
                            <w:pPr>
                              <w:spacing w:after="0"/>
                            </w:pPr>
                            <w:r>
                              <w:t xml:space="preserve"> 3. pptr-&gt;lchild=aptr-&gt;rchild</w:t>
                            </w:r>
                          </w:p>
                          <w:p w14:paraId="65CB879F" w14:textId="604AC4BA" w:rsidR="00192198" w:rsidRDefault="00192198" w:rsidP="00192198">
                            <w:pPr>
                              <w:spacing w:after="0"/>
                            </w:pPr>
                            <w:r>
                              <w:t xml:space="preserve"> 4. aptr-&gt;rchild=pptr </w:t>
                            </w:r>
                          </w:p>
                          <w:p w14:paraId="2E1D3C6E" w14:textId="646348FF" w:rsidR="00192198" w:rsidRDefault="00192198" w:rsidP="00192198">
                            <w:pPr>
                              <w:spacing w:after="0"/>
                            </w:pPr>
                            <w:r>
                              <w:t xml:space="preserve"> 5. return aptr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50D05" id="_x0000_s1028" type="#_x0000_t202" style="position:absolute;margin-left:-4.5pt;margin-top:14.25pt;width:213.75pt;height:11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">
                <v:textbox>
                  <w:txbxContent>
                    <w:p w14:paraId="36E05C27" w14:textId="2207E4C2" w:rsidR="00192198" w:rsidRDefault="00192198" w:rsidP="00192198">
                      <w:pPr>
                        <w:spacing w:after="0"/>
                        <w:rPr>
                          <w:b/>
                          <w:bCs/>
                        </w:rPr>
                      </w:pPr>
                      <w:r w:rsidRPr="00192198">
                        <w:rPr>
                          <w:b/>
                          <w:bCs/>
                        </w:rPr>
                        <w:t>struct node*</w:t>
                      </w:r>
                      <w:proofErr w:type="spellStart"/>
                      <w:proofErr w:type="gramStart"/>
                      <w:r w:rsidRPr="00192198">
                        <w:rPr>
                          <w:b/>
                          <w:bCs/>
                        </w:rPr>
                        <w:t>rotateright</w:t>
                      </w:r>
                      <w:proofErr w:type="spellEnd"/>
                      <w:r w:rsidRPr="00192198">
                        <w:rPr>
                          <w:b/>
                          <w:bCs/>
                        </w:rPr>
                        <w:t>(</w:t>
                      </w:r>
                      <w:proofErr w:type="gramEnd"/>
                      <w:r w:rsidRPr="00192198">
                        <w:rPr>
                          <w:b/>
                          <w:bCs/>
                        </w:rPr>
                        <w:t>struct node*</w:t>
                      </w:r>
                      <w:proofErr w:type="spellStart"/>
                      <w:r w:rsidRPr="00192198">
                        <w:rPr>
                          <w:b/>
                          <w:bCs/>
                        </w:rPr>
                        <w:t>pptr</w:t>
                      </w:r>
                      <w:proofErr w:type="spellEnd"/>
                      <w:r w:rsidRPr="00192198">
                        <w:rPr>
                          <w:b/>
                          <w:bCs/>
                        </w:rPr>
                        <w:t>)</w:t>
                      </w:r>
                    </w:p>
                    <w:p w14:paraId="23DFA26C" w14:textId="77777777" w:rsidR="00595AB5" w:rsidRPr="00192198" w:rsidRDefault="00595AB5" w:rsidP="00192198">
                      <w:pPr>
                        <w:spacing w:after="0"/>
                        <w:rPr>
                          <w:b/>
                          <w:bCs/>
                        </w:rPr>
                      </w:pPr>
                    </w:p>
                    <w:p w14:paraId="7DDFC70A" w14:textId="42619FDE" w:rsidR="00192198" w:rsidRDefault="00192198" w:rsidP="00192198">
                      <w:pPr>
                        <w:spacing w:after="0"/>
                      </w:pPr>
                      <w:r>
                        <w:t xml:space="preserve"> </w:t>
                      </w:r>
                      <w:r>
                        <w:t>1</w:t>
                      </w:r>
                      <w:r>
                        <w:t xml:space="preserve">. Accept </w:t>
                      </w:r>
                      <w:proofErr w:type="spellStart"/>
                      <w:r>
                        <w:t>pptr</w:t>
                      </w:r>
                      <w:proofErr w:type="spellEnd"/>
                      <w:r>
                        <w:t xml:space="preserve"> from function call</w:t>
                      </w:r>
                    </w:p>
                    <w:p w14:paraId="1B679437" w14:textId="16461EA4" w:rsidR="00192198" w:rsidRDefault="00192198" w:rsidP="00192198">
                      <w:pPr>
                        <w:spacing w:after="0"/>
                      </w:pPr>
                      <w:r>
                        <w:t xml:space="preserve"> </w:t>
                      </w:r>
                      <w:r>
                        <w:t>2</w:t>
                      </w:r>
                      <w:r>
                        <w:t xml:space="preserve">. </w:t>
                      </w:r>
                      <w:proofErr w:type="spellStart"/>
                      <w:r>
                        <w:t>aptr</w:t>
                      </w:r>
                      <w:proofErr w:type="spellEnd"/>
                      <w:r>
                        <w:t>=</w:t>
                      </w:r>
                      <w:proofErr w:type="spellStart"/>
                      <w:r>
                        <w:t>pptr</w:t>
                      </w:r>
                      <w:proofErr w:type="spellEnd"/>
                      <w:r>
                        <w:t>-&gt;</w:t>
                      </w:r>
                      <w:proofErr w:type="spellStart"/>
                      <w:r>
                        <w:t>lchild</w:t>
                      </w:r>
                      <w:proofErr w:type="spellEnd"/>
                      <w:r>
                        <w:t xml:space="preserve"> </w:t>
                      </w:r>
                    </w:p>
                    <w:p w14:paraId="7A1F0CBF" w14:textId="6DCCC9B6" w:rsidR="00192198" w:rsidRDefault="00192198" w:rsidP="00192198">
                      <w:pPr>
                        <w:spacing w:after="0"/>
                      </w:pPr>
                      <w:r>
                        <w:t xml:space="preserve"> 3</w:t>
                      </w:r>
                      <w:r>
                        <w:t xml:space="preserve">. </w:t>
                      </w:r>
                      <w:proofErr w:type="spellStart"/>
                      <w:r>
                        <w:t>pptr</w:t>
                      </w:r>
                      <w:proofErr w:type="spellEnd"/>
                      <w:r>
                        <w:t>-&gt;</w:t>
                      </w:r>
                      <w:proofErr w:type="spellStart"/>
                      <w:r>
                        <w:t>lchild</w:t>
                      </w:r>
                      <w:proofErr w:type="spellEnd"/>
                      <w:r>
                        <w:t>=</w:t>
                      </w:r>
                      <w:proofErr w:type="spellStart"/>
                      <w:r>
                        <w:t>aptr</w:t>
                      </w:r>
                      <w:proofErr w:type="spellEnd"/>
                      <w:r>
                        <w:t>-&gt;</w:t>
                      </w:r>
                      <w:proofErr w:type="spellStart"/>
                      <w:r>
                        <w:t>rchild</w:t>
                      </w:r>
                      <w:proofErr w:type="spellEnd"/>
                    </w:p>
                    <w:p w14:paraId="65CB879F" w14:textId="604AC4BA" w:rsidR="00192198" w:rsidRDefault="00192198" w:rsidP="00192198">
                      <w:pPr>
                        <w:spacing w:after="0"/>
                      </w:pPr>
                      <w:r>
                        <w:t xml:space="preserve"> </w:t>
                      </w:r>
                      <w:r>
                        <w:t>4</w:t>
                      </w:r>
                      <w:r>
                        <w:t xml:space="preserve">. </w:t>
                      </w:r>
                      <w:proofErr w:type="spellStart"/>
                      <w:r>
                        <w:t>aptr</w:t>
                      </w:r>
                      <w:proofErr w:type="spellEnd"/>
                      <w:r>
                        <w:t>-&gt;</w:t>
                      </w:r>
                      <w:proofErr w:type="spellStart"/>
                      <w:r>
                        <w:t>rchild</w:t>
                      </w:r>
                      <w:proofErr w:type="spellEnd"/>
                      <w:r>
                        <w:t>=</w:t>
                      </w:r>
                      <w:proofErr w:type="spellStart"/>
                      <w:r>
                        <w:t>pptr</w:t>
                      </w:r>
                      <w:proofErr w:type="spellEnd"/>
                      <w:r>
                        <w:t xml:space="preserve"> </w:t>
                      </w:r>
                    </w:p>
                    <w:p w14:paraId="2E1D3C6E" w14:textId="646348FF" w:rsidR="00192198" w:rsidRDefault="00192198" w:rsidP="00192198">
                      <w:pPr>
                        <w:spacing w:after="0"/>
                      </w:pPr>
                      <w:r>
                        <w:t xml:space="preserve"> 5</w:t>
                      </w:r>
                      <w:r>
                        <w:t xml:space="preserve">. return </w:t>
                      </w:r>
                      <w:proofErr w:type="spellStart"/>
                      <w:r>
                        <w:t>aptr</w:t>
                      </w:r>
                      <w:proofErr w:type="spellEnd"/>
                    </w:p>
                  </w:txbxContent>
                </v:textbox>
                <w10:wrap type="square"/>
              </v:shape>
            </w:pict>
          </mc:Fallback>
        </mc:AlternateContent>
      </w:r>
    </w:p>
    <w:p w14:paraId="03FCD6D0" w14:textId="6B16457C" w:rsidR="007567BF" w:rsidRDefault="007567BF" w:rsidP="009D1ACB">
      <w:pPr>
        <w:spacing w:after="0"/>
        <w:rPr>
          <w:rFonts w:ascii="Verdana" w:hAnsi="Verdana" w:cs="Microsoft Sans Serif"/>
          <w:b/>
          <w:bCs/>
          <w:sz w:val="28"/>
          <w:szCs w:val="28"/>
          <w:u w:val="single"/>
          <w:lang w:val="en-US"/>
        </w:rPr>
      </w:pPr>
    </w:p>
    <w:p w14:paraId="749FC306" w14:textId="3009B00C" w:rsidR="007567BF" w:rsidRDefault="007567BF" w:rsidP="009D1ACB">
      <w:pPr>
        <w:spacing w:after="0"/>
        <w:rPr>
          <w:rFonts w:ascii="Verdana" w:hAnsi="Verdana" w:cs="Microsoft Sans Serif"/>
          <w:b/>
          <w:bCs/>
          <w:sz w:val="28"/>
          <w:szCs w:val="28"/>
          <w:u w:val="single"/>
          <w:lang w:val="en-US"/>
        </w:rPr>
      </w:pPr>
    </w:p>
    <w:p w14:paraId="7EB3815D" w14:textId="69A83730" w:rsidR="007567BF" w:rsidRDefault="007567BF" w:rsidP="009D1ACB">
      <w:pPr>
        <w:spacing w:after="0"/>
        <w:rPr>
          <w:rFonts w:ascii="Verdana" w:hAnsi="Verdana" w:cs="Microsoft Sans Serif"/>
          <w:b/>
          <w:bCs/>
          <w:sz w:val="28"/>
          <w:szCs w:val="28"/>
          <w:u w:val="single"/>
          <w:lang w:val="en-US"/>
        </w:rPr>
      </w:pPr>
    </w:p>
    <w:p w14:paraId="354F2450" w14:textId="3F91FEA9" w:rsidR="007567BF" w:rsidRDefault="007567BF" w:rsidP="009D1ACB">
      <w:pPr>
        <w:spacing w:after="0"/>
        <w:rPr>
          <w:rFonts w:ascii="Verdana" w:hAnsi="Verdana" w:cs="Microsoft Sans Serif"/>
          <w:b/>
          <w:bCs/>
          <w:sz w:val="28"/>
          <w:szCs w:val="28"/>
          <w:u w:val="single"/>
          <w:lang w:val="en-US"/>
        </w:rPr>
      </w:pPr>
    </w:p>
    <w:p w14:paraId="479692C1" w14:textId="5C917EB0" w:rsidR="007567BF" w:rsidRDefault="007567BF" w:rsidP="009D1ACB">
      <w:pPr>
        <w:spacing w:after="0"/>
        <w:rPr>
          <w:rFonts w:ascii="Verdana" w:hAnsi="Verdana" w:cs="Microsoft Sans Serif"/>
          <w:b/>
          <w:bCs/>
          <w:sz w:val="28"/>
          <w:szCs w:val="28"/>
          <w:u w:val="single"/>
          <w:lang w:val="en-US"/>
        </w:rPr>
      </w:pPr>
    </w:p>
    <w:p w14:paraId="795C7849" w14:textId="18005EED" w:rsidR="007567BF" w:rsidRDefault="007567BF" w:rsidP="009D1ACB">
      <w:pPr>
        <w:spacing w:after="0"/>
        <w:rPr>
          <w:rFonts w:ascii="Verdana" w:hAnsi="Verdana" w:cs="Microsoft Sans Serif"/>
          <w:b/>
          <w:bCs/>
          <w:sz w:val="28"/>
          <w:szCs w:val="28"/>
          <w:u w:val="single"/>
          <w:lang w:val="en-US"/>
        </w:rPr>
      </w:pPr>
    </w:p>
    <w:p w14:paraId="139396A7" w14:textId="10CBE75C" w:rsidR="007567BF" w:rsidRDefault="007567BF" w:rsidP="009D1ACB">
      <w:pPr>
        <w:spacing w:after="0"/>
        <w:rPr>
          <w:rFonts w:ascii="Verdana" w:hAnsi="Verdana" w:cs="Microsoft Sans Serif"/>
          <w:b/>
          <w:bCs/>
          <w:sz w:val="28"/>
          <w:szCs w:val="28"/>
          <w:u w:val="single"/>
          <w:lang w:val="en-US"/>
        </w:rPr>
      </w:pPr>
    </w:p>
    <w:p w14:paraId="4EF94103" w14:textId="244276B1" w:rsidR="007567BF" w:rsidRDefault="007567BF" w:rsidP="009D1ACB">
      <w:pPr>
        <w:spacing w:after="0"/>
        <w:rPr>
          <w:rFonts w:ascii="Verdana" w:hAnsi="Verdana" w:cs="Microsoft Sans Serif"/>
          <w:b/>
          <w:bCs/>
          <w:sz w:val="28"/>
          <w:szCs w:val="28"/>
          <w:u w:val="single"/>
          <w:lang w:val="en-US"/>
        </w:rPr>
      </w:pPr>
    </w:p>
    <w:p w14:paraId="6D4069AA" w14:textId="13FAB11E" w:rsidR="007567BF" w:rsidRDefault="007567BF" w:rsidP="009D1ACB">
      <w:pPr>
        <w:spacing w:after="0"/>
        <w:rPr>
          <w:rFonts w:ascii="Verdana" w:hAnsi="Verdana" w:cs="Microsoft Sans Serif"/>
          <w:b/>
          <w:bCs/>
          <w:sz w:val="28"/>
          <w:szCs w:val="28"/>
          <w:u w:val="single"/>
          <w:lang w:val="en-US"/>
        </w:rPr>
      </w:pPr>
    </w:p>
    <w:p w14:paraId="5AAC0FF1" w14:textId="645170F8" w:rsidR="007567BF" w:rsidRDefault="007567BF" w:rsidP="009D1ACB">
      <w:pPr>
        <w:spacing w:after="0"/>
        <w:rPr>
          <w:rFonts w:ascii="Verdana" w:hAnsi="Verdana" w:cs="Microsoft Sans Serif"/>
          <w:b/>
          <w:bCs/>
          <w:sz w:val="28"/>
          <w:szCs w:val="28"/>
          <w:u w:val="single"/>
          <w:lang w:val="en-US"/>
        </w:rPr>
      </w:pPr>
    </w:p>
    <w:p w14:paraId="28FF7868" w14:textId="16C05E8D" w:rsidR="007567BF" w:rsidRDefault="007567BF" w:rsidP="009D1ACB">
      <w:pPr>
        <w:spacing w:after="0"/>
        <w:rPr>
          <w:rFonts w:ascii="Verdana" w:hAnsi="Verdana" w:cs="Microsoft Sans Serif"/>
          <w:b/>
          <w:bCs/>
          <w:sz w:val="28"/>
          <w:szCs w:val="28"/>
          <w:u w:val="single"/>
          <w:lang w:val="en-US"/>
        </w:rPr>
      </w:pPr>
    </w:p>
    <w:p w14:paraId="00F51261" w14:textId="1566FF82" w:rsidR="007567BF" w:rsidRDefault="007567BF" w:rsidP="009D1ACB">
      <w:pPr>
        <w:spacing w:after="0"/>
        <w:rPr>
          <w:rFonts w:ascii="Verdana" w:hAnsi="Verdana" w:cs="Microsoft Sans Serif"/>
          <w:b/>
          <w:bCs/>
          <w:sz w:val="28"/>
          <w:szCs w:val="28"/>
          <w:u w:val="single"/>
          <w:lang w:val="en-US"/>
        </w:rPr>
      </w:pPr>
    </w:p>
    <w:p w14:paraId="195FC68A" w14:textId="08A7AAA7" w:rsidR="007567BF" w:rsidRDefault="007567BF" w:rsidP="009D1ACB">
      <w:pPr>
        <w:spacing w:after="0"/>
        <w:rPr>
          <w:rFonts w:ascii="Verdana" w:hAnsi="Verdana" w:cs="Microsoft Sans Serif"/>
          <w:b/>
          <w:bCs/>
          <w:sz w:val="28"/>
          <w:szCs w:val="28"/>
          <w:u w:val="single"/>
          <w:lang w:val="en-US"/>
        </w:rPr>
      </w:pPr>
    </w:p>
    <w:p w14:paraId="4732F806" w14:textId="36CFE73C" w:rsidR="007567BF" w:rsidRDefault="007567BF" w:rsidP="009D1ACB">
      <w:pPr>
        <w:spacing w:after="0"/>
        <w:rPr>
          <w:rFonts w:ascii="Verdana" w:hAnsi="Verdana" w:cs="Microsoft Sans Serif"/>
          <w:b/>
          <w:bCs/>
          <w:sz w:val="28"/>
          <w:szCs w:val="28"/>
          <w:u w:val="single"/>
          <w:lang w:val="en-US"/>
        </w:rPr>
      </w:pPr>
    </w:p>
    <w:p w14:paraId="0938EE89" w14:textId="7713019F" w:rsidR="007567BF" w:rsidRDefault="007567BF" w:rsidP="009D1ACB">
      <w:pPr>
        <w:spacing w:after="0"/>
        <w:rPr>
          <w:rFonts w:ascii="Verdana" w:hAnsi="Verdana" w:cs="Microsoft Sans Serif"/>
          <w:b/>
          <w:bCs/>
          <w:sz w:val="28"/>
          <w:szCs w:val="28"/>
          <w:u w:val="single"/>
          <w:lang w:val="en-US"/>
        </w:rPr>
      </w:pPr>
    </w:p>
    <w:p w14:paraId="3D5923CA" w14:textId="25B04D38" w:rsidR="007567BF" w:rsidRDefault="007567BF" w:rsidP="009D1ACB">
      <w:pPr>
        <w:spacing w:after="0"/>
        <w:rPr>
          <w:rFonts w:ascii="Verdana" w:hAnsi="Verdana" w:cs="Microsoft Sans Serif"/>
          <w:b/>
          <w:bCs/>
          <w:sz w:val="28"/>
          <w:szCs w:val="28"/>
          <w:u w:val="single"/>
          <w:lang w:val="en-US"/>
        </w:rPr>
      </w:pPr>
    </w:p>
    <w:p w14:paraId="78666C47" w14:textId="210546A4" w:rsidR="007567BF" w:rsidRDefault="007567BF" w:rsidP="009D1ACB">
      <w:pPr>
        <w:spacing w:after="0"/>
        <w:rPr>
          <w:rFonts w:ascii="Verdana" w:hAnsi="Verdana" w:cs="Microsoft Sans Serif"/>
          <w:b/>
          <w:bCs/>
          <w:sz w:val="28"/>
          <w:szCs w:val="28"/>
          <w:u w:val="single"/>
          <w:lang w:val="en-US"/>
        </w:rPr>
      </w:pPr>
    </w:p>
    <w:p w14:paraId="30BD18F7" w14:textId="6273B6ED" w:rsidR="007567BF" w:rsidRDefault="00ED36BC" w:rsidP="009D1ACB">
      <w:pPr>
        <w:spacing w:after="0"/>
        <w:rPr>
          <w:rFonts w:ascii="Verdana" w:hAnsi="Verdana" w:cs="Microsoft Sans Serif"/>
          <w:b/>
          <w:bCs/>
          <w:sz w:val="28"/>
          <w:szCs w:val="28"/>
          <w:u w:val="single"/>
          <w:lang w:val="en-US"/>
        </w:rPr>
      </w:pPr>
      <w:r w:rsidRPr="00F379C6">
        <w:rPr>
          <w:rFonts w:ascii="Verdana" w:hAnsi="Verdana" w:cs="Microsoft Sans Serif"/>
          <w:b/>
          <w:bCs/>
          <w:noProof/>
          <w:sz w:val="28"/>
          <w:szCs w:val="28"/>
          <w:u w:val="single"/>
          <w:lang w:val="en-US"/>
        </w:rPr>
        <mc:AlternateContent>
          <mc:Choice Requires="wps">
            <w:drawing>
              <wp:anchor distT="45720" distB="45720" distL="114300" distR="114300" simplePos="0" relativeHeight="251682816" behindDoc="0" locked="0" layoutInCell="1" allowOverlap="1" wp14:anchorId="375006DF" wp14:editId="75213BCB">
                <wp:simplePos x="0" y="0"/>
                <wp:positionH relativeFrom="column">
                  <wp:posOffset>647700</wp:posOffset>
                </wp:positionH>
                <wp:positionV relativeFrom="paragraph">
                  <wp:posOffset>135678</wp:posOffset>
                </wp:positionV>
                <wp:extent cx="4467225" cy="22860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2286000"/>
                        </a:xfrm>
                        <a:prstGeom prst="rect">
                          <a:avLst/>
                        </a:prstGeom>
                        <a:solidFill>
                          <a:srgbClr val="FFFFFF"/>
                        </a:solidFill>
                        <a:ln w="9525">
                          <a:solidFill>
                            <a:srgbClr val="000000"/>
                          </a:solidFill>
                          <a:miter lim="800000"/>
                          <a:headEnd/>
                          <a:tailEnd/>
                        </a:ln>
                      </wps:spPr>
                      <wps:txbx>
                        <w:txbxContent>
                          <w:p w14:paraId="4E043123" w14:textId="0AF5FA0C" w:rsidR="00F379C6" w:rsidRPr="00F379C6" w:rsidRDefault="00F379C6" w:rsidP="00F379C6">
                            <w:pPr>
                              <w:spacing w:after="0" w:line="247" w:lineRule="auto"/>
                              <w:ind w:right="434"/>
                              <w:rPr>
                                <w:b/>
                                <w:bCs/>
                              </w:rPr>
                            </w:pPr>
                            <w:r w:rsidRPr="00F379C6">
                              <w:rPr>
                                <w:b/>
                                <w:bCs/>
                              </w:rPr>
                              <w:t xml:space="preserve">struct node*insert_left_check(struct node*pptr,int*ptaller) </w:t>
                            </w:r>
                          </w:p>
                          <w:p w14:paraId="19864241" w14:textId="77777777" w:rsidR="00F379C6" w:rsidRDefault="00F379C6" w:rsidP="00F379C6">
                            <w:pPr>
                              <w:spacing w:after="0" w:line="247" w:lineRule="auto"/>
                              <w:ind w:right="434"/>
                            </w:pPr>
                          </w:p>
                          <w:p w14:paraId="11DDED93" w14:textId="2DEB892E" w:rsidR="00F379C6" w:rsidRDefault="00F379C6" w:rsidP="00F379C6">
                            <w:pPr>
                              <w:tabs>
                                <w:tab w:val="center" w:pos="1298"/>
                                <w:tab w:val="center" w:pos="2525"/>
                              </w:tabs>
                              <w:spacing w:after="0"/>
                            </w:pPr>
                            <w:r>
                              <w:t>1.</w:t>
                            </w:r>
                            <w:r>
                              <w:rPr>
                                <w:rFonts w:ascii="Arial" w:eastAsia="Arial" w:hAnsi="Arial" w:cs="Arial"/>
                              </w:rPr>
                              <w:t xml:space="preserve"> </w:t>
                            </w:r>
                            <w:r>
                              <w:t xml:space="preserve">if pptr-&gt;balance is 0 </w:t>
                            </w:r>
                          </w:p>
                          <w:p w14:paraId="09EFDC6C" w14:textId="37D91B24" w:rsidR="00F379C6" w:rsidRDefault="00F379C6" w:rsidP="00F379C6">
                            <w:pPr>
                              <w:tabs>
                                <w:tab w:val="left" w:pos="0"/>
                                <w:tab w:val="center" w:pos="2024"/>
                                <w:tab w:val="center" w:pos="3101"/>
                              </w:tabs>
                              <w:spacing w:after="0"/>
                            </w:pPr>
                            <w:r>
                              <w:rPr>
                                <w:rFonts w:ascii="Calibri" w:eastAsia="Calibri" w:hAnsi="Calibri" w:cs="Calibri"/>
                              </w:rPr>
                              <w:tab/>
                            </w:r>
                            <w:r>
                              <w:t>i.</w:t>
                            </w:r>
                            <w:r>
                              <w:rPr>
                                <w:rFonts w:ascii="Arial" w:eastAsia="Arial" w:hAnsi="Arial" w:cs="Arial"/>
                              </w:rPr>
                              <w:t xml:space="preserve"> </w:t>
                            </w:r>
                            <w:r>
                              <w:rPr>
                                <w:rFonts w:ascii="Arial" w:eastAsia="Arial" w:hAnsi="Arial" w:cs="Arial"/>
                              </w:rPr>
                              <w:tab/>
                            </w:r>
                            <w:r>
                              <w:t xml:space="preserve">pptr-&gt;balance=1 </w:t>
                            </w:r>
                          </w:p>
                          <w:p w14:paraId="51E7E1AB" w14:textId="1E17A219" w:rsidR="00F379C6" w:rsidRDefault="00F379C6" w:rsidP="00F379C6">
                            <w:pPr>
                              <w:tabs>
                                <w:tab w:val="center" w:pos="1261"/>
                                <w:tab w:val="center" w:pos="2559"/>
                              </w:tabs>
                              <w:spacing w:after="0"/>
                            </w:pPr>
                            <w:r>
                              <w:t>2.</w:t>
                            </w:r>
                            <w:r>
                              <w:rPr>
                                <w:rFonts w:ascii="Arial" w:eastAsia="Arial" w:hAnsi="Arial" w:cs="Arial"/>
                              </w:rPr>
                              <w:t xml:space="preserve"> </w:t>
                            </w:r>
                            <w:r>
                              <w:t xml:space="preserve">if pptr-&gt;balance is -1 </w:t>
                            </w:r>
                          </w:p>
                          <w:p w14:paraId="47C92D12" w14:textId="77777777" w:rsidR="00F379C6" w:rsidRDefault="00F379C6" w:rsidP="00663A1B">
                            <w:pPr>
                              <w:numPr>
                                <w:ilvl w:val="4"/>
                                <w:numId w:val="5"/>
                              </w:numPr>
                              <w:spacing w:after="0" w:line="247" w:lineRule="auto"/>
                              <w:ind w:right="434" w:hanging="520"/>
                            </w:pPr>
                            <w:r>
                              <w:t xml:space="preserve">pptr-&gt;balance=0 </w:t>
                            </w:r>
                          </w:p>
                          <w:p w14:paraId="0BD2DE1D" w14:textId="77777777" w:rsidR="00F379C6" w:rsidRDefault="00F379C6" w:rsidP="00663A1B">
                            <w:pPr>
                              <w:numPr>
                                <w:ilvl w:val="4"/>
                                <w:numId w:val="5"/>
                              </w:numPr>
                              <w:spacing w:after="0" w:line="247" w:lineRule="auto"/>
                              <w:ind w:right="434" w:hanging="520"/>
                            </w:pPr>
                            <w:r>
                              <w:t xml:space="preserve">*ptaller=FALSE </w:t>
                            </w:r>
                          </w:p>
                          <w:p w14:paraId="339FB875" w14:textId="06A47A81" w:rsidR="00F379C6" w:rsidRDefault="00F379C6" w:rsidP="00F379C6">
                            <w:pPr>
                              <w:spacing w:after="0" w:line="247" w:lineRule="auto"/>
                              <w:ind w:right="434"/>
                            </w:pPr>
                            <w:r>
                              <w:t xml:space="preserve">3. if pptr-&gt;balance is 1 </w:t>
                            </w:r>
                          </w:p>
                          <w:p w14:paraId="117423A5" w14:textId="77777777" w:rsidR="00F379C6" w:rsidRDefault="00F379C6" w:rsidP="00663A1B">
                            <w:pPr>
                              <w:numPr>
                                <w:ilvl w:val="4"/>
                                <w:numId w:val="6"/>
                              </w:numPr>
                              <w:spacing w:after="0" w:line="256" w:lineRule="auto"/>
                              <w:ind w:left="1418" w:right="1132" w:hanging="520"/>
                            </w:pPr>
                            <w:r>
                              <w:t xml:space="preserve">Call fuction insert_LeftBalance() to update and balance factor about pptr by passing pptr </w:t>
                            </w:r>
                          </w:p>
                          <w:p w14:paraId="2F881AD4" w14:textId="77777777" w:rsidR="00F379C6" w:rsidRDefault="00F379C6" w:rsidP="00663A1B">
                            <w:pPr>
                              <w:numPr>
                                <w:ilvl w:val="4"/>
                                <w:numId w:val="6"/>
                              </w:numPr>
                              <w:spacing w:after="0" w:line="247" w:lineRule="auto"/>
                              <w:ind w:left="1418" w:right="1132" w:hanging="520"/>
                            </w:pPr>
                            <w:r>
                              <w:t xml:space="preserve">*ptaller=FALSE </w:t>
                            </w:r>
                          </w:p>
                          <w:p w14:paraId="1379FF1A" w14:textId="2B078F15" w:rsidR="00F379C6" w:rsidRDefault="00F379C6" w:rsidP="00F379C6">
                            <w:pPr>
                              <w:spacing w:after="0" w:line="247" w:lineRule="auto"/>
                              <w:ind w:right="434"/>
                            </w:pPr>
                            <w:r>
                              <w:t xml:space="preserve">4.return pptr </w:t>
                            </w:r>
                          </w:p>
                          <w:p w14:paraId="2A335F2A" w14:textId="4F12BF0C" w:rsidR="00F379C6" w:rsidRDefault="00F37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006DF" id="_x0000_s1029" type="#_x0000_t202" style="position:absolute;margin-left:51pt;margin-top:10.7pt;width:351.75pt;height:180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">
                <v:textbox>
                  <w:txbxContent>
                    <w:p w14:paraId="4E043123" w14:textId="0AF5FA0C" w:rsidR="00F379C6" w:rsidRPr="00F379C6" w:rsidRDefault="00F379C6" w:rsidP="00F379C6">
                      <w:pPr>
                        <w:spacing w:after="0" w:line="247" w:lineRule="auto"/>
                        <w:ind w:right="434"/>
                        <w:rPr>
                          <w:b/>
                          <w:bCs/>
                        </w:rPr>
                      </w:pPr>
                      <w:r w:rsidRPr="00F379C6">
                        <w:rPr>
                          <w:b/>
                          <w:bCs/>
                        </w:rPr>
                        <w:t>struct node*</w:t>
                      </w:r>
                      <w:proofErr w:type="spellStart"/>
                      <w:r w:rsidRPr="00F379C6">
                        <w:rPr>
                          <w:b/>
                          <w:bCs/>
                        </w:rPr>
                        <w:t>insert_left_</w:t>
                      </w:r>
                      <w:proofErr w:type="gramStart"/>
                      <w:r w:rsidRPr="00F379C6">
                        <w:rPr>
                          <w:b/>
                          <w:bCs/>
                        </w:rPr>
                        <w:t>check</w:t>
                      </w:r>
                      <w:proofErr w:type="spellEnd"/>
                      <w:r w:rsidRPr="00F379C6">
                        <w:rPr>
                          <w:b/>
                          <w:bCs/>
                        </w:rPr>
                        <w:t>(</w:t>
                      </w:r>
                      <w:proofErr w:type="gramEnd"/>
                      <w:r w:rsidRPr="00F379C6">
                        <w:rPr>
                          <w:b/>
                          <w:bCs/>
                        </w:rPr>
                        <w:t>struct node*</w:t>
                      </w:r>
                      <w:proofErr w:type="spellStart"/>
                      <w:r w:rsidRPr="00F379C6">
                        <w:rPr>
                          <w:b/>
                          <w:bCs/>
                        </w:rPr>
                        <w:t>pptr,int</w:t>
                      </w:r>
                      <w:proofErr w:type="spellEnd"/>
                      <w:r w:rsidRPr="00F379C6">
                        <w:rPr>
                          <w:b/>
                          <w:bCs/>
                        </w:rPr>
                        <w:t>*</w:t>
                      </w:r>
                      <w:proofErr w:type="spellStart"/>
                      <w:r w:rsidRPr="00F379C6">
                        <w:rPr>
                          <w:b/>
                          <w:bCs/>
                        </w:rPr>
                        <w:t>ptaller</w:t>
                      </w:r>
                      <w:proofErr w:type="spellEnd"/>
                      <w:r w:rsidRPr="00F379C6">
                        <w:rPr>
                          <w:b/>
                          <w:bCs/>
                        </w:rPr>
                        <w:t xml:space="preserve">) </w:t>
                      </w:r>
                    </w:p>
                    <w:p w14:paraId="19864241" w14:textId="77777777" w:rsidR="00F379C6" w:rsidRDefault="00F379C6" w:rsidP="00F379C6">
                      <w:pPr>
                        <w:spacing w:after="0" w:line="247" w:lineRule="auto"/>
                        <w:ind w:right="434"/>
                      </w:pPr>
                    </w:p>
                    <w:p w14:paraId="11DDED93" w14:textId="2DEB892E" w:rsidR="00F379C6" w:rsidRDefault="00F379C6" w:rsidP="00F379C6">
                      <w:pPr>
                        <w:tabs>
                          <w:tab w:val="center" w:pos="1298"/>
                          <w:tab w:val="center" w:pos="2525"/>
                        </w:tabs>
                        <w:spacing w:after="0"/>
                      </w:pPr>
                      <w:r>
                        <w:t>1</w:t>
                      </w:r>
                      <w:r>
                        <w:t>.</w:t>
                      </w:r>
                      <w:r>
                        <w:rPr>
                          <w:rFonts w:ascii="Arial" w:eastAsia="Arial" w:hAnsi="Arial" w:cs="Arial"/>
                        </w:rPr>
                        <w:t xml:space="preserve"> </w:t>
                      </w:r>
                      <w:r>
                        <w:t xml:space="preserve">if </w:t>
                      </w:r>
                      <w:proofErr w:type="spellStart"/>
                      <w:r>
                        <w:t>pptr</w:t>
                      </w:r>
                      <w:proofErr w:type="spellEnd"/>
                      <w:r>
                        <w:t xml:space="preserve">-&gt;balance is 0 </w:t>
                      </w:r>
                    </w:p>
                    <w:p w14:paraId="09EFDC6C" w14:textId="37D91B24" w:rsidR="00F379C6" w:rsidRDefault="00F379C6" w:rsidP="00F379C6">
                      <w:pPr>
                        <w:tabs>
                          <w:tab w:val="left" w:pos="0"/>
                          <w:tab w:val="center" w:pos="2024"/>
                          <w:tab w:val="center" w:pos="3101"/>
                        </w:tabs>
                        <w:spacing w:after="0"/>
                      </w:pPr>
                      <w:r>
                        <w:rPr>
                          <w:rFonts w:ascii="Calibri" w:eastAsia="Calibri" w:hAnsi="Calibri" w:cs="Calibri"/>
                        </w:rPr>
                        <w:tab/>
                      </w:r>
                      <w:proofErr w:type="spellStart"/>
                      <w:r>
                        <w:t>i</w:t>
                      </w:r>
                      <w:proofErr w:type="spellEnd"/>
                      <w:r>
                        <w:t>.</w:t>
                      </w:r>
                      <w:r>
                        <w:rPr>
                          <w:rFonts w:ascii="Arial" w:eastAsia="Arial" w:hAnsi="Arial" w:cs="Arial"/>
                        </w:rPr>
                        <w:t xml:space="preserve"> </w:t>
                      </w:r>
                      <w:r>
                        <w:rPr>
                          <w:rFonts w:ascii="Arial" w:eastAsia="Arial" w:hAnsi="Arial" w:cs="Arial"/>
                        </w:rPr>
                        <w:tab/>
                      </w:r>
                      <w:proofErr w:type="spellStart"/>
                      <w:r>
                        <w:t>pptr</w:t>
                      </w:r>
                      <w:proofErr w:type="spellEnd"/>
                      <w:r>
                        <w:t xml:space="preserve">-&gt;balance=1 </w:t>
                      </w:r>
                    </w:p>
                    <w:p w14:paraId="51E7E1AB" w14:textId="1E17A219" w:rsidR="00F379C6" w:rsidRDefault="00F379C6" w:rsidP="00F379C6">
                      <w:pPr>
                        <w:tabs>
                          <w:tab w:val="center" w:pos="1261"/>
                          <w:tab w:val="center" w:pos="2559"/>
                        </w:tabs>
                        <w:spacing w:after="0"/>
                      </w:pPr>
                      <w:r>
                        <w:t>2</w:t>
                      </w:r>
                      <w:r>
                        <w:t>.</w:t>
                      </w:r>
                      <w:r>
                        <w:rPr>
                          <w:rFonts w:ascii="Arial" w:eastAsia="Arial" w:hAnsi="Arial" w:cs="Arial"/>
                        </w:rPr>
                        <w:t xml:space="preserve"> </w:t>
                      </w:r>
                      <w:r>
                        <w:t xml:space="preserve">if </w:t>
                      </w:r>
                      <w:proofErr w:type="spellStart"/>
                      <w:r>
                        <w:t>pptr</w:t>
                      </w:r>
                      <w:proofErr w:type="spellEnd"/>
                      <w:r>
                        <w:t xml:space="preserve">-&gt;balance is -1 </w:t>
                      </w:r>
                    </w:p>
                    <w:p w14:paraId="47C92D12" w14:textId="77777777" w:rsidR="00F379C6" w:rsidRDefault="00F379C6" w:rsidP="00663A1B">
                      <w:pPr>
                        <w:numPr>
                          <w:ilvl w:val="4"/>
                          <w:numId w:val="5"/>
                        </w:numPr>
                        <w:spacing w:after="0" w:line="247" w:lineRule="auto"/>
                        <w:ind w:right="434" w:hanging="520"/>
                      </w:pPr>
                      <w:proofErr w:type="spellStart"/>
                      <w:r>
                        <w:t>pptr</w:t>
                      </w:r>
                      <w:proofErr w:type="spellEnd"/>
                      <w:r>
                        <w:t xml:space="preserve">-&gt;balance=0 </w:t>
                      </w:r>
                    </w:p>
                    <w:p w14:paraId="0BD2DE1D" w14:textId="77777777" w:rsidR="00F379C6" w:rsidRDefault="00F379C6" w:rsidP="00663A1B">
                      <w:pPr>
                        <w:numPr>
                          <w:ilvl w:val="4"/>
                          <w:numId w:val="5"/>
                        </w:numPr>
                        <w:spacing w:after="0" w:line="247" w:lineRule="auto"/>
                        <w:ind w:right="434" w:hanging="520"/>
                      </w:pPr>
                      <w:r>
                        <w:t>*</w:t>
                      </w:r>
                      <w:proofErr w:type="spellStart"/>
                      <w:r>
                        <w:t>ptaller</w:t>
                      </w:r>
                      <w:proofErr w:type="spellEnd"/>
                      <w:r>
                        <w:t xml:space="preserve">=FALSE </w:t>
                      </w:r>
                    </w:p>
                    <w:p w14:paraId="339FB875" w14:textId="06A47A81" w:rsidR="00F379C6" w:rsidRDefault="00F379C6" w:rsidP="00F379C6">
                      <w:pPr>
                        <w:spacing w:after="0" w:line="247" w:lineRule="auto"/>
                        <w:ind w:right="434"/>
                      </w:pPr>
                      <w:r>
                        <w:t xml:space="preserve">3. </w:t>
                      </w:r>
                      <w:r>
                        <w:t xml:space="preserve">if </w:t>
                      </w:r>
                      <w:proofErr w:type="spellStart"/>
                      <w:r>
                        <w:t>pptr</w:t>
                      </w:r>
                      <w:proofErr w:type="spellEnd"/>
                      <w:r>
                        <w:t xml:space="preserve">-&gt;balance is 1 </w:t>
                      </w:r>
                    </w:p>
                    <w:p w14:paraId="117423A5" w14:textId="77777777" w:rsidR="00F379C6" w:rsidRDefault="00F379C6" w:rsidP="00663A1B">
                      <w:pPr>
                        <w:numPr>
                          <w:ilvl w:val="4"/>
                          <w:numId w:val="6"/>
                        </w:numPr>
                        <w:spacing w:after="0" w:line="256" w:lineRule="auto"/>
                        <w:ind w:left="1418" w:right="1132" w:hanging="520"/>
                      </w:pPr>
                      <w:r>
                        <w:t xml:space="preserve">Call </w:t>
                      </w:r>
                      <w:proofErr w:type="spellStart"/>
                      <w:r>
                        <w:t>fuction</w:t>
                      </w:r>
                      <w:proofErr w:type="spellEnd"/>
                      <w:r>
                        <w:t xml:space="preserve"> </w:t>
                      </w:r>
                      <w:proofErr w:type="spellStart"/>
                      <w:r>
                        <w:t>insert_</w:t>
                      </w:r>
                      <w:proofErr w:type="gramStart"/>
                      <w:r>
                        <w:t>LeftBalance</w:t>
                      </w:r>
                      <w:proofErr w:type="spellEnd"/>
                      <w:r>
                        <w:t>(</w:t>
                      </w:r>
                      <w:proofErr w:type="gramEnd"/>
                      <w:r>
                        <w:t xml:space="preserve">) to update and balance factor about </w:t>
                      </w:r>
                      <w:proofErr w:type="spellStart"/>
                      <w:r>
                        <w:t>pptr</w:t>
                      </w:r>
                      <w:proofErr w:type="spellEnd"/>
                      <w:r>
                        <w:t xml:space="preserve"> by passing </w:t>
                      </w:r>
                      <w:proofErr w:type="spellStart"/>
                      <w:r>
                        <w:t>pptr</w:t>
                      </w:r>
                      <w:proofErr w:type="spellEnd"/>
                      <w:r>
                        <w:t xml:space="preserve"> </w:t>
                      </w:r>
                    </w:p>
                    <w:p w14:paraId="2F881AD4" w14:textId="77777777" w:rsidR="00F379C6" w:rsidRDefault="00F379C6" w:rsidP="00663A1B">
                      <w:pPr>
                        <w:numPr>
                          <w:ilvl w:val="4"/>
                          <w:numId w:val="6"/>
                        </w:numPr>
                        <w:spacing w:after="0" w:line="247" w:lineRule="auto"/>
                        <w:ind w:left="1418" w:right="1132" w:hanging="520"/>
                      </w:pPr>
                      <w:r>
                        <w:t>*</w:t>
                      </w:r>
                      <w:proofErr w:type="spellStart"/>
                      <w:r>
                        <w:t>ptaller</w:t>
                      </w:r>
                      <w:proofErr w:type="spellEnd"/>
                      <w:r>
                        <w:t xml:space="preserve">=FALSE </w:t>
                      </w:r>
                    </w:p>
                    <w:p w14:paraId="1379FF1A" w14:textId="2B078F15" w:rsidR="00F379C6" w:rsidRDefault="00F379C6" w:rsidP="00F379C6">
                      <w:pPr>
                        <w:spacing w:after="0" w:line="247" w:lineRule="auto"/>
                        <w:ind w:right="434"/>
                      </w:pPr>
                      <w:r>
                        <w:t>4.</w:t>
                      </w:r>
                      <w:r>
                        <w:t xml:space="preserve">return </w:t>
                      </w:r>
                      <w:proofErr w:type="spellStart"/>
                      <w:r>
                        <w:t>pptr</w:t>
                      </w:r>
                      <w:proofErr w:type="spellEnd"/>
                      <w:r>
                        <w:t xml:space="preserve"> </w:t>
                      </w:r>
                    </w:p>
                    <w:p w14:paraId="2A335F2A" w14:textId="4F12BF0C" w:rsidR="00F379C6" w:rsidRDefault="00F379C6"/>
                  </w:txbxContent>
                </v:textbox>
                <w10:wrap type="square"/>
              </v:shape>
            </w:pict>
          </mc:Fallback>
        </mc:AlternateContent>
      </w:r>
    </w:p>
    <w:p w14:paraId="2A2F745C" w14:textId="5E467305" w:rsidR="007567BF" w:rsidRDefault="007567BF" w:rsidP="009D1ACB">
      <w:pPr>
        <w:spacing w:after="0"/>
        <w:rPr>
          <w:rFonts w:ascii="Verdana" w:hAnsi="Verdana" w:cs="Microsoft Sans Serif"/>
          <w:b/>
          <w:bCs/>
          <w:sz w:val="28"/>
          <w:szCs w:val="28"/>
          <w:u w:val="single"/>
          <w:lang w:val="en-US"/>
        </w:rPr>
      </w:pPr>
    </w:p>
    <w:p w14:paraId="1921A671" w14:textId="74F9E49B" w:rsidR="007567BF" w:rsidRDefault="007567BF" w:rsidP="009D1ACB">
      <w:pPr>
        <w:spacing w:after="0"/>
        <w:rPr>
          <w:rFonts w:ascii="Verdana" w:hAnsi="Verdana" w:cs="Microsoft Sans Serif"/>
          <w:b/>
          <w:bCs/>
          <w:sz w:val="28"/>
          <w:szCs w:val="28"/>
          <w:u w:val="single"/>
          <w:lang w:val="en-US"/>
        </w:rPr>
      </w:pPr>
    </w:p>
    <w:p w14:paraId="48743682" w14:textId="2D5BECA0" w:rsidR="007567BF" w:rsidRDefault="007567BF" w:rsidP="009D1ACB">
      <w:pPr>
        <w:spacing w:after="0"/>
        <w:rPr>
          <w:rFonts w:ascii="Verdana" w:hAnsi="Verdana" w:cs="Microsoft Sans Serif"/>
          <w:b/>
          <w:bCs/>
          <w:sz w:val="28"/>
          <w:szCs w:val="28"/>
          <w:u w:val="single"/>
          <w:lang w:val="en-US"/>
        </w:rPr>
      </w:pPr>
    </w:p>
    <w:p w14:paraId="3A916FF8" w14:textId="441E66CD" w:rsidR="007567BF" w:rsidRDefault="007567BF" w:rsidP="009D1ACB">
      <w:pPr>
        <w:spacing w:after="0"/>
        <w:rPr>
          <w:rFonts w:ascii="Verdana" w:hAnsi="Verdana" w:cs="Microsoft Sans Serif"/>
          <w:b/>
          <w:bCs/>
          <w:sz w:val="28"/>
          <w:szCs w:val="28"/>
          <w:u w:val="single"/>
          <w:lang w:val="en-US"/>
        </w:rPr>
      </w:pPr>
    </w:p>
    <w:p w14:paraId="163E517F" w14:textId="6FC93CFE" w:rsidR="007567BF" w:rsidRDefault="007567BF" w:rsidP="009D1ACB">
      <w:pPr>
        <w:spacing w:after="0"/>
        <w:rPr>
          <w:rFonts w:ascii="Verdana" w:hAnsi="Verdana" w:cs="Microsoft Sans Serif"/>
          <w:b/>
          <w:bCs/>
          <w:sz w:val="28"/>
          <w:szCs w:val="28"/>
          <w:u w:val="single"/>
          <w:lang w:val="en-US"/>
        </w:rPr>
      </w:pPr>
    </w:p>
    <w:p w14:paraId="1635BD89" w14:textId="26B4DB8E" w:rsidR="007567BF" w:rsidRDefault="007567BF" w:rsidP="009D1ACB">
      <w:pPr>
        <w:spacing w:after="0"/>
        <w:rPr>
          <w:rFonts w:ascii="Verdana" w:hAnsi="Verdana" w:cs="Microsoft Sans Serif"/>
          <w:b/>
          <w:bCs/>
          <w:sz w:val="28"/>
          <w:szCs w:val="28"/>
          <w:u w:val="single"/>
          <w:lang w:val="en-US"/>
        </w:rPr>
      </w:pPr>
    </w:p>
    <w:p w14:paraId="0357A590" w14:textId="54774A05" w:rsidR="007567BF" w:rsidRDefault="007567BF" w:rsidP="009D1ACB">
      <w:pPr>
        <w:spacing w:after="0"/>
        <w:rPr>
          <w:rFonts w:ascii="Verdana" w:hAnsi="Verdana" w:cs="Microsoft Sans Serif"/>
          <w:b/>
          <w:bCs/>
          <w:sz w:val="28"/>
          <w:szCs w:val="28"/>
          <w:u w:val="single"/>
          <w:lang w:val="en-US"/>
        </w:rPr>
      </w:pPr>
    </w:p>
    <w:p w14:paraId="7F5F914E" w14:textId="10566855" w:rsidR="007567BF" w:rsidRDefault="007567BF" w:rsidP="009D1ACB">
      <w:pPr>
        <w:spacing w:after="0"/>
        <w:rPr>
          <w:rFonts w:ascii="Verdana" w:hAnsi="Verdana" w:cs="Microsoft Sans Serif"/>
          <w:b/>
          <w:bCs/>
          <w:sz w:val="28"/>
          <w:szCs w:val="28"/>
          <w:u w:val="single"/>
          <w:lang w:val="en-US"/>
        </w:rPr>
      </w:pPr>
    </w:p>
    <w:p w14:paraId="5DED3641" w14:textId="70475059" w:rsidR="007567BF" w:rsidRDefault="007567BF" w:rsidP="009D1ACB">
      <w:pPr>
        <w:spacing w:after="0"/>
        <w:rPr>
          <w:rFonts w:ascii="Verdana" w:hAnsi="Verdana" w:cs="Microsoft Sans Serif"/>
          <w:b/>
          <w:bCs/>
          <w:sz w:val="28"/>
          <w:szCs w:val="28"/>
          <w:u w:val="single"/>
          <w:lang w:val="en-US"/>
        </w:rPr>
      </w:pPr>
    </w:p>
    <w:p w14:paraId="7AE26662" w14:textId="0FBA8E36" w:rsidR="007567BF" w:rsidRDefault="007567BF" w:rsidP="009D1ACB">
      <w:pPr>
        <w:spacing w:after="0"/>
        <w:rPr>
          <w:rFonts w:ascii="Verdana" w:hAnsi="Verdana" w:cs="Microsoft Sans Serif"/>
          <w:b/>
          <w:bCs/>
          <w:sz w:val="28"/>
          <w:szCs w:val="28"/>
          <w:u w:val="single"/>
          <w:lang w:val="en-US"/>
        </w:rPr>
      </w:pPr>
    </w:p>
    <w:p w14:paraId="47F73F9B" w14:textId="02EE642B" w:rsidR="007567BF" w:rsidRDefault="00CD77FD" w:rsidP="009D1ACB">
      <w:pPr>
        <w:spacing w:after="0"/>
        <w:rPr>
          <w:rFonts w:ascii="Verdana" w:hAnsi="Verdana" w:cs="Microsoft Sans Serif"/>
          <w:b/>
          <w:bCs/>
          <w:sz w:val="28"/>
          <w:szCs w:val="28"/>
          <w:u w:val="single"/>
          <w:lang w:val="en-US"/>
        </w:rPr>
      </w:pPr>
      <w:r w:rsidRPr="00F379C6">
        <w:rPr>
          <w:rFonts w:ascii="Verdana" w:hAnsi="Verdana" w:cs="Microsoft Sans Serif"/>
          <w:b/>
          <w:bCs/>
          <w:noProof/>
          <w:sz w:val="28"/>
          <w:szCs w:val="28"/>
          <w:u w:val="single"/>
          <w:lang w:val="en-US"/>
        </w:rPr>
        <mc:AlternateContent>
          <mc:Choice Requires="wps">
            <w:drawing>
              <wp:anchor distT="45720" distB="45720" distL="114300" distR="114300" simplePos="0" relativeHeight="251684864" behindDoc="0" locked="0" layoutInCell="1" allowOverlap="1" wp14:anchorId="33C53509" wp14:editId="14E35092">
                <wp:simplePos x="0" y="0"/>
                <wp:positionH relativeFrom="column">
                  <wp:posOffset>771707</wp:posOffset>
                </wp:positionH>
                <wp:positionV relativeFrom="paragraph">
                  <wp:posOffset>202384</wp:posOffset>
                </wp:positionV>
                <wp:extent cx="4295775" cy="247650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2476500"/>
                        </a:xfrm>
                        <a:prstGeom prst="rect">
                          <a:avLst/>
                        </a:prstGeom>
                        <a:solidFill>
                          <a:srgbClr val="FFFFFF"/>
                        </a:solidFill>
                        <a:ln w="9525">
                          <a:solidFill>
                            <a:srgbClr val="000000"/>
                          </a:solidFill>
                          <a:miter lim="800000"/>
                          <a:headEnd/>
                          <a:tailEnd/>
                        </a:ln>
                      </wps:spPr>
                      <wps:txbx>
                        <w:txbxContent>
                          <w:p w14:paraId="28F53E6C" w14:textId="222AE262" w:rsidR="00F379C6" w:rsidRPr="00F71BB0" w:rsidRDefault="00F379C6" w:rsidP="00F379C6">
                            <w:pPr>
                              <w:spacing w:after="0" w:line="247" w:lineRule="auto"/>
                              <w:ind w:right="434"/>
                              <w:rPr>
                                <w:b/>
                                <w:bCs/>
                              </w:rPr>
                            </w:pPr>
                            <w:r w:rsidRPr="00F71BB0">
                              <w:rPr>
                                <w:b/>
                                <w:bCs/>
                              </w:rPr>
                              <w:t xml:space="preserve">struct node*insert_right_check(struct node*pptr,int*ptaller) </w:t>
                            </w:r>
                          </w:p>
                          <w:p w14:paraId="623B8ACA" w14:textId="77777777" w:rsidR="00F379C6" w:rsidRDefault="00F379C6" w:rsidP="00F379C6">
                            <w:pPr>
                              <w:spacing w:after="0" w:line="247" w:lineRule="auto"/>
                              <w:ind w:right="434"/>
                            </w:pPr>
                          </w:p>
                          <w:p w14:paraId="63688927" w14:textId="1B913522" w:rsidR="00F379C6" w:rsidRDefault="00F379C6" w:rsidP="00F379C6">
                            <w:pPr>
                              <w:tabs>
                                <w:tab w:val="center" w:pos="1298"/>
                                <w:tab w:val="center" w:pos="2525"/>
                              </w:tabs>
                              <w:spacing w:after="0"/>
                            </w:pPr>
                            <w:r>
                              <w:t>1.</w:t>
                            </w:r>
                            <w:r>
                              <w:rPr>
                                <w:rFonts w:ascii="Arial" w:eastAsia="Arial" w:hAnsi="Arial" w:cs="Arial"/>
                              </w:rPr>
                              <w:t xml:space="preserve">  </w:t>
                            </w:r>
                            <w:r>
                              <w:t xml:space="preserve">if pptr-&gt;balance is 0 </w:t>
                            </w:r>
                          </w:p>
                          <w:p w14:paraId="3C6287CB" w14:textId="3CA28794" w:rsidR="00F379C6" w:rsidRDefault="00F379C6" w:rsidP="00F379C6">
                            <w:pPr>
                              <w:tabs>
                                <w:tab w:val="center" w:pos="2024"/>
                                <w:tab w:val="center" w:pos="3134"/>
                              </w:tabs>
                              <w:spacing w:after="0"/>
                            </w:pPr>
                            <w:r>
                              <w:rPr>
                                <w:rFonts w:ascii="Calibri" w:eastAsia="Calibri" w:hAnsi="Calibri" w:cs="Calibri"/>
                              </w:rPr>
                              <w:t xml:space="preserve">                  </w:t>
                            </w:r>
                            <w:r>
                              <w:t>i.</w:t>
                            </w:r>
                            <w:r>
                              <w:rPr>
                                <w:rFonts w:ascii="Arial" w:eastAsia="Arial" w:hAnsi="Arial" w:cs="Arial"/>
                              </w:rPr>
                              <w:t xml:space="preserve"> </w:t>
                            </w:r>
                            <w:r>
                              <w:rPr>
                                <w:rFonts w:ascii="Arial" w:eastAsia="Arial" w:hAnsi="Arial" w:cs="Arial"/>
                              </w:rPr>
                              <w:tab/>
                            </w:r>
                            <w:r>
                              <w:t xml:space="preserve">pptr-&gt;balance=-1 </w:t>
                            </w:r>
                          </w:p>
                          <w:p w14:paraId="2B003C6E" w14:textId="78442AB9" w:rsidR="00F379C6" w:rsidRDefault="00F379C6" w:rsidP="00F379C6">
                            <w:pPr>
                              <w:tabs>
                                <w:tab w:val="center" w:pos="1261"/>
                                <w:tab w:val="center" w:pos="2525"/>
                              </w:tabs>
                              <w:spacing w:after="0"/>
                            </w:pPr>
                            <w:r>
                              <w:t>2.</w:t>
                            </w:r>
                            <w:r>
                              <w:rPr>
                                <w:rFonts w:ascii="Arial" w:eastAsia="Arial" w:hAnsi="Arial" w:cs="Arial"/>
                              </w:rPr>
                              <w:t xml:space="preserve"> </w:t>
                            </w:r>
                            <w:r>
                              <w:t xml:space="preserve">if pptr-&gt;balance is 1 </w:t>
                            </w:r>
                          </w:p>
                          <w:p w14:paraId="431B1EF4" w14:textId="77777777" w:rsidR="00F379C6" w:rsidRDefault="00F379C6" w:rsidP="00663A1B">
                            <w:pPr>
                              <w:numPr>
                                <w:ilvl w:val="4"/>
                                <w:numId w:val="7"/>
                              </w:numPr>
                              <w:spacing w:after="0" w:line="247" w:lineRule="auto"/>
                              <w:ind w:left="1418" w:right="434" w:hanging="520"/>
                            </w:pPr>
                            <w:r>
                              <w:t xml:space="preserve">pptr-&gt;balance=0 </w:t>
                            </w:r>
                          </w:p>
                          <w:p w14:paraId="027F4C10" w14:textId="77777777" w:rsidR="00F379C6" w:rsidRDefault="00F379C6" w:rsidP="00663A1B">
                            <w:pPr>
                              <w:numPr>
                                <w:ilvl w:val="4"/>
                                <w:numId w:val="7"/>
                              </w:numPr>
                              <w:spacing w:after="0" w:line="247" w:lineRule="auto"/>
                              <w:ind w:left="1418" w:right="434" w:hanging="520"/>
                            </w:pPr>
                            <w:r>
                              <w:t xml:space="preserve">*ptaller=FALSE </w:t>
                            </w:r>
                          </w:p>
                          <w:p w14:paraId="6895B7FC" w14:textId="2CB028A1" w:rsidR="00F379C6" w:rsidRDefault="00F379C6" w:rsidP="00F379C6">
                            <w:pPr>
                              <w:spacing w:after="0" w:line="247" w:lineRule="auto"/>
                              <w:ind w:right="434"/>
                            </w:pPr>
                            <w:r>
                              <w:t xml:space="preserve">3. if pptr-&gt;balance is -1 </w:t>
                            </w:r>
                          </w:p>
                          <w:p w14:paraId="52C024E7" w14:textId="77777777" w:rsidR="00F379C6" w:rsidRDefault="00F379C6" w:rsidP="00663A1B">
                            <w:pPr>
                              <w:numPr>
                                <w:ilvl w:val="4"/>
                                <w:numId w:val="8"/>
                              </w:numPr>
                              <w:spacing w:after="0" w:line="256" w:lineRule="auto"/>
                              <w:ind w:left="1418" w:right="1037" w:hanging="521"/>
                            </w:pPr>
                            <w:r>
                              <w:t xml:space="preserve">Call fuction insert_RightBalance() to update and balance factor about pptr by passing pptr </w:t>
                            </w:r>
                          </w:p>
                          <w:p w14:paraId="3054810B" w14:textId="77777777" w:rsidR="00F379C6" w:rsidRDefault="00F379C6" w:rsidP="00663A1B">
                            <w:pPr>
                              <w:numPr>
                                <w:ilvl w:val="4"/>
                                <w:numId w:val="8"/>
                              </w:numPr>
                              <w:spacing w:after="0" w:line="247" w:lineRule="auto"/>
                              <w:ind w:left="1418" w:right="1037" w:hanging="521"/>
                            </w:pPr>
                            <w:r>
                              <w:t xml:space="preserve">*ptaller=FALSE </w:t>
                            </w:r>
                          </w:p>
                          <w:p w14:paraId="34E755A5" w14:textId="2B986AB1" w:rsidR="00F379C6" w:rsidRDefault="00F379C6" w:rsidP="00F379C6">
                            <w:pPr>
                              <w:spacing w:after="0" w:line="247" w:lineRule="auto"/>
                              <w:ind w:right="434"/>
                            </w:pPr>
                            <w:r>
                              <w:t xml:space="preserve">4. return pptr </w:t>
                            </w:r>
                          </w:p>
                          <w:p w14:paraId="15FFE609" w14:textId="411C61EB" w:rsidR="00F379C6" w:rsidRDefault="00F37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53509" id="_x0000_s1030" type="#_x0000_t202" style="position:absolute;margin-left:60.75pt;margin-top:15.95pt;width:338.25pt;height:1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">
                <v:textbox>
                  <w:txbxContent>
                    <w:p w14:paraId="28F53E6C" w14:textId="222AE262" w:rsidR="00F379C6" w:rsidRPr="00F71BB0" w:rsidRDefault="00F379C6" w:rsidP="00F379C6">
                      <w:pPr>
                        <w:spacing w:after="0" w:line="247" w:lineRule="auto"/>
                        <w:ind w:right="434"/>
                        <w:rPr>
                          <w:b/>
                          <w:bCs/>
                        </w:rPr>
                      </w:pPr>
                      <w:r w:rsidRPr="00F71BB0">
                        <w:rPr>
                          <w:b/>
                          <w:bCs/>
                        </w:rPr>
                        <w:t>struct node*</w:t>
                      </w:r>
                      <w:proofErr w:type="spellStart"/>
                      <w:r w:rsidRPr="00F71BB0">
                        <w:rPr>
                          <w:b/>
                          <w:bCs/>
                        </w:rPr>
                        <w:t>insert_right_</w:t>
                      </w:r>
                      <w:proofErr w:type="gramStart"/>
                      <w:r w:rsidRPr="00F71BB0">
                        <w:rPr>
                          <w:b/>
                          <w:bCs/>
                        </w:rPr>
                        <w:t>check</w:t>
                      </w:r>
                      <w:proofErr w:type="spellEnd"/>
                      <w:r w:rsidRPr="00F71BB0">
                        <w:rPr>
                          <w:b/>
                          <w:bCs/>
                        </w:rPr>
                        <w:t>(</w:t>
                      </w:r>
                      <w:proofErr w:type="gramEnd"/>
                      <w:r w:rsidRPr="00F71BB0">
                        <w:rPr>
                          <w:b/>
                          <w:bCs/>
                        </w:rPr>
                        <w:t>struct node*</w:t>
                      </w:r>
                      <w:proofErr w:type="spellStart"/>
                      <w:r w:rsidRPr="00F71BB0">
                        <w:rPr>
                          <w:b/>
                          <w:bCs/>
                        </w:rPr>
                        <w:t>pptr,int</w:t>
                      </w:r>
                      <w:proofErr w:type="spellEnd"/>
                      <w:r w:rsidRPr="00F71BB0">
                        <w:rPr>
                          <w:b/>
                          <w:bCs/>
                        </w:rPr>
                        <w:t>*</w:t>
                      </w:r>
                      <w:proofErr w:type="spellStart"/>
                      <w:r w:rsidRPr="00F71BB0">
                        <w:rPr>
                          <w:b/>
                          <w:bCs/>
                        </w:rPr>
                        <w:t>ptaller</w:t>
                      </w:r>
                      <w:proofErr w:type="spellEnd"/>
                      <w:r w:rsidRPr="00F71BB0">
                        <w:rPr>
                          <w:b/>
                          <w:bCs/>
                        </w:rPr>
                        <w:t xml:space="preserve">) </w:t>
                      </w:r>
                    </w:p>
                    <w:p w14:paraId="623B8ACA" w14:textId="77777777" w:rsidR="00F379C6" w:rsidRDefault="00F379C6" w:rsidP="00F379C6">
                      <w:pPr>
                        <w:spacing w:after="0" w:line="247" w:lineRule="auto"/>
                        <w:ind w:right="434"/>
                      </w:pPr>
                    </w:p>
                    <w:p w14:paraId="63688927" w14:textId="1B913522" w:rsidR="00F379C6" w:rsidRDefault="00F379C6" w:rsidP="00F379C6">
                      <w:pPr>
                        <w:tabs>
                          <w:tab w:val="center" w:pos="1298"/>
                          <w:tab w:val="center" w:pos="2525"/>
                        </w:tabs>
                        <w:spacing w:after="0"/>
                      </w:pPr>
                      <w:r>
                        <w:t>1.</w:t>
                      </w:r>
                      <w:r>
                        <w:rPr>
                          <w:rFonts w:ascii="Arial" w:eastAsia="Arial" w:hAnsi="Arial" w:cs="Arial"/>
                        </w:rPr>
                        <w:t xml:space="preserve"> </w:t>
                      </w:r>
                      <w:r>
                        <w:rPr>
                          <w:rFonts w:ascii="Arial" w:eastAsia="Arial" w:hAnsi="Arial" w:cs="Arial"/>
                        </w:rPr>
                        <w:t xml:space="preserve"> </w:t>
                      </w:r>
                      <w:r>
                        <w:t xml:space="preserve">if </w:t>
                      </w:r>
                      <w:proofErr w:type="spellStart"/>
                      <w:r>
                        <w:t>pptr</w:t>
                      </w:r>
                      <w:proofErr w:type="spellEnd"/>
                      <w:r>
                        <w:t xml:space="preserve">-&gt;balance is 0 </w:t>
                      </w:r>
                    </w:p>
                    <w:p w14:paraId="3C6287CB" w14:textId="3CA28794" w:rsidR="00F379C6" w:rsidRDefault="00F379C6" w:rsidP="00F379C6">
                      <w:pPr>
                        <w:tabs>
                          <w:tab w:val="center" w:pos="2024"/>
                          <w:tab w:val="center" w:pos="3134"/>
                        </w:tabs>
                        <w:spacing w:after="0"/>
                      </w:pPr>
                      <w:r>
                        <w:rPr>
                          <w:rFonts w:ascii="Calibri" w:eastAsia="Calibri" w:hAnsi="Calibri" w:cs="Calibri"/>
                        </w:rPr>
                        <w:t xml:space="preserve">                  </w:t>
                      </w:r>
                      <w:proofErr w:type="spellStart"/>
                      <w:r>
                        <w:t>i</w:t>
                      </w:r>
                      <w:proofErr w:type="spellEnd"/>
                      <w:r>
                        <w:t>.</w:t>
                      </w:r>
                      <w:r>
                        <w:rPr>
                          <w:rFonts w:ascii="Arial" w:eastAsia="Arial" w:hAnsi="Arial" w:cs="Arial"/>
                        </w:rPr>
                        <w:t xml:space="preserve"> </w:t>
                      </w:r>
                      <w:r>
                        <w:rPr>
                          <w:rFonts w:ascii="Arial" w:eastAsia="Arial" w:hAnsi="Arial" w:cs="Arial"/>
                        </w:rPr>
                        <w:tab/>
                      </w:r>
                      <w:proofErr w:type="spellStart"/>
                      <w:r>
                        <w:t>pptr</w:t>
                      </w:r>
                      <w:proofErr w:type="spellEnd"/>
                      <w:r>
                        <w:t xml:space="preserve">-&gt;balance=-1 </w:t>
                      </w:r>
                    </w:p>
                    <w:p w14:paraId="2B003C6E" w14:textId="78442AB9" w:rsidR="00F379C6" w:rsidRDefault="00F379C6" w:rsidP="00F379C6">
                      <w:pPr>
                        <w:tabs>
                          <w:tab w:val="center" w:pos="1261"/>
                          <w:tab w:val="center" w:pos="2525"/>
                        </w:tabs>
                        <w:spacing w:after="0"/>
                      </w:pPr>
                      <w:r>
                        <w:t>2.</w:t>
                      </w:r>
                      <w:r>
                        <w:rPr>
                          <w:rFonts w:ascii="Arial" w:eastAsia="Arial" w:hAnsi="Arial" w:cs="Arial"/>
                        </w:rPr>
                        <w:t xml:space="preserve"> </w:t>
                      </w:r>
                      <w:r>
                        <w:t xml:space="preserve">if </w:t>
                      </w:r>
                      <w:proofErr w:type="spellStart"/>
                      <w:r>
                        <w:t>pptr</w:t>
                      </w:r>
                      <w:proofErr w:type="spellEnd"/>
                      <w:r>
                        <w:t xml:space="preserve">-&gt;balance is 1 </w:t>
                      </w:r>
                    </w:p>
                    <w:p w14:paraId="431B1EF4" w14:textId="77777777" w:rsidR="00F379C6" w:rsidRDefault="00F379C6" w:rsidP="00663A1B">
                      <w:pPr>
                        <w:numPr>
                          <w:ilvl w:val="4"/>
                          <w:numId w:val="7"/>
                        </w:numPr>
                        <w:spacing w:after="0" w:line="247" w:lineRule="auto"/>
                        <w:ind w:left="1418" w:right="434" w:hanging="520"/>
                      </w:pPr>
                      <w:proofErr w:type="spellStart"/>
                      <w:r>
                        <w:t>pptr</w:t>
                      </w:r>
                      <w:proofErr w:type="spellEnd"/>
                      <w:r>
                        <w:t xml:space="preserve">-&gt;balance=0 </w:t>
                      </w:r>
                    </w:p>
                    <w:p w14:paraId="027F4C10" w14:textId="77777777" w:rsidR="00F379C6" w:rsidRDefault="00F379C6" w:rsidP="00663A1B">
                      <w:pPr>
                        <w:numPr>
                          <w:ilvl w:val="4"/>
                          <w:numId w:val="7"/>
                        </w:numPr>
                        <w:spacing w:after="0" w:line="247" w:lineRule="auto"/>
                        <w:ind w:left="1418" w:right="434" w:hanging="520"/>
                      </w:pPr>
                      <w:r>
                        <w:t>*</w:t>
                      </w:r>
                      <w:proofErr w:type="spellStart"/>
                      <w:r>
                        <w:t>ptaller</w:t>
                      </w:r>
                      <w:proofErr w:type="spellEnd"/>
                      <w:r>
                        <w:t xml:space="preserve">=FALSE </w:t>
                      </w:r>
                    </w:p>
                    <w:p w14:paraId="6895B7FC" w14:textId="2CB028A1" w:rsidR="00F379C6" w:rsidRDefault="00F379C6" w:rsidP="00F379C6">
                      <w:pPr>
                        <w:spacing w:after="0" w:line="247" w:lineRule="auto"/>
                        <w:ind w:right="434"/>
                      </w:pPr>
                      <w:r>
                        <w:t xml:space="preserve">3. </w:t>
                      </w:r>
                      <w:r>
                        <w:t xml:space="preserve">if </w:t>
                      </w:r>
                      <w:proofErr w:type="spellStart"/>
                      <w:r>
                        <w:t>pptr</w:t>
                      </w:r>
                      <w:proofErr w:type="spellEnd"/>
                      <w:r>
                        <w:t xml:space="preserve">-&gt;balance is -1 </w:t>
                      </w:r>
                    </w:p>
                    <w:p w14:paraId="52C024E7" w14:textId="77777777" w:rsidR="00F379C6" w:rsidRDefault="00F379C6" w:rsidP="00663A1B">
                      <w:pPr>
                        <w:numPr>
                          <w:ilvl w:val="4"/>
                          <w:numId w:val="8"/>
                        </w:numPr>
                        <w:spacing w:after="0" w:line="256" w:lineRule="auto"/>
                        <w:ind w:left="1418" w:right="1037" w:hanging="521"/>
                      </w:pPr>
                      <w:r>
                        <w:t xml:space="preserve">Call </w:t>
                      </w:r>
                      <w:proofErr w:type="spellStart"/>
                      <w:r>
                        <w:t>fuction</w:t>
                      </w:r>
                      <w:proofErr w:type="spellEnd"/>
                      <w:r>
                        <w:t xml:space="preserve"> </w:t>
                      </w:r>
                      <w:proofErr w:type="spellStart"/>
                      <w:r>
                        <w:t>insert_</w:t>
                      </w:r>
                      <w:proofErr w:type="gramStart"/>
                      <w:r>
                        <w:t>RightBalance</w:t>
                      </w:r>
                      <w:proofErr w:type="spellEnd"/>
                      <w:r>
                        <w:t>(</w:t>
                      </w:r>
                      <w:proofErr w:type="gramEnd"/>
                      <w:r>
                        <w:t xml:space="preserve">) to update and balance factor about </w:t>
                      </w:r>
                      <w:proofErr w:type="spellStart"/>
                      <w:r>
                        <w:t>pptr</w:t>
                      </w:r>
                      <w:proofErr w:type="spellEnd"/>
                      <w:r>
                        <w:t xml:space="preserve"> by passing </w:t>
                      </w:r>
                      <w:proofErr w:type="spellStart"/>
                      <w:r>
                        <w:t>pptr</w:t>
                      </w:r>
                      <w:proofErr w:type="spellEnd"/>
                      <w:r>
                        <w:t xml:space="preserve"> </w:t>
                      </w:r>
                    </w:p>
                    <w:p w14:paraId="3054810B" w14:textId="77777777" w:rsidR="00F379C6" w:rsidRDefault="00F379C6" w:rsidP="00663A1B">
                      <w:pPr>
                        <w:numPr>
                          <w:ilvl w:val="4"/>
                          <w:numId w:val="8"/>
                        </w:numPr>
                        <w:spacing w:after="0" w:line="247" w:lineRule="auto"/>
                        <w:ind w:left="1418" w:right="1037" w:hanging="521"/>
                      </w:pPr>
                      <w:r>
                        <w:t>*</w:t>
                      </w:r>
                      <w:proofErr w:type="spellStart"/>
                      <w:r>
                        <w:t>ptaller</w:t>
                      </w:r>
                      <w:proofErr w:type="spellEnd"/>
                      <w:r>
                        <w:t xml:space="preserve">=FALSE </w:t>
                      </w:r>
                    </w:p>
                    <w:p w14:paraId="34E755A5" w14:textId="2B986AB1" w:rsidR="00F379C6" w:rsidRDefault="00F379C6" w:rsidP="00F379C6">
                      <w:pPr>
                        <w:spacing w:after="0" w:line="247" w:lineRule="auto"/>
                        <w:ind w:right="434"/>
                      </w:pPr>
                      <w:r>
                        <w:t xml:space="preserve">4. </w:t>
                      </w:r>
                      <w:r>
                        <w:t xml:space="preserve">return </w:t>
                      </w:r>
                      <w:proofErr w:type="spellStart"/>
                      <w:r>
                        <w:t>pptr</w:t>
                      </w:r>
                      <w:proofErr w:type="spellEnd"/>
                      <w:r>
                        <w:t xml:space="preserve"> </w:t>
                      </w:r>
                    </w:p>
                    <w:p w14:paraId="15FFE609" w14:textId="411C61EB" w:rsidR="00F379C6" w:rsidRDefault="00F379C6"/>
                  </w:txbxContent>
                </v:textbox>
                <w10:wrap type="square"/>
              </v:shape>
            </w:pict>
          </mc:Fallback>
        </mc:AlternateContent>
      </w:r>
    </w:p>
    <w:p w14:paraId="5C5C2EE6" w14:textId="57801FAB" w:rsidR="007567BF" w:rsidRDefault="007567BF" w:rsidP="009D1ACB">
      <w:pPr>
        <w:spacing w:after="0"/>
        <w:rPr>
          <w:rFonts w:ascii="Verdana" w:hAnsi="Verdana" w:cs="Microsoft Sans Serif"/>
          <w:b/>
          <w:bCs/>
          <w:sz w:val="28"/>
          <w:szCs w:val="28"/>
          <w:u w:val="single"/>
          <w:lang w:val="en-US"/>
        </w:rPr>
      </w:pPr>
    </w:p>
    <w:p w14:paraId="694BD576" w14:textId="1D48F0C0" w:rsidR="007567BF" w:rsidRDefault="007567BF" w:rsidP="009D1ACB">
      <w:pPr>
        <w:spacing w:after="0"/>
        <w:rPr>
          <w:rFonts w:ascii="Verdana" w:hAnsi="Verdana" w:cs="Microsoft Sans Serif"/>
          <w:b/>
          <w:bCs/>
          <w:sz w:val="28"/>
          <w:szCs w:val="28"/>
          <w:u w:val="single"/>
          <w:lang w:val="en-US"/>
        </w:rPr>
      </w:pPr>
    </w:p>
    <w:p w14:paraId="1248CA46" w14:textId="0D848EB6" w:rsidR="007567BF" w:rsidRDefault="007567BF" w:rsidP="009D1ACB">
      <w:pPr>
        <w:spacing w:after="0"/>
        <w:rPr>
          <w:rFonts w:ascii="Verdana" w:hAnsi="Verdana" w:cs="Microsoft Sans Serif"/>
          <w:b/>
          <w:bCs/>
          <w:sz w:val="28"/>
          <w:szCs w:val="28"/>
          <w:u w:val="single"/>
          <w:lang w:val="en-US"/>
        </w:rPr>
      </w:pPr>
    </w:p>
    <w:p w14:paraId="3163A732" w14:textId="57120327" w:rsidR="007567BF" w:rsidRDefault="007567BF" w:rsidP="009D1ACB">
      <w:pPr>
        <w:spacing w:after="0"/>
        <w:rPr>
          <w:rFonts w:ascii="Verdana" w:hAnsi="Verdana" w:cs="Microsoft Sans Serif"/>
          <w:b/>
          <w:bCs/>
          <w:sz w:val="28"/>
          <w:szCs w:val="28"/>
          <w:u w:val="single"/>
          <w:lang w:val="en-US"/>
        </w:rPr>
      </w:pPr>
    </w:p>
    <w:p w14:paraId="690FCEC6" w14:textId="63BA9F6E" w:rsidR="007567BF" w:rsidRDefault="007567BF" w:rsidP="009D1ACB">
      <w:pPr>
        <w:spacing w:after="0"/>
        <w:rPr>
          <w:rFonts w:ascii="Verdana" w:hAnsi="Verdana" w:cs="Microsoft Sans Serif"/>
          <w:b/>
          <w:bCs/>
          <w:sz w:val="28"/>
          <w:szCs w:val="28"/>
          <w:u w:val="single"/>
          <w:lang w:val="en-US"/>
        </w:rPr>
      </w:pPr>
    </w:p>
    <w:p w14:paraId="284BB307" w14:textId="7B1FD840" w:rsidR="007567BF" w:rsidRDefault="007567BF" w:rsidP="009D1ACB">
      <w:pPr>
        <w:spacing w:after="0"/>
        <w:rPr>
          <w:rFonts w:ascii="Verdana" w:hAnsi="Verdana" w:cs="Microsoft Sans Serif"/>
          <w:b/>
          <w:bCs/>
          <w:sz w:val="28"/>
          <w:szCs w:val="28"/>
          <w:u w:val="single"/>
          <w:lang w:val="en-US"/>
        </w:rPr>
      </w:pPr>
    </w:p>
    <w:p w14:paraId="0FB7FEBF" w14:textId="20B4A3A8" w:rsidR="007567BF" w:rsidRDefault="007567BF" w:rsidP="009D1ACB">
      <w:pPr>
        <w:spacing w:after="0"/>
        <w:rPr>
          <w:rFonts w:ascii="Verdana" w:hAnsi="Verdana" w:cs="Microsoft Sans Serif"/>
          <w:b/>
          <w:bCs/>
          <w:sz w:val="28"/>
          <w:szCs w:val="28"/>
          <w:u w:val="single"/>
          <w:lang w:val="en-US"/>
        </w:rPr>
      </w:pPr>
    </w:p>
    <w:p w14:paraId="4CF71555" w14:textId="3DFA4BA6" w:rsidR="007567BF" w:rsidRDefault="007567BF" w:rsidP="009D1ACB">
      <w:pPr>
        <w:spacing w:after="0"/>
        <w:rPr>
          <w:rFonts w:ascii="Verdana" w:hAnsi="Verdana" w:cs="Microsoft Sans Serif"/>
          <w:b/>
          <w:bCs/>
          <w:sz w:val="28"/>
          <w:szCs w:val="28"/>
          <w:u w:val="single"/>
          <w:lang w:val="en-US"/>
        </w:rPr>
      </w:pPr>
    </w:p>
    <w:p w14:paraId="4634FD1D" w14:textId="4F8679B4" w:rsidR="007567BF" w:rsidRDefault="007567BF" w:rsidP="009D1ACB">
      <w:pPr>
        <w:spacing w:after="0"/>
        <w:rPr>
          <w:rFonts w:ascii="Verdana" w:hAnsi="Verdana" w:cs="Microsoft Sans Serif"/>
          <w:b/>
          <w:bCs/>
          <w:sz w:val="28"/>
          <w:szCs w:val="28"/>
          <w:u w:val="single"/>
          <w:lang w:val="en-US"/>
        </w:rPr>
      </w:pPr>
    </w:p>
    <w:p w14:paraId="018B6822" w14:textId="7A8FFB49" w:rsidR="007567BF" w:rsidRDefault="007567BF" w:rsidP="009D1ACB">
      <w:pPr>
        <w:spacing w:after="0"/>
        <w:rPr>
          <w:rFonts w:ascii="Verdana" w:hAnsi="Verdana" w:cs="Microsoft Sans Serif"/>
          <w:b/>
          <w:bCs/>
          <w:sz w:val="28"/>
          <w:szCs w:val="28"/>
          <w:u w:val="single"/>
          <w:lang w:val="en-US"/>
        </w:rPr>
      </w:pPr>
    </w:p>
    <w:p w14:paraId="5043EF34" w14:textId="33774006" w:rsidR="007567BF" w:rsidRDefault="007567BF" w:rsidP="009D1ACB">
      <w:pPr>
        <w:spacing w:after="0"/>
        <w:rPr>
          <w:rFonts w:ascii="Verdana" w:hAnsi="Verdana" w:cs="Microsoft Sans Serif"/>
          <w:b/>
          <w:bCs/>
          <w:sz w:val="28"/>
          <w:szCs w:val="28"/>
          <w:u w:val="single"/>
          <w:lang w:val="en-US"/>
        </w:rPr>
      </w:pPr>
    </w:p>
    <w:p w14:paraId="0142A1AB" w14:textId="3F56F695" w:rsidR="007567BF" w:rsidRDefault="007567BF" w:rsidP="009D1ACB">
      <w:pPr>
        <w:spacing w:after="0"/>
        <w:rPr>
          <w:rFonts w:ascii="Verdana" w:hAnsi="Verdana" w:cs="Microsoft Sans Serif"/>
          <w:b/>
          <w:bCs/>
          <w:sz w:val="28"/>
          <w:szCs w:val="28"/>
          <w:u w:val="single"/>
          <w:lang w:val="en-US"/>
        </w:rPr>
      </w:pPr>
    </w:p>
    <w:p w14:paraId="7513B4D0" w14:textId="0D1A8A90" w:rsidR="007567BF" w:rsidRDefault="00ED36BC" w:rsidP="009D1ACB">
      <w:pPr>
        <w:spacing w:after="0"/>
        <w:rPr>
          <w:rFonts w:ascii="Verdana" w:hAnsi="Verdana" w:cs="Microsoft Sans Serif"/>
          <w:b/>
          <w:bCs/>
          <w:sz w:val="28"/>
          <w:szCs w:val="28"/>
          <w:u w:val="single"/>
          <w:lang w:val="en-US"/>
        </w:rPr>
      </w:pPr>
      <w:r w:rsidRPr="00B7434D">
        <w:rPr>
          <w:rFonts w:ascii="Verdana" w:hAnsi="Verdana" w:cs="Microsoft Sans Serif"/>
          <w:b/>
          <w:bCs/>
          <w:noProof/>
          <w:sz w:val="28"/>
          <w:szCs w:val="28"/>
          <w:u w:val="single"/>
          <w:lang w:val="en-US"/>
        </w:rPr>
        <mc:AlternateContent>
          <mc:Choice Requires="wps">
            <w:drawing>
              <wp:anchor distT="45720" distB="45720" distL="114300" distR="114300" simplePos="0" relativeHeight="251686912" behindDoc="0" locked="0" layoutInCell="1" allowOverlap="1" wp14:anchorId="10E8BB5F" wp14:editId="01559827">
                <wp:simplePos x="0" y="0"/>
                <wp:positionH relativeFrom="column">
                  <wp:posOffset>835025</wp:posOffset>
                </wp:positionH>
                <wp:positionV relativeFrom="paragraph">
                  <wp:posOffset>105199</wp:posOffset>
                </wp:positionV>
                <wp:extent cx="4309110" cy="4140200"/>
                <wp:effectExtent l="0" t="0" r="1524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110" cy="4140200"/>
                        </a:xfrm>
                        <a:prstGeom prst="rect">
                          <a:avLst/>
                        </a:prstGeom>
                        <a:solidFill>
                          <a:srgbClr val="FFFFFF"/>
                        </a:solidFill>
                        <a:ln w="9525">
                          <a:solidFill>
                            <a:srgbClr val="000000"/>
                          </a:solidFill>
                          <a:miter lim="800000"/>
                          <a:headEnd/>
                          <a:tailEnd/>
                        </a:ln>
                      </wps:spPr>
                      <wps:txbx>
                        <w:txbxContent>
                          <w:p w14:paraId="0192F494" w14:textId="77777777" w:rsidR="00F71BB0" w:rsidRPr="00F71BB0" w:rsidRDefault="00B7434D" w:rsidP="00B7434D">
                            <w:pPr>
                              <w:spacing w:after="0" w:line="249" w:lineRule="auto"/>
                              <w:ind w:right="434"/>
                              <w:rPr>
                                <w:b/>
                                <w:bCs/>
                              </w:rPr>
                            </w:pPr>
                            <w:r w:rsidRPr="00F71BB0">
                              <w:rPr>
                                <w:b/>
                                <w:bCs/>
                              </w:rPr>
                              <w:t>struct node*insert_LeftBalance(struct node*pptr)</w:t>
                            </w:r>
                          </w:p>
                          <w:p w14:paraId="74CC543A" w14:textId="1A170E79" w:rsidR="00B7434D" w:rsidRPr="00F71BB0" w:rsidRDefault="00B7434D" w:rsidP="00B7434D">
                            <w:pPr>
                              <w:spacing w:after="0" w:line="249" w:lineRule="auto"/>
                              <w:ind w:right="434"/>
                            </w:pPr>
                            <w:r w:rsidRPr="00F71BB0">
                              <w:t xml:space="preserve"> </w:t>
                            </w:r>
                          </w:p>
                          <w:p w14:paraId="5DC8216A" w14:textId="431B7B39" w:rsidR="00B7434D" w:rsidRPr="00F71BB0" w:rsidRDefault="00B7434D" w:rsidP="00B7434D">
                            <w:pPr>
                              <w:spacing w:after="0" w:line="249" w:lineRule="auto"/>
                              <w:ind w:right="434"/>
                            </w:pPr>
                            <w:r w:rsidRPr="00F71BB0">
                              <w:t xml:space="preserve">1.aptr=pptr-&gt;lchild </w:t>
                            </w:r>
                          </w:p>
                          <w:p w14:paraId="61B6D285" w14:textId="12CF8FC6" w:rsidR="00B7434D" w:rsidRPr="00F71BB0" w:rsidRDefault="00B7434D" w:rsidP="00B7434D">
                            <w:pPr>
                              <w:spacing w:after="0" w:line="249" w:lineRule="auto"/>
                              <w:ind w:right="434"/>
                            </w:pPr>
                            <w:r w:rsidRPr="00F71BB0">
                              <w:t xml:space="preserve">2. If aptr-&gt;balance is 1 </w:t>
                            </w:r>
                          </w:p>
                          <w:p w14:paraId="3DB7318D" w14:textId="77777777" w:rsidR="00B7434D" w:rsidRPr="00F71BB0" w:rsidRDefault="00B7434D" w:rsidP="00663A1B">
                            <w:pPr>
                              <w:numPr>
                                <w:ilvl w:val="3"/>
                                <w:numId w:val="9"/>
                              </w:numPr>
                              <w:spacing w:after="0" w:line="249" w:lineRule="auto"/>
                              <w:ind w:left="1560" w:right="434" w:hanging="360"/>
                            </w:pPr>
                            <w:r w:rsidRPr="00F71BB0">
                              <w:t xml:space="preserve">pptr-&gt;balance=0 </w:t>
                            </w:r>
                          </w:p>
                          <w:p w14:paraId="37F4C404" w14:textId="77777777" w:rsidR="00B7434D" w:rsidRPr="00F71BB0" w:rsidRDefault="00B7434D" w:rsidP="00663A1B">
                            <w:pPr>
                              <w:numPr>
                                <w:ilvl w:val="3"/>
                                <w:numId w:val="9"/>
                              </w:numPr>
                              <w:spacing w:after="0" w:line="249" w:lineRule="auto"/>
                              <w:ind w:left="1560" w:right="434" w:hanging="360"/>
                            </w:pPr>
                            <w:r w:rsidRPr="00F71BB0">
                              <w:t xml:space="preserve">aptr-&gt;balance=0 </w:t>
                            </w:r>
                          </w:p>
                          <w:p w14:paraId="5A330355" w14:textId="77777777" w:rsidR="00B7434D" w:rsidRPr="00F71BB0" w:rsidRDefault="00B7434D" w:rsidP="00663A1B">
                            <w:pPr>
                              <w:numPr>
                                <w:ilvl w:val="3"/>
                                <w:numId w:val="9"/>
                              </w:numPr>
                              <w:spacing w:after="0" w:line="249" w:lineRule="auto"/>
                              <w:ind w:left="1560" w:right="434" w:hanging="510"/>
                            </w:pPr>
                            <w:r w:rsidRPr="00F71BB0">
                              <w:t xml:space="preserve">Perform right rotation about pptr by </w:t>
                            </w:r>
                          </w:p>
                          <w:p w14:paraId="4410A678" w14:textId="6C7B8891" w:rsidR="00B7434D" w:rsidRPr="00F71BB0" w:rsidRDefault="00B7434D" w:rsidP="00F71BB0">
                            <w:pPr>
                              <w:spacing w:after="0" w:line="249" w:lineRule="auto"/>
                              <w:ind w:left="1560" w:right="434"/>
                            </w:pPr>
                            <w:r w:rsidRPr="00F71BB0">
                              <w:t xml:space="preserve">calling rotateright() function </w:t>
                            </w:r>
                          </w:p>
                          <w:p w14:paraId="19129301" w14:textId="3A37083F" w:rsidR="00B7434D" w:rsidRPr="00F71BB0" w:rsidRDefault="00B7434D" w:rsidP="00B7434D">
                            <w:pPr>
                              <w:spacing w:after="0"/>
                              <w:ind w:right="434"/>
                            </w:pPr>
                            <w:r w:rsidRPr="00F71BB0">
                              <w:t>3.</w:t>
                            </w:r>
                            <w:r w:rsidR="00AD7915">
                              <w:t xml:space="preserve"> else </w:t>
                            </w:r>
                            <w:r w:rsidRPr="00F71BB0">
                              <w:t xml:space="preserve">bptr=aptr-&gt;rchild </w:t>
                            </w:r>
                          </w:p>
                          <w:p w14:paraId="1D58B8F7" w14:textId="0F271D93" w:rsidR="00B7434D" w:rsidRPr="00F71BB0" w:rsidRDefault="00AD7915" w:rsidP="00C43349">
                            <w:pPr>
                              <w:spacing w:after="0"/>
                              <w:ind w:left="720" w:right="434"/>
                            </w:pPr>
                            <w:r>
                              <w:t>1</w:t>
                            </w:r>
                            <w:r w:rsidR="00B7434D" w:rsidRPr="00F71BB0">
                              <w:t xml:space="preserve">.if bptr-&gt;balance is </w:t>
                            </w:r>
                            <w:r w:rsidR="000C3599">
                              <w:t>-1</w:t>
                            </w:r>
                          </w:p>
                          <w:p w14:paraId="53B01642" w14:textId="471EB8D2" w:rsidR="00F71BB0" w:rsidRPr="00F71BB0" w:rsidRDefault="00F71BB0" w:rsidP="00C43349">
                            <w:pPr>
                              <w:pStyle w:val="ListParagraph"/>
                              <w:numPr>
                                <w:ilvl w:val="0"/>
                                <w:numId w:val="10"/>
                              </w:numPr>
                              <w:spacing w:after="0"/>
                              <w:ind w:left="2160" w:right="434"/>
                            </w:pPr>
                            <w:r w:rsidRPr="00F71BB0">
                              <w:t>pptr-&gt;balance=0</w:t>
                            </w:r>
                          </w:p>
                          <w:p w14:paraId="02C0C74E" w14:textId="76780836" w:rsidR="00F71BB0" w:rsidRPr="00F71BB0" w:rsidRDefault="00F71BB0" w:rsidP="00C43349">
                            <w:pPr>
                              <w:pStyle w:val="ListParagraph"/>
                              <w:numPr>
                                <w:ilvl w:val="0"/>
                                <w:numId w:val="10"/>
                              </w:numPr>
                              <w:spacing w:after="0"/>
                              <w:ind w:left="2160" w:right="434"/>
                            </w:pPr>
                            <w:r w:rsidRPr="00F71BB0">
                              <w:t>aptr-&gt;balance=1</w:t>
                            </w:r>
                          </w:p>
                          <w:p w14:paraId="75DFF600" w14:textId="0713E596" w:rsidR="00F71BB0" w:rsidRPr="00F71BB0" w:rsidRDefault="00AD7915" w:rsidP="00C43349">
                            <w:pPr>
                              <w:spacing w:after="0"/>
                              <w:ind w:left="720" w:right="434"/>
                            </w:pPr>
                            <w:r>
                              <w:t>2</w:t>
                            </w:r>
                            <w:r w:rsidR="00F71BB0" w:rsidRPr="00F71BB0">
                              <w:t>. if bptr-&gt;balance is 1</w:t>
                            </w:r>
                          </w:p>
                          <w:p w14:paraId="2726A48D" w14:textId="235BDB74" w:rsidR="00F71BB0" w:rsidRPr="00F71BB0" w:rsidRDefault="00F71BB0" w:rsidP="00C43349">
                            <w:pPr>
                              <w:pStyle w:val="ListParagraph"/>
                              <w:numPr>
                                <w:ilvl w:val="0"/>
                                <w:numId w:val="11"/>
                              </w:numPr>
                              <w:spacing w:after="0"/>
                              <w:ind w:left="2160" w:right="434"/>
                            </w:pPr>
                            <w:r w:rsidRPr="00F71BB0">
                              <w:t>pptr-&gt;balance=-1</w:t>
                            </w:r>
                          </w:p>
                          <w:p w14:paraId="15FEBD1F" w14:textId="38A510FF" w:rsidR="00F71BB0" w:rsidRPr="00F71BB0" w:rsidRDefault="00F71BB0" w:rsidP="00C43349">
                            <w:pPr>
                              <w:pStyle w:val="ListParagraph"/>
                              <w:numPr>
                                <w:ilvl w:val="0"/>
                                <w:numId w:val="11"/>
                              </w:numPr>
                              <w:spacing w:after="0"/>
                              <w:ind w:left="2160" w:right="434"/>
                            </w:pPr>
                            <w:r w:rsidRPr="00F71BB0">
                              <w:t>aptr-&gt;balance=0</w:t>
                            </w:r>
                          </w:p>
                          <w:p w14:paraId="2F89CC19" w14:textId="4AFACEE2" w:rsidR="00F71BB0" w:rsidRPr="00F71BB0" w:rsidRDefault="00AD7915" w:rsidP="00C43349">
                            <w:pPr>
                              <w:spacing w:after="0"/>
                              <w:ind w:left="720" w:right="434"/>
                            </w:pPr>
                            <w:r>
                              <w:t>3</w:t>
                            </w:r>
                            <w:r w:rsidR="00F71BB0" w:rsidRPr="00F71BB0">
                              <w:t>. if bptr-&gt;balance is 0</w:t>
                            </w:r>
                          </w:p>
                          <w:p w14:paraId="1429010C" w14:textId="48DA3E11" w:rsidR="00F71BB0" w:rsidRPr="00F71BB0" w:rsidRDefault="00F71BB0" w:rsidP="00C43349">
                            <w:pPr>
                              <w:pStyle w:val="ListParagraph"/>
                              <w:numPr>
                                <w:ilvl w:val="0"/>
                                <w:numId w:val="12"/>
                              </w:numPr>
                              <w:spacing w:after="0"/>
                              <w:ind w:left="2160" w:right="434"/>
                            </w:pPr>
                            <w:r w:rsidRPr="00F71BB0">
                              <w:t>pptr-&gt;balance=0</w:t>
                            </w:r>
                          </w:p>
                          <w:p w14:paraId="7A9BDF80" w14:textId="36C38B9B" w:rsidR="00F71BB0" w:rsidRDefault="00F71BB0" w:rsidP="00C43349">
                            <w:pPr>
                              <w:pStyle w:val="ListParagraph"/>
                              <w:numPr>
                                <w:ilvl w:val="0"/>
                                <w:numId w:val="12"/>
                              </w:numPr>
                              <w:spacing w:after="0"/>
                              <w:ind w:left="2160" w:right="434"/>
                            </w:pPr>
                            <w:r w:rsidRPr="00F71BB0">
                              <w:t>aptr-&gt;balance=0</w:t>
                            </w:r>
                          </w:p>
                          <w:p w14:paraId="06CF8451" w14:textId="2715940D" w:rsidR="00F71BB0" w:rsidRDefault="00AD7915" w:rsidP="00C43349">
                            <w:pPr>
                              <w:spacing w:after="0"/>
                              <w:ind w:left="720" w:right="434"/>
                            </w:pPr>
                            <w:r>
                              <w:t>4</w:t>
                            </w:r>
                            <w:r w:rsidR="00F71BB0">
                              <w:t>. bptr-&gt;balance =0</w:t>
                            </w:r>
                          </w:p>
                          <w:p w14:paraId="35993962" w14:textId="279328F1" w:rsidR="00F71BB0" w:rsidRDefault="00AD7915" w:rsidP="00C43349">
                            <w:pPr>
                              <w:spacing w:after="0"/>
                              <w:ind w:left="720" w:right="434"/>
                            </w:pPr>
                            <w:r>
                              <w:t>5</w:t>
                            </w:r>
                            <w:r w:rsidR="00F71BB0">
                              <w:t xml:space="preserve">. Perform left rotation about aptr by calling rotateleft() </w:t>
                            </w:r>
                          </w:p>
                          <w:p w14:paraId="1EBAD376" w14:textId="4BAE3586" w:rsidR="00F71BB0" w:rsidRDefault="00AD7915" w:rsidP="00C43349">
                            <w:pPr>
                              <w:spacing w:after="0"/>
                              <w:ind w:left="720" w:right="434"/>
                            </w:pPr>
                            <w:r>
                              <w:t>6</w:t>
                            </w:r>
                            <w:r w:rsidR="00F71BB0">
                              <w:t xml:space="preserve">. Perform right rotation about pptr by calling rotateright() </w:t>
                            </w:r>
                          </w:p>
                          <w:p w14:paraId="606E2EA0" w14:textId="3F986AB5" w:rsidR="00F71BB0" w:rsidRPr="00F71BB0" w:rsidRDefault="00C43349" w:rsidP="00F71BB0">
                            <w:pPr>
                              <w:spacing w:after="0"/>
                              <w:ind w:right="434"/>
                            </w:pPr>
                            <w:r>
                              <w:t>4</w:t>
                            </w:r>
                            <w:r w:rsidR="00F71BB0">
                              <w:t>. return pptr</w:t>
                            </w:r>
                          </w:p>
                          <w:p w14:paraId="53086DA5" w14:textId="77777777" w:rsidR="00F71BB0" w:rsidRPr="00F71BB0" w:rsidRDefault="00F71BB0" w:rsidP="00F71BB0">
                            <w:pPr>
                              <w:pStyle w:val="ListParagraph"/>
                              <w:spacing w:after="0"/>
                              <w:ind w:left="1440" w:right="434"/>
                              <w:rPr>
                                <w:sz w:val="18"/>
                                <w:szCs w:val="18"/>
                              </w:rPr>
                            </w:pPr>
                          </w:p>
                          <w:p w14:paraId="4D3F5A33" w14:textId="30BF935D" w:rsidR="00B7434D" w:rsidRDefault="00B743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8BB5F" id="_x0000_s1031" type="#_x0000_t202" style="position:absolute;margin-left:65.75pt;margin-top:8.3pt;width:339.3pt;height:32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">
                <v:textbox>
                  <w:txbxContent>
                    <w:p w14:paraId="0192F494" w14:textId="77777777" w:rsidR="00F71BB0" w:rsidRPr="00F71BB0" w:rsidRDefault="00B7434D" w:rsidP="00B7434D">
                      <w:pPr>
                        <w:spacing w:after="0" w:line="249" w:lineRule="auto"/>
                        <w:ind w:right="434"/>
                        <w:rPr>
                          <w:b/>
                          <w:bCs/>
                        </w:rPr>
                      </w:pPr>
                      <w:r w:rsidRPr="00F71BB0">
                        <w:rPr>
                          <w:b/>
                          <w:bCs/>
                        </w:rPr>
                        <w:t>struct node*</w:t>
                      </w:r>
                      <w:proofErr w:type="spellStart"/>
                      <w:r w:rsidRPr="00F71BB0">
                        <w:rPr>
                          <w:b/>
                          <w:bCs/>
                        </w:rPr>
                        <w:t>insert_LeftBalance</w:t>
                      </w:r>
                      <w:proofErr w:type="spellEnd"/>
                      <w:r w:rsidRPr="00F71BB0">
                        <w:rPr>
                          <w:b/>
                          <w:bCs/>
                        </w:rPr>
                        <w:t>(struct node*</w:t>
                      </w:r>
                      <w:proofErr w:type="spellStart"/>
                      <w:r w:rsidRPr="00F71BB0">
                        <w:rPr>
                          <w:b/>
                          <w:bCs/>
                        </w:rPr>
                        <w:t>pptr</w:t>
                      </w:r>
                      <w:proofErr w:type="spellEnd"/>
                      <w:r w:rsidRPr="00F71BB0">
                        <w:rPr>
                          <w:b/>
                          <w:bCs/>
                        </w:rPr>
                        <w:t>)</w:t>
                      </w:r>
                    </w:p>
                    <w:p w14:paraId="74CC543A" w14:textId="1A170E79" w:rsidR="00B7434D" w:rsidRPr="00F71BB0" w:rsidRDefault="00B7434D" w:rsidP="00B7434D">
                      <w:pPr>
                        <w:spacing w:after="0" w:line="249" w:lineRule="auto"/>
                        <w:ind w:right="434"/>
                      </w:pPr>
                      <w:r w:rsidRPr="00F71BB0">
                        <w:t xml:space="preserve"> </w:t>
                      </w:r>
                    </w:p>
                    <w:p w14:paraId="5DC8216A" w14:textId="431B7B39" w:rsidR="00B7434D" w:rsidRPr="00F71BB0" w:rsidRDefault="00B7434D" w:rsidP="00B7434D">
                      <w:pPr>
                        <w:spacing w:after="0" w:line="249" w:lineRule="auto"/>
                        <w:ind w:right="434"/>
                      </w:pPr>
                      <w:r w:rsidRPr="00F71BB0">
                        <w:t>1.aptr=</w:t>
                      </w:r>
                      <w:proofErr w:type="spellStart"/>
                      <w:r w:rsidRPr="00F71BB0">
                        <w:t>pptr</w:t>
                      </w:r>
                      <w:proofErr w:type="spellEnd"/>
                      <w:r w:rsidRPr="00F71BB0">
                        <w:t>-&gt;</w:t>
                      </w:r>
                      <w:proofErr w:type="spellStart"/>
                      <w:r w:rsidRPr="00F71BB0">
                        <w:t>lchild</w:t>
                      </w:r>
                      <w:proofErr w:type="spellEnd"/>
                      <w:r w:rsidRPr="00F71BB0">
                        <w:t xml:space="preserve"> </w:t>
                      </w:r>
                    </w:p>
                    <w:p w14:paraId="61B6D285" w14:textId="12CF8FC6" w:rsidR="00B7434D" w:rsidRPr="00F71BB0" w:rsidRDefault="00B7434D" w:rsidP="00B7434D">
                      <w:pPr>
                        <w:spacing w:after="0" w:line="249" w:lineRule="auto"/>
                        <w:ind w:right="434"/>
                      </w:pPr>
                      <w:r w:rsidRPr="00F71BB0">
                        <w:t xml:space="preserve">2. If </w:t>
                      </w:r>
                      <w:proofErr w:type="spellStart"/>
                      <w:r w:rsidRPr="00F71BB0">
                        <w:t>aptr</w:t>
                      </w:r>
                      <w:proofErr w:type="spellEnd"/>
                      <w:r w:rsidRPr="00F71BB0">
                        <w:t xml:space="preserve">-&gt;balance is 1 </w:t>
                      </w:r>
                    </w:p>
                    <w:p w14:paraId="3DB7318D" w14:textId="77777777" w:rsidR="00B7434D" w:rsidRPr="00F71BB0" w:rsidRDefault="00B7434D" w:rsidP="00663A1B">
                      <w:pPr>
                        <w:numPr>
                          <w:ilvl w:val="3"/>
                          <w:numId w:val="9"/>
                        </w:numPr>
                        <w:spacing w:after="0" w:line="249" w:lineRule="auto"/>
                        <w:ind w:left="1560" w:right="434" w:hanging="360"/>
                      </w:pPr>
                      <w:proofErr w:type="spellStart"/>
                      <w:r w:rsidRPr="00F71BB0">
                        <w:t>pptr</w:t>
                      </w:r>
                      <w:proofErr w:type="spellEnd"/>
                      <w:r w:rsidRPr="00F71BB0">
                        <w:t xml:space="preserve">-&gt;balance=0 </w:t>
                      </w:r>
                    </w:p>
                    <w:p w14:paraId="37F4C404" w14:textId="77777777" w:rsidR="00B7434D" w:rsidRPr="00F71BB0" w:rsidRDefault="00B7434D" w:rsidP="00663A1B">
                      <w:pPr>
                        <w:numPr>
                          <w:ilvl w:val="3"/>
                          <w:numId w:val="9"/>
                        </w:numPr>
                        <w:spacing w:after="0" w:line="249" w:lineRule="auto"/>
                        <w:ind w:left="1560" w:right="434" w:hanging="360"/>
                      </w:pPr>
                      <w:proofErr w:type="spellStart"/>
                      <w:r w:rsidRPr="00F71BB0">
                        <w:t>aptr</w:t>
                      </w:r>
                      <w:proofErr w:type="spellEnd"/>
                      <w:r w:rsidRPr="00F71BB0">
                        <w:t xml:space="preserve">-&gt;balance=0 </w:t>
                      </w:r>
                    </w:p>
                    <w:p w14:paraId="5A330355" w14:textId="77777777" w:rsidR="00B7434D" w:rsidRPr="00F71BB0" w:rsidRDefault="00B7434D" w:rsidP="00663A1B">
                      <w:pPr>
                        <w:numPr>
                          <w:ilvl w:val="3"/>
                          <w:numId w:val="9"/>
                        </w:numPr>
                        <w:spacing w:after="0" w:line="249" w:lineRule="auto"/>
                        <w:ind w:left="1560" w:right="434" w:hanging="510"/>
                      </w:pPr>
                      <w:r w:rsidRPr="00F71BB0">
                        <w:t xml:space="preserve">Perform right rotation about </w:t>
                      </w:r>
                      <w:proofErr w:type="spellStart"/>
                      <w:r w:rsidRPr="00F71BB0">
                        <w:t>pptr</w:t>
                      </w:r>
                      <w:proofErr w:type="spellEnd"/>
                      <w:r w:rsidRPr="00F71BB0">
                        <w:t xml:space="preserve"> by </w:t>
                      </w:r>
                    </w:p>
                    <w:p w14:paraId="4410A678" w14:textId="6C7B8891" w:rsidR="00B7434D" w:rsidRPr="00F71BB0" w:rsidRDefault="00B7434D" w:rsidP="00F71BB0">
                      <w:pPr>
                        <w:spacing w:after="0" w:line="249" w:lineRule="auto"/>
                        <w:ind w:left="1560" w:right="434"/>
                      </w:pPr>
                      <w:r w:rsidRPr="00F71BB0">
                        <w:t xml:space="preserve">calling </w:t>
                      </w:r>
                      <w:proofErr w:type="spellStart"/>
                      <w:r w:rsidRPr="00F71BB0">
                        <w:t>rotateright</w:t>
                      </w:r>
                      <w:proofErr w:type="spellEnd"/>
                      <w:r w:rsidRPr="00F71BB0">
                        <w:t xml:space="preserve">() function </w:t>
                      </w:r>
                    </w:p>
                    <w:p w14:paraId="19129301" w14:textId="3A37083F" w:rsidR="00B7434D" w:rsidRPr="00F71BB0" w:rsidRDefault="00B7434D" w:rsidP="00B7434D">
                      <w:pPr>
                        <w:spacing w:after="0"/>
                        <w:ind w:right="434"/>
                      </w:pPr>
                      <w:r w:rsidRPr="00F71BB0">
                        <w:t>3.</w:t>
                      </w:r>
                      <w:r w:rsidR="00AD7915">
                        <w:t xml:space="preserve"> else </w:t>
                      </w:r>
                      <w:proofErr w:type="spellStart"/>
                      <w:r w:rsidRPr="00F71BB0">
                        <w:t>bptr</w:t>
                      </w:r>
                      <w:proofErr w:type="spellEnd"/>
                      <w:r w:rsidRPr="00F71BB0">
                        <w:t>=</w:t>
                      </w:r>
                      <w:proofErr w:type="spellStart"/>
                      <w:r w:rsidRPr="00F71BB0">
                        <w:t>aptr</w:t>
                      </w:r>
                      <w:proofErr w:type="spellEnd"/>
                      <w:r w:rsidRPr="00F71BB0">
                        <w:t>-&gt;</w:t>
                      </w:r>
                      <w:proofErr w:type="spellStart"/>
                      <w:r w:rsidRPr="00F71BB0">
                        <w:t>rchild</w:t>
                      </w:r>
                      <w:proofErr w:type="spellEnd"/>
                      <w:r w:rsidRPr="00F71BB0">
                        <w:t xml:space="preserve"> </w:t>
                      </w:r>
                    </w:p>
                    <w:p w14:paraId="1D58B8F7" w14:textId="0F271D93" w:rsidR="00B7434D" w:rsidRPr="00F71BB0" w:rsidRDefault="00AD7915" w:rsidP="00C43349">
                      <w:pPr>
                        <w:spacing w:after="0"/>
                        <w:ind w:left="720" w:right="434"/>
                      </w:pPr>
                      <w:r>
                        <w:t>1</w:t>
                      </w:r>
                      <w:r w:rsidR="00B7434D" w:rsidRPr="00F71BB0">
                        <w:t xml:space="preserve">.if </w:t>
                      </w:r>
                      <w:proofErr w:type="spellStart"/>
                      <w:r w:rsidR="00B7434D" w:rsidRPr="00F71BB0">
                        <w:t>bptr</w:t>
                      </w:r>
                      <w:proofErr w:type="spellEnd"/>
                      <w:r w:rsidR="00B7434D" w:rsidRPr="00F71BB0">
                        <w:t xml:space="preserve">-&gt;balance is </w:t>
                      </w:r>
                      <w:r w:rsidR="000C3599">
                        <w:t>-1</w:t>
                      </w:r>
                    </w:p>
                    <w:p w14:paraId="53B01642" w14:textId="471EB8D2" w:rsidR="00F71BB0" w:rsidRPr="00F71BB0" w:rsidRDefault="00F71BB0" w:rsidP="00C43349">
                      <w:pPr>
                        <w:pStyle w:val="ListParagraph"/>
                        <w:numPr>
                          <w:ilvl w:val="0"/>
                          <w:numId w:val="10"/>
                        </w:numPr>
                        <w:spacing w:after="0"/>
                        <w:ind w:left="2160" w:right="434"/>
                      </w:pPr>
                      <w:proofErr w:type="spellStart"/>
                      <w:r w:rsidRPr="00F71BB0">
                        <w:t>pptr</w:t>
                      </w:r>
                      <w:proofErr w:type="spellEnd"/>
                      <w:r w:rsidRPr="00F71BB0">
                        <w:t>-&gt;balance=0</w:t>
                      </w:r>
                    </w:p>
                    <w:p w14:paraId="02C0C74E" w14:textId="76780836" w:rsidR="00F71BB0" w:rsidRPr="00F71BB0" w:rsidRDefault="00F71BB0" w:rsidP="00C43349">
                      <w:pPr>
                        <w:pStyle w:val="ListParagraph"/>
                        <w:numPr>
                          <w:ilvl w:val="0"/>
                          <w:numId w:val="10"/>
                        </w:numPr>
                        <w:spacing w:after="0"/>
                        <w:ind w:left="2160" w:right="434"/>
                      </w:pPr>
                      <w:proofErr w:type="spellStart"/>
                      <w:r w:rsidRPr="00F71BB0">
                        <w:t>aptr</w:t>
                      </w:r>
                      <w:proofErr w:type="spellEnd"/>
                      <w:r w:rsidRPr="00F71BB0">
                        <w:t>-&gt;balance=1</w:t>
                      </w:r>
                    </w:p>
                    <w:p w14:paraId="75DFF600" w14:textId="0713E596" w:rsidR="00F71BB0" w:rsidRPr="00F71BB0" w:rsidRDefault="00AD7915" w:rsidP="00C43349">
                      <w:pPr>
                        <w:spacing w:after="0"/>
                        <w:ind w:left="720" w:right="434"/>
                      </w:pPr>
                      <w:r>
                        <w:t>2</w:t>
                      </w:r>
                      <w:r w:rsidR="00F71BB0" w:rsidRPr="00F71BB0">
                        <w:t xml:space="preserve">. if </w:t>
                      </w:r>
                      <w:proofErr w:type="spellStart"/>
                      <w:r w:rsidR="00F71BB0" w:rsidRPr="00F71BB0">
                        <w:t>bptr</w:t>
                      </w:r>
                      <w:proofErr w:type="spellEnd"/>
                      <w:r w:rsidR="00F71BB0" w:rsidRPr="00F71BB0">
                        <w:t>-&gt;balance is 1</w:t>
                      </w:r>
                    </w:p>
                    <w:p w14:paraId="2726A48D" w14:textId="235BDB74" w:rsidR="00F71BB0" w:rsidRPr="00F71BB0" w:rsidRDefault="00F71BB0" w:rsidP="00C43349">
                      <w:pPr>
                        <w:pStyle w:val="ListParagraph"/>
                        <w:numPr>
                          <w:ilvl w:val="0"/>
                          <w:numId w:val="11"/>
                        </w:numPr>
                        <w:spacing w:after="0"/>
                        <w:ind w:left="2160" w:right="434"/>
                      </w:pPr>
                      <w:proofErr w:type="spellStart"/>
                      <w:r w:rsidRPr="00F71BB0">
                        <w:t>pptr</w:t>
                      </w:r>
                      <w:proofErr w:type="spellEnd"/>
                      <w:r w:rsidRPr="00F71BB0">
                        <w:t>-&gt;balance=-1</w:t>
                      </w:r>
                    </w:p>
                    <w:p w14:paraId="15FEBD1F" w14:textId="38A510FF" w:rsidR="00F71BB0" w:rsidRPr="00F71BB0" w:rsidRDefault="00F71BB0" w:rsidP="00C43349">
                      <w:pPr>
                        <w:pStyle w:val="ListParagraph"/>
                        <w:numPr>
                          <w:ilvl w:val="0"/>
                          <w:numId w:val="11"/>
                        </w:numPr>
                        <w:spacing w:after="0"/>
                        <w:ind w:left="2160" w:right="434"/>
                      </w:pPr>
                      <w:proofErr w:type="spellStart"/>
                      <w:r w:rsidRPr="00F71BB0">
                        <w:t>aptr</w:t>
                      </w:r>
                      <w:proofErr w:type="spellEnd"/>
                      <w:r w:rsidRPr="00F71BB0">
                        <w:t>-&gt;balance=0</w:t>
                      </w:r>
                    </w:p>
                    <w:p w14:paraId="2F89CC19" w14:textId="4AFACEE2" w:rsidR="00F71BB0" w:rsidRPr="00F71BB0" w:rsidRDefault="00AD7915" w:rsidP="00C43349">
                      <w:pPr>
                        <w:spacing w:after="0"/>
                        <w:ind w:left="720" w:right="434"/>
                      </w:pPr>
                      <w:r>
                        <w:t>3</w:t>
                      </w:r>
                      <w:r w:rsidR="00F71BB0" w:rsidRPr="00F71BB0">
                        <w:t xml:space="preserve">. if </w:t>
                      </w:r>
                      <w:proofErr w:type="spellStart"/>
                      <w:r w:rsidR="00F71BB0" w:rsidRPr="00F71BB0">
                        <w:t>bptr</w:t>
                      </w:r>
                      <w:proofErr w:type="spellEnd"/>
                      <w:r w:rsidR="00F71BB0" w:rsidRPr="00F71BB0">
                        <w:t>-&gt;balance is 0</w:t>
                      </w:r>
                    </w:p>
                    <w:p w14:paraId="1429010C" w14:textId="48DA3E11" w:rsidR="00F71BB0" w:rsidRPr="00F71BB0" w:rsidRDefault="00F71BB0" w:rsidP="00C43349">
                      <w:pPr>
                        <w:pStyle w:val="ListParagraph"/>
                        <w:numPr>
                          <w:ilvl w:val="0"/>
                          <w:numId w:val="12"/>
                        </w:numPr>
                        <w:spacing w:after="0"/>
                        <w:ind w:left="2160" w:right="434"/>
                      </w:pPr>
                      <w:proofErr w:type="spellStart"/>
                      <w:r w:rsidRPr="00F71BB0">
                        <w:t>pptr</w:t>
                      </w:r>
                      <w:proofErr w:type="spellEnd"/>
                      <w:r w:rsidRPr="00F71BB0">
                        <w:t>-&gt;balance=0</w:t>
                      </w:r>
                    </w:p>
                    <w:p w14:paraId="7A9BDF80" w14:textId="36C38B9B" w:rsidR="00F71BB0" w:rsidRDefault="00F71BB0" w:rsidP="00C43349">
                      <w:pPr>
                        <w:pStyle w:val="ListParagraph"/>
                        <w:numPr>
                          <w:ilvl w:val="0"/>
                          <w:numId w:val="12"/>
                        </w:numPr>
                        <w:spacing w:after="0"/>
                        <w:ind w:left="2160" w:right="434"/>
                      </w:pPr>
                      <w:proofErr w:type="spellStart"/>
                      <w:r w:rsidRPr="00F71BB0">
                        <w:t>aptr</w:t>
                      </w:r>
                      <w:proofErr w:type="spellEnd"/>
                      <w:r w:rsidRPr="00F71BB0">
                        <w:t>-&gt;balance=0</w:t>
                      </w:r>
                    </w:p>
                    <w:p w14:paraId="06CF8451" w14:textId="2715940D" w:rsidR="00F71BB0" w:rsidRDefault="00AD7915" w:rsidP="00C43349">
                      <w:pPr>
                        <w:spacing w:after="0"/>
                        <w:ind w:left="720" w:right="434"/>
                      </w:pPr>
                      <w:r>
                        <w:t>4</w:t>
                      </w:r>
                      <w:r w:rsidR="00F71BB0">
                        <w:t xml:space="preserve">. </w:t>
                      </w:r>
                      <w:proofErr w:type="spellStart"/>
                      <w:r w:rsidR="00F71BB0">
                        <w:t>bptr</w:t>
                      </w:r>
                      <w:proofErr w:type="spellEnd"/>
                      <w:r w:rsidR="00F71BB0">
                        <w:t>-&gt;balance =0</w:t>
                      </w:r>
                    </w:p>
                    <w:p w14:paraId="35993962" w14:textId="279328F1" w:rsidR="00F71BB0" w:rsidRDefault="00AD7915" w:rsidP="00C43349">
                      <w:pPr>
                        <w:spacing w:after="0"/>
                        <w:ind w:left="720" w:right="434"/>
                      </w:pPr>
                      <w:r>
                        <w:t>5</w:t>
                      </w:r>
                      <w:r w:rsidR="00F71BB0">
                        <w:t xml:space="preserve">. Perform left rotation about </w:t>
                      </w:r>
                      <w:proofErr w:type="spellStart"/>
                      <w:r w:rsidR="00F71BB0">
                        <w:t>aptr</w:t>
                      </w:r>
                      <w:proofErr w:type="spellEnd"/>
                      <w:r w:rsidR="00F71BB0">
                        <w:t xml:space="preserve"> by calling </w:t>
                      </w:r>
                      <w:proofErr w:type="spellStart"/>
                      <w:r w:rsidR="00F71BB0">
                        <w:t>rotateleft</w:t>
                      </w:r>
                      <w:proofErr w:type="spellEnd"/>
                      <w:r w:rsidR="00F71BB0">
                        <w:t xml:space="preserve">() </w:t>
                      </w:r>
                    </w:p>
                    <w:p w14:paraId="1EBAD376" w14:textId="4BAE3586" w:rsidR="00F71BB0" w:rsidRDefault="00AD7915" w:rsidP="00C43349">
                      <w:pPr>
                        <w:spacing w:after="0"/>
                        <w:ind w:left="720" w:right="434"/>
                      </w:pPr>
                      <w:r>
                        <w:t>6</w:t>
                      </w:r>
                      <w:r w:rsidR="00F71BB0">
                        <w:t xml:space="preserve">. Perform right rotation about </w:t>
                      </w:r>
                      <w:proofErr w:type="spellStart"/>
                      <w:r w:rsidR="00F71BB0">
                        <w:t>pptr</w:t>
                      </w:r>
                      <w:proofErr w:type="spellEnd"/>
                      <w:r w:rsidR="00F71BB0">
                        <w:t xml:space="preserve"> by calling </w:t>
                      </w:r>
                      <w:proofErr w:type="spellStart"/>
                      <w:r w:rsidR="00F71BB0">
                        <w:t>rotateright</w:t>
                      </w:r>
                      <w:proofErr w:type="spellEnd"/>
                      <w:r w:rsidR="00F71BB0">
                        <w:t xml:space="preserve">() </w:t>
                      </w:r>
                    </w:p>
                    <w:p w14:paraId="606E2EA0" w14:textId="3F986AB5" w:rsidR="00F71BB0" w:rsidRPr="00F71BB0" w:rsidRDefault="00C43349" w:rsidP="00F71BB0">
                      <w:pPr>
                        <w:spacing w:after="0"/>
                        <w:ind w:right="434"/>
                      </w:pPr>
                      <w:r>
                        <w:t>4</w:t>
                      </w:r>
                      <w:r w:rsidR="00F71BB0">
                        <w:t xml:space="preserve">. return </w:t>
                      </w:r>
                      <w:proofErr w:type="spellStart"/>
                      <w:r w:rsidR="00F71BB0">
                        <w:t>pptr</w:t>
                      </w:r>
                      <w:proofErr w:type="spellEnd"/>
                    </w:p>
                    <w:p w14:paraId="53086DA5" w14:textId="77777777" w:rsidR="00F71BB0" w:rsidRPr="00F71BB0" w:rsidRDefault="00F71BB0" w:rsidP="00F71BB0">
                      <w:pPr>
                        <w:pStyle w:val="ListParagraph"/>
                        <w:spacing w:after="0"/>
                        <w:ind w:left="1440" w:right="434"/>
                        <w:rPr>
                          <w:sz w:val="18"/>
                          <w:szCs w:val="18"/>
                        </w:rPr>
                      </w:pPr>
                    </w:p>
                    <w:p w14:paraId="4D3F5A33" w14:textId="30BF935D" w:rsidR="00B7434D" w:rsidRDefault="00B7434D"/>
                  </w:txbxContent>
                </v:textbox>
                <w10:wrap type="square"/>
              </v:shape>
            </w:pict>
          </mc:Fallback>
        </mc:AlternateContent>
      </w:r>
    </w:p>
    <w:p w14:paraId="4C6FE9E6" w14:textId="051BBAA9" w:rsidR="007567BF" w:rsidRDefault="007567BF" w:rsidP="009D1ACB">
      <w:pPr>
        <w:spacing w:after="0"/>
        <w:rPr>
          <w:rFonts w:ascii="Verdana" w:hAnsi="Verdana" w:cs="Microsoft Sans Serif"/>
          <w:b/>
          <w:bCs/>
          <w:sz w:val="28"/>
          <w:szCs w:val="28"/>
          <w:u w:val="single"/>
          <w:lang w:val="en-US"/>
        </w:rPr>
      </w:pPr>
    </w:p>
    <w:p w14:paraId="7BD92AFD" w14:textId="7B7127FE" w:rsidR="007567BF" w:rsidRDefault="007567BF" w:rsidP="009D1ACB">
      <w:pPr>
        <w:spacing w:after="0"/>
        <w:rPr>
          <w:rFonts w:ascii="Verdana" w:hAnsi="Verdana" w:cs="Microsoft Sans Serif"/>
          <w:b/>
          <w:bCs/>
          <w:sz w:val="28"/>
          <w:szCs w:val="28"/>
          <w:u w:val="single"/>
          <w:lang w:val="en-US"/>
        </w:rPr>
      </w:pPr>
    </w:p>
    <w:p w14:paraId="720CAF13" w14:textId="05E5CDE1" w:rsidR="007567BF" w:rsidRDefault="007567BF" w:rsidP="009D1ACB">
      <w:pPr>
        <w:spacing w:after="0"/>
        <w:rPr>
          <w:rFonts w:ascii="Verdana" w:hAnsi="Verdana" w:cs="Microsoft Sans Serif"/>
          <w:b/>
          <w:bCs/>
          <w:sz w:val="28"/>
          <w:szCs w:val="28"/>
          <w:u w:val="single"/>
          <w:lang w:val="en-US"/>
        </w:rPr>
      </w:pPr>
    </w:p>
    <w:p w14:paraId="412BDC6B" w14:textId="197D536B" w:rsidR="007567BF" w:rsidRDefault="007567BF" w:rsidP="009D1ACB">
      <w:pPr>
        <w:spacing w:after="0"/>
        <w:rPr>
          <w:rFonts w:ascii="Verdana" w:hAnsi="Verdana" w:cs="Microsoft Sans Serif"/>
          <w:b/>
          <w:bCs/>
          <w:sz w:val="28"/>
          <w:szCs w:val="28"/>
          <w:u w:val="single"/>
          <w:lang w:val="en-US"/>
        </w:rPr>
      </w:pPr>
    </w:p>
    <w:p w14:paraId="06F199DE" w14:textId="406F889A" w:rsidR="007567BF" w:rsidRDefault="007567BF" w:rsidP="009D1ACB">
      <w:pPr>
        <w:spacing w:after="0"/>
        <w:rPr>
          <w:rFonts w:ascii="Verdana" w:hAnsi="Verdana" w:cs="Microsoft Sans Serif"/>
          <w:b/>
          <w:bCs/>
          <w:sz w:val="28"/>
          <w:szCs w:val="28"/>
          <w:u w:val="single"/>
          <w:lang w:val="en-US"/>
        </w:rPr>
      </w:pPr>
    </w:p>
    <w:p w14:paraId="4119E0BD" w14:textId="031B7FFE" w:rsidR="00B7434D" w:rsidRDefault="00B7434D" w:rsidP="009D1ACB">
      <w:pPr>
        <w:spacing w:after="0"/>
        <w:rPr>
          <w:rFonts w:ascii="Verdana" w:hAnsi="Verdana" w:cs="Microsoft Sans Serif"/>
          <w:b/>
          <w:bCs/>
          <w:sz w:val="28"/>
          <w:szCs w:val="28"/>
          <w:u w:val="single"/>
          <w:lang w:val="en-US"/>
        </w:rPr>
      </w:pPr>
    </w:p>
    <w:p w14:paraId="6DFA6B6A" w14:textId="4D7B22FD" w:rsidR="00B7434D" w:rsidRDefault="00B7434D" w:rsidP="009D1ACB">
      <w:pPr>
        <w:spacing w:after="0"/>
        <w:rPr>
          <w:rFonts w:ascii="Verdana" w:hAnsi="Verdana" w:cs="Microsoft Sans Serif"/>
          <w:b/>
          <w:bCs/>
          <w:sz w:val="28"/>
          <w:szCs w:val="28"/>
          <w:u w:val="single"/>
          <w:lang w:val="en-US"/>
        </w:rPr>
      </w:pPr>
    </w:p>
    <w:p w14:paraId="49D2C2B3" w14:textId="036C9524" w:rsidR="00B7434D" w:rsidRDefault="00B7434D" w:rsidP="009D1ACB">
      <w:pPr>
        <w:spacing w:after="0"/>
        <w:rPr>
          <w:rFonts w:ascii="Verdana" w:hAnsi="Verdana" w:cs="Microsoft Sans Serif"/>
          <w:b/>
          <w:bCs/>
          <w:sz w:val="28"/>
          <w:szCs w:val="28"/>
          <w:u w:val="single"/>
          <w:lang w:val="en-US"/>
        </w:rPr>
      </w:pPr>
    </w:p>
    <w:p w14:paraId="2A88FC2D" w14:textId="351D9300" w:rsidR="00B7434D" w:rsidRDefault="00B7434D" w:rsidP="009D1ACB">
      <w:pPr>
        <w:spacing w:after="0"/>
        <w:rPr>
          <w:rFonts w:ascii="Verdana" w:hAnsi="Verdana" w:cs="Microsoft Sans Serif"/>
          <w:b/>
          <w:bCs/>
          <w:sz w:val="28"/>
          <w:szCs w:val="28"/>
          <w:u w:val="single"/>
          <w:lang w:val="en-US"/>
        </w:rPr>
      </w:pPr>
    </w:p>
    <w:p w14:paraId="60E12AB5" w14:textId="505AE701" w:rsidR="00B7434D" w:rsidRDefault="00B7434D" w:rsidP="009D1ACB">
      <w:pPr>
        <w:spacing w:after="0"/>
        <w:rPr>
          <w:rFonts w:ascii="Verdana" w:hAnsi="Verdana" w:cs="Microsoft Sans Serif"/>
          <w:b/>
          <w:bCs/>
          <w:sz w:val="28"/>
          <w:szCs w:val="28"/>
          <w:u w:val="single"/>
          <w:lang w:val="en-US"/>
        </w:rPr>
      </w:pPr>
    </w:p>
    <w:p w14:paraId="0F4D6FA3" w14:textId="77777777" w:rsidR="00B7434D" w:rsidRDefault="00B7434D" w:rsidP="009D1ACB">
      <w:pPr>
        <w:spacing w:after="0"/>
        <w:rPr>
          <w:rFonts w:ascii="Verdana" w:hAnsi="Verdana" w:cs="Microsoft Sans Serif"/>
          <w:b/>
          <w:bCs/>
          <w:sz w:val="28"/>
          <w:szCs w:val="28"/>
          <w:u w:val="single"/>
          <w:lang w:val="en-US"/>
        </w:rPr>
      </w:pPr>
    </w:p>
    <w:p w14:paraId="7BA16DC5" w14:textId="3F366779" w:rsidR="00B7434D" w:rsidRDefault="00B7434D" w:rsidP="009D1ACB">
      <w:pPr>
        <w:spacing w:after="0"/>
        <w:rPr>
          <w:rFonts w:ascii="Verdana" w:hAnsi="Verdana" w:cs="Microsoft Sans Serif"/>
          <w:b/>
          <w:bCs/>
          <w:sz w:val="28"/>
          <w:szCs w:val="28"/>
          <w:u w:val="single"/>
          <w:lang w:val="en-US"/>
        </w:rPr>
      </w:pPr>
    </w:p>
    <w:p w14:paraId="59DA712C" w14:textId="77777777" w:rsidR="00B7434D" w:rsidRDefault="00B7434D" w:rsidP="009D1ACB">
      <w:pPr>
        <w:spacing w:after="0"/>
        <w:rPr>
          <w:rFonts w:ascii="Verdana" w:hAnsi="Verdana" w:cs="Microsoft Sans Serif"/>
          <w:b/>
          <w:bCs/>
          <w:sz w:val="28"/>
          <w:szCs w:val="28"/>
          <w:u w:val="single"/>
          <w:lang w:val="en-US"/>
        </w:rPr>
      </w:pPr>
    </w:p>
    <w:p w14:paraId="797B8213" w14:textId="77777777" w:rsidR="00B7434D" w:rsidRDefault="00B7434D" w:rsidP="009D1ACB">
      <w:pPr>
        <w:spacing w:after="0"/>
        <w:rPr>
          <w:rFonts w:ascii="Verdana" w:hAnsi="Verdana" w:cs="Microsoft Sans Serif"/>
          <w:b/>
          <w:bCs/>
          <w:sz w:val="28"/>
          <w:szCs w:val="28"/>
          <w:u w:val="single"/>
          <w:lang w:val="en-US"/>
        </w:rPr>
      </w:pPr>
    </w:p>
    <w:p w14:paraId="56A01FB6" w14:textId="0BC5C284" w:rsidR="00B7434D" w:rsidRDefault="00B7434D" w:rsidP="009D1ACB">
      <w:pPr>
        <w:spacing w:after="0"/>
        <w:rPr>
          <w:rFonts w:ascii="Verdana" w:hAnsi="Verdana" w:cs="Microsoft Sans Serif"/>
          <w:b/>
          <w:bCs/>
          <w:sz w:val="28"/>
          <w:szCs w:val="28"/>
          <w:u w:val="single"/>
          <w:lang w:val="en-US"/>
        </w:rPr>
      </w:pPr>
    </w:p>
    <w:p w14:paraId="4D2A5270" w14:textId="77777777" w:rsidR="00B7434D" w:rsidRDefault="00B7434D" w:rsidP="009D1ACB">
      <w:pPr>
        <w:spacing w:after="0"/>
        <w:rPr>
          <w:rFonts w:ascii="Verdana" w:hAnsi="Verdana" w:cs="Microsoft Sans Serif"/>
          <w:b/>
          <w:bCs/>
          <w:sz w:val="28"/>
          <w:szCs w:val="28"/>
          <w:u w:val="single"/>
          <w:lang w:val="en-US"/>
        </w:rPr>
      </w:pPr>
    </w:p>
    <w:p w14:paraId="5D3F6E04" w14:textId="77777777" w:rsidR="00B7434D" w:rsidRDefault="00B7434D" w:rsidP="009D1ACB">
      <w:pPr>
        <w:spacing w:after="0"/>
        <w:rPr>
          <w:rFonts w:ascii="Verdana" w:hAnsi="Verdana" w:cs="Microsoft Sans Serif"/>
          <w:b/>
          <w:bCs/>
          <w:sz w:val="28"/>
          <w:szCs w:val="28"/>
          <w:u w:val="single"/>
          <w:lang w:val="en-US"/>
        </w:rPr>
      </w:pPr>
    </w:p>
    <w:p w14:paraId="0D54D9CC" w14:textId="77777777" w:rsidR="00B7434D" w:rsidRDefault="00B7434D" w:rsidP="009D1ACB">
      <w:pPr>
        <w:spacing w:after="0"/>
        <w:rPr>
          <w:rFonts w:ascii="Verdana" w:hAnsi="Verdana" w:cs="Microsoft Sans Serif"/>
          <w:b/>
          <w:bCs/>
          <w:sz w:val="28"/>
          <w:szCs w:val="28"/>
          <w:u w:val="single"/>
          <w:lang w:val="en-US"/>
        </w:rPr>
      </w:pPr>
    </w:p>
    <w:p w14:paraId="6A962B06" w14:textId="77777777" w:rsidR="00B7434D" w:rsidRDefault="00B7434D" w:rsidP="009D1ACB">
      <w:pPr>
        <w:spacing w:after="0"/>
        <w:rPr>
          <w:rFonts w:ascii="Verdana" w:hAnsi="Verdana" w:cs="Microsoft Sans Serif"/>
          <w:b/>
          <w:bCs/>
          <w:sz w:val="28"/>
          <w:szCs w:val="28"/>
          <w:u w:val="single"/>
          <w:lang w:val="en-US"/>
        </w:rPr>
      </w:pPr>
    </w:p>
    <w:p w14:paraId="1CB74E8B" w14:textId="606B298B" w:rsidR="00B7434D" w:rsidRDefault="00B7434D" w:rsidP="009D1ACB">
      <w:pPr>
        <w:spacing w:after="0"/>
        <w:rPr>
          <w:rFonts w:ascii="Verdana" w:hAnsi="Verdana" w:cs="Microsoft Sans Serif"/>
          <w:b/>
          <w:bCs/>
          <w:sz w:val="28"/>
          <w:szCs w:val="28"/>
          <w:u w:val="single"/>
          <w:lang w:val="en-US"/>
        </w:rPr>
      </w:pPr>
    </w:p>
    <w:p w14:paraId="03316807" w14:textId="3B9DE258" w:rsidR="00B7434D" w:rsidRDefault="00B7434D" w:rsidP="009D1ACB">
      <w:pPr>
        <w:spacing w:after="0"/>
        <w:rPr>
          <w:rFonts w:ascii="Verdana" w:hAnsi="Verdana" w:cs="Microsoft Sans Serif"/>
          <w:b/>
          <w:bCs/>
          <w:sz w:val="28"/>
          <w:szCs w:val="28"/>
          <w:u w:val="single"/>
          <w:lang w:val="en-US"/>
        </w:rPr>
      </w:pPr>
    </w:p>
    <w:p w14:paraId="0F7A9E56" w14:textId="2C3745DB" w:rsidR="00B7434D" w:rsidRDefault="00B7434D" w:rsidP="009D1ACB">
      <w:pPr>
        <w:spacing w:after="0"/>
        <w:rPr>
          <w:rFonts w:ascii="Verdana" w:hAnsi="Verdana" w:cs="Microsoft Sans Serif"/>
          <w:b/>
          <w:bCs/>
          <w:sz w:val="28"/>
          <w:szCs w:val="28"/>
          <w:u w:val="single"/>
          <w:lang w:val="en-US"/>
        </w:rPr>
      </w:pPr>
    </w:p>
    <w:p w14:paraId="4FCF0E93" w14:textId="14615DCB" w:rsidR="00B7434D" w:rsidRDefault="00FC5B85" w:rsidP="009D1ACB">
      <w:pPr>
        <w:spacing w:after="0"/>
        <w:rPr>
          <w:rFonts w:ascii="Verdana" w:hAnsi="Verdana" w:cs="Microsoft Sans Serif"/>
          <w:b/>
          <w:bCs/>
          <w:sz w:val="28"/>
          <w:szCs w:val="28"/>
          <w:u w:val="single"/>
          <w:lang w:val="en-US"/>
        </w:rPr>
      </w:pPr>
      <w:r w:rsidRPr="00365732">
        <w:rPr>
          <w:rFonts w:ascii="Verdana" w:hAnsi="Verdana" w:cs="Microsoft Sans Serif"/>
          <w:b/>
          <w:bCs/>
          <w:noProof/>
          <w:sz w:val="28"/>
          <w:szCs w:val="28"/>
          <w:u w:val="single"/>
          <w:lang w:val="en-US"/>
        </w:rPr>
        <w:lastRenderedPageBreak/>
        <mc:AlternateContent>
          <mc:Choice Requires="wps">
            <w:drawing>
              <wp:anchor distT="45720" distB="45720" distL="114300" distR="114300" simplePos="0" relativeHeight="251693056" behindDoc="0" locked="0" layoutInCell="1" allowOverlap="1" wp14:anchorId="67FDB91C" wp14:editId="6CEB386B">
                <wp:simplePos x="0" y="0"/>
                <wp:positionH relativeFrom="column">
                  <wp:posOffset>-42333</wp:posOffset>
                </wp:positionH>
                <wp:positionV relativeFrom="paragraph">
                  <wp:posOffset>6550448</wp:posOffset>
                </wp:positionV>
                <wp:extent cx="5824855" cy="2065867"/>
                <wp:effectExtent l="0" t="0" r="23495"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55" cy="2065867"/>
                        </a:xfrm>
                        <a:prstGeom prst="rect">
                          <a:avLst/>
                        </a:prstGeom>
                        <a:solidFill>
                          <a:srgbClr val="FFFFFF"/>
                        </a:solidFill>
                        <a:ln w="9525">
                          <a:solidFill>
                            <a:srgbClr val="000000"/>
                          </a:solidFill>
                          <a:miter lim="800000"/>
                          <a:headEnd/>
                          <a:tailEnd/>
                        </a:ln>
                      </wps:spPr>
                      <wps:txbx>
                        <w:txbxContent>
                          <w:p w14:paraId="5043DBF9" w14:textId="34EE28CA" w:rsidR="00365732" w:rsidRPr="00365732" w:rsidRDefault="00365732" w:rsidP="00365732">
                            <w:pPr>
                              <w:spacing w:after="0" w:line="249" w:lineRule="auto"/>
                              <w:ind w:right="434"/>
                              <w:rPr>
                                <w:b/>
                                <w:bCs/>
                              </w:rPr>
                            </w:pPr>
                            <w:r w:rsidRPr="00365732">
                              <w:rPr>
                                <w:b/>
                                <w:bCs/>
                              </w:rPr>
                              <w:t>struct node*del_right_check(struct node*pptr,int*pshorter)</w:t>
                            </w:r>
                          </w:p>
                          <w:p w14:paraId="427C2A80" w14:textId="3F4835C7" w:rsidR="00365732" w:rsidRDefault="00365732" w:rsidP="00365732">
                            <w:pPr>
                              <w:spacing w:after="0" w:line="249" w:lineRule="auto"/>
                              <w:ind w:right="434"/>
                            </w:pPr>
                            <w:r>
                              <w:t xml:space="preserve"> </w:t>
                            </w:r>
                          </w:p>
                          <w:p w14:paraId="307750EF" w14:textId="2F3FCF65" w:rsidR="00365732" w:rsidRDefault="00365732" w:rsidP="00365732">
                            <w:pPr>
                              <w:tabs>
                                <w:tab w:val="center" w:pos="1163"/>
                                <w:tab w:val="center" w:pos="2395"/>
                              </w:tabs>
                              <w:spacing w:after="0"/>
                            </w:pPr>
                            <w:r>
                              <w:t xml:space="preserve">1. if pptr-&gt;balance is 0 </w:t>
                            </w:r>
                          </w:p>
                          <w:p w14:paraId="6C68B1E5" w14:textId="77777777" w:rsidR="00365732" w:rsidRDefault="00365732" w:rsidP="00663A1B">
                            <w:pPr>
                              <w:numPr>
                                <w:ilvl w:val="3"/>
                                <w:numId w:val="22"/>
                              </w:numPr>
                              <w:spacing w:after="0" w:line="249" w:lineRule="auto"/>
                              <w:ind w:left="1134" w:right="434" w:hanging="520"/>
                            </w:pPr>
                            <w:r>
                              <w:t xml:space="preserve">pptr-&gt;balance=1 </w:t>
                            </w:r>
                          </w:p>
                          <w:p w14:paraId="077D8C91" w14:textId="77777777" w:rsidR="00365732" w:rsidRDefault="00365732" w:rsidP="00663A1B">
                            <w:pPr>
                              <w:numPr>
                                <w:ilvl w:val="3"/>
                                <w:numId w:val="22"/>
                              </w:numPr>
                              <w:spacing w:after="0" w:line="249" w:lineRule="auto"/>
                              <w:ind w:left="1134" w:right="434" w:hanging="520"/>
                            </w:pPr>
                            <w:r>
                              <w:t xml:space="preserve">*pshorter=FALSE </w:t>
                            </w:r>
                          </w:p>
                          <w:p w14:paraId="76863937" w14:textId="51EE1D92" w:rsidR="00365732" w:rsidRDefault="00365732" w:rsidP="00365732">
                            <w:pPr>
                              <w:tabs>
                                <w:tab w:val="center" w:pos="1131"/>
                                <w:tab w:val="center" w:pos="2429"/>
                              </w:tabs>
                              <w:spacing w:after="0"/>
                            </w:pPr>
                            <w:r>
                              <w:t xml:space="preserve">2. if pptr-&gt;balance is -1 </w:t>
                            </w:r>
                          </w:p>
                          <w:p w14:paraId="164DE912" w14:textId="77777777" w:rsidR="00365732" w:rsidRDefault="00365732" w:rsidP="00365732">
                            <w:pPr>
                              <w:tabs>
                                <w:tab w:val="center" w:pos="1894"/>
                                <w:tab w:val="center" w:pos="2971"/>
                              </w:tabs>
                              <w:spacing w:after="0"/>
                            </w:pPr>
                            <w:r>
                              <w:rPr>
                                <w:rFonts w:ascii="Calibri" w:eastAsia="Calibri" w:hAnsi="Calibri" w:cs="Calibri"/>
                              </w:rPr>
                              <w:tab/>
                            </w:r>
                            <w:r>
                              <w:t>i.</w:t>
                            </w:r>
                            <w:r>
                              <w:rPr>
                                <w:rFonts w:ascii="Arial" w:eastAsia="Arial" w:hAnsi="Arial" w:cs="Arial"/>
                              </w:rPr>
                              <w:t xml:space="preserve"> </w:t>
                            </w:r>
                            <w:r>
                              <w:rPr>
                                <w:rFonts w:ascii="Arial" w:eastAsia="Arial" w:hAnsi="Arial" w:cs="Arial"/>
                              </w:rPr>
                              <w:tab/>
                            </w:r>
                            <w:r>
                              <w:t xml:space="preserve">pptr-&gt;balance=0 </w:t>
                            </w:r>
                          </w:p>
                          <w:p w14:paraId="45F31534" w14:textId="45686B6D" w:rsidR="00365732" w:rsidRDefault="00365732" w:rsidP="00365732">
                            <w:pPr>
                              <w:spacing w:after="0" w:line="249" w:lineRule="auto"/>
                              <w:ind w:right="434"/>
                            </w:pPr>
                            <w:r>
                              <w:t xml:space="preserve">3. if pptr-&gt;balance is 1 </w:t>
                            </w:r>
                          </w:p>
                          <w:p w14:paraId="52F20AFA" w14:textId="2634D397" w:rsidR="00365732" w:rsidRDefault="00365732" w:rsidP="00663A1B">
                            <w:pPr>
                              <w:pStyle w:val="ListParagraph"/>
                              <w:numPr>
                                <w:ilvl w:val="0"/>
                                <w:numId w:val="23"/>
                              </w:numPr>
                              <w:spacing w:after="0" w:line="249" w:lineRule="auto"/>
                              <w:ind w:left="2268" w:right="434"/>
                            </w:pPr>
                            <w:r>
                              <w:t xml:space="preserve">Call function del_LeftBalance() to update </w:t>
                            </w:r>
                            <w:r w:rsidR="00CD77FD">
                              <w:t>and</w:t>
                            </w:r>
                          </w:p>
                          <w:p w14:paraId="35720110" w14:textId="76580032" w:rsidR="00365732" w:rsidRDefault="00365732" w:rsidP="00365732">
                            <w:pPr>
                              <w:spacing w:after="0" w:line="249" w:lineRule="auto"/>
                              <w:ind w:left="2268" w:right="434"/>
                            </w:pPr>
                            <w:r>
                              <w:t xml:space="preserve">       balance factor about pptr by passing pptr and pshorter.</w:t>
                            </w:r>
                          </w:p>
                          <w:p w14:paraId="290C7AFF" w14:textId="7332D447" w:rsidR="00FC5B85" w:rsidRDefault="00FC5B85" w:rsidP="00FC5B85">
                            <w:pPr>
                              <w:spacing w:after="0" w:line="249" w:lineRule="auto"/>
                              <w:ind w:right="434"/>
                            </w:pPr>
                            <w:r>
                              <w:t>4. return pptr</w:t>
                            </w:r>
                          </w:p>
                          <w:p w14:paraId="04EEBE0F" w14:textId="7D7A616C" w:rsidR="00365732" w:rsidRDefault="003657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DB91C" id="_x0000_s1032" type="#_x0000_t202" style="position:absolute;margin-left:-3.35pt;margin-top:515.8pt;width:458.65pt;height:162.6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">
                <v:textbox>
                  <w:txbxContent>
                    <w:p w14:paraId="5043DBF9" w14:textId="34EE28CA" w:rsidR="00365732" w:rsidRPr="00365732" w:rsidRDefault="00365732" w:rsidP="00365732">
                      <w:pPr>
                        <w:spacing w:after="0" w:line="249" w:lineRule="auto"/>
                        <w:ind w:right="434"/>
                        <w:rPr>
                          <w:b/>
                          <w:bCs/>
                        </w:rPr>
                      </w:pPr>
                      <w:r w:rsidRPr="00365732">
                        <w:rPr>
                          <w:b/>
                          <w:bCs/>
                        </w:rPr>
                        <w:t>struct node*</w:t>
                      </w:r>
                      <w:proofErr w:type="spellStart"/>
                      <w:r w:rsidRPr="00365732">
                        <w:rPr>
                          <w:b/>
                          <w:bCs/>
                        </w:rPr>
                        <w:t>del_right_</w:t>
                      </w:r>
                      <w:proofErr w:type="gramStart"/>
                      <w:r w:rsidRPr="00365732">
                        <w:rPr>
                          <w:b/>
                          <w:bCs/>
                        </w:rPr>
                        <w:t>check</w:t>
                      </w:r>
                      <w:proofErr w:type="spellEnd"/>
                      <w:r w:rsidRPr="00365732">
                        <w:rPr>
                          <w:b/>
                          <w:bCs/>
                        </w:rPr>
                        <w:t>(</w:t>
                      </w:r>
                      <w:proofErr w:type="gramEnd"/>
                      <w:r w:rsidRPr="00365732">
                        <w:rPr>
                          <w:b/>
                          <w:bCs/>
                        </w:rPr>
                        <w:t>struct node*</w:t>
                      </w:r>
                      <w:proofErr w:type="spellStart"/>
                      <w:r w:rsidRPr="00365732">
                        <w:rPr>
                          <w:b/>
                          <w:bCs/>
                        </w:rPr>
                        <w:t>pptr,int</w:t>
                      </w:r>
                      <w:proofErr w:type="spellEnd"/>
                      <w:r w:rsidRPr="00365732">
                        <w:rPr>
                          <w:b/>
                          <w:bCs/>
                        </w:rPr>
                        <w:t>*</w:t>
                      </w:r>
                      <w:proofErr w:type="spellStart"/>
                      <w:r w:rsidRPr="00365732">
                        <w:rPr>
                          <w:b/>
                          <w:bCs/>
                        </w:rPr>
                        <w:t>pshorter</w:t>
                      </w:r>
                      <w:proofErr w:type="spellEnd"/>
                      <w:r w:rsidRPr="00365732">
                        <w:rPr>
                          <w:b/>
                          <w:bCs/>
                        </w:rPr>
                        <w:t>)</w:t>
                      </w:r>
                    </w:p>
                    <w:p w14:paraId="427C2A80" w14:textId="3F4835C7" w:rsidR="00365732" w:rsidRDefault="00365732" w:rsidP="00365732">
                      <w:pPr>
                        <w:spacing w:after="0" w:line="249" w:lineRule="auto"/>
                        <w:ind w:right="434"/>
                      </w:pPr>
                      <w:r>
                        <w:t xml:space="preserve"> </w:t>
                      </w:r>
                    </w:p>
                    <w:p w14:paraId="307750EF" w14:textId="2F3FCF65" w:rsidR="00365732" w:rsidRDefault="00365732" w:rsidP="00365732">
                      <w:pPr>
                        <w:tabs>
                          <w:tab w:val="center" w:pos="1163"/>
                          <w:tab w:val="center" w:pos="2395"/>
                        </w:tabs>
                        <w:spacing w:after="0"/>
                      </w:pPr>
                      <w:r>
                        <w:t>1. i</w:t>
                      </w:r>
                      <w:r>
                        <w:t xml:space="preserve">f </w:t>
                      </w:r>
                      <w:proofErr w:type="spellStart"/>
                      <w:r>
                        <w:t>pptr</w:t>
                      </w:r>
                      <w:proofErr w:type="spellEnd"/>
                      <w:r>
                        <w:t xml:space="preserve">-&gt;balance is 0 </w:t>
                      </w:r>
                    </w:p>
                    <w:p w14:paraId="6C68B1E5" w14:textId="77777777" w:rsidR="00365732" w:rsidRDefault="00365732" w:rsidP="00663A1B">
                      <w:pPr>
                        <w:numPr>
                          <w:ilvl w:val="3"/>
                          <w:numId w:val="22"/>
                        </w:numPr>
                        <w:spacing w:after="0" w:line="249" w:lineRule="auto"/>
                        <w:ind w:left="1134" w:right="434" w:hanging="520"/>
                      </w:pPr>
                      <w:proofErr w:type="spellStart"/>
                      <w:r>
                        <w:t>pptr</w:t>
                      </w:r>
                      <w:proofErr w:type="spellEnd"/>
                      <w:r>
                        <w:t xml:space="preserve">-&gt;balance=1 </w:t>
                      </w:r>
                    </w:p>
                    <w:p w14:paraId="077D8C91" w14:textId="77777777" w:rsidR="00365732" w:rsidRDefault="00365732" w:rsidP="00663A1B">
                      <w:pPr>
                        <w:numPr>
                          <w:ilvl w:val="3"/>
                          <w:numId w:val="22"/>
                        </w:numPr>
                        <w:spacing w:after="0" w:line="249" w:lineRule="auto"/>
                        <w:ind w:left="1134" w:right="434" w:hanging="520"/>
                      </w:pPr>
                      <w:r>
                        <w:t>*</w:t>
                      </w:r>
                      <w:proofErr w:type="spellStart"/>
                      <w:r>
                        <w:t>pshorter</w:t>
                      </w:r>
                      <w:proofErr w:type="spellEnd"/>
                      <w:r>
                        <w:t xml:space="preserve">=FALSE </w:t>
                      </w:r>
                    </w:p>
                    <w:p w14:paraId="76863937" w14:textId="51EE1D92" w:rsidR="00365732" w:rsidRDefault="00365732" w:rsidP="00365732">
                      <w:pPr>
                        <w:tabs>
                          <w:tab w:val="center" w:pos="1131"/>
                          <w:tab w:val="center" w:pos="2429"/>
                        </w:tabs>
                        <w:spacing w:after="0"/>
                      </w:pPr>
                      <w:r>
                        <w:t xml:space="preserve">2. </w:t>
                      </w:r>
                      <w:r>
                        <w:t xml:space="preserve">if </w:t>
                      </w:r>
                      <w:proofErr w:type="spellStart"/>
                      <w:r>
                        <w:t>pptr</w:t>
                      </w:r>
                      <w:proofErr w:type="spellEnd"/>
                      <w:r>
                        <w:t xml:space="preserve">-&gt;balance is -1 </w:t>
                      </w:r>
                    </w:p>
                    <w:p w14:paraId="164DE912" w14:textId="77777777" w:rsidR="00365732" w:rsidRDefault="00365732" w:rsidP="00365732">
                      <w:pPr>
                        <w:tabs>
                          <w:tab w:val="center" w:pos="1894"/>
                          <w:tab w:val="center" w:pos="2971"/>
                        </w:tabs>
                        <w:spacing w:after="0"/>
                      </w:pPr>
                      <w:r>
                        <w:rPr>
                          <w:rFonts w:ascii="Calibri" w:eastAsia="Calibri" w:hAnsi="Calibri" w:cs="Calibri"/>
                        </w:rPr>
                        <w:tab/>
                      </w:r>
                      <w:proofErr w:type="spellStart"/>
                      <w:r>
                        <w:t>i</w:t>
                      </w:r>
                      <w:proofErr w:type="spellEnd"/>
                      <w:r>
                        <w:t>.</w:t>
                      </w:r>
                      <w:r>
                        <w:rPr>
                          <w:rFonts w:ascii="Arial" w:eastAsia="Arial" w:hAnsi="Arial" w:cs="Arial"/>
                        </w:rPr>
                        <w:t xml:space="preserve"> </w:t>
                      </w:r>
                      <w:r>
                        <w:rPr>
                          <w:rFonts w:ascii="Arial" w:eastAsia="Arial" w:hAnsi="Arial" w:cs="Arial"/>
                        </w:rPr>
                        <w:tab/>
                      </w:r>
                      <w:proofErr w:type="spellStart"/>
                      <w:r>
                        <w:t>pptr</w:t>
                      </w:r>
                      <w:proofErr w:type="spellEnd"/>
                      <w:r>
                        <w:t xml:space="preserve">-&gt;balance=0 </w:t>
                      </w:r>
                    </w:p>
                    <w:p w14:paraId="45F31534" w14:textId="45686B6D" w:rsidR="00365732" w:rsidRDefault="00365732" w:rsidP="00365732">
                      <w:pPr>
                        <w:spacing w:after="0" w:line="249" w:lineRule="auto"/>
                        <w:ind w:right="434"/>
                      </w:pPr>
                      <w:r>
                        <w:t xml:space="preserve">3. </w:t>
                      </w:r>
                      <w:r>
                        <w:t xml:space="preserve">if </w:t>
                      </w:r>
                      <w:proofErr w:type="spellStart"/>
                      <w:r>
                        <w:t>pptr</w:t>
                      </w:r>
                      <w:proofErr w:type="spellEnd"/>
                      <w:r>
                        <w:t xml:space="preserve">-&gt;balance is 1 </w:t>
                      </w:r>
                    </w:p>
                    <w:p w14:paraId="52F20AFA" w14:textId="2634D397" w:rsidR="00365732" w:rsidRDefault="00365732" w:rsidP="00663A1B">
                      <w:pPr>
                        <w:pStyle w:val="ListParagraph"/>
                        <w:numPr>
                          <w:ilvl w:val="0"/>
                          <w:numId w:val="23"/>
                        </w:numPr>
                        <w:spacing w:after="0" w:line="249" w:lineRule="auto"/>
                        <w:ind w:left="2268" w:right="434"/>
                      </w:pPr>
                      <w:r>
                        <w:t>Call function del_</w:t>
                      </w:r>
                      <w:proofErr w:type="gramStart"/>
                      <w:r>
                        <w:t>LeftBalance(</w:t>
                      </w:r>
                      <w:proofErr w:type="gramEnd"/>
                      <w:r>
                        <w:t xml:space="preserve">) to update </w:t>
                      </w:r>
                      <w:r w:rsidR="00CD77FD">
                        <w:t>and</w:t>
                      </w:r>
                    </w:p>
                    <w:p w14:paraId="35720110" w14:textId="76580032" w:rsidR="00365732" w:rsidRDefault="00365732" w:rsidP="00365732">
                      <w:pPr>
                        <w:spacing w:after="0" w:line="249" w:lineRule="auto"/>
                        <w:ind w:left="2268" w:right="434"/>
                      </w:pPr>
                      <w:r>
                        <w:t xml:space="preserve">       balance factor about </w:t>
                      </w:r>
                      <w:proofErr w:type="spellStart"/>
                      <w:r>
                        <w:t>pptr</w:t>
                      </w:r>
                      <w:proofErr w:type="spellEnd"/>
                      <w:r>
                        <w:t xml:space="preserve"> by passing </w:t>
                      </w:r>
                      <w:proofErr w:type="spellStart"/>
                      <w:r>
                        <w:t>pptr</w:t>
                      </w:r>
                      <w:proofErr w:type="spellEnd"/>
                      <w:r>
                        <w:t xml:space="preserve"> and </w:t>
                      </w:r>
                      <w:proofErr w:type="spellStart"/>
                      <w:r>
                        <w:t>pshorter</w:t>
                      </w:r>
                      <w:proofErr w:type="spellEnd"/>
                      <w:r>
                        <w:t>.</w:t>
                      </w:r>
                    </w:p>
                    <w:p w14:paraId="290C7AFF" w14:textId="7332D447" w:rsidR="00FC5B85" w:rsidRDefault="00FC5B85" w:rsidP="00FC5B85">
                      <w:pPr>
                        <w:spacing w:after="0" w:line="249" w:lineRule="auto"/>
                        <w:ind w:right="434"/>
                      </w:pPr>
                      <w:r>
                        <w:t xml:space="preserve">4. return </w:t>
                      </w:r>
                      <w:proofErr w:type="spellStart"/>
                      <w:r>
                        <w:t>pptr</w:t>
                      </w:r>
                      <w:proofErr w:type="spellEnd"/>
                    </w:p>
                    <w:p w14:paraId="04EEBE0F" w14:textId="7D7A616C" w:rsidR="00365732" w:rsidRDefault="00365732"/>
                  </w:txbxContent>
                </v:textbox>
                <w10:wrap type="square"/>
              </v:shape>
            </w:pict>
          </mc:Fallback>
        </mc:AlternateContent>
      </w:r>
      <w:r w:rsidRPr="00365732">
        <w:rPr>
          <w:rFonts w:ascii="Verdana" w:hAnsi="Verdana" w:cs="Microsoft Sans Serif"/>
          <w:b/>
          <w:bCs/>
          <w:noProof/>
          <w:sz w:val="28"/>
          <w:szCs w:val="28"/>
          <w:u w:val="single"/>
          <w:lang w:val="en-US"/>
        </w:rPr>
        <mc:AlternateContent>
          <mc:Choice Requires="wps">
            <w:drawing>
              <wp:anchor distT="45720" distB="45720" distL="114300" distR="114300" simplePos="0" relativeHeight="251695104" behindDoc="0" locked="0" layoutInCell="1" allowOverlap="1" wp14:anchorId="60C8A55F" wp14:editId="5635BE9C">
                <wp:simplePos x="0" y="0"/>
                <wp:positionH relativeFrom="column">
                  <wp:posOffset>8890</wp:posOffset>
                </wp:positionH>
                <wp:positionV relativeFrom="paragraph">
                  <wp:posOffset>4238414</wp:posOffset>
                </wp:positionV>
                <wp:extent cx="5774055" cy="2108200"/>
                <wp:effectExtent l="0" t="0" r="17145" b="254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2108200"/>
                        </a:xfrm>
                        <a:prstGeom prst="rect">
                          <a:avLst/>
                        </a:prstGeom>
                        <a:solidFill>
                          <a:srgbClr val="FFFFFF"/>
                        </a:solidFill>
                        <a:ln w="9525">
                          <a:solidFill>
                            <a:srgbClr val="000000"/>
                          </a:solidFill>
                          <a:miter lim="800000"/>
                          <a:headEnd/>
                          <a:tailEnd/>
                        </a:ln>
                      </wps:spPr>
                      <wps:txbx>
                        <w:txbxContent>
                          <w:p w14:paraId="76CF18FC" w14:textId="48664815" w:rsidR="00365732" w:rsidRPr="00365732" w:rsidRDefault="00365732" w:rsidP="00365732">
                            <w:pPr>
                              <w:spacing w:after="0"/>
                              <w:ind w:right="434"/>
                              <w:rPr>
                                <w:b/>
                                <w:bCs/>
                              </w:rPr>
                            </w:pPr>
                            <w:r w:rsidRPr="00365732">
                              <w:rPr>
                                <w:b/>
                                <w:bCs/>
                              </w:rPr>
                              <w:t>struct node*del_left_check(struct node*pptr,int</w:t>
                            </w:r>
                            <w:r>
                              <w:rPr>
                                <w:b/>
                                <w:bCs/>
                              </w:rPr>
                              <w:t xml:space="preserve"> </w:t>
                            </w:r>
                            <w:r w:rsidRPr="00365732">
                              <w:rPr>
                                <w:b/>
                                <w:bCs/>
                              </w:rPr>
                              <w:t xml:space="preserve">*pshorter) </w:t>
                            </w:r>
                          </w:p>
                          <w:p w14:paraId="30C6F8B6" w14:textId="77777777" w:rsidR="00365732" w:rsidRDefault="00365732" w:rsidP="00365732">
                            <w:pPr>
                              <w:tabs>
                                <w:tab w:val="center" w:pos="1298"/>
                                <w:tab w:val="center" w:pos="2525"/>
                              </w:tabs>
                              <w:spacing w:after="0"/>
                            </w:pPr>
                          </w:p>
                          <w:p w14:paraId="01FE8113" w14:textId="3A484279" w:rsidR="00365732" w:rsidRDefault="00365732" w:rsidP="00365732">
                            <w:pPr>
                              <w:tabs>
                                <w:tab w:val="center" w:pos="1298"/>
                                <w:tab w:val="center" w:pos="2525"/>
                              </w:tabs>
                              <w:spacing w:after="0"/>
                            </w:pPr>
                            <w:r>
                              <w:t xml:space="preserve">1. if pptr-&gt;balance is 0 </w:t>
                            </w:r>
                          </w:p>
                          <w:p w14:paraId="1BAA5D64" w14:textId="77777777" w:rsidR="00365732" w:rsidRDefault="00365732" w:rsidP="00663A1B">
                            <w:pPr>
                              <w:numPr>
                                <w:ilvl w:val="4"/>
                                <w:numId w:val="24"/>
                              </w:numPr>
                              <w:spacing w:after="0" w:line="249" w:lineRule="auto"/>
                              <w:ind w:left="1560" w:right="434" w:hanging="520"/>
                            </w:pPr>
                            <w:r>
                              <w:t xml:space="preserve">pptr-&gt;balance=-1 </w:t>
                            </w:r>
                          </w:p>
                          <w:p w14:paraId="71CD949A" w14:textId="77777777" w:rsidR="00365732" w:rsidRDefault="00365732" w:rsidP="00663A1B">
                            <w:pPr>
                              <w:numPr>
                                <w:ilvl w:val="4"/>
                                <w:numId w:val="24"/>
                              </w:numPr>
                              <w:spacing w:after="0" w:line="249" w:lineRule="auto"/>
                              <w:ind w:left="1560" w:right="434" w:hanging="520"/>
                            </w:pPr>
                            <w:r>
                              <w:t xml:space="preserve">*pshorter=FALSE </w:t>
                            </w:r>
                          </w:p>
                          <w:p w14:paraId="76CACF87" w14:textId="6E6436F6" w:rsidR="00365732" w:rsidRDefault="00365732" w:rsidP="00365732">
                            <w:pPr>
                              <w:tabs>
                                <w:tab w:val="center" w:pos="1261"/>
                                <w:tab w:val="center" w:pos="2525"/>
                              </w:tabs>
                              <w:spacing w:after="0"/>
                            </w:pPr>
                            <w:r>
                              <w:rPr>
                                <w:rFonts w:ascii="Calibri" w:eastAsia="Calibri" w:hAnsi="Calibri" w:cs="Calibri"/>
                              </w:rPr>
                              <w:t xml:space="preserve">2. </w:t>
                            </w:r>
                            <w:r>
                              <w:t xml:space="preserve">if pptr-&gt;balance is 1 </w:t>
                            </w:r>
                          </w:p>
                          <w:p w14:paraId="5D886A59" w14:textId="77777777" w:rsidR="00365732" w:rsidRDefault="00365732" w:rsidP="00365732">
                            <w:pPr>
                              <w:tabs>
                                <w:tab w:val="center" w:pos="1134"/>
                                <w:tab w:val="center" w:pos="2268"/>
                              </w:tabs>
                              <w:spacing w:after="0"/>
                            </w:pPr>
                            <w:r>
                              <w:rPr>
                                <w:rFonts w:ascii="Calibri" w:eastAsia="Calibri" w:hAnsi="Calibri" w:cs="Calibri"/>
                              </w:rPr>
                              <w:tab/>
                            </w:r>
                            <w:r>
                              <w:t>i.</w:t>
                            </w:r>
                            <w:r>
                              <w:rPr>
                                <w:rFonts w:ascii="Arial" w:eastAsia="Arial" w:hAnsi="Arial" w:cs="Arial"/>
                              </w:rPr>
                              <w:t xml:space="preserve"> </w:t>
                            </w:r>
                            <w:r>
                              <w:rPr>
                                <w:rFonts w:ascii="Arial" w:eastAsia="Arial" w:hAnsi="Arial" w:cs="Arial"/>
                              </w:rPr>
                              <w:tab/>
                            </w:r>
                            <w:r>
                              <w:t xml:space="preserve">pptr-&gt;balance=0 </w:t>
                            </w:r>
                          </w:p>
                          <w:p w14:paraId="5564BF5C" w14:textId="16E8370E" w:rsidR="00365732" w:rsidRDefault="00365732" w:rsidP="00365732">
                            <w:pPr>
                              <w:spacing w:after="0" w:line="249" w:lineRule="auto"/>
                              <w:ind w:right="434"/>
                            </w:pPr>
                            <w:r>
                              <w:t xml:space="preserve">3. if pptr-&gt;balance is -1 </w:t>
                            </w:r>
                          </w:p>
                          <w:p w14:paraId="6594DD5D" w14:textId="1946DD0A" w:rsidR="00365732" w:rsidRDefault="00365732" w:rsidP="00663A1B">
                            <w:pPr>
                              <w:pStyle w:val="ListParagraph"/>
                              <w:numPr>
                                <w:ilvl w:val="0"/>
                                <w:numId w:val="25"/>
                              </w:numPr>
                              <w:spacing w:after="0" w:line="249" w:lineRule="auto"/>
                              <w:ind w:right="434"/>
                            </w:pPr>
                            <w:r>
                              <w:t xml:space="preserve">Call function del_rightBalance() to update </w:t>
                            </w:r>
                            <w:r w:rsidR="00CD77FD">
                              <w:t>and</w:t>
                            </w:r>
                            <w:r>
                              <w:t xml:space="preserve"> balance </w:t>
                            </w:r>
                            <w:r w:rsidR="00CD77FD">
                              <w:t xml:space="preserve">factor about pptr by passing pptr and pshorter </w:t>
                            </w:r>
                          </w:p>
                          <w:p w14:paraId="4E9A8506" w14:textId="5DF2141C" w:rsidR="00CD77FD" w:rsidRDefault="00CD77FD" w:rsidP="00CD77FD">
                            <w:pPr>
                              <w:spacing w:after="0" w:line="249" w:lineRule="auto"/>
                              <w:ind w:right="434"/>
                            </w:pPr>
                            <w:r>
                              <w:t>4. return ppt</w:t>
                            </w:r>
                          </w:p>
                          <w:p w14:paraId="69365926" w14:textId="77777777" w:rsidR="00365732" w:rsidRDefault="00365732" w:rsidP="00365732">
                            <w:pPr>
                              <w:spacing w:after="0" w:line="249" w:lineRule="auto"/>
                              <w:ind w:right="434"/>
                            </w:pPr>
                          </w:p>
                          <w:p w14:paraId="54ABBA2D" w14:textId="4B1F1519" w:rsidR="00365732" w:rsidRDefault="00365732" w:rsidP="00365732">
                            <w:pPr>
                              <w:spacing w:after="0"/>
                              <w:ind w:left="2436" w:right="5578" w:hanging="465"/>
                            </w:pPr>
                            <w:r>
                              <w:t xml:space="preserve"> </w:t>
                            </w:r>
                          </w:p>
                          <w:p w14:paraId="23354132" w14:textId="20069AA9" w:rsidR="00365732" w:rsidRDefault="00365732" w:rsidP="00365732">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8A55F" id="_x0000_s1033" type="#_x0000_t202" style="position:absolute;margin-left:.7pt;margin-top:333.75pt;width:454.65pt;height:16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">
                <v:textbox>
                  <w:txbxContent>
                    <w:p w14:paraId="76CF18FC" w14:textId="48664815" w:rsidR="00365732" w:rsidRPr="00365732" w:rsidRDefault="00365732" w:rsidP="00365732">
                      <w:pPr>
                        <w:spacing w:after="0"/>
                        <w:ind w:right="434"/>
                        <w:rPr>
                          <w:b/>
                          <w:bCs/>
                        </w:rPr>
                      </w:pPr>
                      <w:r w:rsidRPr="00365732">
                        <w:rPr>
                          <w:b/>
                          <w:bCs/>
                        </w:rPr>
                        <w:t>struct node*</w:t>
                      </w:r>
                      <w:proofErr w:type="spellStart"/>
                      <w:r w:rsidRPr="00365732">
                        <w:rPr>
                          <w:b/>
                          <w:bCs/>
                        </w:rPr>
                        <w:t>del_left_</w:t>
                      </w:r>
                      <w:proofErr w:type="gramStart"/>
                      <w:r w:rsidRPr="00365732">
                        <w:rPr>
                          <w:b/>
                          <w:bCs/>
                        </w:rPr>
                        <w:t>check</w:t>
                      </w:r>
                      <w:proofErr w:type="spellEnd"/>
                      <w:r w:rsidRPr="00365732">
                        <w:rPr>
                          <w:b/>
                          <w:bCs/>
                        </w:rPr>
                        <w:t>(</w:t>
                      </w:r>
                      <w:proofErr w:type="gramEnd"/>
                      <w:r w:rsidRPr="00365732">
                        <w:rPr>
                          <w:b/>
                          <w:bCs/>
                        </w:rPr>
                        <w:t>struct node*</w:t>
                      </w:r>
                      <w:proofErr w:type="spellStart"/>
                      <w:r w:rsidRPr="00365732">
                        <w:rPr>
                          <w:b/>
                          <w:bCs/>
                        </w:rPr>
                        <w:t>pptr,int</w:t>
                      </w:r>
                      <w:proofErr w:type="spellEnd"/>
                      <w:r>
                        <w:rPr>
                          <w:b/>
                          <w:bCs/>
                        </w:rPr>
                        <w:t xml:space="preserve"> </w:t>
                      </w:r>
                      <w:r w:rsidRPr="00365732">
                        <w:rPr>
                          <w:b/>
                          <w:bCs/>
                        </w:rPr>
                        <w:t>*</w:t>
                      </w:r>
                      <w:proofErr w:type="spellStart"/>
                      <w:r w:rsidRPr="00365732">
                        <w:rPr>
                          <w:b/>
                          <w:bCs/>
                        </w:rPr>
                        <w:t>pshorter</w:t>
                      </w:r>
                      <w:proofErr w:type="spellEnd"/>
                      <w:r w:rsidRPr="00365732">
                        <w:rPr>
                          <w:b/>
                          <w:bCs/>
                        </w:rPr>
                        <w:t xml:space="preserve">) </w:t>
                      </w:r>
                    </w:p>
                    <w:p w14:paraId="30C6F8B6" w14:textId="77777777" w:rsidR="00365732" w:rsidRDefault="00365732" w:rsidP="00365732">
                      <w:pPr>
                        <w:tabs>
                          <w:tab w:val="center" w:pos="1298"/>
                          <w:tab w:val="center" w:pos="2525"/>
                        </w:tabs>
                        <w:spacing w:after="0"/>
                      </w:pPr>
                    </w:p>
                    <w:p w14:paraId="01FE8113" w14:textId="3A484279" w:rsidR="00365732" w:rsidRDefault="00365732" w:rsidP="00365732">
                      <w:pPr>
                        <w:tabs>
                          <w:tab w:val="center" w:pos="1298"/>
                          <w:tab w:val="center" w:pos="2525"/>
                        </w:tabs>
                        <w:spacing w:after="0"/>
                      </w:pPr>
                      <w:r>
                        <w:t xml:space="preserve">1. </w:t>
                      </w:r>
                      <w:r>
                        <w:t xml:space="preserve">if </w:t>
                      </w:r>
                      <w:proofErr w:type="spellStart"/>
                      <w:r>
                        <w:t>pptr</w:t>
                      </w:r>
                      <w:proofErr w:type="spellEnd"/>
                      <w:r>
                        <w:t xml:space="preserve">-&gt;balance is 0 </w:t>
                      </w:r>
                    </w:p>
                    <w:p w14:paraId="1BAA5D64" w14:textId="77777777" w:rsidR="00365732" w:rsidRDefault="00365732" w:rsidP="00663A1B">
                      <w:pPr>
                        <w:numPr>
                          <w:ilvl w:val="4"/>
                          <w:numId w:val="24"/>
                        </w:numPr>
                        <w:spacing w:after="0" w:line="249" w:lineRule="auto"/>
                        <w:ind w:left="1560" w:right="434" w:hanging="520"/>
                      </w:pPr>
                      <w:proofErr w:type="spellStart"/>
                      <w:r>
                        <w:t>pptr</w:t>
                      </w:r>
                      <w:proofErr w:type="spellEnd"/>
                      <w:r>
                        <w:t xml:space="preserve">-&gt;balance=-1 </w:t>
                      </w:r>
                    </w:p>
                    <w:p w14:paraId="71CD949A" w14:textId="77777777" w:rsidR="00365732" w:rsidRDefault="00365732" w:rsidP="00663A1B">
                      <w:pPr>
                        <w:numPr>
                          <w:ilvl w:val="4"/>
                          <w:numId w:val="24"/>
                        </w:numPr>
                        <w:spacing w:after="0" w:line="249" w:lineRule="auto"/>
                        <w:ind w:left="1560" w:right="434" w:hanging="520"/>
                      </w:pPr>
                      <w:r>
                        <w:t>*</w:t>
                      </w:r>
                      <w:proofErr w:type="spellStart"/>
                      <w:r>
                        <w:t>pshorter</w:t>
                      </w:r>
                      <w:proofErr w:type="spellEnd"/>
                      <w:r>
                        <w:t xml:space="preserve">=FALSE </w:t>
                      </w:r>
                    </w:p>
                    <w:p w14:paraId="76CACF87" w14:textId="6E6436F6" w:rsidR="00365732" w:rsidRDefault="00365732" w:rsidP="00365732">
                      <w:pPr>
                        <w:tabs>
                          <w:tab w:val="center" w:pos="1261"/>
                          <w:tab w:val="center" w:pos="2525"/>
                        </w:tabs>
                        <w:spacing w:after="0"/>
                      </w:pPr>
                      <w:r>
                        <w:rPr>
                          <w:rFonts w:ascii="Calibri" w:eastAsia="Calibri" w:hAnsi="Calibri" w:cs="Calibri"/>
                        </w:rPr>
                        <w:t xml:space="preserve">2. </w:t>
                      </w:r>
                      <w:r>
                        <w:t xml:space="preserve">if </w:t>
                      </w:r>
                      <w:proofErr w:type="spellStart"/>
                      <w:r>
                        <w:t>pptr</w:t>
                      </w:r>
                      <w:proofErr w:type="spellEnd"/>
                      <w:r>
                        <w:t xml:space="preserve">-&gt;balance is 1 </w:t>
                      </w:r>
                    </w:p>
                    <w:p w14:paraId="5D886A59" w14:textId="77777777" w:rsidR="00365732" w:rsidRDefault="00365732" w:rsidP="00365732">
                      <w:pPr>
                        <w:tabs>
                          <w:tab w:val="center" w:pos="1134"/>
                          <w:tab w:val="center" w:pos="2268"/>
                        </w:tabs>
                        <w:spacing w:after="0"/>
                      </w:pPr>
                      <w:r>
                        <w:rPr>
                          <w:rFonts w:ascii="Calibri" w:eastAsia="Calibri" w:hAnsi="Calibri" w:cs="Calibri"/>
                        </w:rPr>
                        <w:tab/>
                      </w:r>
                      <w:proofErr w:type="spellStart"/>
                      <w:r>
                        <w:t>i</w:t>
                      </w:r>
                      <w:proofErr w:type="spellEnd"/>
                      <w:r>
                        <w:t>.</w:t>
                      </w:r>
                      <w:r>
                        <w:rPr>
                          <w:rFonts w:ascii="Arial" w:eastAsia="Arial" w:hAnsi="Arial" w:cs="Arial"/>
                        </w:rPr>
                        <w:t xml:space="preserve"> </w:t>
                      </w:r>
                      <w:r>
                        <w:rPr>
                          <w:rFonts w:ascii="Arial" w:eastAsia="Arial" w:hAnsi="Arial" w:cs="Arial"/>
                        </w:rPr>
                        <w:tab/>
                      </w:r>
                      <w:proofErr w:type="spellStart"/>
                      <w:r>
                        <w:t>pptr</w:t>
                      </w:r>
                      <w:proofErr w:type="spellEnd"/>
                      <w:r>
                        <w:t xml:space="preserve">-&gt;balance=0 </w:t>
                      </w:r>
                    </w:p>
                    <w:p w14:paraId="5564BF5C" w14:textId="16E8370E" w:rsidR="00365732" w:rsidRDefault="00365732" w:rsidP="00365732">
                      <w:pPr>
                        <w:spacing w:after="0" w:line="249" w:lineRule="auto"/>
                        <w:ind w:right="434"/>
                      </w:pPr>
                      <w:r>
                        <w:t xml:space="preserve">3. </w:t>
                      </w:r>
                      <w:r>
                        <w:t xml:space="preserve">if </w:t>
                      </w:r>
                      <w:proofErr w:type="spellStart"/>
                      <w:r>
                        <w:t>pptr</w:t>
                      </w:r>
                      <w:proofErr w:type="spellEnd"/>
                      <w:r>
                        <w:t xml:space="preserve">-&gt;balance is -1 </w:t>
                      </w:r>
                    </w:p>
                    <w:p w14:paraId="6594DD5D" w14:textId="1946DD0A" w:rsidR="00365732" w:rsidRDefault="00365732" w:rsidP="00663A1B">
                      <w:pPr>
                        <w:pStyle w:val="ListParagraph"/>
                        <w:numPr>
                          <w:ilvl w:val="0"/>
                          <w:numId w:val="25"/>
                        </w:numPr>
                        <w:spacing w:after="0" w:line="249" w:lineRule="auto"/>
                        <w:ind w:right="434"/>
                      </w:pPr>
                      <w:r>
                        <w:t xml:space="preserve">Call function </w:t>
                      </w:r>
                      <w:proofErr w:type="spellStart"/>
                      <w:r>
                        <w:t>del_</w:t>
                      </w:r>
                      <w:proofErr w:type="gramStart"/>
                      <w:r>
                        <w:t>rightBalance</w:t>
                      </w:r>
                      <w:proofErr w:type="spellEnd"/>
                      <w:r>
                        <w:t>(</w:t>
                      </w:r>
                      <w:proofErr w:type="gramEnd"/>
                      <w:r>
                        <w:t xml:space="preserve">) to update </w:t>
                      </w:r>
                      <w:r w:rsidR="00CD77FD">
                        <w:t>and</w:t>
                      </w:r>
                      <w:r>
                        <w:t xml:space="preserve"> balance </w:t>
                      </w:r>
                      <w:r w:rsidR="00CD77FD">
                        <w:t xml:space="preserve">factor about </w:t>
                      </w:r>
                      <w:proofErr w:type="spellStart"/>
                      <w:r w:rsidR="00CD77FD">
                        <w:t>pptr</w:t>
                      </w:r>
                      <w:proofErr w:type="spellEnd"/>
                      <w:r w:rsidR="00CD77FD">
                        <w:t xml:space="preserve"> by passing </w:t>
                      </w:r>
                      <w:proofErr w:type="spellStart"/>
                      <w:r w:rsidR="00CD77FD">
                        <w:t>pptr</w:t>
                      </w:r>
                      <w:proofErr w:type="spellEnd"/>
                      <w:r w:rsidR="00CD77FD">
                        <w:t xml:space="preserve"> and </w:t>
                      </w:r>
                      <w:proofErr w:type="spellStart"/>
                      <w:r w:rsidR="00CD77FD">
                        <w:t>pshorter</w:t>
                      </w:r>
                      <w:proofErr w:type="spellEnd"/>
                      <w:r w:rsidR="00CD77FD">
                        <w:t xml:space="preserve"> </w:t>
                      </w:r>
                    </w:p>
                    <w:p w14:paraId="4E9A8506" w14:textId="5DF2141C" w:rsidR="00CD77FD" w:rsidRDefault="00CD77FD" w:rsidP="00CD77FD">
                      <w:pPr>
                        <w:spacing w:after="0" w:line="249" w:lineRule="auto"/>
                        <w:ind w:right="434"/>
                      </w:pPr>
                      <w:r>
                        <w:t>4. return ppt</w:t>
                      </w:r>
                    </w:p>
                    <w:p w14:paraId="69365926" w14:textId="77777777" w:rsidR="00365732" w:rsidRDefault="00365732" w:rsidP="00365732">
                      <w:pPr>
                        <w:spacing w:after="0" w:line="249" w:lineRule="auto"/>
                        <w:ind w:right="434"/>
                      </w:pPr>
                    </w:p>
                    <w:p w14:paraId="54ABBA2D" w14:textId="4B1F1519" w:rsidR="00365732" w:rsidRDefault="00365732" w:rsidP="00365732">
                      <w:pPr>
                        <w:spacing w:after="0"/>
                        <w:ind w:left="2436" w:right="5578" w:hanging="465"/>
                      </w:pPr>
                      <w:r>
                        <w:t xml:space="preserve"> </w:t>
                      </w:r>
                    </w:p>
                    <w:p w14:paraId="23354132" w14:textId="20069AA9" w:rsidR="00365732" w:rsidRDefault="00365732" w:rsidP="00365732">
                      <w:pPr>
                        <w:spacing w:after="0"/>
                      </w:pPr>
                    </w:p>
                  </w:txbxContent>
                </v:textbox>
                <w10:wrap type="square"/>
              </v:shape>
            </w:pict>
          </mc:Fallback>
        </mc:AlternateContent>
      </w:r>
      <w:r w:rsidR="00ED36BC" w:rsidRPr="00F71BB0">
        <w:rPr>
          <w:rFonts w:ascii="Verdana" w:hAnsi="Verdana" w:cs="Microsoft Sans Serif"/>
          <w:b/>
          <w:bCs/>
          <w:noProof/>
          <w:sz w:val="28"/>
          <w:szCs w:val="28"/>
          <w:u w:val="single"/>
          <w:lang w:val="en-US"/>
        </w:rPr>
        <mc:AlternateContent>
          <mc:Choice Requires="wps">
            <w:drawing>
              <wp:anchor distT="45720" distB="45720" distL="114300" distR="114300" simplePos="0" relativeHeight="251688960" behindDoc="0" locked="0" layoutInCell="1" allowOverlap="1" wp14:anchorId="3B007EEB" wp14:editId="3B09C2E4">
                <wp:simplePos x="0" y="0"/>
                <wp:positionH relativeFrom="column">
                  <wp:posOffset>292100</wp:posOffset>
                </wp:positionH>
                <wp:positionV relativeFrom="paragraph">
                  <wp:posOffset>198120</wp:posOffset>
                </wp:positionV>
                <wp:extent cx="5181600" cy="3851910"/>
                <wp:effectExtent l="0" t="0" r="1905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851910"/>
                        </a:xfrm>
                        <a:prstGeom prst="rect">
                          <a:avLst/>
                        </a:prstGeom>
                        <a:solidFill>
                          <a:srgbClr val="FFFFFF"/>
                        </a:solidFill>
                        <a:ln w="9525">
                          <a:solidFill>
                            <a:srgbClr val="000000"/>
                          </a:solidFill>
                          <a:miter lim="800000"/>
                          <a:headEnd/>
                          <a:tailEnd/>
                        </a:ln>
                      </wps:spPr>
                      <wps:txbx>
                        <w:txbxContent>
                          <w:p w14:paraId="6BE2E375" w14:textId="1FF05A08" w:rsidR="00F71BB0" w:rsidRPr="00DC14ED" w:rsidRDefault="00F71BB0" w:rsidP="00365732">
                            <w:pPr>
                              <w:spacing w:after="0" w:line="249" w:lineRule="auto"/>
                              <w:ind w:right="434"/>
                              <w:rPr>
                                <w:b/>
                                <w:bCs/>
                              </w:rPr>
                            </w:pPr>
                            <w:r w:rsidRPr="00DC14ED">
                              <w:rPr>
                                <w:b/>
                                <w:bCs/>
                              </w:rPr>
                              <w:t xml:space="preserve">struct node*insert_RightBalance(struct node*pptr) </w:t>
                            </w:r>
                          </w:p>
                          <w:p w14:paraId="62BA9AB4" w14:textId="77777777" w:rsidR="00DC14ED" w:rsidRDefault="00DC14ED" w:rsidP="00365732">
                            <w:pPr>
                              <w:spacing w:after="0" w:line="249" w:lineRule="auto"/>
                              <w:ind w:right="434"/>
                            </w:pPr>
                          </w:p>
                          <w:p w14:paraId="7A3D02C6" w14:textId="127B5E6F" w:rsidR="00F71BB0" w:rsidRDefault="00DC14ED" w:rsidP="00365732">
                            <w:pPr>
                              <w:spacing w:after="0" w:line="249" w:lineRule="auto"/>
                              <w:ind w:right="434"/>
                            </w:pPr>
                            <w:r>
                              <w:t>1</w:t>
                            </w:r>
                            <w:r w:rsidR="00F71BB0">
                              <w:t xml:space="preserve">. aptr=pptr-&gt;lchild </w:t>
                            </w:r>
                          </w:p>
                          <w:p w14:paraId="11A06F20" w14:textId="2D6F210F" w:rsidR="00F71BB0" w:rsidRDefault="00F71BB0" w:rsidP="00365732">
                            <w:pPr>
                              <w:spacing w:after="0" w:line="249" w:lineRule="auto"/>
                              <w:ind w:right="434"/>
                            </w:pPr>
                            <w:r>
                              <w:t xml:space="preserve">2. If aptr-&gt;balance is -1 </w:t>
                            </w:r>
                          </w:p>
                          <w:p w14:paraId="52D3E894" w14:textId="77777777" w:rsidR="00F71BB0" w:rsidRDefault="00F71BB0" w:rsidP="000B13B9">
                            <w:pPr>
                              <w:numPr>
                                <w:ilvl w:val="4"/>
                                <w:numId w:val="15"/>
                              </w:numPr>
                              <w:spacing w:after="0" w:line="249" w:lineRule="auto"/>
                              <w:ind w:left="1134" w:right="434"/>
                            </w:pPr>
                            <w:r>
                              <w:t xml:space="preserve">pptr-&gt;balance=0 </w:t>
                            </w:r>
                          </w:p>
                          <w:p w14:paraId="3E19A676" w14:textId="77777777" w:rsidR="00DC14ED" w:rsidRDefault="00F71BB0" w:rsidP="00663A1B">
                            <w:pPr>
                              <w:numPr>
                                <w:ilvl w:val="4"/>
                                <w:numId w:val="15"/>
                              </w:numPr>
                              <w:spacing w:after="0" w:line="249" w:lineRule="auto"/>
                              <w:ind w:left="426" w:right="434" w:firstLine="756"/>
                            </w:pPr>
                            <w:r>
                              <w:t xml:space="preserve">aptr-&gt;balance=0 </w:t>
                            </w:r>
                          </w:p>
                          <w:p w14:paraId="7A54E4E0" w14:textId="1E2CF758" w:rsidR="00DC14ED" w:rsidRDefault="00F71BB0" w:rsidP="00663A1B">
                            <w:pPr>
                              <w:numPr>
                                <w:ilvl w:val="4"/>
                                <w:numId w:val="15"/>
                              </w:numPr>
                              <w:spacing w:after="0" w:line="249" w:lineRule="auto"/>
                              <w:ind w:left="426" w:right="434" w:firstLine="756"/>
                            </w:pPr>
                            <w:r>
                              <w:t>Perform left rotation about pptr by calling rotateleft() functio</w:t>
                            </w:r>
                            <w:r w:rsidR="00DC14ED">
                              <w:t>n</w:t>
                            </w:r>
                          </w:p>
                          <w:p w14:paraId="3E2BCC7D" w14:textId="34079F30" w:rsidR="00F71BB0" w:rsidRDefault="00DC14ED" w:rsidP="00365732">
                            <w:pPr>
                              <w:spacing w:after="0" w:line="249" w:lineRule="auto"/>
                              <w:ind w:right="434"/>
                            </w:pPr>
                            <w:r>
                              <w:t>3</w:t>
                            </w:r>
                            <w:r w:rsidR="00F71BB0">
                              <w:t>.</w:t>
                            </w:r>
                            <w:r w:rsidR="00F71BB0" w:rsidRPr="00DC14ED">
                              <w:rPr>
                                <w:rFonts w:ascii="Arial" w:eastAsia="Arial" w:hAnsi="Arial" w:cs="Arial"/>
                              </w:rPr>
                              <w:t xml:space="preserve"> </w:t>
                            </w:r>
                            <w:r w:rsidR="000B13B9">
                              <w:rPr>
                                <w:rFonts w:ascii="Arial" w:eastAsia="Arial" w:hAnsi="Arial" w:cs="Arial"/>
                              </w:rPr>
                              <w:t xml:space="preserve">else </w:t>
                            </w:r>
                            <w:r w:rsidR="00F71BB0">
                              <w:t xml:space="preserve">bptr=aptr-&gt;lchild </w:t>
                            </w:r>
                          </w:p>
                          <w:p w14:paraId="3150A2F0" w14:textId="032A3075" w:rsidR="00F71BB0" w:rsidRDefault="000B13B9" w:rsidP="000B13B9">
                            <w:pPr>
                              <w:tabs>
                                <w:tab w:val="center" w:pos="1225"/>
                                <w:tab w:val="center" w:pos="2559"/>
                              </w:tabs>
                              <w:spacing w:after="0"/>
                              <w:ind w:left="720"/>
                            </w:pPr>
                            <w:r>
                              <w:t>1</w:t>
                            </w:r>
                            <w:r w:rsidR="00F71BB0">
                              <w:t>.</w:t>
                            </w:r>
                            <w:r w:rsidR="00F71BB0">
                              <w:rPr>
                                <w:rFonts w:ascii="Arial" w:eastAsia="Arial" w:hAnsi="Arial" w:cs="Arial"/>
                              </w:rPr>
                              <w:t xml:space="preserve"> </w:t>
                            </w:r>
                            <w:r w:rsidR="00F71BB0">
                              <w:rPr>
                                <w:rFonts w:ascii="Arial" w:eastAsia="Arial" w:hAnsi="Arial" w:cs="Arial"/>
                              </w:rPr>
                              <w:tab/>
                            </w:r>
                            <w:r w:rsidR="00F71BB0">
                              <w:t xml:space="preserve">if bptr-&gt;balance is -1 </w:t>
                            </w:r>
                          </w:p>
                          <w:p w14:paraId="7D87AE9F" w14:textId="77777777" w:rsidR="00F71BB0" w:rsidRDefault="00F71BB0" w:rsidP="000B13B9">
                            <w:pPr>
                              <w:numPr>
                                <w:ilvl w:val="4"/>
                                <w:numId w:val="14"/>
                              </w:numPr>
                              <w:spacing w:after="0" w:line="249" w:lineRule="auto"/>
                              <w:ind w:left="2280" w:right="434" w:hanging="520"/>
                            </w:pPr>
                            <w:r>
                              <w:t xml:space="preserve">pptr-&gt;balance=1 </w:t>
                            </w:r>
                          </w:p>
                          <w:p w14:paraId="5942F702" w14:textId="77777777" w:rsidR="00F71BB0" w:rsidRDefault="00F71BB0" w:rsidP="000B13B9">
                            <w:pPr>
                              <w:numPr>
                                <w:ilvl w:val="4"/>
                                <w:numId w:val="14"/>
                              </w:numPr>
                              <w:spacing w:after="0" w:line="249" w:lineRule="auto"/>
                              <w:ind w:left="2280" w:right="434" w:hanging="520"/>
                            </w:pPr>
                            <w:r>
                              <w:t xml:space="preserve">aptr-&gt;balance=0 </w:t>
                            </w:r>
                          </w:p>
                          <w:p w14:paraId="790ADB45" w14:textId="61D620FF" w:rsidR="00F71BB0" w:rsidRDefault="000B13B9" w:rsidP="000B13B9">
                            <w:pPr>
                              <w:tabs>
                                <w:tab w:val="center" w:pos="1258"/>
                                <w:tab w:val="center" w:pos="2525"/>
                              </w:tabs>
                              <w:spacing w:after="0"/>
                              <w:ind w:left="720"/>
                            </w:pPr>
                            <w:r>
                              <w:rPr>
                                <w:rFonts w:ascii="Calibri" w:eastAsia="Calibri" w:hAnsi="Calibri" w:cs="Calibri"/>
                              </w:rPr>
                              <w:t>2</w:t>
                            </w:r>
                            <w:r w:rsidR="00F71BB0">
                              <w:rPr>
                                <w:rFonts w:ascii="Calibri" w:eastAsia="Calibri" w:hAnsi="Calibri" w:cs="Calibri"/>
                              </w:rPr>
                              <w:t>.</w:t>
                            </w:r>
                            <w:r w:rsidR="00F71BB0">
                              <w:rPr>
                                <w:rFonts w:ascii="Arial" w:eastAsia="Arial" w:hAnsi="Arial" w:cs="Arial"/>
                              </w:rPr>
                              <w:t xml:space="preserve"> </w:t>
                            </w:r>
                            <w:r w:rsidR="00F71BB0">
                              <w:t xml:space="preserve">if bptr-&gt;balance is 1 </w:t>
                            </w:r>
                          </w:p>
                          <w:p w14:paraId="308AD436" w14:textId="77777777" w:rsidR="00F71BB0" w:rsidRDefault="00F71BB0" w:rsidP="000B13B9">
                            <w:pPr>
                              <w:numPr>
                                <w:ilvl w:val="4"/>
                                <w:numId w:val="13"/>
                              </w:numPr>
                              <w:spacing w:after="0" w:line="249" w:lineRule="auto"/>
                              <w:ind w:left="2280" w:right="434" w:hanging="520"/>
                            </w:pPr>
                            <w:r>
                              <w:t xml:space="preserve">pptr-&gt;balance=0 </w:t>
                            </w:r>
                          </w:p>
                          <w:p w14:paraId="58FBF60E" w14:textId="77777777" w:rsidR="00F71BB0" w:rsidRDefault="00F71BB0" w:rsidP="000B13B9">
                            <w:pPr>
                              <w:numPr>
                                <w:ilvl w:val="4"/>
                                <w:numId w:val="13"/>
                              </w:numPr>
                              <w:spacing w:after="0" w:line="249" w:lineRule="auto"/>
                              <w:ind w:left="2280" w:right="434" w:hanging="520"/>
                            </w:pPr>
                            <w:r>
                              <w:t xml:space="preserve">aptr-&gt;balance=-1 </w:t>
                            </w:r>
                          </w:p>
                          <w:p w14:paraId="551B5A24" w14:textId="5A966DC7" w:rsidR="00F71BB0" w:rsidRDefault="000B13B9" w:rsidP="000B13B9">
                            <w:pPr>
                              <w:tabs>
                                <w:tab w:val="center" w:pos="1225"/>
                                <w:tab w:val="center" w:pos="2525"/>
                              </w:tabs>
                              <w:spacing w:after="0"/>
                              <w:ind w:left="720"/>
                            </w:pPr>
                            <w:r>
                              <w:t>3</w:t>
                            </w:r>
                            <w:r w:rsidR="00F71BB0">
                              <w:t>.</w:t>
                            </w:r>
                            <w:r w:rsidR="00F71BB0">
                              <w:rPr>
                                <w:rFonts w:ascii="Arial" w:eastAsia="Arial" w:hAnsi="Arial" w:cs="Arial"/>
                              </w:rPr>
                              <w:t xml:space="preserve"> </w:t>
                            </w:r>
                            <w:r w:rsidR="00F71BB0">
                              <w:t xml:space="preserve">if bptr-&gt;balance is 0 </w:t>
                            </w:r>
                          </w:p>
                          <w:p w14:paraId="155DF5DE" w14:textId="77777777" w:rsidR="00F71BB0" w:rsidRDefault="00F71BB0" w:rsidP="000B13B9">
                            <w:pPr>
                              <w:numPr>
                                <w:ilvl w:val="4"/>
                                <w:numId w:val="16"/>
                              </w:numPr>
                              <w:spacing w:after="0" w:line="249" w:lineRule="auto"/>
                              <w:ind w:left="2280" w:right="434" w:hanging="520"/>
                            </w:pPr>
                            <w:r>
                              <w:t xml:space="preserve">pptr-&gt;balance=0 </w:t>
                            </w:r>
                          </w:p>
                          <w:p w14:paraId="50ADF082" w14:textId="77777777" w:rsidR="00F71BB0" w:rsidRDefault="00F71BB0" w:rsidP="000B13B9">
                            <w:pPr>
                              <w:numPr>
                                <w:ilvl w:val="4"/>
                                <w:numId w:val="16"/>
                              </w:numPr>
                              <w:spacing w:after="0" w:line="249" w:lineRule="auto"/>
                              <w:ind w:left="2280" w:right="434" w:hanging="520"/>
                            </w:pPr>
                            <w:r>
                              <w:t xml:space="preserve">aptr-&gt;balance=0 </w:t>
                            </w:r>
                          </w:p>
                          <w:p w14:paraId="3BF0812B" w14:textId="51C2EE9B" w:rsidR="00F71BB0" w:rsidRDefault="000B13B9" w:rsidP="000B13B9">
                            <w:pPr>
                              <w:spacing w:after="0" w:line="249" w:lineRule="auto"/>
                              <w:ind w:left="720" w:right="434"/>
                            </w:pPr>
                            <w:r>
                              <w:t>4</w:t>
                            </w:r>
                            <w:r w:rsidR="00F71BB0">
                              <w:t xml:space="preserve">. bptr-&gt;balance=0 </w:t>
                            </w:r>
                          </w:p>
                          <w:p w14:paraId="14983593" w14:textId="03CB38BC" w:rsidR="00F71BB0" w:rsidRDefault="000B13B9" w:rsidP="000B13B9">
                            <w:pPr>
                              <w:spacing w:after="0" w:line="249" w:lineRule="auto"/>
                              <w:ind w:left="720" w:right="434"/>
                            </w:pPr>
                            <w:r>
                              <w:t>5</w:t>
                            </w:r>
                            <w:r w:rsidR="00F71BB0">
                              <w:t xml:space="preserve">.Perform right rotation about aptr by calling rotateright() function </w:t>
                            </w:r>
                          </w:p>
                          <w:p w14:paraId="2E4C11E9" w14:textId="18F11B67" w:rsidR="00F71BB0" w:rsidRDefault="000B13B9" w:rsidP="000B13B9">
                            <w:pPr>
                              <w:spacing w:after="0" w:line="249" w:lineRule="auto"/>
                              <w:ind w:left="720" w:right="434"/>
                            </w:pPr>
                            <w:r>
                              <w:t>6</w:t>
                            </w:r>
                            <w:r w:rsidR="00F71BB0">
                              <w:t xml:space="preserve">Perform left rotation about pptr by calling rotateleft() function </w:t>
                            </w:r>
                          </w:p>
                          <w:p w14:paraId="065D8033" w14:textId="7DBE0E81" w:rsidR="00DC14ED" w:rsidRDefault="000B13B9" w:rsidP="00365732">
                            <w:pPr>
                              <w:spacing w:after="0" w:line="249" w:lineRule="auto"/>
                              <w:ind w:right="434"/>
                            </w:pPr>
                            <w:r>
                              <w:t>4</w:t>
                            </w:r>
                            <w:r w:rsidR="00DC14ED">
                              <w:t>. return pptr</w:t>
                            </w:r>
                          </w:p>
                          <w:p w14:paraId="2CCC3FF8" w14:textId="231F55B9" w:rsidR="00F71BB0" w:rsidRDefault="00F71B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07EEB" id="_x0000_s1034" type="#_x0000_t202" style="position:absolute;margin-left:23pt;margin-top:15.6pt;width:408pt;height:303.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">
                <v:textbox>
                  <w:txbxContent>
                    <w:p w14:paraId="6BE2E375" w14:textId="1FF05A08" w:rsidR="00F71BB0" w:rsidRPr="00DC14ED" w:rsidRDefault="00F71BB0" w:rsidP="00365732">
                      <w:pPr>
                        <w:spacing w:after="0" w:line="249" w:lineRule="auto"/>
                        <w:ind w:right="434"/>
                        <w:rPr>
                          <w:b/>
                          <w:bCs/>
                        </w:rPr>
                      </w:pPr>
                      <w:r w:rsidRPr="00DC14ED">
                        <w:rPr>
                          <w:b/>
                          <w:bCs/>
                        </w:rPr>
                        <w:t>struct node*</w:t>
                      </w:r>
                      <w:proofErr w:type="spellStart"/>
                      <w:r w:rsidRPr="00DC14ED">
                        <w:rPr>
                          <w:b/>
                          <w:bCs/>
                        </w:rPr>
                        <w:t>insert_RightBalance</w:t>
                      </w:r>
                      <w:proofErr w:type="spellEnd"/>
                      <w:r w:rsidRPr="00DC14ED">
                        <w:rPr>
                          <w:b/>
                          <w:bCs/>
                        </w:rPr>
                        <w:t>(struct node*</w:t>
                      </w:r>
                      <w:proofErr w:type="spellStart"/>
                      <w:r w:rsidRPr="00DC14ED">
                        <w:rPr>
                          <w:b/>
                          <w:bCs/>
                        </w:rPr>
                        <w:t>pptr</w:t>
                      </w:r>
                      <w:proofErr w:type="spellEnd"/>
                      <w:r w:rsidRPr="00DC14ED">
                        <w:rPr>
                          <w:b/>
                          <w:bCs/>
                        </w:rPr>
                        <w:t xml:space="preserve">) </w:t>
                      </w:r>
                    </w:p>
                    <w:p w14:paraId="62BA9AB4" w14:textId="77777777" w:rsidR="00DC14ED" w:rsidRDefault="00DC14ED" w:rsidP="00365732">
                      <w:pPr>
                        <w:spacing w:after="0" w:line="249" w:lineRule="auto"/>
                        <w:ind w:right="434"/>
                      </w:pPr>
                    </w:p>
                    <w:p w14:paraId="7A3D02C6" w14:textId="127B5E6F" w:rsidR="00F71BB0" w:rsidRDefault="00DC14ED" w:rsidP="00365732">
                      <w:pPr>
                        <w:spacing w:after="0" w:line="249" w:lineRule="auto"/>
                        <w:ind w:right="434"/>
                      </w:pPr>
                      <w:r>
                        <w:t>1</w:t>
                      </w:r>
                      <w:r w:rsidR="00F71BB0">
                        <w:t xml:space="preserve">. </w:t>
                      </w:r>
                      <w:proofErr w:type="spellStart"/>
                      <w:r w:rsidR="00F71BB0">
                        <w:t>aptr</w:t>
                      </w:r>
                      <w:proofErr w:type="spellEnd"/>
                      <w:r w:rsidR="00F71BB0">
                        <w:t>=</w:t>
                      </w:r>
                      <w:proofErr w:type="spellStart"/>
                      <w:r w:rsidR="00F71BB0">
                        <w:t>pptr</w:t>
                      </w:r>
                      <w:proofErr w:type="spellEnd"/>
                      <w:r w:rsidR="00F71BB0">
                        <w:t>-&gt;</w:t>
                      </w:r>
                      <w:proofErr w:type="spellStart"/>
                      <w:r w:rsidR="00F71BB0">
                        <w:t>lchild</w:t>
                      </w:r>
                      <w:proofErr w:type="spellEnd"/>
                      <w:r w:rsidR="00F71BB0">
                        <w:t xml:space="preserve"> </w:t>
                      </w:r>
                    </w:p>
                    <w:p w14:paraId="11A06F20" w14:textId="2D6F210F" w:rsidR="00F71BB0" w:rsidRDefault="00F71BB0" w:rsidP="00365732">
                      <w:pPr>
                        <w:spacing w:after="0" w:line="249" w:lineRule="auto"/>
                        <w:ind w:right="434"/>
                      </w:pPr>
                      <w:r>
                        <w:t xml:space="preserve">2. If </w:t>
                      </w:r>
                      <w:proofErr w:type="spellStart"/>
                      <w:r>
                        <w:t>aptr</w:t>
                      </w:r>
                      <w:proofErr w:type="spellEnd"/>
                      <w:r>
                        <w:t xml:space="preserve">-&gt;balance is -1 </w:t>
                      </w:r>
                    </w:p>
                    <w:p w14:paraId="52D3E894" w14:textId="77777777" w:rsidR="00F71BB0" w:rsidRDefault="00F71BB0" w:rsidP="000B13B9">
                      <w:pPr>
                        <w:numPr>
                          <w:ilvl w:val="4"/>
                          <w:numId w:val="15"/>
                        </w:numPr>
                        <w:spacing w:after="0" w:line="249" w:lineRule="auto"/>
                        <w:ind w:left="1134" w:right="434"/>
                      </w:pPr>
                      <w:proofErr w:type="spellStart"/>
                      <w:r>
                        <w:t>pptr</w:t>
                      </w:r>
                      <w:proofErr w:type="spellEnd"/>
                      <w:r>
                        <w:t xml:space="preserve">-&gt;balance=0 </w:t>
                      </w:r>
                    </w:p>
                    <w:p w14:paraId="3E19A676" w14:textId="77777777" w:rsidR="00DC14ED" w:rsidRDefault="00F71BB0" w:rsidP="00663A1B">
                      <w:pPr>
                        <w:numPr>
                          <w:ilvl w:val="4"/>
                          <w:numId w:val="15"/>
                        </w:numPr>
                        <w:spacing w:after="0" w:line="249" w:lineRule="auto"/>
                        <w:ind w:left="426" w:right="434" w:firstLine="756"/>
                      </w:pPr>
                      <w:proofErr w:type="spellStart"/>
                      <w:r>
                        <w:t>aptr</w:t>
                      </w:r>
                      <w:proofErr w:type="spellEnd"/>
                      <w:r>
                        <w:t xml:space="preserve">-&gt;balance=0 </w:t>
                      </w:r>
                    </w:p>
                    <w:p w14:paraId="7A54E4E0" w14:textId="1E2CF758" w:rsidR="00DC14ED" w:rsidRDefault="00F71BB0" w:rsidP="00663A1B">
                      <w:pPr>
                        <w:numPr>
                          <w:ilvl w:val="4"/>
                          <w:numId w:val="15"/>
                        </w:numPr>
                        <w:spacing w:after="0" w:line="249" w:lineRule="auto"/>
                        <w:ind w:left="426" w:right="434" w:firstLine="756"/>
                      </w:pPr>
                      <w:r>
                        <w:t xml:space="preserve">Perform left rotation about </w:t>
                      </w:r>
                      <w:proofErr w:type="spellStart"/>
                      <w:r>
                        <w:t>pptr</w:t>
                      </w:r>
                      <w:proofErr w:type="spellEnd"/>
                      <w:r>
                        <w:t xml:space="preserve"> by calling </w:t>
                      </w:r>
                      <w:proofErr w:type="spellStart"/>
                      <w:r>
                        <w:t>rotateleft</w:t>
                      </w:r>
                      <w:proofErr w:type="spellEnd"/>
                      <w:r>
                        <w:t>() functio</w:t>
                      </w:r>
                      <w:r w:rsidR="00DC14ED">
                        <w:t>n</w:t>
                      </w:r>
                    </w:p>
                    <w:p w14:paraId="3E2BCC7D" w14:textId="34079F30" w:rsidR="00F71BB0" w:rsidRDefault="00DC14ED" w:rsidP="00365732">
                      <w:pPr>
                        <w:spacing w:after="0" w:line="249" w:lineRule="auto"/>
                        <w:ind w:right="434"/>
                      </w:pPr>
                      <w:r>
                        <w:t>3</w:t>
                      </w:r>
                      <w:r w:rsidR="00F71BB0">
                        <w:t>.</w:t>
                      </w:r>
                      <w:r w:rsidR="00F71BB0" w:rsidRPr="00DC14ED">
                        <w:rPr>
                          <w:rFonts w:ascii="Arial" w:eastAsia="Arial" w:hAnsi="Arial" w:cs="Arial"/>
                        </w:rPr>
                        <w:t xml:space="preserve"> </w:t>
                      </w:r>
                      <w:r w:rsidR="000B13B9">
                        <w:rPr>
                          <w:rFonts w:ascii="Arial" w:eastAsia="Arial" w:hAnsi="Arial" w:cs="Arial"/>
                        </w:rPr>
                        <w:t xml:space="preserve">else </w:t>
                      </w:r>
                      <w:proofErr w:type="spellStart"/>
                      <w:r w:rsidR="00F71BB0">
                        <w:t>bptr</w:t>
                      </w:r>
                      <w:proofErr w:type="spellEnd"/>
                      <w:r w:rsidR="00F71BB0">
                        <w:t>=</w:t>
                      </w:r>
                      <w:proofErr w:type="spellStart"/>
                      <w:r w:rsidR="00F71BB0">
                        <w:t>aptr</w:t>
                      </w:r>
                      <w:proofErr w:type="spellEnd"/>
                      <w:r w:rsidR="00F71BB0">
                        <w:t>-&gt;</w:t>
                      </w:r>
                      <w:proofErr w:type="spellStart"/>
                      <w:r w:rsidR="00F71BB0">
                        <w:t>lchild</w:t>
                      </w:r>
                      <w:proofErr w:type="spellEnd"/>
                      <w:r w:rsidR="00F71BB0">
                        <w:t xml:space="preserve"> </w:t>
                      </w:r>
                    </w:p>
                    <w:p w14:paraId="3150A2F0" w14:textId="032A3075" w:rsidR="00F71BB0" w:rsidRDefault="000B13B9" w:rsidP="000B13B9">
                      <w:pPr>
                        <w:tabs>
                          <w:tab w:val="center" w:pos="1225"/>
                          <w:tab w:val="center" w:pos="2559"/>
                        </w:tabs>
                        <w:spacing w:after="0"/>
                        <w:ind w:left="720"/>
                      </w:pPr>
                      <w:r>
                        <w:t>1</w:t>
                      </w:r>
                      <w:r w:rsidR="00F71BB0">
                        <w:t>.</w:t>
                      </w:r>
                      <w:r w:rsidR="00F71BB0">
                        <w:rPr>
                          <w:rFonts w:ascii="Arial" w:eastAsia="Arial" w:hAnsi="Arial" w:cs="Arial"/>
                        </w:rPr>
                        <w:t xml:space="preserve"> </w:t>
                      </w:r>
                      <w:r w:rsidR="00F71BB0">
                        <w:rPr>
                          <w:rFonts w:ascii="Arial" w:eastAsia="Arial" w:hAnsi="Arial" w:cs="Arial"/>
                        </w:rPr>
                        <w:tab/>
                      </w:r>
                      <w:r w:rsidR="00F71BB0">
                        <w:t xml:space="preserve">if </w:t>
                      </w:r>
                      <w:proofErr w:type="spellStart"/>
                      <w:r w:rsidR="00F71BB0">
                        <w:t>bptr</w:t>
                      </w:r>
                      <w:proofErr w:type="spellEnd"/>
                      <w:r w:rsidR="00F71BB0">
                        <w:t xml:space="preserve">-&gt;balance is -1 </w:t>
                      </w:r>
                    </w:p>
                    <w:p w14:paraId="7D87AE9F" w14:textId="77777777" w:rsidR="00F71BB0" w:rsidRDefault="00F71BB0" w:rsidP="000B13B9">
                      <w:pPr>
                        <w:numPr>
                          <w:ilvl w:val="4"/>
                          <w:numId w:val="14"/>
                        </w:numPr>
                        <w:spacing w:after="0" w:line="249" w:lineRule="auto"/>
                        <w:ind w:left="2280" w:right="434" w:hanging="520"/>
                      </w:pPr>
                      <w:proofErr w:type="spellStart"/>
                      <w:r>
                        <w:t>pptr</w:t>
                      </w:r>
                      <w:proofErr w:type="spellEnd"/>
                      <w:r>
                        <w:t xml:space="preserve">-&gt;balance=1 </w:t>
                      </w:r>
                    </w:p>
                    <w:p w14:paraId="5942F702" w14:textId="77777777" w:rsidR="00F71BB0" w:rsidRDefault="00F71BB0" w:rsidP="000B13B9">
                      <w:pPr>
                        <w:numPr>
                          <w:ilvl w:val="4"/>
                          <w:numId w:val="14"/>
                        </w:numPr>
                        <w:spacing w:after="0" w:line="249" w:lineRule="auto"/>
                        <w:ind w:left="2280" w:right="434" w:hanging="520"/>
                      </w:pPr>
                      <w:proofErr w:type="spellStart"/>
                      <w:r>
                        <w:t>aptr</w:t>
                      </w:r>
                      <w:proofErr w:type="spellEnd"/>
                      <w:r>
                        <w:t xml:space="preserve">-&gt;balance=0 </w:t>
                      </w:r>
                    </w:p>
                    <w:p w14:paraId="790ADB45" w14:textId="61D620FF" w:rsidR="00F71BB0" w:rsidRDefault="000B13B9" w:rsidP="000B13B9">
                      <w:pPr>
                        <w:tabs>
                          <w:tab w:val="center" w:pos="1258"/>
                          <w:tab w:val="center" w:pos="2525"/>
                        </w:tabs>
                        <w:spacing w:after="0"/>
                        <w:ind w:left="720"/>
                      </w:pPr>
                      <w:r>
                        <w:rPr>
                          <w:rFonts w:ascii="Calibri" w:eastAsia="Calibri" w:hAnsi="Calibri" w:cs="Calibri"/>
                        </w:rPr>
                        <w:t>2</w:t>
                      </w:r>
                      <w:r w:rsidR="00F71BB0">
                        <w:rPr>
                          <w:rFonts w:ascii="Calibri" w:eastAsia="Calibri" w:hAnsi="Calibri" w:cs="Calibri"/>
                        </w:rPr>
                        <w:t>.</w:t>
                      </w:r>
                      <w:r w:rsidR="00F71BB0">
                        <w:rPr>
                          <w:rFonts w:ascii="Arial" w:eastAsia="Arial" w:hAnsi="Arial" w:cs="Arial"/>
                        </w:rPr>
                        <w:t xml:space="preserve"> </w:t>
                      </w:r>
                      <w:r w:rsidR="00F71BB0">
                        <w:t xml:space="preserve">if </w:t>
                      </w:r>
                      <w:proofErr w:type="spellStart"/>
                      <w:r w:rsidR="00F71BB0">
                        <w:t>bptr</w:t>
                      </w:r>
                      <w:proofErr w:type="spellEnd"/>
                      <w:r w:rsidR="00F71BB0">
                        <w:t xml:space="preserve">-&gt;balance is 1 </w:t>
                      </w:r>
                    </w:p>
                    <w:p w14:paraId="308AD436" w14:textId="77777777" w:rsidR="00F71BB0" w:rsidRDefault="00F71BB0" w:rsidP="000B13B9">
                      <w:pPr>
                        <w:numPr>
                          <w:ilvl w:val="4"/>
                          <w:numId w:val="13"/>
                        </w:numPr>
                        <w:spacing w:after="0" w:line="249" w:lineRule="auto"/>
                        <w:ind w:left="2280" w:right="434" w:hanging="520"/>
                      </w:pPr>
                      <w:proofErr w:type="spellStart"/>
                      <w:r>
                        <w:t>pptr</w:t>
                      </w:r>
                      <w:proofErr w:type="spellEnd"/>
                      <w:r>
                        <w:t xml:space="preserve">-&gt;balance=0 </w:t>
                      </w:r>
                    </w:p>
                    <w:p w14:paraId="58FBF60E" w14:textId="77777777" w:rsidR="00F71BB0" w:rsidRDefault="00F71BB0" w:rsidP="000B13B9">
                      <w:pPr>
                        <w:numPr>
                          <w:ilvl w:val="4"/>
                          <w:numId w:val="13"/>
                        </w:numPr>
                        <w:spacing w:after="0" w:line="249" w:lineRule="auto"/>
                        <w:ind w:left="2280" w:right="434" w:hanging="520"/>
                      </w:pPr>
                      <w:proofErr w:type="spellStart"/>
                      <w:r>
                        <w:t>aptr</w:t>
                      </w:r>
                      <w:proofErr w:type="spellEnd"/>
                      <w:r>
                        <w:t xml:space="preserve">-&gt;balance=-1 </w:t>
                      </w:r>
                    </w:p>
                    <w:p w14:paraId="551B5A24" w14:textId="5A966DC7" w:rsidR="00F71BB0" w:rsidRDefault="000B13B9" w:rsidP="000B13B9">
                      <w:pPr>
                        <w:tabs>
                          <w:tab w:val="center" w:pos="1225"/>
                          <w:tab w:val="center" w:pos="2525"/>
                        </w:tabs>
                        <w:spacing w:after="0"/>
                        <w:ind w:left="720"/>
                      </w:pPr>
                      <w:r>
                        <w:t>3</w:t>
                      </w:r>
                      <w:r w:rsidR="00F71BB0">
                        <w:t>.</w:t>
                      </w:r>
                      <w:r w:rsidR="00F71BB0">
                        <w:rPr>
                          <w:rFonts w:ascii="Arial" w:eastAsia="Arial" w:hAnsi="Arial" w:cs="Arial"/>
                        </w:rPr>
                        <w:t xml:space="preserve"> </w:t>
                      </w:r>
                      <w:r w:rsidR="00F71BB0">
                        <w:t xml:space="preserve">if </w:t>
                      </w:r>
                      <w:proofErr w:type="spellStart"/>
                      <w:r w:rsidR="00F71BB0">
                        <w:t>bptr</w:t>
                      </w:r>
                      <w:proofErr w:type="spellEnd"/>
                      <w:r w:rsidR="00F71BB0">
                        <w:t xml:space="preserve">-&gt;balance is 0 </w:t>
                      </w:r>
                    </w:p>
                    <w:p w14:paraId="155DF5DE" w14:textId="77777777" w:rsidR="00F71BB0" w:rsidRDefault="00F71BB0" w:rsidP="000B13B9">
                      <w:pPr>
                        <w:numPr>
                          <w:ilvl w:val="4"/>
                          <w:numId w:val="16"/>
                        </w:numPr>
                        <w:spacing w:after="0" w:line="249" w:lineRule="auto"/>
                        <w:ind w:left="2280" w:right="434" w:hanging="520"/>
                      </w:pPr>
                      <w:proofErr w:type="spellStart"/>
                      <w:r>
                        <w:t>pptr</w:t>
                      </w:r>
                      <w:proofErr w:type="spellEnd"/>
                      <w:r>
                        <w:t xml:space="preserve">-&gt;balance=0 </w:t>
                      </w:r>
                    </w:p>
                    <w:p w14:paraId="50ADF082" w14:textId="77777777" w:rsidR="00F71BB0" w:rsidRDefault="00F71BB0" w:rsidP="000B13B9">
                      <w:pPr>
                        <w:numPr>
                          <w:ilvl w:val="4"/>
                          <w:numId w:val="16"/>
                        </w:numPr>
                        <w:spacing w:after="0" w:line="249" w:lineRule="auto"/>
                        <w:ind w:left="2280" w:right="434" w:hanging="520"/>
                      </w:pPr>
                      <w:proofErr w:type="spellStart"/>
                      <w:r>
                        <w:t>aptr</w:t>
                      </w:r>
                      <w:proofErr w:type="spellEnd"/>
                      <w:r>
                        <w:t xml:space="preserve">-&gt;balance=0 </w:t>
                      </w:r>
                    </w:p>
                    <w:p w14:paraId="3BF0812B" w14:textId="51C2EE9B" w:rsidR="00F71BB0" w:rsidRDefault="000B13B9" w:rsidP="000B13B9">
                      <w:pPr>
                        <w:spacing w:after="0" w:line="249" w:lineRule="auto"/>
                        <w:ind w:left="720" w:right="434"/>
                      </w:pPr>
                      <w:r>
                        <w:t>4</w:t>
                      </w:r>
                      <w:r w:rsidR="00F71BB0">
                        <w:t xml:space="preserve">. </w:t>
                      </w:r>
                      <w:proofErr w:type="spellStart"/>
                      <w:r w:rsidR="00F71BB0">
                        <w:t>bptr</w:t>
                      </w:r>
                      <w:proofErr w:type="spellEnd"/>
                      <w:r w:rsidR="00F71BB0">
                        <w:t xml:space="preserve">-&gt;balance=0 </w:t>
                      </w:r>
                    </w:p>
                    <w:p w14:paraId="14983593" w14:textId="03CB38BC" w:rsidR="00F71BB0" w:rsidRDefault="000B13B9" w:rsidP="000B13B9">
                      <w:pPr>
                        <w:spacing w:after="0" w:line="249" w:lineRule="auto"/>
                        <w:ind w:left="720" w:right="434"/>
                      </w:pPr>
                      <w:r>
                        <w:t>5</w:t>
                      </w:r>
                      <w:r w:rsidR="00F71BB0">
                        <w:t xml:space="preserve">.Perform right rotation about </w:t>
                      </w:r>
                      <w:proofErr w:type="spellStart"/>
                      <w:r w:rsidR="00F71BB0">
                        <w:t>aptr</w:t>
                      </w:r>
                      <w:proofErr w:type="spellEnd"/>
                      <w:r w:rsidR="00F71BB0">
                        <w:t xml:space="preserve"> by calling </w:t>
                      </w:r>
                      <w:proofErr w:type="spellStart"/>
                      <w:r w:rsidR="00F71BB0">
                        <w:t>rotateright</w:t>
                      </w:r>
                      <w:proofErr w:type="spellEnd"/>
                      <w:r w:rsidR="00F71BB0">
                        <w:t xml:space="preserve">() function </w:t>
                      </w:r>
                    </w:p>
                    <w:p w14:paraId="2E4C11E9" w14:textId="18F11B67" w:rsidR="00F71BB0" w:rsidRDefault="000B13B9" w:rsidP="000B13B9">
                      <w:pPr>
                        <w:spacing w:after="0" w:line="249" w:lineRule="auto"/>
                        <w:ind w:left="720" w:right="434"/>
                      </w:pPr>
                      <w:r>
                        <w:t>6</w:t>
                      </w:r>
                      <w:r w:rsidR="00F71BB0">
                        <w:t xml:space="preserve">Perform left rotation about </w:t>
                      </w:r>
                      <w:proofErr w:type="spellStart"/>
                      <w:r w:rsidR="00F71BB0">
                        <w:t>pptr</w:t>
                      </w:r>
                      <w:proofErr w:type="spellEnd"/>
                      <w:r w:rsidR="00F71BB0">
                        <w:t xml:space="preserve"> by calling </w:t>
                      </w:r>
                      <w:proofErr w:type="spellStart"/>
                      <w:r w:rsidR="00F71BB0">
                        <w:t>rotateleft</w:t>
                      </w:r>
                      <w:proofErr w:type="spellEnd"/>
                      <w:r w:rsidR="00F71BB0">
                        <w:t xml:space="preserve">() function </w:t>
                      </w:r>
                    </w:p>
                    <w:p w14:paraId="065D8033" w14:textId="7DBE0E81" w:rsidR="00DC14ED" w:rsidRDefault="000B13B9" w:rsidP="00365732">
                      <w:pPr>
                        <w:spacing w:after="0" w:line="249" w:lineRule="auto"/>
                        <w:ind w:right="434"/>
                      </w:pPr>
                      <w:r>
                        <w:t>4</w:t>
                      </w:r>
                      <w:r w:rsidR="00DC14ED">
                        <w:t xml:space="preserve">. return </w:t>
                      </w:r>
                      <w:proofErr w:type="spellStart"/>
                      <w:r w:rsidR="00DC14ED">
                        <w:t>pptr</w:t>
                      </w:r>
                      <w:proofErr w:type="spellEnd"/>
                    </w:p>
                    <w:p w14:paraId="2CCC3FF8" w14:textId="231F55B9" w:rsidR="00F71BB0" w:rsidRDefault="00F71BB0"/>
                  </w:txbxContent>
                </v:textbox>
                <w10:wrap type="square"/>
              </v:shape>
            </w:pict>
          </mc:Fallback>
        </mc:AlternateContent>
      </w:r>
    </w:p>
    <w:p w14:paraId="1F3D7E1C" w14:textId="4E915CE3" w:rsidR="00B7434D" w:rsidRDefault="00ED36BC" w:rsidP="009D1ACB">
      <w:pPr>
        <w:spacing w:after="0"/>
        <w:rPr>
          <w:rFonts w:ascii="Verdana" w:hAnsi="Verdana" w:cs="Microsoft Sans Serif"/>
          <w:b/>
          <w:bCs/>
          <w:sz w:val="28"/>
          <w:szCs w:val="28"/>
          <w:u w:val="single"/>
          <w:lang w:val="en-US"/>
        </w:rPr>
      </w:pPr>
      <w:r w:rsidRPr="00DC14ED">
        <w:rPr>
          <w:rFonts w:ascii="Verdana" w:hAnsi="Verdana" w:cs="Microsoft Sans Serif"/>
          <w:b/>
          <w:bCs/>
          <w:noProof/>
          <w:sz w:val="28"/>
          <w:szCs w:val="28"/>
          <w:u w:val="single"/>
          <w:lang w:val="en-US"/>
        </w:rPr>
        <w:lastRenderedPageBreak/>
        <mc:AlternateContent>
          <mc:Choice Requires="wps">
            <w:drawing>
              <wp:anchor distT="45720" distB="45720" distL="114300" distR="114300" simplePos="0" relativeHeight="251691008" behindDoc="0" locked="0" layoutInCell="1" allowOverlap="1" wp14:anchorId="70119456" wp14:editId="2BB8696D">
                <wp:simplePos x="0" y="0"/>
                <wp:positionH relativeFrom="column">
                  <wp:posOffset>-403225</wp:posOffset>
                </wp:positionH>
                <wp:positionV relativeFrom="paragraph">
                  <wp:posOffset>125095</wp:posOffset>
                </wp:positionV>
                <wp:extent cx="6541770" cy="6149975"/>
                <wp:effectExtent l="0" t="0" r="1143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1770" cy="6149975"/>
                        </a:xfrm>
                        <a:prstGeom prst="rect">
                          <a:avLst/>
                        </a:prstGeom>
                        <a:solidFill>
                          <a:srgbClr val="FFFFFF"/>
                        </a:solidFill>
                        <a:ln w="9525">
                          <a:solidFill>
                            <a:srgbClr val="000000"/>
                          </a:solidFill>
                          <a:miter lim="800000"/>
                          <a:headEnd/>
                          <a:tailEnd/>
                        </a:ln>
                      </wps:spPr>
                      <wps:txbx>
                        <w:txbxContent>
                          <w:p w14:paraId="7E1A8E5B" w14:textId="6101377F" w:rsidR="00DC14ED" w:rsidRPr="00365732" w:rsidRDefault="00DC14ED" w:rsidP="00365732">
                            <w:pPr>
                              <w:spacing w:after="0" w:line="249" w:lineRule="auto"/>
                              <w:ind w:right="434"/>
                              <w:rPr>
                                <w:b/>
                                <w:bCs/>
                              </w:rPr>
                            </w:pPr>
                            <w:r w:rsidRPr="00365732">
                              <w:rPr>
                                <w:b/>
                                <w:bCs/>
                              </w:rPr>
                              <w:t xml:space="preserve">struct node*del(struct node*pptr,int item) </w:t>
                            </w:r>
                          </w:p>
                          <w:p w14:paraId="06BAF6FB" w14:textId="77777777" w:rsidR="00DC14ED" w:rsidRDefault="00DC14ED" w:rsidP="00365732">
                            <w:pPr>
                              <w:spacing w:after="0" w:line="249" w:lineRule="auto"/>
                              <w:ind w:right="434"/>
                            </w:pPr>
                          </w:p>
                          <w:p w14:paraId="5BD4361D" w14:textId="4DA1A79E" w:rsidR="00DC14ED" w:rsidRDefault="00DC14ED" w:rsidP="00365732">
                            <w:pPr>
                              <w:tabs>
                                <w:tab w:val="center" w:pos="1298"/>
                                <w:tab w:val="center" w:pos="2342"/>
                              </w:tabs>
                              <w:spacing w:after="0"/>
                            </w:pPr>
                            <w:r>
                              <w:t xml:space="preserve">1. if pptr==NULL </w:t>
                            </w:r>
                          </w:p>
                          <w:p w14:paraId="772CD684" w14:textId="77777777" w:rsidR="00DC14ED" w:rsidRDefault="00DC14ED" w:rsidP="00663A1B">
                            <w:pPr>
                              <w:numPr>
                                <w:ilvl w:val="4"/>
                                <w:numId w:val="20"/>
                              </w:numPr>
                              <w:spacing w:after="0" w:line="249" w:lineRule="auto"/>
                              <w:ind w:left="1276" w:right="434" w:hanging="360"/>
                            </w:pPr>
                            <w:r>
                              <w:t xml:space="preserve">Output element not present in the list </w:t>
                            </w:r>
                          </w:p>
                          <w:p w14:paraId="0E2E79F2" w14:textId="77777777" w:rsidR="00DC14ED" w:rsidRDefault="00DC14ED" w:rsidP="00663A1B">
                            <w:pPr>
                              <w:numPr>
                                <w:ilvl w:val="4"/>
                                <w:numId w:val="20"/>
                              </w:numPr>
                              <w:spacing w:after="0" w:line="249" w:lineRule="auto"/>
                              <w:ind w:left="1276" w:right="434" w:hanging="360"/>
                            </w:pPr>
                            <w:r>
                              <w:t xml:space="preserve">shorter=FALSE </w:t>
                            </w:r>
                          </w:p>
                          <w:p w14:paraId="2808F349" w14:textId="77777777" w:rsidR="00DC14ED" w:rsidRDefault="00DC14ED" w:rsidP="00663A1B">
                            <w:pPr>
                              <w:numPr>
                                <w:ilvl w:val="4"/>
                                <w:numId w:val="20"/>
                              </w:numPr>
                              <w:spacing w:after="0" w:line="249" w:lineRule="auto"/>
                              <w:ind w:left="1276" w:right="434" w:hanging="360"/>
                            </w:pPr>
                            <w:r>
                              <w:t xml:space="preserve">return pptr </w:t>
                            </w:r>
                          </w:p>
                          <w:p w14:paraId="7A69FE19" w14:textId="4DA82739" w:rsidR="00DC14ED" w:rsidRDefault="00DC14ED" w:rsidP="00365732">
                            <w:pPr>
                              <w:tabs>
                                <w:tab w:val="center" w:pos="1261"/>
                                <w:tab w:val="center" w:pos="2453"/>
                              </w:tabs>
                              <w:spacing w:after="0"/>
                            </w:pPr>
                            <w:r>
                              <w:t xml:space="preserve">2. if item&lt;pptr-&gt;data </w:t>
                            </w:r>
                          </w:p>
                          <w:p w14:paraId="4F460954" w14:textId="77777777" w:rsidR="00DC14ED" w:rsidRDefault="00DC14ED" w:rsidP="00663A1B">
                            <w:pPr>
                              <w:numPr>
                                <w:ilvl w:val="4"/>
                                <w:numId w:val="21"/>
                              </w:numPr>
                              <w:spacing w:after="0" w:line="249" w:lineRule="auto"/>
                              <w:ind w:left="1276" w:right="434" w:hanging="520"/>
                            </w:pPr>
                            <w:r>
                              <w:t xml:space="preserve">Delete item from pptr-&gt;lchild by recursively calling del() function </w:t>
                            </w:r>
                          </w:p>
                          <w:p w14:paraId="4CE0CC48" w14:textId="77777777" w:rsidR="00DC14ED" w:rsidRDefault="00DC14ED" w:rsidP="00663A1B">
                            <w:pPr>
                              <w:numPr>
                                <w:ilvl w:val="4"/>
                                <w:numId w:val="21"/>
                              </w:numPr>
                              <w:spacing w:after="0" w:line="249" w:lineRule="auto"/>
                              <w:ind w:left="1276" w:right="434" w:hanging="520"/>
                            </w:pPr>
                            <w:r>
                              <w:t xml:space="preserve">if shorter==TRUE </w:t>
                            </w:r>
                          </w:p>
                          <w:p w14:paraId="6709CE28" w14:textId="77777777" w:rsidR="00DC14ED" w:rsidRDefault="00DC14ED" w:rsidP="00365732">
                            <w:pPr>
                              <w:spacing w:after="0" w:line="252" w:lineRule="auto"/>
                              <w:ind w:left="556" w:right="2615" w:firstLine="720"/>
                            </w:pPr>
                            <w:r>
                              <w:t>a.</w:t>
                            </w:r>
                            <w:r>
                              <w:rPr>
                                <w:rFonts w:ascii="Arial" w:eastAsia="Arial" w:hAnsi="Arial" w:cs="Arial"/>
                              </w:rPr>
                              <w:t xml:space="preserve"> </w:t>
                            </w:r>
                            <w:r>
                              <w:t xml:space="preserve">pptr=del_left_check(pptr,&amp;shorter) </w:t>
                            </w:r>
                          </w:p>
                          <w:p w14:paraId="7E36B2DD" w14:textId="5F3E61F0" w:rsidR="00DC14ED" w:rsidRDefault="00DC14ED" w:rsidP="00365732">
                            <w:pPr>
                              <w:spacing w:after="0" w:line="249" w:lineRule="auto"/>
                              <w:ind w:right="434"/>
                            </w:pPr>
                            <w:r>
                              <w:t xml:space="preserve">3. else if item&gt;pptr-&gt;data </w:t>
                            </w:r>
                          </w:p>
                          <w:p w14:paraId="1378BC6D" w14:textId="77777777" w:rsidR="00DC14ED" w:rsidRDefault="00DC14ED" w:rsidP="00663A1B">
                            <w:pPr>
                              <w:numPr>
                                <w:ilvl w:val="4"/>
                                <w:numId w:val="17"/>
                              </w:numPr>
                              <w:spacing w:after="0" w:line="249" w:lineRule="auto"/>
                              <w:ind w:left="1418" w:right="434" w:hanging="575"/>
                            </w:pPr>
                            <w:r>
                              <w:t xml:space="preserve">Delete item from pptr-&gt;rchild by recursively calling del() function </w:t>
                            </w:r>
                          </w:p>
                          <w:p w14:paraId="19E16A0E" w14:textId="77777777" w:rsidR="00DC14ED" w:rsidRDefault="00DC14ED" w:rsidP="00663A1B">
                            <w:pPr>
                              <w:numPr>
                                <w:ilvl w:val="4"/>
                                <w:numId w:val="17"/>
                              </w:numPr>
                              <w:spacing w:after="0" w:line="249" w:lineRule="auto"/>
                              <w:ind w:left="1418" w:right="434" w:hanging="575"/>
                            </w:pPr>
                            <w:r>
                              <w:t xml:space="preserve">If shorter==TRUE  </w:t>
                            </w:r>
                          </w:p>
                          <w:p w14:paraId="77AE675C" w14:textId="77777777" w:rsidR="00DC14ED" w:rsidRDefault="00DC14ED" w:rsidP="00663A1B">
                            <w:pPr>
                              <w:numPr>
                                <w:ilvl w:val="4"/>
                                <w:numId w:val="17"/>
                              </w:numPr>
                              <w:spacing w:after="0" w:line="249" w:lineRule="auto"/>
                              <w:ind w:left="1418" w:right="434" w:hanging="575"/>
                            </w:pPr>
                            <w:r>
                              <w:t xml:space="preserve">pptr=del_right_check(pptr,&amp;shorter); </w:t>
                            </w:r>
                          </w:p>
                          <w:p w14:paraId="44B1D370" w14:textId="550D6BAE" w:rsidR="007175D1" w:rsidRDefault="00DC14ED" w:rsidP="00365732">
                            <w:pPr>
                              <w:spacing w:after="0" w:line="249" w:lineRule="auto"/>
                              <w:ind w:right="434"/>
                            </w:pPr>
                            <w:r>
                              <w:t>4.</w:t>
                            </w:r>
                            <w:r w:rsidR="007175D1">
                              <w:t>else</w:t>
                            </w:r>
                          </w:p>
                          <w:p w14:paraId="78C0312D" w14:textId="742F20C1" w:rsidR="00DC14ED" w:rsidRDefault="007175D1" w:rsidP="00365732">
                            <w:pPr>
                              <w:spacing w:after="0" w:line="249" w:lineRule="auto"/>
                              <w:ind w:right="434"/>
                            </w:pPr>
                            <w:r>
                              <w:t xml:space="preserve">  </w:t>
                            </w:r>
                            <w:r>
                              <w:tab/>
                              <w:t>1.</w:t>
                            </w:r>
                            <w:r w:rsidR="00DC14ED">
                              <w:t xml:space="preserve"> if pptr-&gt;lchild!=NULL AND pptr-&gt;rchild!=NULL </w:t>
                            </w:r>
                          </w:p>
                          <w:p w14:paraId="002B75D3" w14:textId="77777777" w:rsidR="00DC14ED" w:rsidRDefault="00DC14ED" w:rsidP="00663A1B">
                            <w:pPr>
                              <w:numPr>
                                <w:ilvl w:val="4"/>
                                <w:numId w:val="19"/>
                              </w:numPr>
                              <w:spacing w:after="0" w:line="249" w:lineRule="auto"/>
                              <w:ind w:left="1418" w:right="434" w:hanging="520"/>
                            </w:pPr>
                            <w:r>
                              <w:t xml:space="preserve">succ=pptr-&gt;rchild </w:t>
                            </w:r>
                          </w:p>
                          <w:p w14:paraId="1E53D77A" w14:textId="77777777" w:rsidR="00DC14ED" w:rsidRDefault="00DC14ED" w:rsidP="00663A1B">
                            <w:pPr>
                              <w:numPr>
                                <w:ilvl w:val="4"/>
                                <w:numId w:val="19"/>
                              </w:numPr>
                              <w:spacing w:after="0" w:line="249" w:lineRule="auto"/>
                              <w:ind w:left="1418" w:right="434" w:hanging="520"/>
                            </w:pPr>
                            <w:r>
                              <w:t xml:space="preserve">while succ-&gt;lchild!=NULL </w:t>
                            </w:r>
                          </w:p>
                          <w:p w14:paraId="4D9D860F" w14:textId="77777777" w:rsidR="00DC14ED" w:rsidRDefault="00DC14ED" w:rsidP="00365732">
                            <w:pPr>
                              <w:tabs>
                                <w:tab w:val="left" w:pos="3119"/>
                              </w:tabs>
                              <w:spacing w:after="0"/>
                              <w:ind w:left="1418" w:right="6699"/>
                            </w:pPr>
                            <w:r>
                              <w:t>a.</w:t>
                            </w:r>
                            <w:r>
                              <w:rPr>
                                <w:rFonts w:ascii="Arial" w:eastAsia="Arial" w:hAnsi="Arial" w:cs="Arial"/>
                              </w:rPr>
                              <w:t xml:space="preserve"> </w:t>
                            </w:r>
                            <w:r>
                              <w:t>succ=succ-&gt;lchild</w:t>
                            </w:r>
                          </w:p>
                          <w:p w14:paraId="117E232A" w14:textId="04DA8142" w:rsidR="00DC14ED" w:rsidRDefault="00DC14ED" w:rsidP="00365732">
                            <w:pPr>
                              <w:spacing w:after="0"/>
                              <w:ind w:left="851" w:right="6488"/>
                            </w:pPr>
                            <w:r>
                              <w:t xml:space="preserve"> iii.</w:t>
                            </w:r>
                            <w:r>
                              <w:rPr>
                                <w:rFonts w:ascii="Arial" w:eastAsia="Arial" w:hAnsi="Arial" w:cs="Arial"/>
                              </w:rPr>
                              <w:t xml:space="preserve"> </w:t>
                            </w:r>
                            <w:r>
                              <w:t xml:space="preserve">pptr-&gt;data=succ-&gt;data </w:t>
                            </w:r>
                          </w:p>
                          <w:p w14:paraId="2F17BAD4" w14:textId="77777777" w:rsidR="00DC14ED" w:rsidRDefault="00DC14ED" w:rsidP="00663A1B">
                            <w:pPr>
                              <w:numPr>
                                <w:ilvl w:val="4"/>
                                <w:numId w:val="18"/>
                              </w:numPr>
                              <w:spacing w:after="0" w:line="249" w:lineRule="auto"/>
                              <w:ind w:left="1418" w:right="434" w:hanging="565"/>
                            </w:pPr>
                            <w:r>
                              <w:t xml:space="preserve">pptr-&gt;rchild=del(pptr-&gt;rchild,succ-&gt;data) </w:t>
                            </w:r>
                          </w:p>
                          <w:p w14:paraId="3C67362D" w14:textId="77777777" w:rsidR="00DC14ED" w:rsidRDefault="00DC14ED" w:rsidP="00663A1B">
                            <w:pPr>
                              <w:numPr>
                                <w:ilvl w:val="4"/>
                                <w:numId w:val="18"/>
                              </w:numPr>
                              <w:spacing w:after="0" w:line="249" w:lineRule="auto"/>
                              <w:ind w:left="1418" w:right="434" w:hanging="565"/>
                            </w:pPr>
                            <w:r>
                              <w:t xml:space="preserve">If shorter==TRUE </w:t>
                            </w:r>
                          </w:p>
                          <w:p w14:paraId="5E962A0C" w14:textId="77777777" w:rsidR="00DC14ED" w:rsidRDefault="00DC14ED" w:rsidP="00365732">
                            <w:pPr>
                              <w:spacing w:after="0" w:line="252" w:lineRule="auto"/>
                              <w:ind w:left="-851" w:right="2505"/>
                              <w:jc w:val="center"/>
                            </w:pPr>
                            <w:r>
                              <w:t>a.</w:t>
                            </w:r>
                            <w:r>
                              <w:rPr>
                                <w:rFonts w:ascii="Arial" w:eastAsia="Arial" w:hAnsi="Arial" w:cs="Arial"/>
                              </w:rPr>
                              <w:t xml:space="preserve"> </w:t>
                            </w:r>
                            <w:r>
                              <w:t xml:space="preserve">pptr=del_right_check(pptr,&amp;shorter) </w:t>
                            </w:r>
                          </w:p>
                          <w:p w14:paraId="06775C1E" w14:textId="17072513" w:rsidR="00D3081C" w:rsidRDefault="007175D1" w:rsidP="007175D1">
                            <w:pPr>
                              <w:spacing w:after="0" w:line="249" w:lineRule="auto"/>
                              <w:ind w:right="434" w:firstLine="720"/>
                            </w:pPr>
                            <w:r>
                              <w:t>2</w:t>
                            </w:r>
                            <w:r w:rsidR="00D3081C">
                              <w:t xml:space="preserve"> else </w:t>
                            </w:r>
                          </w:p>
                          <w:p w14:paraId="41D7F60F" w14:textId="786303D2" w:rsidR="00DC14ED" w:rsidRDefault="00D3081C" w:rsidP="00D3081C">
                            <w:pPr>
                              <w:spacing w:after="0" w:line="249" w:lineRule="auto"/>
                              <w:ind w:right="434" w:firstLine="720"/>
                            </w:pPr>
                            <w:r>
                              <w:t>1.</w:t>
                            </w:r>
                            <w:r w:rsidR="00DC14ED">
                              <w:t xml:space="preserve">tmp=pptr </w:t>
                            </w:r>
                          </w:p>
                          <w:p w14:paraId="15078647" w14:textId="7155DB33" w:rsidR="00DC14ED" w:rsidRDefault="00D3081C" w:rsidP="00D3081C">
                            <w:pPr>
                              <w:spacing w:after="0" w:line="249" w:lineRule="auto"/>
                              <w:ind w:right="434" w:firstLine="720"/>
                            </w:pPr>
                            <w:r>
                              <w:t>2</w:t>
                            </w:r>
                            <w:r w:rsidR="00DC14ED">
                              <w:t xml:space="preserve">.if pptr-&gt;lchild!=NULL </w:t>
                            </w:r>
                          </w:p>
                          <w:p w14:paraId="5CB709B0" w14:textId="473ABB37" w:rsidR="00DC14ED" w:rsidRDefault="00DC14ED" w:rsidP="00365732">
                            <w:pPr>
                              <w:tabs>
                                <w:tab w:val="center" w:pos="2024"/>
                                <w:tab w:val="center" w:pos="3131"/>
                              </w:tabs>
                              <w:spacing w:after="0"/>
                              <w:ind w:left="851"/>
                            </w:pPr>
                            <w:r>
                              <w:t>i.</w:t>
                            </w:r>
                            <w:r>
                              <w:rPr>
                                <w:rFonts w:ascii="Arial" w:eastAsia="Arial" w:hAnsi="Arial" w:cs="Arial"/>
                              </w:rPr>
                              <w:t xml:space="preserve"> </w:t>
                            </w:r>
                            <w:r>
                              <w:rPr>
                                <w:rFonts w:ascii="Arial" w:eastAsia="Arial" w:hAnsi="Arial" w:cs="Arial"/>
                              </w:rPr>
                              <w:tab/>
                            </w:r>
                            <w:r>
                              <w:t xml:space="preserve">pptr=pptr-&gt;lchild </w:t>
                            </w:r>
                          </w:p>
                          <w:p w14:paraId="74FB921B" w14:textId="43639DEC" w:rsidR="00DC14ED" w:rsidRDefault="00D3081C" w:rsidP="00D3081C">
                            <w:pPr>
                              <w:spacing w:after="0" w:line="249" w:lineRule="auto"/>
                              <w:ind w:right="434" w:firstLine="720"/>
                            </w:pPr>
                            <w:r>
                              <w:t>3</w:t>
                            </w:r>
                            <w:r w:rsidR="00DC14ED">
                              <w:t xml:space="preserve">.else if pptr-&gt;rchild!=NULL </w:t>
                            </w:r>
                          </w:p>
                          <w:p w14:paraId="72210899" w14:textId="77777777" w:rsidR="00DC14ED" w:rsidRDefault="00DC14ED" w:rsidP="00365732">
                            <w:pPr>
                              <w:tabs>
                                <w:tab w:val="center" w:pos="851"/>
                                <w:tab w:val="center" w:pos="2127"/>
                              </w:tabs>
                              <w:spacing w:after="0"/>
                              <w:ind w:left="-567"/>
                            </w:pPr>
                            <w:r>
                              <w:rPr>
                                <w:rFonts w:ascii="Calibri" w:eastAsia="Calibri" w:hAnsi="Calibri" w:cs="Calibri"/>
                              </w:rPr>
                              <w:tab/>
                            </w:r>
                            <w:r>
                              <w:t>i.</w:t>
                            </w:r>
                            <w:r>
                              <w:rPr>
                                <w:rFonts w:ascii="Arial" w:eastAsia="Arial" w:hAnsi="Arial" w:cs="Arial"/>
                              </w:rPr>
                              <w:t xml:space="preserve"> </w:t>
                            </w:r>
                            <w:r>
                              <w:rPr>
                                <w:rFonts w:ascii="Arial" w:eastAsia="Arial" w:hAnsi="Arial" w:cs="Arial"/>
                              </w:rPr>
                              <w:tab/>
                            </w:r>
                            <w:r>
                              <w:t xml:space="preserve">pptr=pptr-&gt;rchild </w:t>
                            </w:r>
                          </w:p>
                          <w:p w14:paraId="7853B9E8" w14:textId="3C51A92B" w:rsidR="00DC14ED" w:rsidRDefault="00D3081C" w:rsidP="00D3081C">
                            <w:pPr>
                              <w:spacing w:after="0" w:line="249" w:lineRule="auto"/>
                              <w:ind w:right="434" w:firstLine="720"/>
                            </w:pPr>
                            <w:r>
                              <w:t>4</w:t>
                            </w:r>
                            <w:r w:rsidR="00DC14ED">
                              <w:t xml:space="preserve">.pptr=NULL </w:t>
                            </w:r>
                          </w:p>
                          <w:p w14:paraId="3F1001E0" w14:textId="09DADF6A" w:rsidR="00DC14ED" w:rsidRDefault="00D3081C" w:rsidP="00D3081C">
                            <w:pPr>
                              <w:spacing w:after="0" w:line="249" w:lineRule="auto"/>
                              <w:ind w:right="434" w:firstLine="720"/>
                            </w:pPr>
                            <w:r>
                              <w:t>5</w:t>
                            </w:r>
                            <w:r w:rsidR="00DC14ED">
                              <w:t xml:space="preserve">.free(tmp) </w:t>
                            </w:r>
                          </w:p>
                          <w:p w14:paraId="6424CD4F" w14:textId="6BA61999" w:rsidR="00DC14ED" w:rsidRDefault="00D3081C" w:rsidP="00D3081C">
                            <w:pPr>
                              <w:spacing w:after="0" w:line="249" w:lineRule="auto"/>
                              <w:ind w:right="434" w:firstLine="720"/>
                            </w:pPr>
                            <w:r>
                              <w:t>6</w:t>
                            </w:r>
                            <w:r w:rsidR="00DC14ED">
                              <w:t xml:space="preserve">.shorter=TRUE </w:t>
                            </w:r>
                          </w:p>
                          <w:p w14:paraId="72E52EDB" w14:textId="11A9B28D" w:rsidR="00DC14ED" w:rsidRDefault="007175D1" w:rsidP="00365732">
                            <w:pPr>
                              <w:spacing w:after="0" w:line="249" w:lineRule="auto"/>
                              <w:ind w:right="434"/>
                            </w:pPr>
                            <w:r>
                              <w:t>5</w:t>
                            </w:r>
                            <w:r w:rsidR="00DC14ED">
                              <w:t xml:space="preserve">.return pptr </w:t>
                            </w:r>
                          </w:p>
                          <w:p w14:paraId="0B6D6421" w14:textId="16D962B4" w:rsidR="00DC14ED" w:rsidRDefault="00D3081C">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19456" id="_x0000_s1035" type="#_x0000_t202" style="position:absolute;margin-left:-31.75pt;margin-top:9.85pt;width:515.1pt;height:484.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">
                <v:textbox>
                  <w:txbxContent>
                    <w:p w14:paraId="7E1A8E5B" w14:textId="6101377F" w:rsidR="00DC14ED" w:rsidRPr="00365732" w:rsidRDefault="00DC14ED" w:rsidP="00365732">
                      <w:pPr>
                        <w:spacing w:after="0" w:line="249" w:lineRule="auto"/>
                        <w:ind w:right="434"/>
                        <w:rPr>
                          <w:b/>
                          <w:bCs/>
                        </w:rPr>
                      </w:pPr>
                      <w:r w:rsidRPr="00365732">
                        <w:rPr>
                          <w:b/>
                          <w:bCs/>
                        </w:rPr>
                        <w:t>struct node*del(struct node*</w:t>
                      </w:r>
                      <w:proofErr w:type="spellStart"/>
                      <w:r w:rsidRPr="00365732">
                        <w:rPr>
                          <w:b/>
                          <w:bCs/>
                        </w:rPr>
                        <w:t>pptr,int</w:t>
                      </w:r>
                      <w:proofErr w:type="spellEnd"/>
                      <w:r w:rsidRPr="00365732">
                        <w:rPr>
                          <w:b/>
                          <w:bCs/>
                        </w:rPr>
                        <w:t xml:space="preserve"> item) </w:t>
                      </w:r>
                    </w:p>
                    <w:p w14:paraId="06BAF6FB" w14:textId="77777777" w:rsidR="00DC14ED" w:rsidRDefault="00DC14ED" w:rsidP="00365732">
                      <w:pPr>
                        <w:spacing w:after="0" w:line="249" w:lineRule="auto"/>
                        <w:ind w:right="434"/>
                      </w:pPr>
                    </w:p>
                    <w:p w14:paraId="5BD4361D" w14:textId="4DA1A79E" w:rsidR="00DC14ED" w:rsidRDefault="00DC14ED" w:rsidP="00365732">
                      <w:pPr>
                        <w:tabs>
                          <w:tab w:val="center" w:pos="1298"/>
                          <w:tab w:val="center" w:pos="2342"/>
                        </w:tabs>
                        <w:spacing w:after="0"/>
                      </w:pPr>
                      <w:r>
                        <w:t xml:space="preserve">1. if </w:t>
                      </w:r>
                      <w:proofErr w:type="spellStart"/>
                      <w:r>
                        <w:t>pptr</w:t>
                      </w:r>
                      <w:proofErr w:type="spellEnd"/>
                      <w:r>
                        <w:t xml:space="preserve">==NULL </w:t>
                      </w:r>
                    </w:p>
                    <w:p w14:paraId="772CD684" w14:textId="77777777" w:rsidR="00DC14ED" w:rsidRDefault="00DC14ED" w:rsidP="00663A1B">
                      <w:pPr>
                        <w:numPr>
                          <w:ilvl w:val="4"/>
                          <w:numId w:val="20"/>
                        </w:numPr>
                        <w:spacing w:after="0" w:line="249" w:lineRule="auto"/>
                        <w:ind w:left="1276" w:right="434" w:hanging="360"/>
                      </w:pPr>
                      <w:r>
                        <w:t xml:space="preserve">Output element not present in the list </w:t>
                      </w:r>
                    </w:p>
                    <w:p w14:paraId="0E2E79F2" w14:textId="77777777" w:rsidR="00DC14ED" w:rsidRDefault="00DC14ED" w:rsidP="00663A1B">
                      <w:pPr>
                        <w:numPr>
                          <w:ilvl w:val="4"/>
                          <w:numId w:val="20"/>
                        </w:numPr>
                        <w:spacing w:after="0" w:line="249" w:lineRule="auto"/>
                        <w:ind w:left="1276" w:right="434" w:hanging="360"/>
                      </w:pPr>
                      <w:r>
                        <w:t xml:space="preserve">shorter=FALSE </w:t>
                      </w:r>
                    </w:p>
                    <w:p w14:paraId="2808F349" w14:textId="77777777" w:rsidR="00DC14ED" w:rsidRDefault="00DC14ED" w:rsidP="00663A1B">
                      <w:pPr>
                        <w:numPr>
                          <w:ilvl w:val="4"/>
                          <w:numId w:val="20"/>
                        </w:numPr>
                        <w:spacing w:after="0" w:line="249" w:lineRule="auto"/>
                        <w:ind w:left="1276" w:right="434" w:hanging="360"/>
                      </w:pPr>
                      <w:r>
                        <w:t xml:space="preserve">return </w:t>
                      </w:r>
                      <w:proofErr w:type="spellStart"/>
                      <w:r>
                        <w:t>pptr</w:t>
                      </w:r>
                      <w:proofErr w:type="spellEnd"/>
                      <w:r>
                        <w:t xml:space="preserve"> </w:t>
                      </w:r>
                    </w:p>
                    <w:p w14:paraId="7A69FE19" w14:textId="4DA82739" w:rsidR="00DC14ED" w:rsidRDefault="00DC14ED" w:rsidP="00365732">
                      <w:pPr>
                        <w:tabs>
                          <w:tab w:val="center" w:pos="1261"/>
                          <w:tab w:val="center" w:pos="2453"/>
                        </w:tabs>
                        <w:spacing w:after="0"/>
                      </w:pPr>
                      <w:r>
                        <w:t>2. if item&lt;</w:t>
                      </w:r>
                      <w:proofErr w:type="spellStart"/>
                      <w:r>
                        <w:t>pptr</w:t>
                      </w:r>
                      <w:proofErr w:type="spellEnd"/>
                      <w:r>
                        <w:t xml:space="preserve">-&gt;data </w:t>
                      </w:r>
                    </w:p>
                    <w:p w14:paraId="4F460954" w14:textId="77777777" w:rsidR="00DC14ED" w:rsidRDefault="00DC14ED" w:rsidP="00663A1B">
                      <w:pPr>
                        <w:numPr>
                          <w:ilvl w:val="4"/>
                          <w:numId w:val="21"/>
                        </w:numPr>
                        <w:spacing w:after="0" w:line="249" w:lineRule="auto"/>
                        <w:ind w:left="1276" w:right="434" w:hanging="520"/>
                      </w:pPr>
                      <w:r>
                        <w:t xml:space="preserve">Delete item from </w:t>
                      </w:r>
                      <w:proofErr w:type="spellStart"/>
                      <w:r>
                        <w:t>pptr</w:t>
                      </w:r>
                      <w:proofErr w:type="spellEnd"/>
                      <w:r>
                        <w:t>-&gt;</w:t>
                      </w:r>
                      <w:proofErr w:type="spellStart"/>
                      <w:r>
                        <w:t>lchild</w:t>
                      </w:r>
                      <w:proofErr w:type="spellEnd"/>
                      <w:r>
                        <w:t xml:space="preserve"> by recursively calling del() function </w:t>
                      </w:r>
                    </w:p>
                    <w:p w14:paraId="4CE0CC48" w14:textId="77777777" w:rsidR="00DC14ED" w:rsidRDefault="00DC14ED" w:rsidP="00663A1B">
                      <w:pPr>
                        <w:numPr>
                          <w:ilvl w:val="4"/>
                          <w:numId w:val="21"/>
                        </w:numPr>
                        <w:spacing w:after="0" w:line="249" w:lineRule="auto"/>
                        <w:ind w:left="1276" w:right="434" w:hanging="520"/>
                      </w:pPr>
                      <w:r>
                        <w:t xml:space="preserve">if shorter==TRUE </w:t>
                      </w:r>
                    </w:p>
                    <w:p w14:paraId="6709CE28" w14:textId="77777777" w:rsidR="00DC14ED" w:rsidRDefault="00DC14ED" w:rsidP="00365732">
                      <w:pPr>
                        <w:spacing w:after="0" w:line="252" w:lineRule="auto"/>
                        <w:ind w:left="556" w:right="2615" w:firstLine="720"/>
                      </w:pPr>
                      <w:r>
                        <w:t>a.</w:t>
                      </w:r>
                      <w:r>
                        <w:rPr>
                          <w:rFonts w:ascii="Arial" w:eastAsia="Arial" w:hAnsi="Arial" w:cs="Arial"/>
                        </w:rPr>
                        <w:t xml:space="preserve"> </w:t>
                      </w:r>
                      <w:proofErr w:type="spellStart"/>
                      <w:r>
                        <w:t>pptr</w:t>
                      </w:r>
                      <w:proofErr w:type="spellEnd"/>
                      <w:r>
                        <w:t>=</w:t>
                      </w:r>
                      <w:proofErr w:type="spellStart"/>
                      <w:r>
                        <w:t>del_left_check</w:t>
                      </w:r>
                      <w:proofErr w:type="spellEnd"/>
                      <w:r>
                        <w:t>(</w:t>
                      </w:r>
                      <w:proofErr w:type="spellStart"/>
                      <w:r>
                        <w:t>pptr</w:t>
                      </w:r>
                      <w:proofErr w:type="spellEnd"/>
                      <w:r>
                        <w:t xml:space="preserve">,&amp;shorter) </w:t>
                      </w:r>
                    </w:p>
                    <w:p w14:paraId="7E36B2DD" w14:textId="5F3E61F0" w:rsidR="00DC14ED" w:rsidRDefault="00DC14ED" w:rsidP="00365732">
                      <w:pPr>
                        <w:spacing w:after="0" w:line="249" w:lineRule="auto"/>
                        <w:ind w:right="434"/>
                      </w:pPr>
                      <w:r>
                        <w:t>3. else if item&gt;</w:t>
                      </w:r>
                      <w:proofErr w:type="spellStart"/>
                      <w:r>
                        <w:t>pptr</w:t>
                      </w:r>
                      <w:proofErr w:type="spellEnd"/>
                      <w:r>
                        <w:t xml:space="preserve">-&gt;data </w:t>
                      </w:r>
                    </w:p>
                    <w:p w14:paraId="1378BC6D" w14:textId="77777777" w:rsidR="00DC14ED" w:rsidRDefault="00DC14ED" w:rsidP="00663A1B">
                      <w:pPr>
                        <w:numPr>
                          <w:ilvl w:val="4"/>
                          <w:numId w:val="17"/>
                        </w:numPr>
                        <w:spacing w:after="0" w:line="249" w:lineRule="auto"/>
                        <w:ind w:left="1418" w:right="434" w:hanging="575"/>
                      </w:pPr>
                      <w:r>
                        <w:t xml:space="preserve">Delete item from </w:t>
                      </w:r>
                      <w:proofErr w:type="spellStart"/>
                      <w:r>
                        <w:t>pptr</w:t>
                      </w:r>
                      <w:proofErr w:type="spellEnd"/>
                      <w:r>
                        <w:t>-&gt;</w:t>
                      </w:r>
                      <w:proofErr w:type="spellStart"/>
                      <w:r>
                        <w:t>rchild</w:t>
                      </w:r>
                      <w:proofErr w:type="spellEnd"/>
                      <w:r>
                        <w:t xml:space="preserve"> by recursively calling del() function </w:t>
                      </w:r>
                    </w:p>
                    <w:p w14:paraId="19E16A0E" w14:textId="77777777" w:rsidR="00DC14ED" w:rsidRDefault="00DC14ED" w:rsidP="00663A1B">
                      <w:pPr>
                        <w:numPr>
                          <w:ilvl w:val="4"/>
                          <w:numId w:val="17"/>
                        </w:numPr>
                        <w:spacing w:after="0" w:line="249" w:lineRule="auto"/>
                        <w:ind w:left="1418" w:right="434" w:hanging="575"/>
                      </w:pPr>
                      <w:r>
                        <w:t xml:space="preserve">If shorter==TRUE  </w:t>
                      </w:r>
                    </w:p>
                    <w:p w14:paraId="77AE675C" w14:textId="77777777" w:rsidR="00DC14ED" w:rsidRDefault="00DC14ED" w:rsidP="00663A1B">
                      <w:pPr>
                        <w:numPr>
                          <w:ilvl w:val="4"/>
                          <w:numId w:val="17"/>
                        </w:numPr>
                        <w:spacing w:after="0" w:line="249" w:lineRule="auto"/>
                        <w:ind w:left="1418" w:right="434" w:hanging="575"/>
                      </w:pPr>
                      <w:proofErr w:type="spellStart"/>
                      <w:r>
                        <w:t>pptr</w:t>
                      </w:r>
                      <w:proofErr w:type="spellEnd"/>
                      <w:r>
                        <w:t>=</w:t>
                      </w:r>
                      <w:proofErr w:type="spellStart"/>
                      <w:r>
                        <w:t>del_right_check</w:t>
                      </w:r>
                      <w:proofErr w:type="spellEnd"/>
                      <w:r>
                        <w:t>(</w:t>
                      </w:r>
                      <w:proofErr w:type="spellStart"/>
                      <w:r>
                        <w:t>pptr</w:t>
                      </w:r>
                      <w:proofErr w:type="spellEnd"/>
                      <w:r>
                        <w:t xml:space="preserve">,&amp;shorter); </w:t>
                      </w:r>
                    </w:p>
                    <w:p w14:paraId="44B1D370" w14:textId="550D6BAE" w:rsidR="007175D1" w:rsidRDefault="00DC14ED" w:rsidP="00365732">
                      <w:pPr>
                        <w:spacing w:after="0" w:line="249" w:lineRule="auto"/>
                        <w:ind w:right="434"/>
                      </w:pPr>
                      <w:r>
                        <w:t>4.</w:t>
                      </w:r>
                      <w:r w:rsidR="007175D1">
                        <w:t>else</w:t>
                      </w:r>
                    </w:p>
                    <w:p w14:paraId="78C0312D" w14:textId="742F20C1" w:rsidR="00DC14ED" w:rsidRDefault="007175D1" w:rsidP="00365732">
                      <w:pPr>
                        <w:spacing w:after="0" w:line="249" w:lineRule="auto"/>
                        <w:ind w:right="434"/>
                      </w:pPr>
                      <w:r>
                        <w:t xml:space="preserve">  </w:t>
                      </w:r>
                      <w:r>
                        <w:tab/>
                        <w:t>1.</w:t>
                      </w:r>
                      <w:r w:rsidR="00DC14ED">
                        <w:t xml:space="preserve"> if </w:t>
                      </w:r>
                      <w:proofErr w:type="spellStart"/>
                      <w:r w:rsidR="00DC14ED">
                        <w:t>pptr</w:t>
                      </w:r>
                      <w:proofErr w:type="spellEnd"/>
                      <w:r w:rsidR="00DC14ED">
                        <w:t>-&gt;</w:t>
                      </w:r>
                      <w:proofErr w:type="spellStart"/>
                      <w:r w:rsidR="00DC14ED">
                        <w:t>lchild</w:t>
                      </w:r>
                      <w:proofErr w:type="spellEnd"/>
                      <w:r w:rsidR="00DC14ED">
                        <w:t xml:space="preserve">!=NULL AND </w:t>
                      </w:r>
                      <w:proofErr w:type="spellStart"/>
                      <w:r w:rsidR="00DC14ED">
                        <w:t>pptr</w:t>
                      </w:r>
                      <w:proofErr w:type="spellEnd"/>
                      <w:r w:rsidR="00DC14ED">
                        <w:t>-&gt;</w:t>
                      </w:r>
                      <w:proofErr w:type="spellStart"/>
                      <w:r w:rsidR="00DC14ED">
                        <w:t>rchild</w:t>
                      </w:r>
                      <w:proofErr w:type="spellEnd"/>
                      <w:r w:rsidR="00DC14ED">
                        <w:t xml:space="preserve">!=NULL </w:t>
                      </w:r>
                    </w:p>
                    <w:p w14:paraId="002B75D3" w14:textId="77777777" w:rsidR="00DC14ED" w:rsidRDefault="00DC14ED" w:rsidP="00663A1B">
                      <w:pPr>
                        <w:numPr>
                          <w:ilvl w:val="4"/>
                          <w:numId w:val="19"/>
                        </w:numPr>
                        <w:spacing w:after="0" w:line="249" w:lineRule="auto"/>
                        <w:ind w:left="1418" w:right="434" w:hanging="520"/>
                      </w:pPr>
                      <w:proofErr w:type="spellStart"/>
                      <w:r>
                        <w:t>succ</w:t>
                      </w:r>
                      <w:proofErr w:type="spellEnd"/>
                      <w:r>
                        <w:t>=</w:t>
                      </w:r>
                      <w:proofErr w:type="spellStart"/>
                      <w:r>
                        <w:t>pptr</w:t>
                      </w:r>
                      <w:proofErr w:type="spellEnd"/>
                      <w:r>
                        <w:t>-&gt;</w:t>
                      </w:r>
                      <w:proofErr w:type="spellStart"/>
                      <w:r>
                        <w:t>rchild</w:t>
                      </w:r>
                      <w:proofErr w:type="spellEnd"/>
                      <w:r>
                        <w:t xml:space="preserve"> </w:t>
                      </w:r>
                    </w:p>
                    <w:p w14:paraId="1E53D77A" w14:textId="77777777" w:rsidR="00DC14ED" w:rsidRDefault="00DC14ED" w:rsidP="00663A1B">
                      <w:pPr>
                        <w:numPr>
                          <w:ilvl w:val="4"/>
                          <w:numId w:val="19"/>
                        </w:numPr>
                        <w:spacing w:after="0" w:line="249" w:lineRule="auto"/>
                        <w:ind w:left="1418" w:right="434" w:hanging="520"/>
                      </w:pPr>
                      <w:r>
                        <w:t xml:space="preserve">while </w:t>
                      </w:r>
                      <w:proofErr w:type="spellStart"/>
                      <w:r>
                        <w:t>succ</w:t>
                      </w:r>
                      <w:proofErr w:type="spellEnd"/>
                      <w:r>
                        <w:t>-&gt;</w:t>
                      </w:r>
                      <w:proofErr w:type="spellStart"/>
                      <w:r>
                        <w:t>lchild</w:t>
                      </w:r>
                      <w:proofErr w:type="spellEnd"/>
                      <w:r>
                        <w:t xml:space="preserve">!=NULL </w:t>
                      </w:r>
                    </w:p>
                    <w:p w14:paraId="4D9D860F" w14:textId="77777777" w:rsidR="00DC14ED" w:rsidRDefault="00DC14ED" w:rsidP="00365732">
                      <w:pPr>
                        <w:tabs>
                          <w:tab w:val="left" w:pos="3119"/>
                        </w:tabs>
                        <w:spacing w:after="0"/>
                        <w:ind w:left="1418" w:right="6699"/>
                      </w:pPr>
                      <w:r>
                        <w:t>a.</w:t>
                      </w:r>
                      <w:r>
                        <w:rPr>
                          <w:rFonts w:ascii="Arial" w:eastAsia="Arial" w:hAnsi="Arial" w:cs="Arial"/>
                        </w:rPr>
                        <w:t xml:space="preserve"> </w:t>
                      </w:r>
                      <w:proofErr w:type="spellStart"/>
                      <w:r>
                        <w:t>succ</w:t>
                      </w:r>
                      <w:proofErr w:type="spellEnd"/>
                      <w:r>
                        <w:t>=</w:t>
                      </w:r>
                      <w:proofErr w:type="spellStart"/>
                      <w:r>
                        <w:t>succ</w:t>
                      </w:r>
                      <w:proofErr w:type="spellEnd"/>
                      <w:r>
                        <w:t>-&gt;</w:t>
                      </w:r>
                      <w:proofErr w:type="spellStart"/>
                      <w:r>
                        <w:t>lchild</w:t>
                      </w:r>
                      <w:proofErr w:type="spellEnd"/>
                    </w:p>
                    <w:p w14:paraId="117E232A" w14:textId="04DA8142" w:rsidR="00DC14ED" w:rsidRDefault="00DC14ED" w:rsidP="00365732">
                      <w:pPr>
                        <w:spacing w:after="0"/>
                        <w:ind w:left="851" w:right="6488"/>
                      </w:pPr>
                      <w:r>
                        <w:t xml:space="preserve"> iii.</w:t>
                      </w:r>
                      <w:r>
                        <w:rPr>
                          <w:rFonts w:ascii="Arial" w:eastAsia="Arial" w:hAnsi="Arial" w:cs="Arial"/>
                        </w:rPr>
                        <w:t xml:space="preserve"> </w:t>
                      </w:r>
                      <w:proofErr w:type="spellStart"/>
                      <w:r>
                        <w:t>pptr</w:t>
                      </w:r>
                      <w:proofErr w:type="spellEnd"/>
                      <w:r>
                        <w:t>-&gt;data=</w:t>
                      </w:r>
                      <w:proofErr w:type="spellStart"/>
                      <w:r>
                        <w:t>succ</w:t>
                      </w:r>
                      <w:proofErr w:type="spellEnd"/>
                      <w:r>
                        <w:t xml:space="preserve">-&gt;data </w:t>
                      </w:r>
                    </w:p>
                    <w:p w14:paraId="2F17BAD4" w14:textId="77777777" w:rsidR="00DC14ED" w:rsidRDefault="00DC14ED" w:rsidP="00663A1B">
                      <w:pPr>
                        <w:numPr>
                          <w:ilvl w:val="4"/>
                          <w:numId w:val="18"/>
                        </w:numPr>
                        <w:spacing w:after="0" w:line="249" w:lineRule="auto"/>
                        <w:ind w:left="1418" w:right="434" w:hanging="565"/>
                      </w:pPr>
                      <w:proofErr w:type="spellStart"/>
                      <w:r>
                        <w:t>pptr</w:t>
                      </w:r>
                      <w:proofErr w:type="spellEnd"/>
                      <w:r>
                        <w:t>-&gt;</w:t>
                      </w:r>
                      <w:proofErr w:type="spellStart"/>
                      <w:r>
                        <w:t>rchild</w:t>
                      </w:r>
                      <w:proofErr w:type="spellEnd"/>
                      <w:r>
                        <w:t>=del(</w:t>
                      </w:r>
                      <w:proofErr w:type="spellStart"/>
                      <w:r>
                        <w:t>pptr</w:t>
                      </w:r>
                      <w:proofErr w:type="spellEnd"/>
                      <w:r>
                        <w:t>-&gt;</w:t>
                      </w:r>
                      <w:proofErr w:type="spellStart"/>
                      <w:r>
                        <w:t>rchild,succ</w:t>
                      </w:r>
                      <w:proofErr w:type="spellEnd"/>
                      <w:r>
                        <w:t xml:space="preserve">-&gt;data) </w:t>
                      </w:r>
                    </w:p>
                    <w:p w14:paraId="3C67362D" w14:textId="77777777" w:rsidR="00DC14ED" w:rsidRDefault="00DC14ED" w:rsidP="00663A1B">
                      <w:pPr>
                        <w:numPr>
                          <w:ilvl w:val="4"/>
                          <w:numId w:val="18"/>
                        </w:numPr>
                        <w:spacing w:after="0" w:line="249" w:lineRule="auto"/>
                        <w:ind w:left="1418" w:right="434" w:hanging="565"/>
                      </w:pPr>
                      <w:r>
                        <w:t xml:space="preserve">If shorter==TRUE </w:t>
                      </w:r>
                    </w:p>
                    <w:p w14:paraId="5E962A0C" w14:textId="77777777" w:rsidR="00DC14ED" w:rsidRDefault="00DC14ED" w:rsidP="00365732">
                      <w:pPr>
                        <w:spacing w:after="0" w:line="252" w:lineRule="auto"/>
                        <w:ind w:left="-851" w:right="2505"/>
                        <w:jc w:val="center"/>
                      </w:pPr>
                      <w:r>
                        <w:t>a.</w:t>
                      </w:r>
                      <w:r>
                        <w:rPr>
                          <w:rFonts w:ascii="Arial" w:eastAsia="Arial" w:hAnsi="Arial" w:cs="Arial"/>
                        </w:rPr>
                        <w:t xml:space="preserve"> </w:t>
                      </w:r>
                      <w:proofErr w:type="spellStart"/>
                      <w:r>
                        <w:t>pptr</w:t>
                      </w:r>
                      <w:proofErr w:type="spellEnd"/>
                      <w:r>
                        <w:t>=</w:t>
                      </w:r>
                      <w:proofErr w:type="spellStart"/>
                      <w:r>
                        <w:t>del_right_check</w:t>
                      </w:r>
                      <w:proofErr w:type="spellEnd"/>
                      <w:r>
                        <w:t>(</w:t>
                      </w:r>
                      <w:proofErr w:type="spellStart"/>
                      <w:r>
                        <w:t>pptr</w:t>
                      </w:r>
                      <w:proofErr w:type="spellEnd"/>
                      <w:r>
                        <w:t xml:space="preserve">,&amp;shorter) </w:t>
                      </w:r>
                    </w:p>
                    <w:p w14:paraId="06775C1E" w14:textId="17072513" w:rsidR="00D3081C" w:rsidRDefault="007175D1" w:rsidP="007175D1">
                      <w:pPr>
                        <w:spacing w:after="0" w:line="249" w:lineRule="auto"/>
                        <w:ind w:right="434" w:firstLine="720"/>
                      </w:pPr>
                      <w:r>
                        <w:t>2</w:t>
                      </w:r>
                      <w:r w:rsidR="00D3081C">
                        <w:t xml:space="preserve"> else </w:t>
                      </w:r>
                    </w:p>
                    <w:p w14:paraId="41D7F60F" w14:textId="786303D2" w:rsidR="00DC14ED" w:rsidRDefault="00D3081C" w:rsidP="00D3081C">
                      <w:pPr>
                        <w:spacing w:after="0" w:line="249" w:lineRule="auto"/>
                        <w:ind w:right="434" w:firstLine="720"/>
                      </w:pPr>
                      <w:r>
                        <w:t>1.</w:t>
                      </w:r>
                      <w:r w:rsidR="00DC14ED">
                        <w:t>tmp=</w:t>
                      </w:r>
                      <w:proofErr w:type="spellStart"/>
                      <w:r w:rsidR="00DC14ED">
                        <w:t>pptr</w:t>
                      </w:r>
                      <w:proofErr w:type="spellEnd"/>
                      <w:r w:rsidR="00DC14ED">
                        <w:t xml:space="preserve"> </w:t>
                      </w:r>
                    </w:p>
                    <w:p w14:paraId="15078647" w14:textId="7155DB33" w:rsidR="00DC14ED" w:rsidRDefault="00D3081C" w:rsidP="00D3081C">
                      <w:pPr>
                        <w:spacing w:after="0" w:line="249" w:lineRule="auto"/>
                        <w:ind w:right="434" w:firstLine="720"/>
                      </w:pPr>
                      <w:r>
                        <w:t>2</w:t>
                      </w:r>
                      <w:r w:rsidR="00DC14ED">
                        <w:t xml:space="preserve">.if </w:t>
                      </w:r>
                      <w:proofErr w:type="spellStart"/>
                      <w:r w:rsidR="00DC14ED">
                        <w:t>pptr</w:t>
                      </w:r>
                      <w:proofErr w:type="spellEnd"/>
                      <w:r w:rsidR="00DC14ED">
                        <w:t>-&gt;</w:t>
                      </w:r>
                      <w:proofErr w:type="spellStart"/>
                      <w:r w:rsidR="00DC14ED">
                        <w:t>lchild</w:t>
                      </w:r>
                      <w:proofErr w:type="spellEnd"/>
                      <w:r w:rsidR="00DC14ED">
                        <w:t xml:space="preserve">!=NULL </w:t>
                      </w:r>
                    </w:p>
                    <w:p w14:paraId="5CB709B0" w14:textId="473ABB37" w:rsidR="00DC14ED" w:rsidRDefault="00DC14ED" w:rsidP="00365732">
                      <w:pPr>
                        <w:tabs>
                          <w:tab w:val="center" w:pos="2024"/>
                          <w:tab w:val="center" w:pos="3131"/>
                        </w:tabs>
                        <w:spacing w:after="0"/>
                        <w:ind w:left="851"/>
                      </w:pPr>
                      <w:proofErr w:type="spellStart"/>
                      <w:r>
                        <w:t>i</w:t>
                      </w:r>
                      <w:proofErr w:type="spellEnd"/>
                      <w:r>
                        <w:t>.</w:t>
                      </w:r>
                      <w:r>
                        <w:rPr>
                          <w:rFonts w:ascii="Arial" w:eastAsia="Arial" w:hAnsi="Arial" w:cs="Arial"/>
                        </w:rPr>
                        <w:t xml:space="preserve"> </w:t>
                      </w:r>
                      <w:r>
                        <w:rPr>
                          <w:rFonts w:ascii="Arial" w:eastAsia="Arial" w:hAnsi="Arial" w:cs="Arial"/>
                        </w:rPr>
                        <w:tab/>
                      </w:r>
                      <w:proofErr w:type="spellStart"/>
                      <w:r>
                        <w:t>pptr</w:t>
                      </w:r>
                      <w:proofErr w:type="spellEnd"/>
                      <w:r>
                        <w:t>=</w:t>
                      </w:r>
                      <w:proofErr w:type="spellStart"/>
                      <w:r>
                        <w:t>pptr</w:t>
                      </w:r>
                      <w:proofErr w:type="spellEnd"/>
                      <w:r>
                        <w:t>-&gt;</w:t>
                      </w:r>
                      <w:proofErr w:type="spellStart"/>
                      <w:r>
                        <w:t>lchild</w:t>
                      </w:r>
                      <w:proofErr w:type="spellEnd"/>
                      <w:r>
                        <w:t xml:space="preserve"> </w:t>
                      </w:r>
                    </w:p>
                    <w:p w14:paraId="74FB921B" w14:textId="43639DEC" w:rsidR="00DC14ED" w:rsidRDefault="00D3081C" w:rsidP="00D3081C">
                      <w:pPr>
                        <w:spacing w:after="0" w:line="249" w:lineRule="auto"/>
                        <w:ind w:right="434" w:firstLine="720"/>
                      </w:pPr>
                      <w:r>
                        <w:t>3</w:t>
                      </w:r>
                      <w:r w:rsidR="00DC14ED">
                        <w:t xml:space="preserve">.else if </w:t>
                      </w:r>
                      <w:proofErr w:type="spellStart"/>
                      <w:r w:rsidR="00DC14ED">
                        <w:t>pptr</w:t>
                      </w:r>
                      <w:proofErr w:type="spellEnd"/>
                      <w:r w:rsidR="00DC14ED">
                        <w:t>-&gt;</w:t>
                      </w:r>
                      <w:proofErr w:type="spellStart"/>
                      <w:r w:rsidR="00DC14ED">
                        <w:t>rchild</w:t>
                      </w:r>
                      <w:proofErr w:type="spellEnd"/>
                      <w:r w:rsidR="00DC14ED">
                        <w:t xml:space="preserve">!=NULL </w:t>
                      </w:r>
                    </w:p>
                    <w:p w14:paraId="72210899" w14:textId="77777777" w:rsidR="00DC14ED" w:rsidRDefault="00DC14ED" w:rsidP="00365732">
                      <w:pPr>
                        <w:tabs>
                          <w:tab w:val="center" w:pos="851"/>
                          <w:tab w:val="center" w:pos="2127"/>
                        </w:tabs>
                        <w:spacing w:after="0"/>
                        <w:ind w:left="-567"/>
                      </w:pPr>
                      <w:r>
                        <w:rPr>
                          <w:rFonts w:ascii="Calibri" w:eastAsia="Calibri" w:hAnsi="Calibri" w:cs="Calibri"/>
                        </w:rPr>
                        <w:tab/>
                      </w:r>
                      <w:proofErr w:type="spellStart"/>
                      <w:r>
                        <w:t>i</w:t>
                      </w:r>
                      <w:proofErr w:type="spellEnd"/>
                      <w:r>
                        <w:t>.</w:t>
                      </w:r>
                      <w:r>
                        <w:rPr>
                          <w:rFonts w:ascii="Arial" w:eastAsia="Arial" w:hAnsi="Arial" w:cs="Arial"/>
                        </w:rPr>
                        <w:t xml:space="preserve"> </w:t>
                      </w:r>
                      <w:r>
                        <w:rPr>
                          <w:rFonts w:ascii="Arial" w:eastAsia="Arial" w:hAnsi="Arial" w:cs="Arial"/>
                        </w:rPr>
                        <w:tab/>
                      </w:r>
                      <w:proofErr w:type="spellStart"/>
                      <w:r>
                        <w:t>pptr</w:t>
                      </w:r>
                      <w:proofErr w:type="spellEnd"/>
                      <w:r>
                        <w:t>=</w:t>
                      </w:r>
                      <w:proofErr w:type="spellStart"/>
                      <w:r>
                        <w:t>pptr</w:t>
                      </w:r>
                      <w:proofErr w:type="spellEnd"/>
                      <w:r>
                        <w:t>-&gt;</w:t>
                      </w:r>
                      <w:proofErr w:type="spellStart"/>
                      <w:r>
                        <w:t>rchild</w:t>
                      </w:r>
                      <w:proofErr w:type="spellEnd"/>
                      <w:r>
                        <w:t xml:space="preserve"> </w:t>
                      </w:r>
                    </w:p>
                    <w:p w14:paraId="7853B9E8" w14:textId="3C51A92B" w:rsidR="00DC14ED" w:rsidRDefault="00D3081C" w:rsidP="00D3081C">
                      <w:pPr>
                        <w:spacing w:after="0" w:line="249" w:lineRule="auto"/>
                        <w:ind w:right="434" w:firstLine="720"/>
                      </w:pPr>
                      <w:r>
                        <w:t>4</w:t>
                      </w:r>
                      <w:r w:rsidR="00DC14ED">
                        <w:t xml:space="preserve">.pptr=NULL </w:t>
                      </w:r>
                    </w:p>
                    <w:p w14:paraId="3F1001E0" w14:textId="09DADF6A" w:rsidR="00DC14ED" w:rsidRDefault="00D3081C" w:rsidP="00D3081C">
                      <w:pPr>
                        <w:spacing w:after="0" w:line="249" w:lineRule="auto"/>
                        <w:ind w:right="434" w:firstLine="720"/>
                      </w:pPr>
                      <w:r>
                        <w:t>5</w:t>
                      </w:r>
                      <w:r w:rsidR="00DC14ED">
                        <w:t>.free(</w:t>
                      </w:r>
                      <w:proofErr w:type="spellStart"/>
                      <w:r w:rsidR="00DC14ED">
                        <w:t>tmp</w:t>
                      </w:r>
                      <w:proofErr w:type="spellEnd"/>
                      <w:r w:rsidR="00DC14ED">
                        <w:t xml:space="preserve">) </w:t>
                      </w:r>
                    </w:p>
                    <w:p w14:paraId="6424CD4F" w14:textId="6BA61999" w:rsidR="00DC14ED" w:rsidRDefault="00D3081C" w:rsidP="00D3081C">
                      <w:pPr>
                        <w:spacing w:after="0" w:line="249" w:lineRule="auto"/>
                        <w:ind w:right="434" w:firstLine="720"/>
                      </w:pPr>
                      <w:r>
                        <w:t>6</w:t>
                      </w:r>
                      <w:r w:rsidR="00DC14ED">
                        <w:t xml:space="preserve">.shorter=TRUE </w:t>
                      </w:r>
                    </w:p>
                    <w:p w14:paraId="72E52EDB" w14:textId="11A9B28D" w:rsidR="00DC14ED" w:rsidRDefault="007175D1" w:rsidP="00365732">
                      <w:pPr>
                        <w:spacing w:after="0" w:line="249" w:lineRule="auto"/>
                        <w:ind w:right="434"/>
                      </w:pPr>
                      <w:r>
                        <w:t>5</w:t>
                      </w:r>
                      <w:r w:rsidR="00DC14ED">
                        <w:t xml:space="preserve">.return </w:t>
                      </w:r>
                      <w:proofErr w:type="spellStart"/>
                      <w:r w:rsidR="00DC14ED">
                        <w:t>pptr</w:t>
                      </w:r>
                      <w:proofErr w:type="spellEnd"/>
                      <w:r w:rsidR="00DC14ED">
                        <w:t xml:space="preserve"> </w:t>
                      </w:r>
                    </w:p>
                    <w:p w14:paraId="0B6D6421" w14:textId="16D962B4" w:rsidR="00DC14ED" w:rsidRDefault="00D3081C">
                      <w:r>
                        <w:t xml:space="preserve">  </w:t>
                      </w:r>
                    </w:p>
                  </w:txbxContent>
                </v:textbox>
                <w10:wrap type="square"/>
              </v:shape>
            </w:pict>
          </mc:Fallback>
        </mc:AlternateContent>
      </w:r>
    </w:p>
    <w:p w14:paraId="626F4725" w14:textId="20C28646" w:rsidR="00B7434D" w:rsidRDefault="00B7434D" w:rsidP="009D1ACB">
      <w:pPr>
        <w:spacing w:after="0"/>
        <w:rPr>
          <w:rFonts w:ascii="Verdana" w:hAnsi="Verdana" w:cs="Microsoft Sans Serif"/>
          <w:b/>
          <w:bCs/>
          <w:sz w:val="28"/>
          <w:szCs w:val="28"/>
          <w:u w:val="single"/>
          <w:lang w:val="en-US"/>
        </w:rPr>
      </w:pPr>
    </w:p>
    <w:p w14:paraId="03D1D001" w14:textId="0959D069" w:rsidR="00F71BB0" w:rsidRDefault="00F71BB0" w:rsidP="009D1ACB">
      <w:pPr>
        <w:spacing w:after="0"/>
        <w:rPr>
          <w:rFonts w:ascii="Verdana" w:hAnsi="Verdana" w:cs="Microsoft Sans Serif"/>
          <w:b/>
          <w:bCs/>
          <w:sz w:val="28"/>
          <w:szCs w:val="28"/>
          <w:u w:val="single"/>
          <w:lang w:val="en-US"/>
        </w:rPr>
      </w:pPr>
    </w:p>
    <w:p w14:paraId="6C463B31" w14:textId="1A536C57" w:rsidR="00F71BB0" w:rsidRDefault="00F71BB0" w:rsidP="009D1ACB">
      <w:pPr>
        <w:spacing w:after="0"/>
        <w:rPr>
          <w:rFonts w:ascii="Verdana" w:hAnsi="Verdana" w:cs="Microsoft Sans Serif"/>
          <w:b/>
          <w:bCs/>
          <w:sz w:val="28"/>
          <w:szCs w:val="28"/>
          <w:u w:val="single"/>
          <w:lang w:val="en-US"/>
        </w:rPr>
      </w:pPr>
    </w:p>
    <w:p w14:paraId="542F3168" w14:textId="6784371F" w:rsidR="00F71BB0" w:rsidRDefault="00F71BB0" w:rsidP="009D1ACB">
      <w:pPr>
        <w:spacing w:after="0"/>
        <w:rPr>
          <w:rFonts w:ascii="Verdana" w:hAnsi="Verdana" w:cs="Microsoft Sans Serif"/>
          <w:b/>
          <w:bCs/>
          <w:sz w:val="28"/>
          <w:szCs w:val="28"/>
          <w:u w:val="single"/>
          <w:lang w:val="en-US"/>
        </w:rPr>
      </w:pPr>
    </w:p>
    <w:p w14:paraId="2FC827EC" w14:textId="57DAA8A4" w:rsidR="00F71BB0" w:rsidRDefault="00F71BB0" w:rsidP="009D1ACB">
      <w:pPr>
        <w:spacing w:after="0"/>
        <w:rPr>
          <w:rFonts w:ascii="Verdana" w:hAnsi="Verdana" w:cs="Microsoft Sans Serif"/>
          <w:b/>
          <w:bCs/>
          <w:sz w:val="28"/>
          <w:szCs w:val="28"/>
          <w:u w:val="single"/>
          <w:lang w:val="en-US"/>
        </w:rPr>
      </w:pPr>
    </w:p>
    <w:p w14:paraId="02EB33CC" w14:textId="7DAE69D6" w:rsidR="00F71BB0" w:rsidRDefault="00F71BB0" w:rsidP="009D1ACB">
      <w:pPr>
        <w:spacing w:after="0"/>
        <w:rPr>
          <w:rFonts w:ascii="Verdana" w:hAnsi="Verdana" w:cs="Microsoft Sans Serif"/>
          <w:b/>
          <w:bCs/>
          <w:sz w:val="28"/>
          <w:szCs w:val="28"/>
          <w:u w:val="single"/>
          <w:lang w:val="en-US"/>
        </w:rPr>
      </w:pPr>
    </w:p>
    <w:p w14:paraId="735497C5" w14:textId="4AEB73C8" w:rsidR="00ED36BC" w:rsidRDefault="00ED36BC" w:rsidP="009D1ACB">
      <w:pPr>
        <w:spacing w:after="0"/>
        <w:rPr>
          <w:rFonts w:ascii="Verdana" w:hAnsi="Verdana" w:cs="Microsoft Sans Serif"/>
          <w:b/>
          <w:bCs/>
          <w:sz w:val="28"/>
          <w:szCs w:val="28"/>
          <w:u w:val="single"/>
          <w:lang w:val="en-US"/>
        </w:rPr>
      </w:pPr>
    </w:p>
    <w:p w14:paraId="71BF08A4" w14:textId="01248B8A" w:rsidR="00ED36BC" w:rsidRDefault="00ED36BC" w:rsidP="009D1ACB">
      <w:pPr>
        <w:spacing w:after="0"/>
        <w:rPr>
          <w:rFonts w:ascii="Verdana" w:hAnsi="Verdana" w:cs="Microsoft Sans Serif"/>
          <w:b/>
          <w:bCs/>
          <w:sz w:val="28"/>
          <w:szCs w:val="28"/>
          <w:u w:val="single"/>
          <w:lang w:val="en-US"/>
        </w:rPr>
      </w:pPr>
    </w:p>
    <w:p w14:paraId="0E578411" w14:textId="1608116E" w:rsidR="00F71BB0" w:rsidRDefault="00F71BB0" w:rsidP="009D1ACB">
      <w:pPr>
        <w:spacing w:after="0"/>
        <w:rPr>
          <w:rFonts w:ascii="Verdana" w:hAnsi="Verdana" w:cs="Microsoft Sans Serif"/>
          <w:b/>
          <w:bCs/>
          <w:sz w:val="28"/>
          <w:szCs w:val="28"/>
          <w:u w:val="single"/>
          <w:lang w:val="en-US"/>
        </w:rPr>
      </w:pPr>
    </w:p>
    <w:p w14:paraId="0D59E92C" w14:textId="5EA7B50A" w:rsidR="00F71BB0" w:rsidRDefault="00F71BB0" w:rsidP="009D1ACB">
      <w:pPr>
        <w:spacing w:after="0"/>
        <w:rPr>
          <w:rFonts w:ascii="Verdana" w:hAnsi="Verdana" w:cs="Microsoft Sans Serif"/>
          <w:b/>
          <w:bCs/>
          <w:sz w:val="28"/>
          <w:szCs w:val="28"/>
          <w:u w:val="single"/>
          <w:lang w:val="en-US"/>
        </w:rPr>
      </w:pPr>
    </w:p>
    <w:p w14:paraId="02BFE675" w14:textId="3489F6E8" w:rsidR="00F71BB0" w:rsidRDefault="00ED36BC" w:rsidP="009D1ACB">
      <w:pPr>
        <w:spacing w:after="0"/>
        <w:rPr>
          <w:rFonts w:ascii="Verdana" w:hAnsi="Verdana" w:cs="Microsoft Sans Serif"/>
          <w:b/>
          <w:bCs/>
          <w:sz w:val="28"/>
          <w:szCs w:val="28"/>
          <w:u w:val="single"/>
          <w:lang w:val="en-US"/>
        </w:rPr>
      </w:pPr>
      <w:r w:rsidRPr="00CD77FD">
        <w:rPr>
          <w:rFonts w:ascii="Verdana" w:hAnsi="Verdana" w:cs="Microsoft Sans Serif"/>
          <w:b/>
          <w:bCs/>
          <w:noProof/>
          <w:sz w:val="28"/>
          <w:szCs w:val="28"/>
          <w:u w:val="single"/>
          <w:lang w:val="en-US"/>
        </w:rPr>
        <mc:AlternateContent>
          <mc:Choice Requires="wps">
            <w:drawing>
              <wp:anchor distT="45720" distB="45720" distL="114300" distR="114300" simplePos="0" relativeHeight="251697152" behindDoc="1" locked="0" layoutInCell="1" allowOverlap="1" wp14:anchorId="6B81A3A4" wp14:editId="5D6D54A4">
                <wp:simplePos x="0" y="0"/>
                <wp:positionH relativeFrom="column">
                  <wp:posOffset>-345440</wp:posOffset>
                </wp:positionH>
                <wp:positionV relativeFrom="paragraph">
                  <wp:posOffset>0</wp:posOffset>
                </wp:positionV>
                <wp:extent cx="6378575" cy="5279390"/>
                <wp:effectExtent l="0" t="0" r="22225" b="16510"/>
                <wp:wrapTight wrapText="bothSides">
                  <wp:wrapPolygon edited="0">
                    <wp:start x="0" y="0"/>
                    <wp:lineTo x="0" y="21590"/>
                    <wp:lineTo x="21611" y="21590"/>
                    <wp:lineTo x="21611"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8575" cy="5279390"/>
                        </a:xfrm>
                        <a:prstGeom prst="rect">
                          <a:avLst/>
                        </a:prstGeom>
                        <a:solidFill>
                          <a:srgbClr val="FFFFFF"/>
                        </a:solidFill>
                        <a:ln w="9525">
                          <a:solidFill>
                            <a:srgbClr val="000000"/>
                          </a:solidFill>
                          <a:miter lim="800000"/>
                          <a:headEnd/>
                          <a:tailEnd/>
                        </a:ln>
                      </wps:spPr>
                      <wps:txbx>
                        <w:txbxContent>
                          <w:p w14:paraId="2AE1C130" w14:textId="5524345D" w:rsidR="00CD77FD" w:rsidRPr="00CD77FD" w:rsidRDefault="00CD77FD" w:rsidP="00CD77FD">
                            <w:pPr>
                              <w:spacing w:after="0" w:line="249" w:lineRule="auto"/>
                              <w:ind w:right="434"/>
                              <w:rPr>
                                <w:b/>
                                <w:bCs/>
                              </w:rPr>
                            </w:pPr>
                            <w:r w:rsidRPr="00CD77FD">
                              <w:rPr>
                                <w:b/>
                                <w:bCs/>
                              </w:rPr>
                              <w:t xml:space="preserve">struct node*del_LeftBalance(struct node*pptr,int*pshorter) </w:t>
                            </w:r>
                          </w:p>
                          <w:p w14:paraId="68F9A634" w14:textId="77777777" w:rsidR="00CD77FD" w:rsidRDefault="00CD77FD" w:rsidP="00CD77FD">
                            <w:pPr>
                              <w:spacing w:after="0" w:line="249" w:lineRule="auto"/>
                              <w:ind w:right="434"/>
                            </w:pPr>
                          </w:p>
                          <w:p w14:paraId="31BD0822" w14:textId="1C320C53" w:rsidR="00CD77FD" w:rsidRDefault="00CD77FD" w:rsidP="00CD77FD">
                            <w:pPr>
                              <w:spacing w:after="0" w:line="249" w:lineRule="auto"/>
                              <w:ind w:right="434"/>
                            </w:pPr>
                            <w:r>
                              <w:t xml:space="preserve">1.aptr=pptr-&gt;lchild </w:t>
                            </w:r>
                            <w:r>
                              <w:rPr>
                                <w:rFonts w:ascii="Calibri" w:eastAsia="Calibri" w:hAnsi="Calibri" w:cs="Calibri"/>
                                <w:sz w:val="34"/>
                                <w:vertAlign w:val="superscript"/>
                              </w:rPr>
                              <w:t xml:space="preserve"> </w:t>
                            </w:r>
                          </w:p>
                          <w:p w14:paraId="3BEDD4F2" w14:textId="0B375265" w:rsidR="00CD77FD" w:rsidRDefault="00CD77FD" w:rsidP="00CD77FD">
                            <w:pPr>
                              <w:spacing w:after="0" w:line="249" w:lineRule="auto"/>
                              <w:ind w:right="434"/>
                            </w:pPr>
                            <w:r>
                              <w:t xml:space="preserve">2. if aptr-&gt;balance is 0 </w:t>
                            </w:r>
                          </w:p>
                          <w:p w14:paraId="2E0F2487" w14:textId="77777777" w:rsidR="00CD77FD" w:rsidRDefault="00CD77FD" w:rsidP="00663A1B">
                            <w:pPr>
                              <w:numPr>
                                <w:ilvl w:val="4"/>
                                <w:numId w:val="26"/>
                              </w:numPr>
                              <w:spacing w:after="0" w:line="249" w:lineRule="auto"/>
                              <w:ind w:left="1276" w:right="434" w:hanging="575"/>
                            </w:pPr>
                            <w:r>
                              <w:t xml:space="preserve">pptr-&gt;balance=1 </w:t>
                            </w:r>
                          </w:p>
                          <w:p w14:paraId="15F91601" w14:textId="77777777" w:rsidR="00CD77FD" w:rsidRDefault="00CD77FD" w:rsidP="00663A1B">
                            <w:pPr>
                              <w:numPr>
                                <w:ilvl w:val="4"/>
                                <w:numId w:val="26"/>
                              </w:numPr>
                              <w:spacing w:after="0" w:line="249" w:lineRule="auto"/>
                              <w:ind w:left="1276" w:right="434" w:hanging="575"/>
                            </w:pPr>
                            <w:r>
                              <w:t xml:space="preserve">aptr-&gt;balance=-1 </w:t>
                            </w:r>
                          </w:p>
                          <w:p w14:paraId="0FCDD85E" w14:textId="77777777" w:rsidR="00CD77FD" w:rsidRDefault="00CD77FD" w:rsidP="00663A1B">
                            <w:pPr>
                              <w:numPr>
                                <w:ilvl w:val="4"/>
                                <w:numId w:val="26"/>
                              </w:numPr>
                              <w:spacing w:after="0" w:line="249" w:lineRule="auto"/>
                              <w:ind w:left="1276" w:right="434" w:hanging="575"/>
                            </w:pPr>
                            <w:r>
                              <w:t xml:space="preserve">*pshorter=FALSE </w:t>
                            </w:r>
                          </w:p>
                          <w:p w14:paraId="66F243DF" w14:textId="77777777" w:rsidR="00CD77FD" w:rsidRDefault="00CD77FD" w:rsidP="00663A1B">
                            <w:pPr>
                              <w:numPr>
                                <w:ilvl w:val="4"/>
                                <w:numId w:val="26"/>
                              </w:numPr>
                              <w:spacing w:after="0" w:line="249" w:lineRule="auto"/>
                              <w:ind w:left="1276" w:right="434" w:hanging="575"/>
                            </w:pPr>
                            <w:r>
                              <w:t xml:space="preserve">Perform right rotation </w:t>
                            </w:r>
                          </w:p>
                          <w:p w14:paraId="7722A4EA" w14:textId="77777777" w:rsidR="00CD77FD" w:rsidRDefault="00CD77FD" w:rsidP="00CD77FD">
                            <w:pPr>
                              <w:spacing w:after="0"/>
                              <w:ind w:left="1276" w:right="6262"/>
                            </w:pPr>
                            <w:r>
                              <w:t xml:space="preserve">about pptr by calling rotateright() function </w:t>
                            </w:r>
                          </w:p>
                          <w:p w14:paraId="071D9C39" w14:textId="6E431810" w:rsidR="00CD77FD" w:rsidRDefault="00CD77FD" w:rsidP="00CD77FD">
                            <w:pPr>
                              <w:spacing w:after="0" w:line="249" w:lineRule="auto"/>
                              <w:ind w:right="434"/>
                            </w:pPr>
                            <w:r>
                              <w:t xml:space="preserve">3. if aptr-&gt;balance is 1 </w:t>
                            </w:r>
                          </w:p>
                          <w:p w14:paraId="15FEE9E3" w14:textId="77777777" w:rsidR="00CD77FD" w:rsidRDefault="00CD77FD" w:rsidP="00663A1B">
                            <w:pPr>
                              <w:numPr>
                                <w:ilvl w:val="4"/>
                                <w:numId w:val="29"/>
                              </w:numPr>
                              <w:spacing w:after="0" w:line="249" w:lineRule="auto"/>
                              <w:ind w:left="1418" w:right="434" w:hanging="575"/>
                            </w:pPr>
                            <w:r>
                              <w:t xml:space="preserve">pptr-&gt;balance=0 </w:t>
                            </w:r>
                          </w:p>
                          <w:p w14:paraId="6F5F5F43" w14:textId="77777777" w:rsidR="00CD77FD" w:rsidRDefault="00CD77FD" w:rsidP="00663A1B">
                            <w:pPr>
                              <w:numPr>
                                <w:ilvl w:val="4"/>
                                <w:numId w:val="29"/>
                              </w:numPr>
                              <w:spacing w:after="0" w:line="249" w:lineRule="auto"/>
                              <w:ind w:left="1418" w:right="434" w:hanging="575"/>
                            </w:pPr>
                            <w:r>
                              <w:t xml:space="preserve">aptr-&gt;balance=0 </w:t>
                            </w:r>
                          </w:p>
                          <w:p w14:paraId="38D67737" w14:textId="77777777" w:rsidR="00CD77FD" w:rsidRDefault="00CD77FD" w:rsidP="00663A1B">
                            <w:pPr>
                              <w:numPr>
                                <w:ilvl w:val="4"/>
                                <w:numId w:val="29"/>
                              </w:numPr>
                              <w:spacing w:after="0" w:line="249" w:lineRule="auto"/>
                              <w:ind w:left="1418" w:right="434" w:hanging="575"/>
                            </w:pPr>
                            <w:r>
                              <w:t xml:space="preserve">Perform right rotation </w:t>
                            </w:r>
                          </w:p>
                          <w:p w14:paraId="5089EA77" w14:textId="1DB0B666" w:rsidR="00CD77FD" w:rsidRDefault="00CD77FD" w:rsidP="00CD77FD">
                            <w:pPr>
                              <w:spacing w:after="0"/>
                              <w:ind w:left="1418" w:right="434"/>
                            </w:pPr>
                            <w:r>
                              <w:t xml:space="preserve">about pptr by calling rotateright() function </w:t>
                            </w:r>
                          </w:p>
                          <w:p w14:paraId="55F4A4C8" w14:textId="3233D058" w:rsidR="00CD77FD" w:rsidRDefault="00CD77FD" w:rsidP="00CD77FD">
                            <w:pPr>
                              <w:spacing w:after="0" w:line="249" w:lineRule="auto"/>
                              <w:ind w:right="434"/>
                            </w:pPr>
                            <w:r>
                              <w:t>4.</w:t>
                            </w:r>
                            <w:r w:rsidR="00AE0D22">
                              <w:t>else   1.</w:t>
                            </w:r>
                            <w:r>
                              <w:t xml:space="preserve"> bptr=aptr-&gt;rchild </w:t>
                            </w:r>
                          </w:p>
                          <w:p w14:paraId="2562666C" w14:textId="28D712AC" w:rsidR="00CD77FD" w:rsidRDefault="00AE0D22" w:rsidP="00AE0D22">
                            <w:pPr>
                              <w:spacing w:after="0" w:line="249" w:lineRule="auto"/>
                              <w:ind w:left="720" w:right="434"/>
                            </w:pPr>
                            <w:r>
                              <w:t>2</w:t>
                            </w:r>
                            <w:r w:rsidR="00CD77FD">
                              <w:t xml:space="preserve">.if bptr-&gt;balance is 0 </w:t>
                            </w:r>
                          </w:p>
                          <w:p w14:paraId="4B0007F0" w14:textId="77777777" w:rsidR="00CD77FD" w:rsidRDefault="00CD77FD" w:rsidP="00AE0D22">
                            <w:pPr>
                              <w:numPr>
                                <w:ilvl w:val="4"/>
                                <w:numId w:val="28"/>
                              </w:numPr>
                              <w:spacing w:after="0" w:line="249" w:lineRule="auto"/>
                              <w:ind w:left="2138" w:right="434" w:hanging="520"/>
                            </w:pPr>
                            <w:r>
                              <w:t xml:space="preserve">pptr-&gt;balance=0 </w:t>
                            </w:r>
                          </w:p>
                          <w:p w14:paraId="5B3D5FB2" w14:textId="77777777" w:rsidR="00CD77FD" w:rsidRDefault="00CD77FD" w:rsidP="00AE0D22">
                            <w:pPr>
                              <w:numPr>
                                <w:ilvl w:val="4"/>
                                <w:numId w:val="28"/>
                              </w:numPr>
                              <w:spacing w:after="0" w:line="249" w:lineRule="auto"/>
                              <w:ind w:left="2138" w:right="434" w:hanging="520"/>
                            </w:pPr>
                            <w:r>
                              <w:t xml:space="preserve">aptr-&gt;balance=0 </w:t>
                            </w:r>
                          </w:p>
                          <w:p w14:paraId="5C8D23E0" w14:textId="6623C6FE" w:rsidR="00CD77FD" w:rsidRDefault="00AE0D22" w:rsidP="00AE0D22">
                            <w:pPr>
                              <w:spacing w:after="0" w:line="249" w:lineRule="auto"/>
                              <w:ind w:left="720" w:right="434"/>
                            </w:pPr>
                            <w:r>
                              <w:t>3</w:t>
                            </w:r>
                            <w:r w:rsidR="00CD77FD">
                              <w:t xml:space="preserve"> if bptr-&gt;balance is 1 </w:t>
                            </w:r>
                          </w:p>
                          <w:p w14:paraId="2DA63E04" w14:textId="77777777" w:rsidR="00CD77FD" w:rsidRDefault="00CD77FD" w:rsidP="00AE0D22">
                            <w:pPr>
                              <w:numPr>
                                <w:ilvl w:val="4"/>
                                <w:numId w:val="27"/>
                              </w:numPr>
                              <w:spacing w:after="0" w:line="249" w:lineRule="auto"/>
                              <w:ind w:left="2138" w:right="434" w:hanging="520"/>
                            </w:pPr>
                            <w:r>
                              <w:t xml:space="preserve">pptr-&gt;balance=-1 </w:t>
                            </w:r>
                          </w:p>
                          <w:p w14:paraId="5DA5D9AC" w14:textId="77777777" w:rsidR="00CD77FD" w:rsidRDefault="00CD77FD" w:rsidP="00AE0D22">
                            <w:pPr>
                              <w:numPr>
                                <w:ilvl w:val="4"/>
                                <w:numId w:val="27"/>
                              </w:numPr>
                              <w:spacing w:after="0" w:line="249" w:lineRule="auto"/>
                              <w:ind w:left="2138" w:right="434" w:hanging="520"/>
                            </w:pPr>
                            <w:r>
                              <w:t xml:space="preserve">aptr-&gt;balance=0  </w:t>
                            </w:r>
                          </w:p>
                          <w:p w14:paraId="3E9C7A7E" w14:textId="6502EEFE" w:rsidR="00CD77FD" w:rsidRDefault="00AE0D22" w:rsidP="00AE0D22">
                            <w:pPr>
                              <w:spacing w:after="0" w:line="249" w:lineRule="auto"/>
                              <w:ind w:left="720" w:right="434"/>
                            </w:pPr>
                            <w:r>
                              <w:t>4</w:t>
                            </w:r>
                            <w:r w:rsidR="00CD77FD">
                              <w:t>. if bptr-&gt;balance is 0</w:t>
                            </w:r>
                            <w:r w:rsidR="00D3081C">
                              <w:t>-1</w:t>
                            </w:r>
                          </w:p>
                          <w:p w14:paraId="141419E7" w14:textId="77777777" w:rsidR="00CD77FD" w:rsidRDefault="00CD77FD" w:rsidP="00AE0D22">
                            <w:pPr>
                              <w:numPr>
                                <w:ilvl w:val="4"/>
                                <w:numId w:val="30"/>
                              </w:numPr>
                              <w:spacing w:after="0" w:line="249" w:lineRule="auto"/>
                              <w:ind w:left="2138" w:right="434" w:hanging="520"/>
                            </w:pPr>
                            <w:r>
                              <w:t xml:space="preserve">pptr-&gt;balance=0 </w:t>
                            </w:r>
                          </w:p>
                          <w:p w14:paraId="62327C7F" w14:textId="77777777" w:rsidR="00CD77FD" w:rsidRDefault="00CD77FD" w:rsidP="00AE0D22">
                            <w:pPr>
                              <w:numPr>
                                <w:ilvl w:val="4"/>
                                <w:numId w:val="30"/>
                              </w:numPr>
                              <w:spacing w:after="0" w:line="249" w:lineRule="auto"/>
                              <w:ind w:left="2138" w:right="434" w:hanging="520"/>
                            </w:pPr>
                            <w:r>
                              <w:t xml:space="preserve">aptr-&gt;balance=1 </w:t>
                            </w:r>
                          </w:p>
                          <w:p w14:paraId="45DEFC36" w14:textId="18E42C77" w:rsidR="00CD77FD" w:rsidRDefault="00AE0D22" w:rsidP="00AE0D22">
                            <w:pPr>
                              <w:spacing w:after="0" w:line="249" w:lineRule="auto"/>
                              <w:ind w:left="720" w:right="434"/>
                            </w:pPr>
                            <w:r>
                              <w:t>5</w:t>
                            </w:r>
                            <w:r w:rsidR="00CD77FD">
                              <w:t xml:space="preserve">.bptr-&gt;balance=0 </w:t>
                            </w:r>
                          </w:p>
                          <w:p w14:paraId="0F578F64" w14:textId="52AFD2CD" w:rsidR="00CD77FD" w:rsidRDefault="00AE0D22" w:rsidP="00AE0D22">
                            <w:pPr>
                              <w:spacing w:after="0" w:line="249" w:lineRule="auto"/>
                              <w:ind w:left="720" w:right="434"/>
                            </w:pPr>
                            <w:r>
                              <w:t>6</w:t>
                            </w:r>
                            <w:r w:rsidR="00CD77FD">
                              <w:t xml:space="preserve">.Perform left rotation about aptr by calling rotateleft() function </w:t>
                            </w:r>
                          </w:p>
                          <w:p w14:paraId="21DA867A" w14:textId="34689E9B" w:rsidR="00CD77FD" w:rsidRDefault="00AE0D22" w:rsidP="00AE0D22">
                            <w:pPr>
                              <w:spacing w:after="0" w:line="249" w:lineRule="auto"/>
                              <w:ind w:left="720" w:right="434"/>
                            </w:pPr>
                            <w:r>
                              <w:t>7</w:t>
                            </w:r>
                            <w:r w:rsidR="00CD77FD">
                              <w:t>.Perform right rotation about pptr by calling rotateright() function</w:t>
                            </w:r>
                          </w:p>
                          <w:p w14:paraId="74B405E8" w14:textId="0892302F" w:rsidR="00CD77FD" w:rsidRDefault="00AE0D22" w:rsidP="00CD77FD">
                            <w:pPr>
                              <w:spacing w:after="0" w:line="249" w:lineRule="auto"/>
                              <w:ind w:right="434"/>
                            </w:pPr>
                            <w:r>
                              <w:t>5</w:t>
                            </w:r>
                            <w:r w:rsidR="00CD77FD">
                              <w:t xml:space="preserve">. return pptr </w:t>
                            </w:r>
                          </w:p>
                          <w:p w14:paraId="0FDA2B3A" w14:textId="1A5CCC32" w:rsidR="00CD77FD" w:rsidRDefault="00CD77FD" w:rsidP="00CD77FD">
                            <w:pPr>
                              <w:spacing w:after="0"/>
                              <w:ind w:left="1726" w:right="434"/>
                            </w:pPr>
                          </w:p>
                          <w:p w14:paraId="75A5E8B7" w14:textId="77777777" w:rsidR="00CD77FD" w:rsidRDefault="00CD77FD" w:rsidP="00CD77FD">
                            <w:pPr>
                              <w:spacing w:after="835"/>
                              <w:ind w:left="1726" w:right="434"/>
                            </w:pPr>
                          </w:p>
                          <w:p w14:paraId="523E80E2" w14:textId="77777777" w:rsidR="00CD77FD" w:rsidRDefault="00CD77FD" w:rsidP="00CD77FD">
                            <w:pPr>
                              <w:spacing w:after="835"/>
                              <w:ind w:left="1726" w:right="434"/>
                            </w:pPr>
                          </w:p>
                          <w:p w14:paraId="7E0FBC8B" w14:textId="6F6B3390" w:rsidR="00CD77FD" w:rsidRDefault="00CD77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1A3A4" id="_x0000_s1036" type="#_x0000_t202" style="position:absolute;margin-left:-27.2pt;margin-top:0;width:502.25pt;height:415.7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">
                <v:textbox>
                  <w:txbxContent>
                    <w:p w14:paraId="2AE1C130" w14:textId="5524345D" w:rsidR="00CD77FD" w:rsidRPr="00CD77FD" w:rsidRDefault="00CD77FD" w:rsidP="00CD77FD">
                      <w:pPr>
                        <w:spacing w:after="0" w:line="249" w:lineRule="auto"/>
                        <w:ind w:right="434"/>
                        <w:rPr>
                          <w:b/>
                          <w:bCs/>
                        </w:rPr>
                      </w:pPr>
                      <w:r w:rsidRPr="00CD77FD">
                        <w:rPr>
                          <w:b/>
                          <w:bCs/>
                        </w:rPr>
                        <w:t>struct node*</w:t>
                      </w:r>
                      <w:proofErr w:type="spellStart"/>
                      <w:r w:rsidRPr="00CD77FD">
                        <w:rPr>
                          <w:b/>
                          <w:bCs/>
                        </w:rPr>
                        <w:t>del_LeftBalance</w:t>
                      </w:r>
                      <w:proofErr w:type="spellEnd"/>
                      <w:r w:rsidRPr="00CD77FD">
                        <w:rPr>
                          <w:b/>
                          <w:bCs/>
                        </w:rPr>
                        <w:t>(struct node*</w:t>
                      </w:r>
                      <w:proofErr w:type="spellStart"/>
                      <w:r w:rsidRPr="00CD77FD">
                        <w:rPr>
                          <w:b/>
                          <w:bCs/>
                        </w:rPr>
                        <w:t>pptr,int</w:t>
                      </w:r>
                      <w:proofErr w:type="spellEnd"/>
                      <w:r w:rsidRPr="00CD77FD">
                        <w:rPr>
                          <w:b/>
                          <w:bCs/>
                        </w:rPr>
                        <w:t>*</w:t>
                      </w:r>
                      <w:proofErr w:type="spellStart"/>
                      <w:r w:rsidRPr="00CD77FD">
                        <w:rPr>
                          <w:b/>
                          <w:bCs/>
                        </w:rPr>
                        <w:t>pshorter</w:t>
                      </w:r>
                      <w:proofErr w:type="spellEnd"/>
                      <w:r w:rsidRPr="00CD77FD">
                        <w:rPr>
                          <w:b/>
                          <w:bCs/>
                        </w:rPr>
                        <w:t xml:space="preserve">) </w:t>
                      </w:r>
                    </w:p>
                    <w:p w14:paraId="68F9A634" w14:textId="77777777" w:rsidR="00CD77FD" w:rsidRDefault="00CD77FD" w:rsidP="00CD77FD">
                      <w:pPr>
                        <w:spacing w:after="0" w:line="249" w:lineRule="auto"/>
                        <w:ind w:right="434"/>
                      </w:pPr>
                    </w:p>
                    <w:p w14:paraId="31BD0822" w14:textId="1C320C53" w:rsidR="00CD77FD" w:rsidRDefault="00CD77FD" w:rsidP="00CD77FD">
                      <w:pPr>
                        <w:spacing w:after="0" w:line="249" w:lineRule="auto"/>
                        <w:ind w:right="434"/>
                      </w:pPr>
                      <w:r>
                        <w:t>1.aptr=</w:t>
                      </w:r>
                      <w:proofErr w:type="spellStart"/>
                      <w:r>
                        <w:t>pptr</w:t>
                      </w:r>
                      <w:proofErr w:type="spellEnd"/>
                      <w:r>
                        <w:t>-&gt;</w:t>
                      </w:r>
                      <w:proofErr w:type="spellStart"/>
                      <w:r>
                        <w:t>lchild</w:t>
                      </w:r>
                      <w:proofErr w:type="spellEnd"/>
                      <w:r>
                        <w:t xml:space="preserve"> </w:t>
                      </w:r>
                      <w:r>
                        <w:rPr>
                          <w:rFonts w:ascii="Calibri" w:eastAsia="Calibri" w:hAnsi="Calibri" w:cs="Calibri"/>
                          <w:sz w:val="34"/>
                          <w:vertAlign w:val="superscript"/>
                        </w:rPr>
                        <w:t xml:space="preserve"> </w:t>
                      </w:r>
                    </w:p>
                    <w:p w14:paraId="3BEDD4F2" w14:textId="0B375265" w:rsidR="00CD77FD" w:rsidRDefault="00CD77FD" w:rsidP="00CD77FD">
                      <w:pPr>
                        <w:spacing w:after="0" w:line="249" w:lineRule="auto"/>
                        <w:ind w:right="434"/>
                      </w:pPr>
                      <w:r>
                        <w:t xml:space="preserve">2. if </w:t>
                      </w:r>
                      <w:proofErr w:type="spellStart"/>
                      <w:r>
                        <w:t>aptr</w:t>
                      </w:r>
                      <w:proofErr w:type="spellEnd"/>
                      <w:r>
                        <w:t xml:space="preserve">-&gt;balance is 0 </w:t>
                      </w:r>
                    </w:p>
                    <w:p w14:paraId="2E0F2487" w14:textId="77777777" w:rsidR="00CD77FD" w:rsidRDefault="00CD77FD" w:rsidP="00663A1B">
                      <w:pPr>
                        <w:numPr>
                          <w:ilvl w:val="4"/>
                          <w:numId w:val="26"/>
                        </w:numPr>
                        <w:spacing w:after="0" w:line="249" w:lineRule="auto"/>
                        <w:ind w:left="1276" w:right="434" w:hanging="575"/>
                      </w:pPr>
                      <w:proofErr w:type="spellStart"/>
                      <w:r>
                        <w:t>pptr</w:t>
                      </w:r>
                      <w:proofErr w:type="spellEnd"/>
                      <w:r>
                        <w:t xml:space="preserve">-&gt;balance=1 </w:t>
                      </w:r>
                    </w:p>
                    <w:p w14:paraId="15F91601" w14:textId="77777777" w:rsidR="00CD77FD" w:rsidRDefault="00CD77FD" w:rsidP="00663A1B">
                      <w:pPr>
                        <w:numPr>
                          <w:ilvl w:val="4"/>
                          <w:numId w:val="26"/>
                        </w:numPr>
                        <w:spacing w:after="0" w:line="249" w:lineRule="auto"/>
                        <w:ind w:left="1276" w:right="434" w:hanging="575"/>
                      </w:pPr>
                      <w:proofErr w:type="spellStart"/>
                      <w:r>
                        <w:t>aptr</w:t>
                      </w:r>
                      <w:proofErr w:type="spellEnd"/>
                      <w:r>
                        <w:t xml:space="preserve">-&gt;balance=-1 </w:t>
                      </w:r>
                    </w:p>
                    <w:p w14:paraId="0FCDD85E" w14:textId="77777777" w:rsidR="00CD77FD" w:rsidRDefault="00CD77FD" w:rsidP="00663A1B">
                      <w:pPr>
                        <w:numPr>
                          <w:ilvl w:val="4"/>
                          <w:numId w:val="26"/>
                        </w:numPr>
                        <w:spacing w:after="0" w:line="249" w:lineRule="auto"/>
                        <w:ind w:left="1276" w:right="434" w:hanging="575"/>
                      </w:pPr>
                      <w:r>
                        <w:t>*</w:t>
                      </w:r>
                      <w:proofErr w:type="spellStart"/>
                      <w:r>
                        <w:t>pshorter</w:t>
                      </w:r>
                      <w:proofErr w:type="spellEnd"/>
                      <w:r>
                        <w:t xml:space="preserve">=FALSE </w:t>
                      </w:r>
                    </w:p>
                    <w:p w14:paraId="66F243DF" w14:textId="77777777" w:rsidR="00CD77FD" w:rsidRDefault="00CD77FD" w:rsidP="00663A1B">
                      <w:pPr>
                        <w:numPr>
                          <w:ilvl w:val="4"/>
                          <w:numId w:val="26"/>
                        </w:numPr>
                        <w:spacing w:after="0" w:line="249" w:lineRule="auto"/>
                        <w:ind w:left="1276" w:right="434" w:hanging="575"/>
                      </w:pPr>
                      <w:r>
                        <w:t xml:space="preserve">Perform right rotation </w:t>
                      </w:r>
                    </w:p>
                    <w:p w14:paraId="7722A4EA" w14:textId="77777777" w:rsidR="00CD77FD" w:rsidRDefault="00CD77FD" w:rsidP="00CD77FD">
                      <w:pPr>
                        <w:spacing w:after="0"/>
                        <w:ind w:left="1276" w:right="6262"/>
                      </w:pPr>
                      <w:r>
                        <w:t xml:space="preserve">about </w:t>
                      </w:r>
                      <w:proofErr w:type="spellStart"/>
                      <w:r>
                        <w:t>pptr</w:t>
                      </w:r>
                      <w:proofErr w:type="spellEnd"/>
                      <w:r>
                        <w:t xml:space="preserve"> by calling </w:t>
                      </w:r>
                      <w:proofErr w:type="spellStart"/>
                      <w:r>
                        <w:t>rotateright</w:t>
                      </w:r>
                      <w:proofErr w:type="spellEnd"/>
                      <w:r>
                        <w:t xml:space="preserve">() function </w:t>
                      </w:r>
                    </w:p>
                    <w:p w14:paraId="071D9C39" w14:textId="6E431810" w:rsidR="00CD77FD" w:rsidRDefault="00CD77FD" w:rsidP="00CD77FD">
                      <w:pPr>
                        <w:spacing w:after="0" w:line="249" w:lineRule="auto"/>
                        <w:ind w:right="434"/>
                      </w:pPr>
                      <w:r>
                        <w:t xml:space="preserve">3. if </w:t>
                      </w:r>
                      <w:proofErr w:type="spellStart"/>
                      <w:r>
                        <w:t>aptr</w:t>
                      </w:r>
                      <w:proofErr w:type="spellEnd"/>
                      <w:r>
                        <w:t xml:space="preserve">-&gt;balance is 1 </w:t>
                      </w:r>
                    </w:p>
                    <w:p w14:paraId="15FEE9E3" w14:textId="77777777" w:rsidR="00CD77FD" w:rsidRDefault="00CD77FD" w:rsidP="00663A1B">
                      <w:pPr>
                        <w:numPr>
                          <w:ilvl w:val="4"/>
                          <w:numId w:val="29"/>
                        </w:numPr>
                        <w:spacing w:after="0" w:line="249" w:lineRule="auto"/>
                        <w:ind w:left="1418" w:right="434" w:hanging="575"/>
                      </w:pPr>
                      <w:proofErr w:type="spellStart"/>
                      <w:r>
                        <w:t>pptr</w:t>
                      </w:r>
                      <w:proofErr w:type="spellEnd"/>
                      <w:r>
                        <w:t xml:space="preserve">-&gt;balance=0 </w:t>
                      </w:r>
                    </w:p>
                    <w:p w14:paraId="6F5F5F43" w14:textId="77777777" w:rsidR="00CD77FD" w:rsidRDefault="00CD77FD" w:rsidP="00663A1B">
                      <w:pPr>
                        <w:numPr>
                          <w:ilvl w:val="4"/>
                          <w:numId w:val="29"/>
                        </w:numPr>
                        <w:spacing w:after="0" w:line="249" w:lineRule="auto"/>
                        <w:ind w:left="1418" w:right="434" w:hanging="575"/>
                      </w:pPr>
                      <w:proofErr w:type="spellStart"/>
                      <w:r>
                        <w:t>aptr</w:t>
                      </w:r>
                      <w:proofErr w:type="spellEnd"/>
                      <w:r>
                        <w:t xml:space="preserve">-&gt;balance=0 </w:t>
                      </w:r>
                    </w:p>
                    <w:p w14:paraId="38D67737" w14:textId="77777777" w:rsidR="00CD77FD" w:rsidRDefault="00CD77FD" w:rsidP="00663A1B">
                      <w:pPr>
                        <w:numPr>
                          <w:ilvl w:val="4"/>
                          <w:numId w:val="29"/>
                        </w:numPr>
                        <w:spacing w:after="0" w:line="249" w:lineRule="auto"/>
                        <w:ind w:left="1418" w:right="434" w:hanging="575"/>
                      </w:pPr>
                      <w:r>
                        <w:t xml:space="preserve">Perform right rotation </w:t>
                      </w:r>
                    </w:p>
                    <w:p w14:paraId="5089EA77" w14:textId="1DB0B666" w:rsidR="00CD77FD" w:rsidRDefault="00CD77FD" w:rsidP="00CD77FD">
                      <w:pPr>
                        <w:spacing w:after="0"/>
                        <w:ind w:left="1418" w:right="434"/>
                      </w:pPr>
                      <w:r>
                        <w:t xml:space="preserve">about </w:t>
                      </w:r>
                      <w:proofErr w:type="spellStart"/>
                      <w:r>
                        <w:t>pptr</w:t>
                      </w:r>
                      <w:proofErr w:type="spellEnd"/>
                      <w:r>
                        <w:t xml:space="preserve"> by calling </w:t>
                      </w:r>
                      <w:proofErr w:type="spellStart"/>
                      <w:r>
                        <w:t>rotateright</w:t>
                      </w:r>
                      <w:proofErr w:type="spellEnd"/>
                      <w:r>
                        <w:t xml:space="preserve">() function </w:t>
                      </w:r>
                    </w:p>
                    <w:p w14:paraId="55F4A4C8" w14:textId="3233D058" w:rsidR="00CD77FD" w:rsidRDefault="00CD77FD" w:rsidP="00CD77FD">
                      <w:pPr>
                        <w:spacing w:after="0" w:line="249" w:lineRule="auto"/>
                        <w:ind w:right="434"/>
                      </w:pPr>
                      <w:r>
                        <w:t>4.</w:t>
                      </w:r>
                      <w:r w:rsidR="00AE0D22">
                        <w:t>else   1.</w:t>
                      </w:r>
                      <w:r>
                        <w:t xml:space="preserve"> </w:t>
                      </w:r>
                      <w:proofErr w:type="spellStart"/>
                      <w:r>
                        <w:t>bptr</w:t>
                      </w:r>
                      <w:proofErr w:type="spellEnd"/>
                      <w:r>
                        <w:t>=</w:t>
                      </w:r>
                      <w:proofErr w:type="spellStart"/>
                      <w:r>
                        <w:t>aptr</w:t>
                      </w:r>
                      <w:proofErr w:type="spellEnd"/>
                      <w:r>
                        <w:t>-&gt;</w:t>
                      </w:r>
                      <w:proofErr w:type="spellStart"/>
                      <w:r>
                        <w:t>rchild</w:t>
                      </w:r>
                      <w:proofErr w:type="spellEnd"/>
                      <w:r>
                        <w:t xml:space="preserve"> </w:t>
                      </w:r>
                    </w:p>
                    <w:p w14:paraId="2562666C" w14:textId="28D712AC" w:rsidR="00CD77FD" w:rsidRDefault="00AE0D22" w:rsidP="00AE0D22">
                      <w:pPr>
                        <w:spacing w:after="0" w:line="249" w:lineRule="auto"/>
                        <w:ind w:left="720" w:right="434"/>
                      </w:pPr>
                      <w:r>
                        <w:t>2</w:t>
                      </w:r>
                      <w:r w:rsidR="00CD77FD">
                        <w:t xml:space="preserve">.if </w:t>
                      </w:r>
                      <w:proofErr w:type="spellStart"/>
                      <w:r w:rsidR="00CD77FD">
                        <w:t>bptr</w:t>
                      </w:r>
                      <w:proofErr w:type="spellEnd"/>
                      <w:r w:rsidR="00CD77FD">
                        <w:t xml:space="preserve">-&gt;balance is 0 </w:t>
                      </w:r>
                    </w:p>
                    <w:p w14:paraId="4B0007F0" w14:textId="77777777" w:rsidR="00CD77FD" w:rsidRDefault="00CD77FD" w:rsidP="00AE0D22">
                      <w:pPr>
                        <w:numPr>
                          <w:ilvl w:val="4"/>
                          <w:numId w:val="28"/>
                        </w:numPr>
                        <w:spacing w:after="0" w:line="249" w:lineRule="auto"/>
                        <w:ind w:left="2138" w:right="434" w:hanging="520"/>
                      </w:pPr>
                      <w:proofErr w:type="spellStart"/>
                      <w:r>
                        <w:t>pptr</w:t>
                      </w:r>
                      <w:proofErr w:type="spellEnd"/>
                      <w:r>
                        <w:t xml:space="preserve">-&gt;balance=0 </w:t>
                      </w:r>
                    </w:p>
                    <w:p w14:paraId="5B3D5FB2" w14:textId="77777777" w:rsidR="00CD77FD" w:rsidRDefault="00CD77FD" w:rsidP="00AE0D22">
                      <w:pPr>
                        <w:numPr>
                          <w:ilvl w:val="4"/>
                          <w:numId w:val="28"/>
                        </w:numPr>
                        <w:spacing w:after="0" w:line="249" w:lineRule="auto"/>
                        <w:ind w:left="2138" w:right="434" w:hanging="520"/>
                      </w:pPr>
                      <w:proofErr w:type="spellStart"/>
                      <w:r>
                        <w:t>aptr</w:t>
                      </w:r>
                      <w:proofErr w:type="spellEnd"/>
                      <w:r>
                        <w:t xml:space="preserve">-&gt;balance=0 </w:t>
                      </w:r>
                    </w:p>
                    <w:p w14:paraId="5C8D23E0" w14:textId="6623C6FE" w:rsidR="00CD77FD" w:rsidRDefault="00AE0D22" w:rsidP="00AE0D22">
                      <w:pPr>
                        <w:spacing w:after="0" w:line="249" w:lineRule="auto"/>
                        <w:ind w:left="720" w:right="434"/>
                      </w:pPr>
                      <w:r>
                        <w:t>3</w:t>
                      </w:r>
                      <w:r w:rsidR="00CD77FD">
                        <w:t xml:space="preserve"> if </w:t>
                      </w:r>
                      <w:proofErr w:type="spellStart"/>
                      <w:r w:rsidR="00CD77FD">
                        <w:t>bptr</w:t>
                      </w:r>
                      <w:proofErr w:type="spellEnd"/>
                      <w:r w:rsidR="00CD77FD">
                        <w:t xml:space="preserve">-&gt;balance is 1 </w:t>
                      </w:r>
                    </w:p>
                    <w:p w14:paraId="2DA63E04" w14:textId="77777777" w:rsidR="00CD77FD" w:rsidRDefault="00CD77FD" w:rsidP="00AE0D22">
                      <w:pPr>
                        <w:numPr>
                          <w:ilvl w:val="4"/>
                          <w:numId w:val="27"/>
                        </w:numPr>
                        <w:spacing w:after="0" w:line="249" w:lineRule="auto"/>
                        <w:ind w:left="2138" w:right="434" w:hanging="520"/>
                      </w:pPr>
                      <w:proofErr w:type="spellStart"/>
                      <w:r>
                        <w:t>pptr</w:t>
                      </w:r>
                      <w:proofErr w:type="spellEnd"/>
                      <w:r>
                        <w:t xml:space="preserve">-&gt;balance=-1 </w:t>
                      </w:r>
                    </w:p>
                    <w:p w14:paraId="5DA5D9AC" w14:textId="77777777" w:rsidR="00CD77FD" w:rsidRDefault="00CD77FD" w:rsidP="00AE0D22">
                      <w:pPr>
                        <w:numPr>
                          <w:ilvl w:val="4"/>
                          <w:numId w:val="27"/>
                        </w:numPr>
                        <w:spacing w:after="0" w:line="249" w:lineRule="auto"/>
                        <w:ind w:left="2138" w:right="434" w:hanging="520"/>
                      </w:pPr>
                      <w:proofErr w:type="spellStart"/>
                      <w:r>
                        <w:t>aptr</w:t>
                      </w:r>
                      <w:proofErr w:type="spellEnd"/>
                      <w:r>
                        <w:t xml:space="preserve">-&gt;balance=0  </w:t>
                      </w:r>
                    </w:p>
                    <w:p w14:paraId="3E9C7A7E" w14:textId="6502EEFE" w:rsidR="00CD77FD" w:rsidRDefault="00AE0D22" w:rsidP="00AE0D22">
                      <w:pPr>
                        <w:spacing w:after="0" w:line="249" w:lineRule="auto"/>
                        <w:ind w:left="720" w:right="434"/>
                      </w:pPr>
                      <w:r>
                        <w:t>4</w:t>
                      </w:r>
                      <w:r w:rsidR="00CD77FD">
                        <w:t xml:space="preserve">. if </w:t>
                      </w:r>
                      <w:proofErr w:type="spellStart"/>
                      <w:r w:rsidR="00CD77FD">
                        <w:t>bptr</w:t>
                      </w:r>
                      <w:proofErr w:type="spellEnd"/>
                      <w:r w:rsidR="00CD77FD">
                        <w:t>-&gt;balance is 0</w:t>
                      </w:r>
                      <w:r w:rsidR="00D3081C">
                        <w:t>-1</w:t>
                      </w:r>
                    </w:p>
                    <w:p w14:paraId="141419E7" w14:textId="77777777" w:rsidR="00CD77FD" w:rsidRDefault="00CD77FD" w:rsidP="00AE0D22">
                      <w:pPr>
                        <w:numPr>
                          <w:ilvl w:val="4"/>
                          <w:numId w:val="30"/>
                        </w:numPr>
                        <w:spacing w:after="0" w:line="249" w:lineRule="auto"/>
                        <w:ind w:left="2138" w:right="434" w:hanging="520"/>
                      </w:pPr>
                      <w:proofErr w:type="spellStart"/>
                      <w:r>
                        <w:t>pptr</w:t>
                      </w:r>
                      <w:proofErr w:type="spellEnd"/>
                      <w:r>
                        <w:t xml:space="preserve">-&gt;balance=0 </w:t>
                      </w:r>
                    </w:p>
                    <w:p w14:paraId="62327C7F" w14:textId="77777777" w:rsidR="00CD77FD" w:rsidRDefault="00CD77FD" w:rsidP="00AE0D22">
                      <w:pPr>
                        <w:numPr>
                          <w:ilvl w:val="4"/>
                          <w:numId w:val="30"/>
                        </w:numPr>
                        <w:spacing w:after="0" w:line="249" w:lineRule="auto"/>
                        <w:ind w:left="2138" w:right="434" w:hanging="520"/>
                      </w:pPr>
                      <w:proofErr w:type="spellStart"/>
                      <w:r>
                        <w:t>aptr</w:t>
                      </w:r>
                      <w:proofErr w:type="spellEnd"/>
                      <w:r>
                        <w:t xml:space="preserve">-&gt;balance=1 </w:t>
                      </w:r>
                    </w:p>
                    <w:p w14:paraId="45DEFC36" w14:textId="18E42C77" w:rsidR="00CD77FD" w:rsidRDefault="00AE0D22" w:rsidP="00AE0D22">
                      <w:pPr>
                        <w:spacing w:after="0" w:line="249" w:lineRule="auto"/>
                        <w:ind w:left="720" w:right="434"/>
                      </w:pPr>
                      <w:r>
                        <w:t>5</w:t>
                      </w:r>
                      <w:r w:rsidR="00CD77FD">
                        <w:t xml:space="preserve">.bptr-&gt;balance=0 </w:t>
                      </w:r>
                    </w:p>
                    <w:p w14:paraId="0F578F64" w14:textId="52AFD2CD" w:rsidR="00CD77FD" w:rsidRDefault="00AE0D22" w:rsidP="00AE0D22">
                      <w:pPr>
                        <w:spacing w:after="0" w:line="249" w:lineRule="auto"/>
                        <w:ind w:left="720" w:right="434"/>
                      </w:pPr>
                      <w:r>
                        <w:t>6</w:t>
                      </w:r>
                      <w:r w:rsidR="00CD77FD">
                        <w:t xml:space="preserve">.Perform left rotation about </w:t>
                      </w:r>
                      <w:proofErr w:type="spellStart"/>
                      <w:r w:rsidR="00CD77FD">
                        <w:t>aptr</w:t>
                      </w:r>
                      <w:proofErr w:type="spellEnd"/>
                      <w:r w:rsidR="00CD77FD">
                        <w:t xml:space="preserve"> by calling </w:t>
                      </w:r>
                      <w:proofErr w:type="spellStart"/>
                      <w:r w:rsidR="00CD77FD">
                        <w:t>rotateleft</w:t>
                      </w:r>
                      <w:proofErr w:type="spellEnd"/>
                      <w:r w:rsidR="00CD77FD">
                        <w:t xml:space="preserve">() function </w:t>
                      </w:r>
                    </w:p>
                    <w:p w14:paraId="21DA867A" w14:textId="34689E9B" w:rsidR="00CD77FD" w:rsidRDefault="00AE0D22" w:rsidP="00AE0D22">
                      <w:pPr>
                        <w:spacing w:after="0" w:line="249" w:lineRule="auto"/>
                        <w:ind w:left="720" w:right="434"/>
                      </w:pPr>
                      <w:r>
                        <w:t>7</w:t>
                      </w:r>
                      <w:r w:rsidR="00CD77FD">
                        <w:t xml:space="preserve">.Perform right rotation about </w:t>
                      </w:r>
                      <w:proofErr w:type="spellStart"/>
                      <w:r w:rsidR="00CD77FD">
                        <w:t>pptr</w:t>
                      </w:r>
                      <w:proofErr w:type="spellEnd"/>
                      <w:r w:rsidR="00CD77FD">
                        <w:t xml:space="preserve"> by calling </w:t>
                      </w:r>
                      <w:proofErr w:type="spellStart"/>
                      <w:r w:rsidR="00CD77FD">
                        <w:t>rotateright</w:t>
                      </w:r>
                      <w:proofErr w:type="spellEnd"/>
                      <w:r w:rsidR="00CD77FD">
                        <w:t>() function</w:t>
                      </w:r>
                    </w:p>
                    <w:p w14:paraId="74B405E8" w14:textId="0892302F" w:rsidR="00CD77FD" w:rsidRDefault="00AE0D22" w:rsidP="00CD77FD">
                      <w:pPr>
                        <w:spacing w:after="0" w:line="249" w:lineRule="auto"/>
                        <w:ind w:right="434"/>
                      </w:pPr>
                      <w:r>
                        <w:t>5</w:t>
                      </w:r>
                      <w:r w:rsidR="00CD77FD">
                        <w:t xml:space="preserve">. return </w:t>
                      </w:r>
                      <w:proofErr w:type="spellStart"/>
                      <w:r w:rsidR="00CD77FD">
                        <w:t>pptr</w:t>
                      </w:r>
                      <w:proofErr w:type="spellEnd"/>
                      <w:r w:rsidR="00CD77FD">
                        <w:t xml:space="preserve"> </w:t>
                      </w:r>
                    </w:p>
                    <w:p w14:paraId="0FDA2B3A" w14:textId="1A5CCC32" w:rsidR="00CD77FD" w:rsidRDefault="00CD77FD" w:rsidP="00CD77FD">
                      <w:pPr>
                        <w:spacing w:after="0"/>
                        <w:ind w:left="1726" w:right="434"/>
                      </w:pPr>
                    </w:p>
                    <w:p w14:paraId="75A5E8B7" w14:textId="77777777" w:rsidR="00CD77FD" w:rsidRDefault="00CD77FD" w:rsidP="00CD77FD">
                      <w:pPr>
                        <w:spacing w:after="835"/>
                        <w:ind w:left="1726" w:right="434"/>
                      </w:pPr>
                    </w:p>
                    <w:p w14:paraId="523E80E2" w14:textId="77777777" w:rsidR="00CD77FD" w:rsidRDefault="00CD77FD" w:rsidP="00CD77FD">
                      <w:pPr>
                        <w:spacing w:after="835"/>
                        <w:ind w:left="1726" w:right="434"/>
                      </w:pPr>
                    </w:p>
                    <w:p w14:paraId="7E0FBC8B" w14:textId="6F6B3390" w:rsidR="00CD77FD" w:rsidRDefault="00CD77FD"/>
                  </w:txbxContent>
                </v:textbox>
                <w10:wrap type="tight"/>
              </v:shape>
            </w:pict>
          </mc:Fallback>
        </mc:AlternateContent>
      </w:r>
    </w:p>
    <w:p w14:paraId="6CE05F82" w14:textId="20910245" w:rsidR="00F71BB0" w:rsidRDefault="00F71BB0" w:rsidP="009D1ACB">
      <w:pPr>
        <w:spacing w:after="0"/>
        <w:rPr>
          <w:rFonts w:ascii="Verdana" w:hAnsi="Verdana" w:cs="Microsoft Sans Serif"/>
          <w:b/>
          <w:bCs/>
          <w:sz w:val="28"/>
          <w:szCs w:val="28"/>
          <w:u w:val="single"/>
          <w:lang w:val="en-US"/>
        </w:rPr>
      </w:pPr>
    </w:p>
    <w:p w14:paraId="48631732" w14:textId="01C25AAC" w:rsidR="00F71BB0" w:rsidRDefault="00F71BB0" w:rsidP="009D1ACB">
      <w:pPr>
        <w:spacing w:after="0"/>
        <w:rPr>
          <w:rFonts w:ascii="Verdana" w:hAnsi="Verdana" w:cs="Microsoft Sans Serif"/>
          <w:b/>
          <w:bCs/>
          <w:sz w:val="28"/>
          <w:szCs w:val="28"/>
          <w:u w:val="single"/>
          <w:lang w:val="en-US"/>
        </w:rPr>
      </w:pPr>
    </w:p>
    <w:p w14:paraId="2056DBDC" w14:textId="2D596D35" w:rsidR="00F71BB0" w:rsidRDefault="00F71BB0" w:rsidP="009D1ACB">
      <w:pPr>
        <w:spacing w:after="0"/>
        <w:rPr>
          <w:rFonts w:ascii="Verdana" w:hAnsi="Verdana" w:cs="Microsoft Sans Serif"/>
          <w:b/>
          <w:bCs/>
          <w:sz w:val="28"/>
          <w:szCs w:val="28"/>
          <w:u w:val="single"/>
          <w:lang w:val="en-US"/>
        </w:rPr>
      </w:pPr>
    </w:p>
    <w:p w14:paraId="2F62B9C6" w14:textId="72044377" w:rsidR="00F71BB0" w:rsidRDefault="00F71BB0" w:rsidP="009D1ACB">
      <w:pPr>
        <w:spacing w:after="0"/>
        <w:rPr>
          <w:rFonts w:ascii="Verdana" w:hAnsi="Verdana" w:cs="Microsoft Sans Serif"/>
          <w:b/>
          <w:bCs/>
          <w:sz w:val="28"/>
          <w:szCs w:val="28"/>
          <w:u w:val="single"/>
          <w:lang w:val="en-US"/>
        </w:rPr>
      </w:pPr>
    </w:p>
    <w:p w14:paraId="65847F7B" w14:textId="4E447D5B" w:rsidR="00F71BB0" w:rsidRDefault="00F71BB0" w:rsidP="009D1ACB">
      <w:pPr>
        <w:spacing w:after="0"/>
        <w:rPr>
          <w:rFonts w:ascii="Verdana" w:hAnsi="Verdana" w:cs="Microsoft Sans Serif"/>
          <w:b/>
          <w:bCs/>
          <w:sz w:val="28"/>
          <w:szCs w:val="28"/>
          <w:u w:val="single"/>
          <w:lang w:val="en-US"/>
        </w:rPr>
      </w:pPr>
    </w:p>
    <w:p w14:paraId="64AAA650" w14:textId="443D806E" w:rsidR="00F71BB0" w:rsidRDefault="00F71BB0" w:rsidP="009D1ACB">
      <w:pPr>
        <w:spacing w:after="0"/>
        <w:rPr>
          <w:rFonts w:ascii="Verdana" w:hAnsi="Verdana" w:cs="Microsoft Sans Serif"/>
          <w:b/>
          <w:bCs/>
          <w:sz w:val="28"/>
          <w:szCs w:val="28"/>
          <w:u w:val="single"/>
          <w:lang w:val="en-US"/>
        </w:rPr>
      </w:pPr>
    </w:p>
    <w:p w14:paraId="04B435E3" w14:textId="2A020319" w:rsidR="00F71BB0" w:rsidRDefault="00F71BB0" w:rsidP="009D1ACB">
      <w:pPr>
        <w:spacing w:after="0"/>
        <w:rPr>
          <w:rFonts w:ascii="Verdana" w:hAnsi="Verdana" w:cs="Microsoft Sans Serif"/>
          <w:b/>
          <w:bCs/>
          <w:sz w:val="28"/>
          <w:szCs w:val="28"/>
          <w:u w:val="single"/>
          <w:lang w:val="en-US"/>
        </w:rPr>
      </w:pPr>
    </w:p>
    <w:p w14:paraId="2FA7B89A" w14:textId="18D8B5B5" w:rsidR="00F71BB0" w:rsidRDefault="00F71BB0" w:rsidP="009D1ACB">
      <w:pPr>
        <w:spacing w:after="0"/>
        <w:rPr>
          <w:rFonts w:ascii="Verdana" w:hAnsi="Verdana" w:cs="Microsoft Sans Serif"/>
          <w:b/>
          <w:bCs/>
          <w:sz w:val="28"/>
          <w:szCs w:val="28"/>
          <w:u w:val="single"/>
          <w:lang w:val="en-US"/>
        </w:rPr>
      </w:pPr>
    </w:p>
    <w:p w14:paraId="4DB90220" w14:textId="23868D26" w:rsidR="00F71BB0" w:rsidRDefault="00F71BB0" w:rsidP="009D1ACB">
      <w:pPr>
        <w:spacing w:after="0"/>
        <w:rPr>
          <w:rFonts w:ascii="Verdana" w:hAnsi="Verdana" w:cs="Microsoft Sans Serif"/>
          <w:b/>
          <w:bCs/>
          <w:sz w:val="28"/>
          <w:szCs w:val="28"/>
          <w:u w:val="single"/>
          <w:lang w:val="en-US"/>
        </w:rPr>
      </w:pPr>
    </w:p>
    <w:p w14:paraId="28215CA8" w14:textId="52BBB788" w:rsidR="00F71BB0" w:rsidRDefault="00F71BB0" w:rsidP="009D1ACB">
      <w:pPr>
        <w:spacing w:after="0"/>
        <w:rPr>
          <w:rFonts w:ascii="Verdana" w:hAnsi="Verdana" w:cs="Microsoft Sans Serif"/>
          <w:b/>
          <w:bCs/>
          <w:sz w:val="28"/>
          <w:szCs w:val="28"/>
          <w:u w:val="single"/>
          <w:lang w:val="en-US"/>
        </w:rPr>
      </w:pPr>
    </w:p>
    <w:p w14:paraId="617EA386" w14:textId="6DB98C79" w:rsidR="00F71BB0" w:rsidRDefault="00F71BB0" w:rsidP="009D1ACB">
      <w:pPr>
        <w:spacing w:after="0"/>
        <w:rPr>
          <w:rFonts w:ascii="Verdana" w:hAnsi="Verdana" w:cs="Microsoft Sans Serif"/>
          <w:b/>
          <w:bCs/>
          <w:sz w:val="28"/>
          <w:szCs w:val="28"/>
          <w:u w:val="single"/>
          <w:lang w:val="en-US"/>
        </w:rPr>
      </w:pPr>
    </w:p>
    <w:p w14:paraId="00DCD4BE" w14:textId="496BC318" w:rsidR="00F71BB0" w:rsidRDefault="00F71BB0" w:rsidP="009D1ACB">
      <w:pPr>
        <w:spacing w:after="0"/>
        <w:rPr>
          <w:rFonts w:ascii="Verdana" w:hAnsi="Verdana" w:cs="Microsoft Sans Serif"/>
          <w:b/>
          <w:bCs/>
          <w:sz w:val="28"/>
          <w:szCs w:val="28"/>
          <w:u w:val="single"/>
          <w:lang w:val="en-US"/>
        </w:rPr>
      </w:pPr>
    </w:p>
    <w:p w14:paraId="781BC951" w14:textId="542BDC21" w:rsidR="00F71BB0" w:rsidRDefault="00ED36BC" w:rsidP="009D1ACB">
      <w:pPr>
        <w:spacing w:after="0"/>
        <w:rPr>
          <w:rFonts w:ascii="Verdana" w:hAnsi="Verdana" w:cs="Microsoft Sans Serif"/>
          <w:b/>
          <w:bCs/>
          <w:sz w:val="28"/>
          <w:szCs w:val="28"/>
          <w:u w:val="single"/>
          <w:lang w:val="en-US"/>
        </w:rPr>
      </w:pPr>
      <w:r w:rsidRPr="00CD77FD">
        <w:rPr>
          <w:rFonts w:ascii="Verdana" w:hAnsi="Verdana" w:cs="Microsoft Sans Serif"/>
          <w:b/>
          <w:bCs/>
          <w:noProof/>
          <w:sz w:val="28"/>
          <w:szCs w:val="28"/>
          <w:u w:val="single"/>
          <w:lang w:val="en-US"/>
        </w:rPr>
        <mc:AlternateContent>
          <mc:Choice Requires="wps">
            <w:drawing>
              <wp:anchor distT="45720" distB="45720" distL="114300" distR="114300" simplePos="0" relativeHeight="251699200" behindDoc="0" locked="0" layoutInCell="1" allowOverlap="1" wp14:anchorId="02D726BC" wp14:editId="6952D445">
                <wp:simplePos x="0" y="0"/>
                <wp:positionH relativeFrom="column">
                  <wp:posOffset>-296545</wp:posOffset>
                </wp:positionH>
                <wp:positionV relativeFrom="paragraph">
                  <wp:posOffset>3175</wp:posOffset>
                </wp:positionV>
                <wp:extent cx="6226175" cy="5139055"/>
                <wp:effectExtent l="0" t="0" r="22225" b="2349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175" cy="5139055"/>
                        </a:xfrm>
                        <a:prstGeom prst="rect">
                          <a:avLst/>
                        </a:prstGeom>
                        <a:solidFill>
                          <a:srgbClr val="FFFFFF"/>
                        </a:solidFill>
                        <a:ln w="9525">
                          <a:solidFill>
                            <a:srgbClr val="000000"/>
                          </a:solidFill>
                          <a:miter lim="800000"/>
                          <a:headEnd/>
                          <a:tailEnd/>
                        </a:ln>
                      </wps:spPr>
                      <wps:txbx>
                        <w:txbxContent>
                          <w:p w14:paraId="1ACCE8A7" w14:textId="232D3B63" w:rsidR="00CD77FD" w:rsidRPr="00792E5D" w:rsidRDefault="00CD77FD" w:rsidP="00FC5B85">
                            <w:pPr>
                              <w:spacing w:after="0" w:line="249" w:lineRule="auto"/>
                              <w:ind w:right="434"/>
                              <w:rPr>
                                <w:b/>
                                <w:bCs/>
                              </w:rPr>
                            </w:pPr>
                            <w:r w:rsidRPr="00792E5D">
                              <w:rPr>
                                <w:b/>
                                <w:bCs/>
                              </w:rPr>
                              <w:t xml:space="preserve">struct node*del_RightBalance(struct node*pptr,int*pshorter) </w:t>
                            </w:r>
                          </w:p>
                          <w:p w14:paraId="6F9D4BB9" w14:textId="77777777" w:rsidR="00792E5D" w:rsidRDefault="00792E5D" w:rsidP="00FC5B85">
                            <w:pPr>
                              <w:spacing w:after="0" w:line="249" w:lineRule="auto"/>
                              <w:ind w:left="1619" w:right="434"/>
                            </w:pPr>
                          </w:p>
                          <w:p w14:paraId="42061B2C" w14:textId="2F3D1FB3" w:rsidR="00CD77FD" w:rsidRDefault="00792E5D" w:rsidP="00FC5B85">
                            <w:pPr>
                              <w:spacing w:after="0" w:line="249" w:lineRule="auto"/>
                              <w:ind w:right="434"/>
                            </w:pPr>
                            <w:r>
                              <w:t xml:space="preserve">1. </w:t>
                            </w:r>
                            <w:r w:rsidR="00CD77FD">
                              <w:t>aptr=pptr-&gt;</w:t>
                            </w:r>
                            <w:r w:rsidR="00F73251">
                              <w:t>r</w:t>
                            </w:r>
                            <w:r w:rsidR="00CD77FD">
                              <w:t xml:space="preserve">child </w:t>
                            </w:r>
                          </w:p>
                          <w:p w14:paraId="7F4D2BEA" w14:textId="2B35C05E" w:rsidR="00CD77FD" w:rsidRDefault="00792E5D" w:rsidP="00FC5B85">
                            <w:pPr>
                              <w:spacing w:after="0" w:line="249" w:lineRule="auto"/>
                              <w:ind w:right="434"/>
                            </w:pPr>
                            <w:r>
                              <w:t xml:space="preserve">2. </w:t>
                            </w:r>
                            <w:r w:rsidR="00CD77FD">
                              <w:t xml:space="preserve">if aptr-&gt;balance =0 </w:t>
                            </w:r>
                          </w:p>
                          <w:p w14:paraId="4E9AB468" w14:textId="77777777" w:rsidR="00CD77FD" w:rsidRDefault="00CD77FD" w:rsidP="00663A1B">
                            <w:pPr>
                              <w:numPr>
                                <w:ilvl w:val="5"/>
                                <w:numId w:val="34"/>
                              </w:numPr>
                              <w:spacing w:after="0" w:line="249" w:lineRule="auto"/>
                              <w:ind w:left="1418" w:right="434" w:hanging="580"/>
                            </w:pPr>
                            <w:r>
                              <w:t xml:space="preserve">pptr-&gt;balance=-1 </w:t>
                            </w:r>
                          </w:p>
                          <w:p w14:paraId="2007D220" w14:textId="77777777" w:rsidR="00CD77FD" w:rsidRDefault="00CD77FD" w:rsidP="00663A1B">
                            <w:pPr>
                              <w:numPr>
                                <w:ilvl w:val="5"/>
                                <w:numId w:val="34"/>
                              </w:numPr>
                              <w:spacing w:after="0" w:line="249" w:lineRule="auto"/>
                              <w:ind w:left="1418" w:right="434" w:hanging="580"/>
                            </w:pPr>
                            <w:r>
                              <w:t xml:space="preserve">aptr-&gt;balance=1 </w:t>
                            </w:r>
                          </w:p>
                          <w:p w14:paraId="6714CF05" w14:textId="77777777" w:rsidR="00CD77FD" w:rsidRDefault="00CD77FD" w:rsidP="00663A1B">
                            <w:pPr>
                              <w:numPr>
                                <w:ilvl w:val="5"/>
                                <w:numId w:val="34"/>
                              </w:numPr>
                              <w:spacing w:after="0" w:line="249" w:lineRule="auto"/>
                              <w:ind w:left="1418" w:right="434" w:hanging="580"/>
                            </w:pPr>
                            <w:r>
                              <w:t xml:space="preserve">*pshorter=FALSE </w:t>
                            </w:r>
                          </w:p>
                          <w:p w14:paraId="2456D1E7" w14:textId="77777777" w:rsidR="00CD77FD" w:rsidRDefault="00CD77FD" w:rsidP="00663A1B">
                            <w:pPr>
                              <w:numPr>
                                <w:ilvl w:val="5"/>
                                <w:numId w:val="34"/>
                              </w:numPr>
                              <w:spacing w:after="0" w:line="249" w:lineRule="auto"/>
                              <w:ind w:left="1418" w:right="434" w:hanging="580"/>
                            </w:pPr>
                            <w:r>
                              <w:t xml:space="preserve">Perform left rotation about pptr by calling rotateleft() function </w:t>
                            </w:r>
                          </w:p>
                          <w:p w14:paraId="31BF51A7" w14:textId="24F83D25" w:rsidR="00CD77FD" w:rsidRDefault="00792E5D" w:rsidP="00FC5B85">
                            <w:pPr>
                              <w:tabs>
                                <w:tab w:val="center" w:pos="1098"/>
                                <w:tab w:val="center" w:pos="2364"/>
                              </w:tabs>
                              <w:spacing w:after="0"/>
                            </w:pPr>
                            <w:r>
                              <w:t xml:space="preserve">3. </w:t>
                            </w:r>
                            <w:r w:rsidR="00CD77FD">
                              <w:t xml:space="preserve">if aptr-&gt;balance=-1 </w:t>
                            </w:r>
                          </w:p>
                          <w:p w14:paraId="13AC3921" w14:textId="77777777" w:rsidR="00CD77FD" w:rsidRDefault="00CD77FD" w:rsidP="00663A1B">
                            <w:pPr>
                              <w:numPr>
                                <w:ilvl w:val="5"/>
                                <w:numId w:val="31"/>
                              </w:numPr>
                              <w:spacing w:after="0" w:line="249" w:lineRule="auto"/>
                              <w:ind w:left="1418" w:right="434" w:hanging="580"/>
                            </w:pPr>
                            <w:r>
                              <w:t xml:space="preserve">pptr-&gt;balance=0 </w:t>
                            </w:r>
                          </w:p>
                          <w:p w14:paraId="51186913" w14:textId="77777777" w:rsidR="00CD77FD" w:rsidRDefault="00CD77FD" w:rsidP="00663A1B">
                            <w:pPr>
                              <w:numPr>
                                <w:ilvl w:val="5"/>
                                <w:numId w:val="31"/>
                              </w:numPr>
                              <w:spacing w:after="0" w:line="249" w:lineRule="auto"/>
                              <w:ind w:left="1418" w:right="434" w:hanging="580"/>
                            </w:pPr>
                            <w:r>
                              <w:t xml:space="preserve">aptr-&gt;balance=0 </w:t>
                            </w:r>
                          </w:p>
                          <w:p w14:paraId="3083DFAF" w14:textId="77777777" w:rsidR="00CD77FD" w:rsidRDefault="00CD77FD" w:rsidP="00663A1B">
                            <w:pPr>
                              <w:numPr>
                                <w:ilvl w:val="5"/>
                                <w:numId w:val="31"/>
                              </w:numPr>
                              <w:spacing w:after="0" w:line="249" w:lineRule="auto"/>
                              <w:ind w:left="1418" w:right="434" w:hanging="580"/>
                            </w:pPr>
                            <w:r>
                              <w:t xml:space="preserve">Perform left rotation about pptr by calling rotateleft() function </w:t>
                            </w:r>
                          </w:p>
                          <w:p w14:paraId="4E2917FC" w14:textId="3162578D" w:rsidR="00CD77FD" w:rsidRDefault="00792E5D" w:rsidP="00CF297C">
                            <w:pPr>
                              <w:spacing w:after="0" w:line="249" w:lineRule="auto"/>
                              <w:ind w:right="434"/>
                            </w:pPr>
                            <w:r>
                              <w:t>4.</w:t>
                            </w:r>
                            <w:r w:rsidR="00CF297C">
                              <w:t>else   1</w:t>
                            </w:r>
                            <w:r w:rsidR="00CD77FD">
                              <w:t xml:space="preserve">bptr=aptr-&gt;lchild </w:t>
                            </w:r>
                          </w:p>
                          <w:p w14:paraId="198A0F77" w14:textId="62FBC0FA" w:rsidR="00CD77FD" w:rsidRDefault="00CF297C" w:rsidP="00CF297C">
                            <w:pPr>
                              <w:spacing w:after="0" w:line="249" w:lineRule="auto"/>
                              <w:ind w:left="720" w:right="434"/>
                            </w:pPr>
                            <w:r>
                              <w:t>2</w:t>
                            </w:r>
                            <w:r w:rsidR="00792E5D">
                              <w:t xml:space="preserve">. </w:t>
                            </w:r>
                            <w:r w:rsidR="00CD77FD">
                              <w:t xml:space="preserve">if bptr-&gt;balance is 0 </w:t>
                            </w:r>
                          </w:p>
                          <w:p w14:paraId="608017CD" w14:textId="77777777" w:rsidR="00CD77FD" w:rsidRDefault="00CD77FD" w:rsidP="00CF297C">
                            <w:pPr>
                              <w:numPr>
                                <w:ilvl w:val="5"/>
                                <w:numId w:val="32"/>
                              </w:numPr>
                              <w:spacing w:after="0" w:line="249" w:lineRule="auto"/>
                              <w:ind w:left="2138" w:right="434" w:hanging="520"/>
                            </w:pPr>
                            <w:r>
                              <w:t xml:space="preserve">pptr-&gt;balance=0 </w:t>
                            </w:r>
                          </w:p>
                          <w:p w14:paraId="2D1E0FEE" w14:textId="77777777" w:rsidR="00CD77FD" w:rsidRDefault="00CD77FD" w:rsidP="00CF297C">
                            <w:pPr>
                              <w:numPr>
                                <w:ilvl w:val="5"/>
                                <w:numId w:val="32"/>
                              </w:numPr>
                              <w:spacing w:after="0" w:line="249" w:lineRule="auto"/>
                              <w:ind w:left="2138" w:right="434" w:hanging="520"/>
                            </w:pPr>
                            <w:r>
                              <w:t xml:space="preserve">aptr-&gt;balance=0 </w:t>
                            </w:r>
                          </w:p>
                          <w:p w14:paraId="7555EBFC" w14:textId="48E4F2FF" w:rsidR="00CD77FD" w:rsidRDefault="00CF297C" w:rsidP="00CF297C">
                            <w:pPr>
                              <w:tabs>
                                <w:tab w:val="center" w:pos="1095"/>
                                <w:tab w:val="center" w:pos="2395"/>
                              </w:tabs>
                              <w:spacing w:after="0"/>
                              <w:ind w:left="720"/>
                            </w:pPr>
                            <w:r>
                              <w:rPr>
                                <w:rFonts w:ascii="Arial" w:eastAsia="Arial" w:hAnsi="Arial" w:cs="Arial"/>
                              </w:rPr>
                              <w:t>3</w:t>
                            </w:r>
                            <w:r w:rsidR="00792E5D">
                              <w:rPr>
                                <w:rFonts w:ascii="Arial" w:eastAsia="Arial" w:hAnsi="Arial" w:cs="Arial"/>
                              </w:rPr>
                              <w:t>.</w:t>
                            </w:r>
                            <w:r w:rsidR="00CD77FD">
                              <w:t xml:space="preserve">if bptr-&gt;balance is 1 </w:t>
                            </w:r>
                          </w:p>
                          <w:p w14:paraId="7C4B0A2B" w14:textId="77777777" w:rsidR="00CD77FD" w:rsidRDefault="00CD77FD" w:rsidP="00CF297C">
                            <w:pPr>
                              <w:numPr>
                                <w:ilvl w:val="5"/>
                                <w:numId w:val="33"/>
                              </w:numPr>
                              <w:spacing w:after="0" w:line="249" w:lineRule="auto"/>
                              <w:ind w:left="2138" w:right="434" w:hanging="520"/>
                            </w:pPr>
                            <w:r>
                              <w:t xml:space="preserve">pptr-&gt;balance=0 </w:t>
                            </w:r>
                          </w:p>
                          <w:p w14:paraId="65D21BEA" w14:textId="77777777" w:rsidR="00CD77FD" w:rsidRDefault="00CD77FD" w:rsidP="00CF297C">
                            <w:pPr>
                              <w:numPr>
                                <w:ilvl w:val="5"/>
                                <w:numId w:val="33"/>
                              </w:numPr>
                              <w:spacing w:after="0" w:line="249" w:lineRule="auto"/>
                              <w:ind w:left="2138" w:right="434" w:hanging="520"/>
                            </w:pPr>
                            <w:r>
                              <w:t xml:space="preserve">aptr-&gt;balance=-1 </w:t>
                            </w:r>
                          </w:p>
                          <w:p w14:paraId="4885C96F" w14:textId="630A59E2" w:rsidR="00CD77FD" w:rsidRDefault="00CD77FD" w:rsidP="00CF297C">
                            <w:pPr>
                              <w:tabs>
                                <w:tab w:val="center" w:pos="1058"/>
                                <w:tab w:val="center" w:pos="2429"/>
                              </w:tabs>
                              <w:spacing w:after="0"/>
                              <w:ind w:left="720"/>
                            </w:pPr>
                            <w:r>
                              <w:rPr>
                                <w:rFonts w:ascii="Calibri" w:eastAsia="Calibri" w:hAnsi="Calibri" w:cs="Calibri"/>
                              </w:rPr>
                              <w:tab/>
                            </w:r>
                            <w:r w:rsidR="00CF297C">
                              <w:t>4</w:t>
                            </w:r>
                            <w:r w:rsidR="00792E5D">
                              <w:t>.</w:t>
                            </w:r>
                            <w:r>
                              <w:t xml:space="preserve">if bptr-&gt;balance is -1 </w:t>
                            </w:r>
                          </w:p>
                          <w:p w14:paraId="4F8D709A" w14:textId="77777777" w:rsidR="00CD77FD" w:rsidRDefault="00CD77FD" w:rsidP="00CF297C">
                            <w:pPr>
                              <w:numPr>
                                <w:ilvl w:val="5"/>
                                <w:numId w:val="35"/>
                              </w:numPr>
                              <w:spacing w:after="0" w:line="249" w:lineRule="auto"/>
                              <w:ind w:left="2138" w:right="434" w:hanging="520"/>
                            </w:pPr>
                            <w:r>
                              <w:t xml:space="preserve">pptr-&gt;balance=1 </w:t>
                            </w:r>
                          </w:p>
                          <w:p w14:paraId="0025B684" w14:textId="77777777" w:rsidR="00CD77FD" w:rsidRDefault="00CD77FD" w:rsidP="00CF297C">
                            <w:pPr>
                              <w:numPr>
                                <w:ilvl w:val="5"/>
                                <w:numId w:val="35"/>
                              </w:numPr>
                              <w:spacing w:after="0" w:line="249" w:lineRule="auto"/>
                              <w:ind w:left="2138" w:right="434" w:hanging="520"/>
                            </w:pPr>
                            <w:r>
                              <w:t xml:space="preserve">aptr-&gt;balance=0 </w:t>
                            </w:r>
                          </w:p>
                          <w:p w14:paraId="41D78F04" w14:textId="3D9D4C5F" w:rsidR="00CD77FD" w:rsidRDefault="00CF297C" w:rsidP="00CF297C">
                            <w:pPr>
                              <w:spacing w:after="0" w:line="249" w:lineRule="auto"/>
                              <w:ind w:left="720" w:right="434"/>
                            </w:pPr>
                            <w:r>
                              <w:t>5</w:t>
                            </w:r>
                            <w:r w:rsidR="00792E5D">
                              <w:t xml:space="preserve">. </w:t>
                            </w:r>
                            <w:r w:rsidR="00CD77FD">
                              <w:t xml:space="preserve">bptr-&gt;balance=0 </w:t>
                            </w:r>
                          </w:p>
                          <w:p w14:paraId="0596549D" w14:textId="2D9006DA" w:rsidR="00CD77FD" w:rsidRDefault="00CF297C" w:rsidP="00CF297C">
                            <w:pPr>
                              <w:spacing w:after="0" w:line="249" w:lineRule="auto"/>
                              <w:ind w:left="720" w:right="434"/>
                            </w:pPr>
                            <w:r>
                              <w:t>6</w:t>
                            </w:r>
                            <w:r w:rsidR="00792E5D">
                              <w:t xml:space="preserve">. </w:t>
                            </w:r>
                            <w:r w:rsidR="00CD77FD">
                              <w:t xml:space="preserve">Perform right rotation about aptr by calling rotateright() function </w:t>
                            </w:r>
                          </w:p>
                          <w:p w14:paraId="7338C9D3" w14:textId="5FC0E6D8" w:rsidR="00CD77FD" w:rsidRDefault="00CF297C" w:rsidP="00CF297C">
                            <w:pPr>
                              <w:spacing w:after="0" w:line="249" w:lineRule="auto"/>
                              <w:ind w:left="720" w:right="434"/>
                            </w:pPr>
                            <w:r>
                              <w:t>7</w:t>
                            </w:r>
                            <w:r w:rsidR="00792E5D">
                              <w:t xml:space="preserve">. </w:t>
                            </w:r>
                            <w:r w:rsidR="00CD77FD">
                              <w:t xml:space="preserve">Perform left rotation about pptr by calling rotateleft() function </w:t>
                            </w:r>
                          </w:p>
                          <w:p w14:paraId="4845F84F" w14:textId="612B7127" w:rsidR="00792E5D" w:rsidRDefault="00792E5D" w:rsidP="00FC5B85">
                            <w:pPr>
                              <w:spacing w:after="0" w:line="249" w:lineRule="auto"/>
                              <w:ind w:right="434"/>
                            </w:pPr>
                            <w:r>
                              <w:t>11. return pptr.</w:t>
                            </w:r>
                          </w:p>
                          <w:p w14:paraId="6C933110" w14:textId="05863CE6" w:rsidR="00CD77FD" w:rsidRDefault="00CD77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726BC" id="_x0000_s1037" type="#_x0000_t202" style="position:absolute;margin-left:-23.35pt;margin-top:.25pt;width:490.25pt;height:404.6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">
                <v:textbox>
                  <w:txbxContent>
                    <w:p w14:paraId="1ACCE8A7" w14:textId="232D3B63" w:rsidR="00CD77FD" w:rsidRPr="00792E5D" w:rsidRDefault="00CD77FD" w:rsidP="00FC5B85">
                      <w:pPr>
                        <w:spacing w:after="0" w:line="249" w:lineRule="auto"/>
                        <w:ind w:right="434"/>
                        <w:rPr>
                          <w:b/>
                          <w:bCs/>
                        </w:rPr>
                      </w:pPr>
                      <w:r w:rsidRPr="00792E5D">
                        <w:rPr>
                          <w:b/>
                          <w:bCs/>
                        </w:rPr>
                        <w:t>struct node*</w:t>
                      </w:r>
                      <w:proofErr w:type="spellStart"/>
                      <w:r w:rsidRPr="00792E5D">
                        <w:rPr>
                          <w:b/>
                          <w:bCs/>
                        </w:rPr>
                        <w:t>del_RightBalance</w:t>
                      </w:r>
                      <w:proofErr w:type="spellEnd"/>
                      <w:r w:rsidRPr="00792E5D">
                        <w:rPr>
                          <w:b/>
                          <w:bCs/>
                        </w:rPr>
                        <w:t>(struct node*</w:t>
                      </w:r>
                      <w:proofErr w:type="spellStart"/>
                      <w:r w:rsidRPr="00792E5D">
                        <w:rPr>
                          <w:b/>
                          <w:bCs/>
                        </w:rPr>
                        <w:t>pptr,int</w:t>
                      </w:r>
                      <w:proofErr w:type="spellEnd"/>
                      <w:r w:rsidRPr="00792E5D">
                        <w:rPr>
                          <w:b/>
                          <w:bCs/>
                        </w:rPr>
                        <w:t>*</w:t>
                      </w:r>
                      <w:proofErr w:type="spellStart"/>
                      <w:r w:rsidRPr="00792E5D">
                        <w:rPr>
                          <w:b/>
                          <w:bCs/>
                        </w:rPr>
                        <w:t>pshorter</w:t>
                      </w:r>
                      <w:proofErr w:type="spellEnd"/>
                      <w:r w:rsidRPr="00792E5D">
                        <w:rPr>
                          <w:b/>
                          <w:bCs/>
                        </w:rPr>
                        <w:t xml:space="preserve">) </w:t>
                      </w:r>
                    </w:p>
                    <w:p w14:paraId="6F9D4BB9" w14:textId="77777777" w:rsidR="00792E5D" w:rsidRDefault="00792E5D" w:rsidP="00FC5B85">
                      <w:pPr>
                        <w:spacing w:after="0" w:line="249" w:lineRule="auto"/>
                        <w:ind w:left="1619" w:right="434"/>
                      </w:pPr>
                    </w:p>
                    <w:p w14:paraId="42061B2C" w14:textId="2F3D1FB3" w:rsidR="00CD77FD" w:rsidRDefault="00792E5D" w:rsidP="00FC5B85">
                      <w:pPr>
                        <w:spacing w:after="0" w:line="249" w:lineRule="auto"/>
                        <w:ind w:right="434"/>
                      </w:pPr>
                      <w:r>
                        <w:t xml:space="preserve">1. </w:t>
                      </w:r>
                      <w:proofErr w:type="spellStart"/>
                      <w:r w:rsidR="00CD77FD">
                        <w:t>aptr</w:t>
                      </w:r>
                      <w:proofErr w:type="spellEnd"/>
                      <w:r w:rsidR="00CD77FD">
                        <w:t>=</w:t>
                      </w:r>
                      <w:proofErr w:type="spellStart"/>
                      <w:r w:rsidR="00CD77FD">
                        <w:t>pptr</w:t>
                      </w:r>
                      <w:proofErr w:type="spellEnd"/>
                      <w:r w:rsidR="00CD77FD">
                        <w:t>-&gt;</w:t>
                      </w:r>
                      <w:proofErr w:type="spellStart"/>
                      <w:r w:rsidR="00F73251">
                        <w:t>r</w:t>
                      </w:r>
                      <w:r w:rsidR="00CD77FD">
                        <w:t>child</w:t>
                      </w:r>
                      <w:proofErr w:type="spellEnd"/>
                      <w:r w:rsidR="00CD77FD">
                        <w:t xml:space="preserve"> </w:t>
                      </w:r>
                    </w:p>
                    <w:p w14:paraId="7F4D2BEA" w14:textId="2B35C05E" w:rsidR="00CD77FD" w:rsidRDefault="00792E5D" w:rsidP="00FC5B85">
                      <w:pPr>
                        <w:spacing w:after="0" w:line="249" w:lineRule="auto"/>
                        <w:ind w:right="434"/>
                      </w:pPr>
                      <w:r>
                        <w:t xml:space="preserve">2. </w:t>
                      </w:r>
                      <w:r w:rsidR="00CD77FD">
                        <w:t xml:space="preserve">if </w:t>
                      </w:r>
                      <w:proofErr w:type="spellStart"/>
                      <w:r w:rsidR="00CD77FD">
                        <w:t>aptr</w:t>
                      </w:r>
                      <w:proofErr w:type="spellEnd"/>
                      <w:r w:rsidR="00CD77FD">
                        <w:t xml:space="preserve">-&gt;balance =0 </w:t>
                      </w:r>
                    </w:p>
                    <w:p w14:paraId="4E9AB468" w14:textId="77777777" w:rsidR="00CD77FD" w:rsidRDefault="00CD77FD" w:rsidP="00663A1B">
                      <w:pPr>
                        <w:numPr>
                          <w:ilvl w:val="5"/>
                          <w:numId w:val="34"/>
                        </w:numPr>
                        <w:spacing w:after="0" w:line="249" w:lineRule="auto"/>
                        <w:ind w:left="1418" w:right="434" w:hanging="580"/>
                      </w:pPr>
                      <w:proofErr w:type="spellStart"/>
                      <w:r>
                        <w:t>pptr</w:t>
                      </w:r>
                      <w:proofErr w:type="spellEnd"/>
                      <w:r>
                        <w:t xml:space="preserve">-&gt;balance=-1 </w:t>
                      </w:r>
                    </w:p>
                    <w:p w14:paraId="2007D220" w14:textId="77777777" w:rsidR="00CD77FD" w:rsidRDefault="00CD77FD" w:rsidP="00663A1B">
                      <w:pPr>
                        <w:numPr>
                          <w:ilvl w:val="5"/>
                          <w:numId w:val="34"/>
                        </w:numPr>
                        <w:spacing w:after="0" w:line="249" w:lineRule="auto"/>
                        <w:ind w:left="1418" w:right="434" w:hanging="580"/>
                      </w:pPr>
                      <w:proofErr w:type="spellStart"/>
                      <w:r>
                        <w:t>aptr</w:t>
                      </w:r>
                      <w:proofErr w:type="spellEnd"/>
                      <w:r>
                        <w:t xml:space="preserve">-&gt;balance=1 </w:t>
                      </w:r>
                    </w:p>
                    <w:p w14:paraId="6714CF05" w14:textId="77777777" w:rsidR="00CD77FD" w:rsidRDefault="00CD77FD" w:rsidP="00663A1B">
                      <w:pPr>
                        <w:numPr>
                          <w:ilvl w:val="5"/>
                          <w:numId w:val="34"/>
                        </w:numPr>
                        <w:spacing w:after="0" w:line="249" w:lineRule="auto"/>
                        <w:ind w:left="1418" w:right="434" w:hanging="580"/>
                      </w:pPr>
                      <w:r>
                        <w:t>*</w:t>
                      </w:r>
                      <w:proofErr w:type="spellStart"/>
                      <w:r>
                        <w:t>pshorter</w:t>
                      </w:r>
                      <w:proofErr w:type="spellEnd"/>
                      <w:r>
                        <w:t xml:space="preserve">=FALSE </w:t>
                      </w:r>
                    </w:p>
                    <w:p w14:paraId="2456D1E7" w14:textId="77777777" w:rsidR="00CD77FD" w:rsidRDefault="00CD77FD" w:rsidP="00663A1B">
                      <w:pPr>
                        <w:numPr>
                          <w:ilvl w:val="5"/>
                          <w:numId w:val="34"/>
                        </w:numPr>
                        <w:spacing w:after="0" w:line="249" w:lineRule="auto"/>
                        <w:ind w:left="1418" w:right="434" w:hanging="580"/>
                      </w:pPr>
                      <w:r>
                        <w:t xml:space="preserve">Perform left rotation about </w:t>
                      </w:r>
                      <w:proofErr w:type="spellStart"/>
                      <w:r>
                        <w:t>pptr</w:t>
                      </w:r>
                      <w:proofErr w:type="spellEnd"/>
                      <w:r>
                        <w:t xml:space="preserve"> by calling </w:t>
                      </w:r>
                      <w:proofErr w:type="spellStart"/>
                      <w:r>
                        <w:t>rotateleft</w:t>
                      </w:r>
                      <w:proofErr w:type="spellEnd"/>
                      <w:r>
                        <w:t xml:space="preserve">() function </w:t>
                      </w:r>
                    </w:p>
                    <w:p w14:paraId="31BF51A7" w14:textId="24F83D25" w:rsidR="00CD77FD" w:rsidRDefault="00792E5D" w:rsidP="00FC5B85">
                      <w:pPr>
                        <w:tabs>
                          <w:tab w:val="center" w:pos="1098"/>
                          <w:tab w:val="center" w:pos="2364"/>
                        </w:tabs>
                        <w:spacing w:after="0"/>
                      </w:pPr>
                      <w:r>
                        <w:t xml:space="preserve">3. </w:t>
                      </w:r>
                      <w:r w:rsidR="00CD77FD">
                        <w:t xml:space="preserve">if </w:t>
                      </w:r>
                      <w:proofErr w:type="spellStart"/>
                      <w:r w:rsidR="00CD77FD">
                        <w:t>aptr</w:t>
                      </w:r>
                      <w:proofErr w:type="spellEnd"/>
                      <w:r w:rsidR="00CD77FD">
                        <w:t xml:space="preserve">-&gt;balance=-1 </w:t>
                      </w:r>
                    </w:p>
                    <w:p w14:paraId="13AC3921" w14:textId="77777777" w:rsidR="00CD77FD" w:rsidRDefault="00CD77FD" w:rsidP="00663A1B">
                      <w:pPr>
                        <w:numPr>
                          <w:ilvl w:val="5"/>
                          <w:numId w:val="31"/>
                        </w:numPr>
                        <w:spacing w:after="0" w:line="249" w:lineRule="auto"/>
                        <w:ind w:left="1418" w:right="434" w:hanging="580"/>
                      </w:pPr>
                      <w:proofErr w:type="spellStart"/>
                      <w:r>
                        <w:t>pptr</w:t>
                      </w:r>
                      <w:proofErr w:type="spellEnd"/>
                      <w:r>
                        <w:t xml:space="preserve">-&gt;balance=0 </w:t>
                      </w:r>
                    </w:p>
                    <w:p w14:paraId="51186913" w14:textId="77777777" w:rsidR="00CD77FD" w:rsidRDefault="00CD77FD" w:rsidP="00663A1B">
                      <w:pPr>
                        <w:numPr>
                          <w:ilvl w:val="5"/>
                          <w:numId w:val="31"/>
                        </w:numPr>
                        <w:spacing w:after="0" w:line="249" w:lineRule="auto"/>
                        <w:ind w:left="1418" w:right="434" w:hanging="580"/>
                      </w:pPr>
                      <w:proofErr w:type="spellStart"/>
                      <w:r>
                        <w:t>aptr</w:t>
                      </w:r>
                      <w:proofErr w:type="spellEnd"/>
                      <w:r>
                        <w:t xml:space="preserve">-&gt;balance=0 </w:t>
                      </w:r>
                    </w:p>
                    <w:p w14:paraId="3083DFAF" w14:textId="77777777" w:rsidR="00CD77FD" w:rsidRDefault="00CD77FD" w:rsidP="00663A1B">
                      <w:pPr>
                        <w:numPr>
                          <w:ilvl w:val="5"/>
                          <w:numId w:val="31"/>
                        </w:numPr>
                        <w:spacing w:after="0" w:line="249" w:lineRule="auto"/>
                        <w:ind w:left="1418" w:right="434" w:hanging="580"/>
                      </w:pPr>
                      <w:r>
                        <w:t xml:space="preserve">Perform left rotation about </w:t>
                      </w:r>
                      <w:proofErr w:type="spellStart"/>
                      <w:r>
                        <w:t>pptr</w:t>
                      </w:r>
                      <w:proofErr w:type="spellEnd"/>
                      <w:r>
                        <w:t xml:space="preserve"> by calling </w:t>
                      </w:r>
                      <w:proofErr w:type="spellStart"/>
                      <w:r>
                        <w:t>rotateleft</w:t>
                      </w:r>
                      <w:proofErr w:type="spellEnd"/>
                      <w:r>
                        <w:t xml:space="preserve">() function </w:t>
                      </w:r>
                    </w:p>
                    <w:p w14:paraId="4E2917FC" w14:textId="3162578D" w:rsidR="00CD77FD" w:rsidRDefault="00792E5D" w:rsidP="00CF297C">
                      <w:pPr>
                        <w:spacing w:after="0" w:line="249" w:lineRule="auto"/>
                        <w:ind w:right="434"/>
                      </w:pPr>
                      <w:r>
                        <w:t>4.</w:t>
                      </w:r>
                      <w:r w:rsidR="00CF297C">
                        <w:t>else   1</w:t>
                      </w:r>
                      <w:r w:rsidR="00CD77FD">
                        <w:t>bptr=</w:t>
                      </w:r>
                      <w:proofErr w:type="spellStart"/>
                      <w:r w:rsidR="00CD77FD">
                        <w:t>aptr</w:t>
                      </w:r>
                      <w:proofErr w:type="spellEnd"/>
                      <w:r w:rsidR="00CD77FD">
                        <w:t>-&gt;</w:t>
                      </w:r>
                      <w:proofErr w:type="spellStart"/>
                      <w:r w:rsidR="00CD77FD">
                        <w:t>lchild</w:t>
                      </w:r>
                      <w:proofErr w:type="spellEnd"/>
                      <w:r w:rsidR="00CD77FD">
                        <w:t xml:space="preserve"> </w:t>
                      </w:r>
                    </w:p>
                    <w:p w14:paraId="198A0F77" w14:textId="62FBC0FA" w:rsidR="00CD77FD" w:rsidRDefault="00CF297C" w:rsidP="00CF297C">
                      <w:pPr>
                        <w:spacing w:after="0" w:line="249" w:lineRule="auto"/>
                        <w:ind w:left="720" w:right="434"/>
                      </w:pPr>
                      <w:r>
                        <w:t>2</w:t>
                      </w:r>
                      <w:r w:rsidR="00792E5D">
                        <w:t xml:space="preserve">. </w:t>
                      </w:r>
                      <w:r w:rsidR="00CD77FD">
                        <w:t xml:space="preserve">if </w:t>
                      </w:r>
                      <w:proofErr w:type="spellStart"/>
                      <w:r w:rsidR="00CD77FD">
                        <w:t>bptr</w:t>
                      </w:r>
                      <w:proofErr w:type="spellEnd"/>
                      <w:r w:rsidR="00CD77FD">
                        <w:t xml:space="preserve">-&gt;balance is 0 </w:t>
                      </w:r>
                    </w:p>
                    <w:p w14:paraId="608017CD" w14:textId="77777777" w:rsidR="00CD77FD" w:rsidRDefault="00CD77FD" w:rsidP="00CF297C">
                      <w:pPr>
                        <w:numPr>
                          <w:ilvl w:val="5"/>
                          <w:numId w:val="32"/>
                        </w:numPr>
                        <w:spacing w:after="0" w:line="249" w:lineRule="auto"/>
                        <w:ind w:left="2138" w:right="434" w:hanging="520"/>
                      </w:pPr>
                      <w:proofErr w:type="spellStart"/>
                      <w:r>
                        <w:t>pptr</w:t>
                      </w:r>
                      <w:proofErr w:type="spellEnd"/>
                      <w:r>
                        <w:t xml:space="preserve">-&gt;balance=0 </w:t>
                      </w:r>
                    </w:p>
                    <w:p w14:paraId="2D1E0FEE" w14:textId="77777777" w:rsidR="00CD77FD" w:rsidRDefault="00CD77FD" w:rsidP="00CF297C">
                      <w:pPr>
                        <w:numPr>
                          <w:ilvl w:val="5"/>
                          <w:numId w:val="32"/>
                        </w:numPr>
                        <w:spacing w:after="0" w:line="249" w:lineRule="auto"/>
                        <w:ind w:left="2138" w:right="434" w:hanging="520"/>
                      </w:pPr>
                      <w:proofErr w:type="spellStart"/>
                      <w:r>
                        <w:t>aptr</w:t>
                      </w:r>
                      <w:proofErr w:type="spellEnd"/>
                      <w:r>
                        <w:t xml:space="preserve">-&gt;balance=0 </w:t>
                      </w:r>
                    </w:p>
                    <w:p w14:paraId="7555EBFC" w14:textId="48E4F2FF" w:rsidR="00CD77FD" w:rsidRDefault="00CF297C" w:rsidP="00CF297C">
                      <w:pPr>
                        <w:tabs>
                          <w:tab w:val="center" w:pos="1095"/>
                          <w:tab w:val="center" w:pos="2395"/>
                        </w:tabs>
                        <w:spacing w:after="0"/>
                        <w:ind w:left="720"/>
                      </w:pPr>
                      <w:r>
                        <w:rPr>
                          <w:rFonts w:ascii="Arial" w:eastAsia="Arial" w:hAnsi="Arial" w:cs="Arial"/>
                        </w:rPr>
                        <w:t>3</w:t>
                      </w:r>
                      <w:r w:rsidR="00792E5D">
                        <w:rPr>
                          <w:rFonts w:ascii="Arial" w:eastAsia="Arial" w:hAnsi="Arial" w:cs="Arial"/>
                        </w:rPr>
                        <w:t>.</w:t>
                      </w:r>
                      <w:r w:rsidR="00CD77FD">
                        <w:t xml:space="preserve">if </w:t>
                      </w:r>
                      <w:proofErr w:type="spellStart"/>
                      <w:r w:rsidR="00CD77FD">
                        <w:t>bptr</w:t>
                      </w:r>
                      <w:proofErr w:type="spellEnd"/>
                      <w:r w:rsidR="00CD77FD">
                        <w:t xml:space="preserve">-&gt;balance is 1 </w:t>
                      </w:r>
                    </w:p>
                    <w:p w14:paraId="7C4B0A2B" w14:textId="77777777" w:rsidR="00CD77FD" w:rsidRDefault="00CD77FD" w:rsidP="00CF297C">
                      <w:pPr>
                        <w:numPr>
                          <w:ilvl w:val="5"/>
                          <w:numId w:val="33"/>
                        </w:numPr>
                        <w:spacing w:after="0" w:line="249" w:lineRule="auto"/>
                        <w:ind w:left="2138" w:right="434" w:hanging="520"/>
                      </w:pPr>
                      <w:proofErr w:type="spellStart"/>
                      <w:r>
                        <w:t>pptr</w:t>
                      </w:r>
                      <w:proofErr w:type="spellEnd"/>
                      <w:r>
                        <w:t xml:space="preserve">-&gt;balance=0 </w:t>
                      </w:r>
                    </w:p>
                    <w:p w14:paraId="65D21BEA" w14:textId="77777777" w:rsidR="00CD77FD" w:rsidRDefault="00CD77FD" w:rsidP="00CF297C">
                      <w:pPr>
                        <w:numPr>
                          <w:ilvl w:val="5"/>
                          <w:numId w:val="33"/>
                        </w:numPr>
                        <w:spacing w:after="0" w:line="249" w:lineRule="auto"/>
                        <w:ind w:left="2138" w:right="434" w:hanging="520"/>
                      </w:pPr>
                      <w:proofErr w:type="spellStart"/>
                      <w:r>
                        <w:t>aptr</w:t>
                      </w:r>
                      <w:proofErr w:type="spellEnd"/>
                      <w:r>
                        <w:t xml:space="preserve">-&gt;balance=-1 </w:t>
                      </w:r>
                    </w:p>
                    <w:p w14:paraId="4885C96F" w14:textId="630A59E2" w:rsidR="00CD77FD" w:rsidRDefault="00CD77FD" w:rsidP="00CF297C">
                      <w:pPr>
                        <w:tabs>
                          <w:tab w:val="center" w:pos="1058"/>
                          <w:tab w:val="center" w:pos="2429"/>
                        </w:tabs>
                        <w:spacing w:after="0"/>
                        <w:ind w:left="720"/>
                      </w:pPr>
                      <w:r>
                        <w:rPr>
                          <w:rFonts w:ascii="Calibri" w:eastAsia="Calibri" w:hAnsi="Calibri" w:cs="Calibri"/>
                        </w:rPr>
                        <w:tab/>
                      </w:r>
                      <w:r w:rsidR="00CF297C">
                        <w:t>4</w:t>
                      </w:r>
                      <w:r w:rsidR="00792E5D">
                        <w:t>.</w:t>
                      </w:r>
                      <w:r>
                        <w:t xml:space="preserve">if </w:t>
                      </w:r>
                      <w:proofErr w:type="spellStart"/>
                      <w:r>
                        <w:t>bptr</w:t>
                      </w:r>
                      <w:proofErr w:type="spellEnd"/>
                      <w:r>
                        <w:t xml:space="preserve">-&gt;balance is -1 </w:t>
                      </w:r>
                    </w:p>
                    <w:p w14:paraId="4F8D709A" w14:textId="77777777" w:rsidR="00CD77FD" w:rsidRDefault="00CD77FD" w:rsidP="00CF297C">
                      <w:pPr>
                        <w:numPr>
                          <w:ilvl w:val="5"/>
                          <w:numId w:val="35"/>
                        </w:numPr>
                        <w:spacing w:after="0" w:line="249" w:lineRule="auto"/>
                        <w:ind w:left="2138" w:right="434" w:hanging="520"/>
                      </w:pPr>
                      <w:proofErr w:type="spellStart"/>
                      <w:r>
                        <w:t>pptr</w:t>
                      </w:r>
                      <w:proofErr w:type="spellEnd"/>
                      <w:r>
                        <w:t xml:space="preserve">-&gt;balance=1 </w:t>
                      </w:r>
                    </w:p>
                    <w:p w14:paraId="0025B684" w14:textId="77777777" w:rsidR="00CD77FD" w:rsidRDefault="00CD77FD" w:rsidP="00CF297C">
                      <w:pPr>
                        <w:numPr>
                          <w:ilvl w:val="5"/>
                          <w:numId w:val="35"/>
                        </w:numPr>
                        <w:spacing w:after="0" w:line="249" w:lineRule="auto"/>
                        <w:ind w:left="2138" w:right="434" w:hanging="520"/>
                      </w:pPr>
                      <w:proofErr w:type="spellStart"/>
                      <w:r>
                        <w:t>aptr</w:t>
                      </w:r>
                      <w:proofErr w:type="spellEnd"/>
                      <w:r>
                        <w:t xml:space="preserve">-&gt;balance=0 </w:t>
                      </w:r>
                    </w:p>
                    <w:p w14:paraId="41D78F04" w14:textId="3D9D4C5F" w:rsidR="00CD77FD" w:rsidRDefault="00CF297C" w:rsidP="00CF297C">
                      <w:pPr>
                        <w:spacing w:after="0" w:line="249" w:lineRule="auto"/>
                        <w:ind w:left="720" w:right="434"/>
                      </w:pPr>
                      <w:r>
                        <w:t>5</w:t>
                      </w:r>
                      <w:r w:rsidR="00792E5D">
                        <w:t xml:space="preserve">. </w:t>
                      </w:r>
                      <w:proofErr w:type="spellStart"/>
                      <w:r w:rsidR="00CD77FD">
                        <w:t>bptr</w:t>
                      </w:r>
                      <w:proofErr w:type="spellEnd"/>
                      <w:r w:rsidR="00CD77FD">
                        <w:t xml:space="preserve">-&gt;balance=0 </w:t>
                      </w:r>
                    </w:p>
                    <w:p w14:paraId="0596549D" w14:textId="2D9006DA" w:rsidR="00CD77FD" w:rsidRDefault="00CF297C" w:rsidP="00CF297C">
                      <w:pPr>
                        <w:spacing w:after="0" w:line="249" w:lineRule="auto"/>
                        <w:ind w:left="720" w:right="434"/>
                      </w:pPr>
                      <w:r>
                        <w:t>6</w:t>
                      </w:r>
                      <w:r w:rsidR="00792E5D">
                        <w:t xml:space="preserve">. </w:t>
                      </w:r>
                      <w:r w:rsidR="00CD77FD">
                        <w:t xml:space="preserve">Perform right rotation about </w:t>
                      </w:r>
                      <w:proofErr w:type="spellStart"/>
                      <w:r w:rsidR="00CD77FD">
                        <w:t>aptr</w:t>
                      </w:r>
                      <w:proofErr w:type="spellEnd"/>
                      <w:r w:rsidR="00CD77FD">
                        <w:t xml:space="preserve"> by calling </w:t>
                      </w:r>
                      <w:proofErr w:type="spellStart"/>
                      <w:r w:rsidR="00CD77FD">
                        <w:t>rotateright</w:t>
                      </w:r>
                      <w:proofErr w:type="spellEnd"/>
                      <w:r w:rsidR="00CD77FD">
                        <w:t xml:space="preserve">() function </w:t>
                      </w:r>
                    </w:p>
                    <w:p w14:paraId="7338C9D3" w14:textId="5FC0E6D8" w:rsidR="00CD77FD" w:rsidRDefault="00CF297C" w:rsidP="00CF297C">
                      <w:pPr>
                        <w:spacing w:after="0" w:line="249" w:lineRule="auto"/>
                        <w:ind w:left="720" w:right="434"/>
                      </w:pPr>
                      <w:r>
                        <w:t>7</w:t>
                      </w:r>
                      <w:r w:rsidR="00792E5D">
                        <w:t xml:space="preserve">. </w:t>
                      </w:r>
                      <w:r w:rsidR="00CD77FD">
                        <w:t xml:space="preserve">Perform left rotation about </w:t>
                      </w:r>
                      <w:proofErr w:type="spellStart"/>
                      <w:r w:rsidR="00CD77FD">
                        <w:t>pptr</w:t>
                      </w:r>
                      <w:proofErr w:type="spellEnd"/>
                      <w:r w:rsidR="00CD77FD">
                        <w:t xml:space="preserve"> by calling </w:t>
                      </w:r>
                      <w:proofErr w:type="spellStart"/>
                      <w:r w:rsidR="00CD77FD">
                        <w:t>rotateleft</w:t>
                      </w:r>
                      <w:proofErr w:type="spellEnd"/>
                      <w:r w:rsidR="00CD77FD">
                        <w:t xml:space="preserve">() function </w:t>
                      </w:r>
                    </w:p>
                    <w:p w14:paraId="4845F84F" w14:textId="612B7127" w:rsidR="00792E5D" w:rsidRDefault="00792E5D" w:rsidP="00FC5B85">
                      <w:pPr>
                        <w:spacing w:after="0" w:line="249" w:lineRule="auto"/>
                        <w:ind w:right="434"/>
                      </w:pPr>
                      <w:r>
                        <w:t xml:space="preserve">11. return </w:t>
                      </w:r>
                      <w:proofErr w:type="spellStart"/>
                      <w:r>
                        <w:t>pptr</w:t>
                      </w:r>
                      <w:proofErr w:type="spellEnd"/>
                      <w:r>
                        <w:t>.</w:t>
                      </w:r>
                    </w:p>
                    <w:p w14:paraId="6C933110" w14:textId="05863CE6" w:rsidR="00CD77FD" w:rsidRDefault="00CD77FD"/>
                  </w:txbxContent>
                </v:textbox>
                <w10:wrap type="square"/>
              </v:shape>
            </w:pict>
          </mc:Fallback>
        </mc:AlternateContent>
      </w:r>
    </w:p>
    <w:p w14:paraId="745A0508" w14:textId="2F8D86CD" w:rsidR="00F71BB0" w:rsidRDefault="00F71BB0" w:rsidP="009D1ACB">
      <w:pPr>
        <w:spacing w:after="0"/>
        <w:rPr>
          <w:rFonts w:ascii="Verdana" w:hAnsi="Verdana" w:cs="Microsoft Sans Serif"/>
          <w:b/>
          <w:bCs/>
          <w:sz w:val="28"/>
          <w:szCs w:val="28"/>
          <w:u w:val="single"/>
          <w:lang w:val="en-US"/>
        </w:rPr>
      </w:pPr>
    </w:p>
    <w:p w14:paraId="128A019E" w14:textId="64D3E5A2" w:rsidR="00F71BB0" w:rsidRDefault="00F71BB0" w:rsidP="009D1ACB">
      <w:pPr>
        <w:spacing w:after="0"/>
        <w:rPr>
          <w:rFonts w:ascii="Verdana" w:hAnsi="Verdana" w:cs="Microsoft Sans Serif"/>
          <w:b/>
          <w:bCs/>
          <w:sz w:val="28"/>
          <w:szCs w:val="28"/>
          <w:u w:val="single"/>
          <w:lang w:val="en-US"/>
        </w:rPr>
      </w:pPr>
    </w:p>
    <w:p w14:paraId="11ADFEA8" w14:textId="64B47A26" w:rsidR="00F71BB0" w:rsidRDefault="00F71BB0" w:rsidP="009D1ACB">
      <w:pPr>
        <w:spacing w:after="0"/>
        <w:rPr>
          <w:rFonts w:ascii="Verdana" w:hAnsi="Verdana" w:cs="Microsoft Sans Serif"/>
          <w:b/>
          <w:bCs/>
          <w:sz w:val="28"/>
          <w:szCs w:val="28"/>
          <w:u w:val="single"/>
          <w:lang w:val="en-US"/>
        </w:rPr>
      </w:pPr>
    </w:p>
    <w:p w14:paraId="70E5E825" w14:textId="435228E2" w:rsidR="00F71BB0" w:rsidRDefault="00F71BB0" w:rsidP="009D1ACB">
      <w:pPr>
        <w:spacing w:after="0"/>
        <w:rPr>
          <w:rFonts w:ascii="Verdana" w:hAnsi="Verdana" w:cs="Microsoft Sans Serif"/>
          <w:b/>
          <w:bCs/>
          <w:sz w:val="28"/>
          <w:szCs w:val="28"/>
          <w:u w:val="single"/>
          <w:lang w:val="en-US"/>
        </w:rPr>
      </w:pPr>
    </w:p>
    <w:p w14:paraId="26EDF9B1" w14:textId="1E28E83D" w:rsidR="00F71BB0" w:rsidRDefault="00F71BB0" w:rsidP="009D1ACB">
      <w:pPr>
        <w:spacing w:after="0"/>
        <w:rPr>
          <w:rFonts w:ascii="Verdana" w:hAnsi="Verdana" w:cs="Microsoft Sans Serif"/>
          <w:b/>
          <w:bCs/>
          <w:sz w:val="28"/>
          <w:szCs w:val="28"/>
          <w:u w:val="single"/>
          <w:lang w:val="en-US"/>
        </w:rPr>
      </w:pPr>
    </w:p>
    <w:p w14:paraId="577ECC92" w14:textId="5582DCE9" w:rsidR="00F71BB0" w:rsidRDefault="00F71BB0" w:rsidP="009D1ACB">
      <w:pPr>
        <w:spacing w:after="0"/>
        <w:rPr>
          <w:rFonts w:ascii="Verdana" w:hAnsi="Verdana" w:cs="Microsoft Sans Serif"/>
          <w:b/>
          <w:bCs/>
          <w:sz w:val="28"/>
          <w:szCs w:val="28"/>
          <w:u w:val="single"/>
          <w:lang w:val="en-US"/>
        </w:rPr>
      </w:pPr>
    </w:p>
    <w:p w14:paraId="233314A9" w14:textId="3B178129" w:rsidR="00F71BB0" w:rsidRDefault="00F71BB0" w:rsidP="009D1ACB">
      <w:pPr>
        <w:spacing w:after="0"/>
        <w:rPr>
          <w:rFonts w:ascii="Verdana" w:hAnsi="Verdana" w:cs="Microsoft Sans Serif"/>
          <w:b/>
          <w:bCs/>
          <w:sz w:val="28"/>
          <w:szCs w:val="28"/>
          <w:u w:val="single"/>
          <w:lang w:val="en-US"/>
        </w:rPr>
      </w:pPr>
    </w:p>
    <w:p w14:paraId="5631F29F" w14:textId="12D92B76" w:rsidR="00DC14ED" w:rsidRDefault="00DC14ED" w:rsidP="009D1ACB">
      <w:pPr>
        <w:spacing w:after="0"/>
        <w:rPr>
          <w:rFonts w:ascii="Verdana" w:hAnsi="Verdana" w:cs="Microsoft Sans Serif"/>
          <w:b/>
          <w:bCs/>
          <w:sz w:val="28"/>
          <w:szCs w:val="28"/>
          <w:u w:val="single"/>
          <w:lang w:val="en-US"/>
        </w:rPr>
      </w:pPr>
    </w:p>
    <w:p w14:paraId="06392746" w14:textId="532D3DC7" w:rsidR="00DC14ED" w:rsidRDefault="00DC14ED" w:rsidP="009D1ACB">
      <w:pPr>
        <w:spacing w:after="0"/>
        <w:rPr>
          <w:rFonts w:ascii="Verdana" w:hAnsi="Verdana" w:cs="Microsoft Sans Serif"/>
          <w:b/>
          <w:bCs/>
          <w:sz w:val="28"/>
          <w:szCs w:val="28"/>
          <w:u w:val="single"/>
          <w:lang w:val="en-US"/>
        </w:rPr>
      </w:pPr>
    </w:p>
    <w:p w14:paraId="50C3C333" w14:textId="4ECF5C87"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CODES</w:t>
      </w:r>
    </w:p>
    <w:p w14:paraId="623F21DE" w14:textId="7DA87DE9" w:rsidR="006D6947" w:rsidRDefault="006D6947" w:rsidP="009D1ACB">
      <w:pPr>
        <w:spacing w:after="0"/>
        <w:rPr>
          <w:rFonts w:ascii="Verdana" w:hAnsi="Verdana" w:cs="Microsoft Sans Serif"/>
          <w:b/>
          <w:bCs/>
          <w:sz w:val="28"/>
          <w:szCs w:val="28"/>
          <w:u w:val="single"/>
          <w:lang w:val="en-US"/>
        </w:rPr>
      </w:pPr>
    </w:p>
    <w:p w14:paraId="38017AF3" w14:textId="77777777" w:rsidR="007567BF" w:rsidRDefault="007567BF" w:rsidP="007567BF">
      <w:pPr>
        <w:spacing w:after="0"/>
        <w:rPr>
          <w:rFonts w:ascii="Lucida Console" w:hAnsi="Lucida Console" w:cs="Microsoft Sans Serif"/>
          <w:sz w:val="18"/>
          <w:szCs w:val="18"/>
          <w:lang w:val="en-US"/>
        </w:rPr>
        <w:sectPr w:rsidR="007567BF" w:rsidSect="009E6446">
          <w:headerReference w:type="default" r:id="rId17"/>
          <w:footerReference w:type="default" r:id="rId18"/>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566F2AE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#include&lt;stdio.h&gt;</w:t>
      </w:r>
    </w:p>
    <w:p w14:paraId="01CD9A7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#include&lt;stdlib.h&gt;</w:t>
      </w:r>
    </w:p>
    <w:p w14:paraId="47AA8F3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#define CNT 10</w:t>
      </w:r>
    </w:p>
    <w:p w14:paraId="7544B9E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#define TRUE 1</w:t>
      </w:r>
    </w:p>
    <w:p w14:paraId="689C8EA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#define FALSE 0</w:t>
      </w:r>
    </w:p>
    <w:p w14:paraId="5918D43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w:t>
      </w:r>
    </w:p>
    <w:p w14:paraId="2892030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048AA3C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int data;</w:t>
      </w:r>
    </w:p>
    <w:p w14:paraId="55B984F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struct node* left;</w:t>
      </w:r>
    </w:p>
    <w:p w14:paraId="492E239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struct node* right;</w:t>
      </w:r>
    </w:p>
    <w:p w14:paraId="0A180C0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int balance;</w:t>
      </w:r>
    </w:p>
    <w:p w14:paraId="57916C6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00F7ECA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rightRotate(struct node* pptr);</w:t>
      </w:r>
    </w:p>
    <w:p w14:paraId="423DAE1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leftRotate(struct node* pptr);</w:t>
      </w:r>
    </w:p>
    <w:p w14:paraId="534C546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insert(struct node* p, int data);</w:t>
      </w:r>
    </w:p>
    <w:p w14:paraId="324F445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insert_left_check(struct node* pptr, int *taller);</w:t>
      </w:r>
    </w:p>
    <w:p w14:paraId="25FCC12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leftbalance(struct node* pptr);</w:t>
      </w:r>
    </w:p>
    <w:p w14:paraId="6C8AB3F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insert_right_check(struct node* pptr, int *taller);</w:t>
      </w:r>
    </w:p>
    <w:p w14:paraId="2026A01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rightbalance(struct node* pptr);</w:t>
      </w:r>
    </w:p>
    <w:p w14:paraId="04D83CF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del(struct node* p, int data);</w:t>
      </w:r>
    </w:p>
    <w:p w14:paraId="76A89D4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del_left_check(struct node* pptr, int *shorter);</w:t>
      </w:r>
    </w:p>
    <w:p w14:paraId="3DA7D30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del_leftbalance(struct node* pptr, int *shorter);</w:t>
      </w:r>
    </w:p>
    <w:p w14:paraId="6A5708E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del_right_check(struct node* pptr, int *shorter);</w:t>
      </w:r>
    </w:p>
    <w:p w14:paraId="27FD9EE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del_rightbalance(struct node* pptr, int *shorter);</w:t>
      </w:r>
    </w:p>
    <w:p w14:paraId="47C69A2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void display(struct node *root, int space);</w:t>
      </w:r>
    </w:p>
    <w:p w14:paraId="2913A80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int main()</w:t>
      </w:r>
    </w:p>
    <w:p w14:paraId="7221C55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149BBE2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struct node *root=NULL;</w:t>
      </w:r>
    </w:p>
    <w:p w14:paraId="35DA65E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int ch, data;</w:t>
      </w:r>
    </w:p>
    <w:p w14:paraId="1683842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do</w:t>
      </w:r>
    </w:p>
    <w:p w14:paraId="4E71284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6623056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printf("Press 1. INSERT NODE\n");</w:t>
      </w:r>
    </w:p>
    <w:p w14:paraId="689349E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printf("Press 2. DELETE A NODE\n");</w:t>
      </w:r>
    </w:p>
    <w:p w14:paraId="7587556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printf("Press 3. DISPLAY\n");</w:t>
      </w:r>
    </w:p>
    <w:p w14:paraId="63E3F72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printf("Press 4. EXIT\n");</w:t>
      </w:r>
    </w:p>
    <w:p w14:paraId="3B8D8FE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printf("ENTER YOUR CHOICE: ");</w:t>
      </w:r>
    </w:p>
    <w:p w14:paraId="40D73B2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scanf("%d",&amp;ch);</w:t>
      </w:r>
    </w:p>
    <w:p w14:paraId="1C045E7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switch(ch)</w:t>
      </w:r>
    </w:p>
    <w:p w14:paraId="6EA9EB2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w:t>
      </w:r>
    </w:p>
    <w:p w14:paraId="07AE254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case 1:</w:t>
      </w:r>
    </w:p>
    <w:p w14:paraId="3ED9225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printf("ENTER THE DATA: ");</w:t>
      </w:r>
    </w:p>
    <w:p w14:paraId="2B06F54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scanf("%d",&amp;data);</w:t>
      </w:r>
    </w:p>
    <w:p w14:paraId="44FCECA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root=insert(root, data);</w:t>
      </w:r>
    </w:p>
    <w:p w14:paraId="360EA0A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break;</w:t>
      </w:r>
    </w:p>
    <w:p w14:paraId="6A36CB8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case 2:</w:t>
      </w:r>
    </w:p>
    <w:p w14:paraId="532C2E6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printf("ENTER THE DATA: ");</w:t>
      </w:r>
    </w:p>
    <w:p w14:paraId="60FDE0A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scanf("%d",&amp;data);</w:t>
      </w:r>
    </w:p>
    <w:p w14:paraId="069FD3A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root=del(root, data);</w:t>
      </w:r>
    </w:p>
    <w:p w14:paraId="3C86E8C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break;</w:t>
      </w:r>
    </w:p>
    <w:p w14:paraId="1E9E29D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case 3:</w:t>
      </w:r>
    </w:p>
    <w:p w14:paraId="34B6D78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display(root, 0);</w:t>
      </w:r>
    </w:p>
    <w:p w14:paraId="6576E3A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break;</w:t>
      </w:r>
    </w:p>
    <w:p w14:paraId="1D09664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case 4:</w:t>
      </w:r>
    </w:p>
    <w:p w14:paraId="0CA6548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break;</w:t>
      </w:r>
    </w:p>
    <w:p w14:paraId="64051CC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default:</w:t>
      </w:r>
    </w:p>
    <w:p w14:paraId="332EBDF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printf("INVALID INPUT");</w:t>
      </w:r>
    </w:p>
    <w:p w14:paraId="23397562" w14:textId="5509F718"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w:t>
      </w:r>
    </w:p>
    <w:p w14:paraId="6E58F83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printf("\n\n");</w:t>
      </w:r>
    </w:p>
    <w:p w14:paraId="6637E22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 while(ch!=4);</w:t>
      </w:r>
    </w:p>
    <w:p w14:paraId="08EBA93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return 0;</w:t>
      </w:r>
    </w:p>
    <w:p w14:paraId="53C8766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4C73472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rightRotate(struct node* pptr)</w:t>
      </w:r>
    </w:p>
    <w:p w14:paraId="7D7E698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75A44F1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struct node* aptr=pptr-&gt;left;</w:t>
      </w:r>
    </w:p>
    <w:p w14:paraId="3B7C065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pptr-&gt;left=aptr-&gt;right;</w:t>
      </w:r>
    </w:p>
    <w:p w14:paraId="200C2CB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aptr-&gt;right=pptr;</w:t>
      </w:r>
    </w:p>
    <w:p w14:paraId="0E1C650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return aptr;</w:t>
      </w:r>
    </w:p>
    <w:p w14:paraId="725BF99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4D82ACA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leftRotate(struct node* pptr)</w:t>
      </w:r>
    </w:p>
    <w:p w14:paraId="2925A51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243AF57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struct node* aptr=pptr-&gt;right;</w:t>
      </w:r>
    </w:p>
    <w:p w14:paraId="04E8949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pptr-&gt;right=aptr-&gt;left;</w:t>
      </w:r>
    </w:p>
    <w:p w14:paraId="6999A9C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aptr-&gt;left=pptr;</w:t>
      </w:r>
    </w:p>
    <w:p w14:paraId="4712AB8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return aptr;</w:t>
      </w:r>
    </w:p>
    <w:p w14:paraId="324B466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0CD836D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insert(struct node* p, int data)</w:t>
      </w:r>
    </w:p>
    <w:p w14:paraId="5DBC4E50" w14:textId="5F6269CA"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1C15311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static int taller;</w:t>
      </w:r>
    </w:p>
    <w:p w14:paraId="7409645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if(p==NULL)</w:t>
      </w:r>
    </w:p>
    <w:p w14:paraId="275B832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w:t>
      </w:r>
    </w:p>
    <w:p w14:paraId="7CC21F8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p=(struct node*)malloc(sizeof(struct node));</w:t>
      </w:r>
    </w:p>
    <w:p w14:paraId="3E40E4D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p-&gt;data=data;</w:t>
      </w:r>
    </w:p>
    <w:p w14:paraId="5A97378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p-&gt;left=NULL;</w:t>
      </w:r>
    </w:p>
    <w:p w14:paraId="763973A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p-&gt;right=NULL;</w:t>
      </w:r>
    </w:p>
    <w:p w14:paraId="1516D06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p-&gt;balance=0;</w:t>
      </w:r>
    </w:p>
    <w:p w14:paraId="2746715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taller=TRUE;</w:t>
      </w:r>
    </w:p>
    <w:p w14:paraId="5477C41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w:t>
      </w:r>
    </w:p>
    <w:p w14:paraId="11AB89B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else if(p-&gt;data &gt; data)</w:t>
      </w:r>
    </w:p>
    <w:p w14:paraId="7CD0058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53700AA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p-&gt;left=insert(p-&gt;left, data);</w:t>
      </w:r>
    </w:p>
    <w:p w14:paraId="0C551B4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if(taller==TRUE)</w:t>
      </w:r>
    </w:p>
    <w:p w14:paraId="3803791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p=insert_left_check(p, &amp;taller);</w:t>
      </w:r>
    </w:p>
    <w:p w14:paraId="784A019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4A2CA0B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else if(p-&gt;data &lt; data)</w:t>
      </w:r>
    </w:p>
    <w:p w14:paraId="2D1EDE8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144ADA0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p-&gt;right=insert(p-&gt;right, data);</w:t>
      </w:r>
    </w:p>
    <w:p w14:paraId="169AE5E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if(taller==TRUE)</w:t>
      </w:r>
    </w:p>
    <w:p w14:paraId="4F71D07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p=insert_right_check(p, &amp;taller);</w:t>
      </w:r>
    </w:p>
    <w:p w14:paraId="5C56418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741C1CD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lastRenderedPageBreak/>
        <w:tab/>
        <w:t>else</w:t>
      </w:r>
    </w:p>
    <w:p w14:paraId="758B9E0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083958D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printf("DUPLICATE DATA\n");</w:t>
      </w:r>
    </w:p>
    <w:p w14:paraId="1B1301A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taller=FALSE;</w:t>
      </w:r>
    </w:p>
    <w:p w14:paraId="43336F0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2737806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return p;</w:t>
      </w:r>
    </w:p>
    <w:p w14:paraId="17463BA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7C6C152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insert_left_check(struct node* pptr, int *taller)</w:t>
      </w:r>
    </w:p>
    <w:p w14:paraId="5974EAB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755E1F8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switch(pptr-&gt;balance)</w:t>
      </w:r>
    </w:p>
    <w:p w14:paraId="36EBD00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0F98D56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0:</w:t>
      </w:r>
    </w:p>
    <w:p w14:paraId="753F3B4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pptr-&gt;balance=1;</w:t>
      </w:r>
    </w:p>
    <w:p w14:paraId="15D2572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41675CB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355C027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25D754F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*taller=FALSE;</w:t>
      </w:r>
    </w:p>
    <w:p w14:paraId="50E44BD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613F7B4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5B6A629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pptr=leftbalance(pptr);</w:t>
      </w:r>
    </w:p>
    <w:p w14:paraId="1B55DD8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*taller=FALSE;</w:t>
      </w:r>
    </w:p>
    <w:p w14:paraId="481F67B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77DBC19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449F527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return pptr;</w:t>
      </w:r>
    </w:p>
    <w:p w14:paraId="2F2C76E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57DB430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leftbalance(struct node* pptr)</w:t>
      </w:r>
    </w:p>
    <w:p w14:paraId="11A84B9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006817E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struct node *aptr=pptr-&gt;left, *bptr;</w:t>
      </w:r>
    </w:p>
    <w:p w14:paraId="346AAA8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if(aptr-&gt;balance==1)</w:t>
      </w:r>
    </w:p>
    <w:p w14:paraId="7B1DB9B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3E6994B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aptr-&gt;balance=0;</w:t>
      </w:r>
    </w:p>
    <w:p w14:paraId="737A189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2E0E9EA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pptr=rightRotate(pptr);</w:t>
      </w:r>
    </w:p>
    <w:p w14:paraId="01E9CDF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018FD11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else</w:t>
      </w:r>
    </w:p>
    <w:p w14:paraId="0554BD4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1EEDB1B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bptr=aptr-&gt;right;</w:t>
      </w:r>
    </w:p>
    <w:p w14:paraId="1FC876C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switch (bptr-&gt;balance)</w:t>
      </w:r>
    </w:p>
    <w:p w14:paraId="6881C1E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54F7ABC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3C86DA3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aptr-&gt;balance=1;</w:t>
      </w:r>
    </w:p>
    <w:p w14:paraId="1C6E952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595BACF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2D0840E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30AD987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aptr-&gt;balance=0;</w:t>
      </w:r>
    </w:p>
    <w:p w14:paraId="0EBF8EF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pptr-&gt;balance=-1;</w:t>
      </w:r>
    </w:p>
    <w:p w14:paraId="65DD2D6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712338F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0:</w:t>
      </w:r>
    </w:p>
    <w:p w14:paraId="6F4DE55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aptr-&gt;balance=0;</w:t>
      </w:r>
    </w:p>
    <w:p w14:paraId="1A64846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1D37A9F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7B7F9CE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69B32AA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bptr-&gt;balance=0;</w:t>
      </w:r>
    </w:p>
    <w:p w14:paraId="19780F5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pptr-&gt;left=leftRotate(aptr);</w:t>
      </w:r>
    </w:p>
    <w:p w14:paraId="2DF0C80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pptr=rightRotate(pptr);</w:t>
      </w:r>
    </w:p>
    <w:p w14:paraId="0935BAF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6D51443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return pptr;</w:t>
      </w:r>
    </w:p>
    <w:p w14:paraId="61B36A5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3B04776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insert_right_check(struct node* pptr, int *taller)</w:t>
      </w:r>
    </w:p>
    <w:p w14:paraId="3564BF4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750A9DA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switch(pptr-&gt;balance)</w:t>
      </w:r>
    </w:p>
    <w:p w14:paraId="334EAC2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6C2EBBD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0:</w:t>
      </w:r>
    </w:p>
    <w:p w14:paraId="57E8197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pptr-&gt;balance=-1;</w:t>
      </w:r>
    </w:p>
    <w:p w14:paraId="7E26C53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3068FC5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46A661E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7807179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*taller=FALSE;</w:t>
      </w:r>
    </w:p>
    <w:p w14:paraId="4320BD9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5A15490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7DA06EB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pptr=rightbalance(pptr);</w:t>
      </w:r>
    </w:p>
    <w:p w14:paraId="0EC400A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*taller=FALSE;</w:t>
      </w:r>
    </w:p>
    <w:p w14:paraId="105ACE7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06B0122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2BB581B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return pptr;</w:t>
      </w:r>
    </w:p>
    <w:p w14:paraId="6D3D321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5FB8D2C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rightbalance(struct node* pptr)</w:t>
      </w:r>
    </w:p>
    <w:p w14:paraId="507A544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00005F5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struct node *aptr=pptr-&gt;right, *bptr;</w:t>
      </w:r>
    </w:p>
    <w:p w14:paraId="295773B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if(aptr-&gt;balance==-1)</w:t>
      </w:r>
    </w:p>
    <w:p w14:paraId="1AFFE44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65E5CF3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aptr-&gt;balance=0;</w:t>
      </w:r>
    </w:p>
    <w:p w14:paraId="3C4B2CC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2B017FD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pptr=leftRotate(pptr);</w:t>
      </w:r>
    </w:p>
    <w:p w14:paraId="7391779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2EA6206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else</w:t>
      </w:r>
    </w:p>
    <w:p w14:paraId="3635874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3E9283C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bptr=aptr-&gt;left;</w:t>
      </w:r>
    </w:p>
    <w:p w14:paraId="15D762B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switch (bptr-&gt;balance)</w:t>
      </w:r>
    </w:p>
    <w:p w14:paraId="02F290A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2EA4E4F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06EF857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aptr-&gt;balance=0;</w:t>
      </w:r>
    </w:p>
    <w:p w14:paraId="2DE0BCA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pptr-&gt;balance=1;</w:t>
      </w:r>
    </w:p>
    <w:p w14:paraId="21B29EB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5C7F03C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0FC1DA5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aptr-&gt;balance=-1;</w:t>
      </w:r>
    </w:p>
    <w:p w14:paraId="1AE11F2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4975112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2B20EEC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0:</w:t>
      </w:r>
    </w:p>
    <w:p w14:paraId="2974EC5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aptr-&gt;balance=0;</w:t>
      </w:r>
    </w:p>
    <w:p w14:paraId="059B60E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34E0761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221E84A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07D4CF8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bptr-&gt;balance=0;</w:t>
      </w:r>
    </w:p>
    <w:p w14:paraId="0A29DFA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pptr-&gt;right=rightRotate(aptr);</w:t>
      </w:r>
    </w:p>
    <w:p w14:paraId="03760EA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pptr=leftRotate(pptr);</w:t>
      </w:r>
    </w:p>
    <w:p w14:paraId="631D796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7CC768F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return pptr;</w:t>
      </w:r>
    </w:p>
    <w:p w14:paraId="0912B1F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2D40EE6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del(struct node* p, int data)</w:t>
      </w:r>
    </w:p>
    <w:p w14:paraId="2F05967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046A38E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static int shorter;</w:t>
      </w:r>
    </w:p>
    <w:p w14:paraId="7A1608C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struct node* t;</w:t>
      </w:r>
    </w:p>
    <w:p w14:paraId="3A5B94B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if(p==NULL)</w:t>
      </w:r>
    </w:p>
    <w:p w14:paraId="6665AD1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65AD249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printf("DATA NOT FOUND\n");</w:t>
      </w:r>
    </w:p>
    <w:p w14:paraId="3E609BC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shorter=FALSE;</w:t>
      </w:r>
    </w:p>
    <w:p w14:paraId="1B44F79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3FDBFF1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else if(p-&gt;data &gt; data)</w:t>
      </w:r>
    </w:p>
    <w:p w14:paraId="75D663B4" w14:textId="4997A7EA" w:rsid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w:t>
      </w:r>
    </w:p>
    <w:p w14:paraId="5A11A6A1" w14:textId="72325A88" w:rsidR="001F30B1" w:rsidRDefault="001F30B1" w:rsidP="007567BF">
      <w:pPr>
        <w:spacing w:after="0"/>
        <w:rPr>
          <w:rFonts w:ascii="Lucida Console" w:hAnsi="Lucida Console" w:cs="Microsoft Sans Serif"/>
          <w:sz w:val="18"/>
          <w:szCs w:val="18"/>
          <w:lang w:val="en-US"/>
        </w:rPr>
      </w:pPr>
    </w:p>
    <w:p w14:paraId="10C810C4" w14:textId="77777777" w:rsidR="001F30B1" w:rsidRPr="007567BF" w:rsidRDefault="001F30B1" w:rsidP="007567BF">
      <w:pPr>
        <w:spacing w:after="0"/>
        <w:rPr>
          <w:rFonts w:ascii="Lucida Console" w:hAnsi="Lucida Console" w:cs="Microsoft Sans Serif"/>
          <w:sz w:val="18"/>
          <w:szCs w:val="18"/>
          <w:lang w:val="en-US"/>
        </w:rPr>
      </w:pPr>
    </w:p>
    <w:p w14:paraId="3CBBF9B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p-&gt;left=del(p-&gt;left, data);</w:t>
      </w:r>
    </w:p>
    <w:p w14:paraId="1268793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if(shorter==TRUE)</w:t>
      </w:r>
    </w:p>
    <w:p w14:paraId="4CFE02C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p=del_left_check(p, &amp;shorter);</w:t>
      </w:r>
    </w:p>
    <w:p w14:paraId="47BC513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1E83D60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else if(p-&gt;data &lt; data)</w:t>
      </w:r>
    </w:p>
    <w:p w14:paraId="42B60BA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w:t>
      </w:r>
    </w:p>
    <w:p w14:paraId="5CEADCD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p-&gt;right=del(p-&gt;right, data);</w:t>
      </w:r>
    </w:p>
    <w:p w14:paraId="3926FAA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if(shorter==TRUE)</w:t>
      </w:r>
    </w:p>
    <w:p w14:paraId="276A844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p=del_right_check(p, &amp;shorter);</w:t>
      </w:r>
    </w:p>
    <w:p w14:paraId="3C6166B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lastRenderedPageBreak/>
        <w:t xml:space="preserve">    }</w:t>
      </w:r>
    </w:p>
    <w:p w14:paraId="7FAD786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else</w:t>
      </w:r>
    </w:p>
    <w:p w14:paraId="3CF0FB0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w:t>
      </w:r>
    </w:p>
    <w:p w14:paraId="03DB463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if(p-&gt;left!=NULL &amp;&amp; p-&gt;right!=NULL)</w:t>
      </w:r>
    </w:p>
    <w:p w14:paraId="0E224DF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w:t>
      </w:r>
    </w:p>
    <w:p w14:paraId="5515618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t=p-&gt;right;</w:t>
      </w:r>
    </w:p>
    <w:p w14:paraId="304B7AB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while(t-&gt;left!=NULL)</w:t>
      </w:r>
    </w:p>
    <w:p w14:paraId="5AAFB64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t=t-&gt;left;</w:t>
      </w:r>
    </w:p>
    <w:p w14:paraId="21F11FB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p-&gt;data=t-&gt;data;</w:t>
      </w:r>
    </w:p>
    <w:p w14:paraId="3A5B238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p-&gt;right=del(p-&gt;right, t-&gt;data);</w:t>
      </w:r>
    </w:p>
    <w:p w14:paraId="556E964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if(shorter==TRUE)</w:t>
      </w:r>
    </w:p>
    <w:p w14:paraId="0E892B3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p=del_right_check(p, &amp;shorter);</w:t>
      </w:r>
    </w:p>
    <w:p w14:paraId="3F4CBB7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w:t>
      </w:r>
    </w:p>
    <w:p w14:paraId="7DC1C60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else</w:t>
      </w:r>
    </w:p>
    <w:p w14:paraId="0DD72B6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w:t>
      </w:r>
    </w:p>
    <w:p w14:paraId="12A7CF2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t=p;</w:t>
      </w:r>
    </w:p>
    <w:p w14:paraId="4AC1E2E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if(p-&gt;left!=NULL)</w:t>
      </w:r>
    </w:p>
    <w:p w14:paraId="0B29ACE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p=p-&gt;left;</w:t>
      </w:r>
    </w:p>
    <w:p w14:paraId="58DBDC1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else if(p-&gt;right!=NULL)</w:t>
      </w:r>
    </w:p>
    <w:p w14:paraId="0597FA1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p=p-&gt;right;</w:t>
      </w:r>
    </w:p>
    <w:p w14:paraId="3262D92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else</w:t>
      </w:r>
    </w:p>
    <w:p w14:paraId="1531132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p=NULL;</w:t>
      </w:r>
    </w:p>
    <w:p w14:paraId="16B9315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shorter=TRUE;</w:t>
      </w:r>
    </w:p>
    <w:p w14:paraId="59A68C7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free(t);</w:t>
      </w:r>
    </w:p>
    <w:p w14:paraId="6568152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r>
      <w:r w:rsidRPr="007567BF">
        <w:rPr>
          <w:rFonts w:ascii="Lucida Console" w:hAnsi="Lucida Console" w:cs="Microsoft Sans Serif"/>
          <w:sz w:val="18"/>
          <w:szCs w:val="18"/>
          <w:lang w:val="en-US"/>
        </w:rPr>
        <w:tab/>
        <w:t>}</w:t>
      </w:r>
    </w:p>
    <w:p w14:paraId="6500B4D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w:t>
      </w:r>
    </w:p>
    <w:p w14:paraId="67275C7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return p;</w:t>
      </w:r>
    </w:p>
    <w:p w14:paraId="6C1468A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65FF937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del_left_check(struct node* pptr, int *shorter)</w:t>
      </w:r>
    </w:p>
    <w:p w14:paraId="18C8996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62B1596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switch(pptr-&gt;balance)</w:t>
      </w:r>
    </w:p>
    <w:p w14:paraId="48BFE0F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0425688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0:</w:t>
      </w:r>
    </w:p>
    <w:p w14:paraId="2A28AB6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pptr-&gt;balance=-1;</w:t>
      </w:r>
    </w:p>
    <w:p w14:paraId="7543B75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*shorter=FALSE;</w:t>
      </w:r>
    </w:p>
    <w:p w14:paraId="41DDCEF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755A8AE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2D90060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09441E4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154A343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5AC1816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pptr=del_rightbalance(pptr, shorter);</w:t>
      </w:r>
    </w:p>
    <w:p w14:paraId="4C8D8C4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6D4B6D6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01B14B6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return pptr;</w:t>
      </w:r>
    </w:p>
    <w:p w14:paraId="09A5BA5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35EB010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del_rightbalance(struct node* pptr, int *shorter)</w:t>
      </w:r>
    </w:p>
    <w:p w14:paraId="1393AE2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238CA3F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struct node *aptr=pptr-&gt;right, *bptr;</w:t>
      </w:r>
    </w:p>
    <w:p w14:paraId="657B5BD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if(aptr-&gt;balance==0)</w:t>
      </w:r>
    </w:p>
    <w:p w14:paraId="487E9BB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3C28DB8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aptr-&gt;balance=1;</w:t>
      </w:r>
    </w:p>
    <w:p w14:paraId="067AA34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pptr-&gt;balance=-1;</w:t>
      </w:r>
    </w:p>
    <w:p w14:paraId="29D6E7C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*shorter=FALSE;</w:t>
      </w:r>
    </w:p>
    <w:p w14:paraId="3487C43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pptr=leftRotate(pptr);</w:t>
      </w:r>
    </w:p>
    <w:p w14:paraId="577E7D6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2A9D4D4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else if(aptr-&gt;balance==-1)</w:t>
      </w:r>
    </w:p>
    <w:p w14:paraId="6FA98DF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56B8A81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aptr-&gt;balance=0;</w:t>
      </w:r>
    </w:p>
    <w:p w14:paraId="0514F5A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1020370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pptr=leftRotate(pptr);</w:t>
      </w:r>
    </w:p>
    <w:p w14:paraId="3EEC901D"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146190B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else</w:t>
      </w:r>
    </w:p>
    <w:p w14:paraId="7DF875D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3FCDCB5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bptr=aptr-&gt;left;</w:t>
      </w:r>
    </w:p>
    <w:p w14:paraId="54FF9E3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switch(bptr-&gt;balance)</w:t>
      </w:r>
    </w:p>
    <w:p w14:paraId="6D650E8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58EC130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0:</w:t>
      </w:r>
    </w:p>
    <w:p w14:paraId="73A2213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aptr-&gt;balance=0;</w:t>
      </w:r>
    </w:p>
    <w:p w14:paraId="2DE0637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1454A01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0D8DDC8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165323C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aptr-&gt;balance=-1;</w:t>
      </w:r>
    </w:p>
    <w:p w14:paraId="0E8F79B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313DD3E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2BF6032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17E3D3A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aptr-&gt;balance=0;</w:t>
      </w:r>
    </w:p>
    <w:p w14:paraId="1A3B510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pptr-&gt;balance=1;</w:t>
      </w:r>
    </w:p>
    <w:p w14:paraId="70A095E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5BA4356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bptr-&gt;balance=0;</w:t>
      </w:r>
    </w:p>
    <w:p w14:paraId="45A2ADE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pptr-&gt;right=rightRotate(aptr);</w:t>
      </w:r>
    </w:p>
    <w:p w14:paraId="0CF5605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pptr=leftRotate(pptr);</w:t>
      </w:r>
    </w:p>
    <w:p w14:paraId="3C7CB32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16F1D40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return pptr;</w:t>
      </w:r>
    </w:p>
    <w:p w14:paraId="566104B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62FE9BF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del_right_check(struct node* pptr, int *shorter)</w:t>
      </w:r>
    </w:p>
    <w:p w14:paraId="5CB281D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472BDB8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switch(pptr-&gt;balance)</w:t>
      </w:r>
    </w:p>
    <w:p w14:paraId="78920D1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160CB13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0:</w:t>
      </w:r>
    </w:p>
    <w:p w14:paraId="7FF6D1F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pptr-&gt;balance=1;</w:t>
      </w:r>
    </w:p>
    <w:p w14:paraId="3AE19B7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*shorter=FALSE;</w:t>
      </w:r>
    </w:p>
    <w:p w14:paraId="7C15063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4D9BF60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733A04D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13D8A2F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78EFD4A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23BF355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pptr=del_leftbalance(pptr,shorter);</w:t>
      </w:r>
    </w:p>
    <w:p w14:paraId="796CFBB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6501FB3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180F558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return pptr;</w:t>
      </w:r>
    </w:p>
    <w:p w14:paraId="1F501E9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5FB3445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struct node* del_leftbalance(struct node* pptr, int *shorter)</w:t>
      </w:r>
    </w:p>
    <w:p w14:paraId="7B51157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70B0827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struct node *aptr=pptr-&gt;left, *bptr;</w:t>
      </w:r>
    </w:p>
    <w:p w14:paraId="3E89F72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if(aptr-&gt;balance==0)</w:t>
      </w:r>
    </w:p>
    <w:p w14:paraId="4DDB90F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7B55795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aptr-&gt;balance=-1;</w:t>
      </w:r>
    </w:p>
    <w:p w14:paraId="191C28F7"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pptr-&gt;balance=1;</w:t>
      </w:r>
    </w:p>
    <w:p w14:paraId="685C4E0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*shorter=FALSE;</w:t>
      </w:r>
    </w:p>
    <w:p w14:paraId="382ACC5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pptr=rightRotate(pptr);</w:t>
      </w:r>
    </w:p>
    <w:p w14:paraId="5CED34D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1310E7C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else if(aptr-&gt;balance==1)</w:t>
      </w:r>
    </w:p>
    <w:p w14:paraId="0A98CF0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234B248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aptr-&gt;balance=0;</w:t>
      </w:r>
    </w:p>
    <w:p w14:paraId="14C5E30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06A2768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pptr=rightRotate(pptr);</w:t>
      </w:r>
    </w:p>
    <w:p w14:paraId="21A9F8B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10B7CFB0"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else</w:t>
      </w:r>
    </w:p>
    <w:p w14:paraId="76A75DCA"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0DC5F9D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bptr=aptr-&gt;right;</w:t>
      </w:r>
    </w:p>
    <w:p w14:paraId="7F0E262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switch(bptr-&gt;balance)</w:t>
      </w:r>
    </w:p>
    <w:p w14:paraId="5CD9EAA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2F0CC04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0:</w:t>
      </w:r>
    </w:p>
    <w:p w14:paraId="1739E81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aptr-&gt;balance=0;</w:t>
      </w:r>
    </w:p>
    <w:p w14:paraId="2389BB4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75E39053"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3624BD0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3A75BA7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lastRenderedPageBreak/>
        <w:t xml:space="preserve">                aptr-&gt;balance=0;</w:t>
      </w:r>
    </w:p>
    <w:p w14:paraId="5180700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pptr-&gt;balance=-1;</w:t>
      </w:r>
    </w:p>
    <w:p w14:paraId="4755B65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break;</w:t>
      </w:r>
    </w:p>
    <w:p w14:paraId="3E4141F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case -1:</w:t>
      </w:r>
    </w:p>
    <w:p w14:paraId="688C34BC"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aptr-&gt;balance=1;</w:t>
      </w:r>
    </w:p>
    <w:p w14:paraId="65CFFD3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pptr-&gt;balance=0;</w:t>
      </w:r>
    </w:p>
    <w:p w14:paraId="7733116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7D2FB378"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bptr-&gt;balance=0;</w:t>
      </w:r>
    </w:p>
    <w:p w14:paraId="2A0509F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pptr-&gt;left=leftRotate(aptr);</w:t>
      </w:r>
    </w:p>
    <w:p w14:paraId="1E5D117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pptr=rightRotate(pptr);</w:t>
      </w:r>
    </w:p>
    <w:p w14:paraId="7372F06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p>
    <w:p w14:paraId="1B7E26F1"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return pptr;</w:t>
      </w:r>
    </w:p>
    <w:p w14:paraId="51A8BEF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00A6005B" w14:textId="77777777" w:rsidR="007567BF" w:rsidRDefault="007567BF" w:rsidP="007567BF">
      <w:pPr>
        <w:spacing w:after="0"/>
        <w:rPr>
          <w:rFonts w:ascii="Lucida Console" w:hAnsi="Lucida Console" w:cs="Microsoft Sans Serif"/>
          <w:sz w:val="18"/>
          <w:szCs w:val="18"/>
          <w:lang w:val="en-US"/>
        </w:rPr>
      </w:pPr>
    </w:p>
    <w:p w14:paraId="6ADE2DAF" w14:textId="77777777" w:rsidR="007567BF" w:rsidRDefault="007567BF" w:rsidP="007567BF">
      <w:pPr>
        <w:spacing w:after="0"/>
        <w:rPr>
          <w:rFonts w:ascii="Lucida Console" w:hAnsi="Lucida Console" w:cs="Microsoft Sans Serif"/>
          <w:sz w:val="18"/>
          <w:szCs w:val="18"/>
          <w:lang w:val="en-US"/>
        </w:rPr>
      </w:pPr>
    </w:p>
    <w:p w14:paraId="4C31BD8F" w14:textId="77777777" w:rsidR="007567BF" w:rsidRDefault="007567BF" w:rsidP="007567BF">
      <w:pPr>
        <w:spacing w:after="0"/>
        <w:rPr>
          <w:rFonts w:ascii="Lucida Console" w:hAnsi="Lucida Console" w:cs="Microsoft Sans Serif"/>
          <w:sz w:val="18"/>
          <w:szCs w:val="18"/>
          <w:lang w:val="en-US"/>
        </w:rPr>
      </w:pPr>
    </w:p>
    <w:p w14:paraId="0DED31FC" w14:textId="2967FBA7" w:rsidR="007567BF" w:rsidRDefault="007567BF" w:rsidP="007567BF">
      <w:pPr>
        <w:spacing w:after="0"/>
        <w:rPr>
          <w:rFonts w:ascii="Lucida Console" w:hAnsi="Lucida Console" w:cs="Microsoft Sans Serif"/>
          <w:sz w:val="18"/>
          <w:szCs w:val="18"/>
          <w:lang w:val="en-US"/>
        </w:rPr>
      </w:pPr>
    </w:p>
    <w:p w14:paraId="0EAFA520" w14:textId="77777777" w:rsidR="007567BF" w:rsidRDefault="007567BF" w:rsidP="007567BF">
      <w:pPr>
        <w:spacing w:after="0"/>
        <w:rPr>
          <w:rFonts w:ascii="Lucida Console" w:hAnsi="Lucida Console" w:cs="Microsoft Sans Serif"/>
          <w:sz w:val="18"/>
          <w:szCs w:val="18"/>
          <w:lang w:val="en-US"/>
        </w:rPr>
      </w:pPr>
    </w:p>
    <w:p w14:paraId="2CD81A5A" w14:textId="035E71D4" w:rsid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void display(struct node *root, int </w:t>
      </w:r>
    </w:p>
    <w:p w14:paraId="51B22A1F" w14:textId="4F0C7B04"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space)</w:t>
      </w:r>
    </w:p>
    <w:p w14:paraId="3B06C9CB" w14:textId="6E55ACAF"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0E78451E"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ab/>
        <w:t>int i;</w:t>
      </w:r>
    </w:p>
    <w:p w14:paraId="3700579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if(root==NULL)</w:t>
      </w:r>
    </w:p>
    <w:p w14:paraId="232DA8A2"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w:t>
      </w:r>
      <w:r w:rsidRPr="007567BF">
        <w:rPr>
          <w:rFonts w:ascii="Lucida Console" w:hAnsi="Lucida Console" w:cs="Microsoft Sans Serif"/>
          <w:sz w:val="18"/>
          <w:szCs w:val="18"/>
          <w:lang w:val="en-US"/>
        </w:rPr>
        <w:tab/>
        <w:t>return;</w:t>
      </w:r>
    </w:p>
    <w:p w14:paraId="29AB01BB"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space+=CNT;</w:t>
      </w:r>
    </w:p>
    <w:p w14:paraId="206E2339"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display(root-&gt;right, space);</w:t>
      </w:r>
    </w:p>
    <w:p w14:paraId="3C4A15B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printf("\n");</w:t>
      </w:r>
    </w:p>
    <w:p w14:paraId="012F659F"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for(i=CNT;i&lt;space;i++)</w:t>
      </w:r>
    </w:p>
    <w:p w14:paraId="125A4654"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printf(" ");</w:t>
      </w:r>
    </w:p>
    <w:p w14:paraId="2C48B585"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printf("%d\n",root-&gt;data);</w:t>
      </w:r>
    </w:p>
    <w:p w14:paraId="7C688CB6" w14:textId="77777777"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 xml:space="preserve">    display(root-&gt;left, space);</w:t>
      </w:r>
    </w:p>
    <w:p w14:paraId="43F3508D" w14:textId="51EB1F0F" w:rsidR="007567BF" w:rsidRPr="007567BF" w:rsidRDefault="007567BF" w:rsidP="007567BF">
      <w:pPr>
        <w:spacing w:after="0"/>
        <w:rPr>
          <w:rFonts w:ascii="Lucida Console" w:hAnsi="Lucida Console" w:cs="Microsoft Sans Serif"/>
          <w:sz w:val="18"/>
          <w:szCs w:val="18"/>
          <w:lang w:val="en-US"/>
        </w:rPr>
      </w:pPr>
      <w:r w:rsidRPr="007567BF">
        <w:rPr>
          <w:rFonts w:ascii="Lucida Console" w:hAnsi="Lucida Console" w:cs="Microsoft Sans Serif"/>
          <w:sz w:val="18"/>
          <w:szCs w:val="18"/>
          <w:lang w:val="en-US"/>
        </w:rPr>
        <w:t>}</w:t>
      </w:r>
    </w:p>
    <w:p w14:paraId="34F41189" w14:textId="1251810D" w:rsidR="006D6947" w:rsidRPr="007567BF" w:rsidRDefault="006D6947" w:rsidP="009D1ACB">
      <w:pPr>
        <w:spacing w:after="0"/>
        <w:rPr>
          <w:rFonts w:ascii="Verdana" w:hAnsi="Verdana" w:cs="Microsoft Sans Serif"/>
          <w:sz w:val="28"/>
          <w:szCs w:val="28"/>
          <w:lang w:val="en-US"/>
        </w:rPr>
      </w:pPr>
    </w:p>
    <w:p w14:paraId="2BD68B54" w14:textId="77777777" w:rsidR="007567BF" w:rsidRDefault="007567BF" w:rsidP="009D1ACB">
      <w:pPr>
        <w:spacing w:after="0"/>
        <w:rPr>
          <w:rFonts w:ascii="Verdana" w:hAnsi="Verdana" w:cs="Microsoft Sans Serif"/>
          <w:b/>
          <w:bCs/>
          <w:sz w:val="28"/>
          <w:szCs w:val="28"/>
          <w:u w:val="single"/>
          <w:lang w:val="en-US"/>
        </w:rPr>
        <w:sectPr w:rsidR="007567BF" w:rsidSect="007567BF">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5BD07FC0" w14:textId="08FE2CEF" w:rsidR="006D6947" w:rsidRDefault="00E701B9"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OUTPUT</w:t>
      </w:r>
    </w:p>
    <w:p w14:paraId="6ECE2FF2" w14:textId="6AB77E44" w:rsidR="006D6947" w:rsidRDefault="006D6947" w:rsidP="009D1ACB">
      <w:pPr>
        <w:spacing w:after="0"/>
        <w:rPr>
          <w:rFonts w:ascii="Verdana" w:hAnsi="Verdana" w:cs="Microsoft Sans Serif"/>
          <w:b/>
          <w:bCs/>
          <w:sz w:val="28"/>
          <w:szCs w:val="28"/>
          <w:u w:val="single"/>
          <w:lang w:val="en-US"/>
        </w:rPr>
      </w:pPr>
    </w:p>
    <w:p w14:paraId="37C1FB1D" w14:textId="1C73DFAE" w:rsidR="00E701B9" w:rsidRPr="00E701B9" w:rsidRDefault="00B96702" w:rsidP="009D1ACB">
      <w:pPr>
        <w:spacing w:after="0"/>
        <w:rPr>
          <w:rFonts w:ascii="Verdana" w:hAnsi="Verdana" w:cs="Microsoft Sans Serif"/>
          <w:sz w:val="28"/>
          <w:szCs w:val="28"/>
          <w:lang w:val="en-US"/>
        </w:rPr>
      </w:pPr>
      <w:r w:rsidRPr="00B96702">
        <w:rPr>
          <w:rFonts w:ascii="Verdana" w:hAnsi="Verdana" w:cs="Microsoft Sans Serif"/>
          <w:noProof/>
          <w:sz w:val="28"/>
          <w:szCs w:val="28"/>
          <w:lang w:val="en-US"/>
        </w:rPr>
        <w:drawing>
          <wp:anchor distT="0" distB="0" distL="114300" distR="114300" simplePos="0" relativeHeight="251674624" behindDoc="0" locked="0" layoutInCell="1" allowOverlap="1" wp14:anchorId="57C2192C" wp14:editId="0556476A">
            <wp:simplePos x="0" y="0"/>
            <wp:positionH relativeFrom="column">
              <wp:posOffset>3116580</wp:posOffset>
            </wp:positionH>
            <wp:positionV relativeFrom="paragraph">
              <wp:posOffset>153035</wp:posOffset>
            </wp:positionV>
            <wp:extent cx="1577340" cy="5461635"/>
            <wp:effectExtent l="0" t="0" r="381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77340" cy="5461635"/>
                    </a:xfrm>
                    <a:prstGeom prst="rect">
                      <a:avLst/>
                    </a:prstGeom>
                  </pic:spPr>
                </pic:pic>
              </a:graphicData>
            </a:graphic>
            <wp14:sizeRelH relativeFrom="margin">
              <wp14:pctWidth>0</wp14:pctWidth>
            </wp14:sizeRelH>
            <wp14:sizeRelV relativeFrom="margin">
              <wp14:pctHeight>0</wp14:pctHeight>
            </wp14:sizeRelV>
          </wp:anchor>
        </w:drawing>
      </w:r>
      <w:r w:rsidRPr="00E701B9">
        <w:rPr>
          <w:rFonts w:ascii="Verdana" w:hAnsi="Verdana" w:cs="Microsoft Sans Serif"/>
          <w:noProof/>
          <w:sz w:val="28"/>
          <w:szCs w:val="28"/>
          <w:lang w:val="en-US"/>
        </w:rPr>
        <w:drawing>
          <wp:anchor distT="0" distB="0" distL="114300" distR="114300" simplePos="0" relativeHeight="251673600" behindDoc="0" locked="0" layoutInCell="1" allowOverlap="1" wp14:anchorId="654EB27E" wp14:editId="437C8D3F">
            <wp:simplePos x="0" y="0"/>
            <wp:positionH relativeFrom="column">
              <wp:posOffset>647700</wp:posOffset>
            </wp:positionH>
            <wp:positionV relativeFrom="paragraph">
              <wp:posOffset>159385</wp:posOffset>
            </wp:positionV>
            <wp:extent cx="1937490" cy="545592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7490" cy="5455920"/>
                    </a:xfrm>
                    <a:prstGeom prst="rect">
                      <a:avLst/>
                    </a:prstGeom>
                  </pic:spPr>
                </pic:pic>
              </a:graphicData>
            </a:graphic>
          </wp:anchor>
        </w:drawing>
      </w:r>
    </w:p>
    <w:p w14:paraId="11523D84" w14:textId="1B0E9958" w:rsidR="006D6947" w:rsidRDefault="006D6947" w:rsidP="009D1ACB">
      <w:pPr>
        <w:spacing w:after="0"/>
        <w:rPr>
          <w:rFonts w:ascii="Verdana" w:hAnsi="Verdana" w:cs="Microsoft Sans Serif"/>
          <w:b/>
          <w:bCs/>
          <w:sz w:val="28"/>
          <w:szCs w:val="28"/>
          <w:u w:val="single"/>
          <w:lang w:val="en-US"/>
        </w:rPr>
      </w:pPr>
    </w:p>
    <w:p w14:paraId="1A1D74C7" w14:textId="7715A56B" w:rsidR="006D6947" w:rsidRDefault="006D6947" w:rsidP="009D1ACB">
      <w:pPr>
        <w:spacing w:after="0"/>
        <w:rPr>
          <w:rFonts w:ascii="Verdana" w:hAnsi="Verdana" w:cs="Microsoft Sans Serif"/>
          <w:b/>
          <w:bCs/>
          <w:sz w:val="28"/>
          <w:szCs w:val="28"/>
          <w:u w:val="single"/>
          <w:lang w:val="en-US"/>
        </w:rPr>
      </w:pPr>
    </w:p>
    <w:p w14:paraId="147803BE" w14:textId="5B344BE4" w:rsidR="006D6947" w:rsidRDefault="006D6947" w:rsidP="009D1ACB">
      <w:pPr>
        <w:spacing w:after="0"/>
        <w:rPr>
          <w:rFonts w:ascii="Verdana" w:hAnsi="Verdana" w:cs="Microsoft Sans Serif"/>
          <w:b/>
          <w:bCs/>
          <w:sz w:val="28"/>
          <w:szCs w:val="28"/>
          <w:u w:val="single"/>
          <w:lang w:val="en-US"/>
        </w:rPr>
      </w:pPr>
    </w:p>
    <w:p w14:paraId="005048B1" w14:textId="23016021" w:rsidR="006D6947" w:rsidRDefault="006D6947" w:rsidP="009D1ACB">
      <w:pPr>
        <w:spacing w:after="0"/>
        <w:rPr>
          <w:rFonts w:ascii="Verdana" w:hAnsi="Verdana" w:cs="Microsoft Sans Serif"/>
          <w:b/>
          <w:bCs/>
          <w:sz w:val="28"/>
          <w:szCs w:val="28"/>
          <w:u w:val="single"/>
          <w:lang w:val="en-US"/>
        </w:rPr>
      </w:pPr>
    </w:p>
    <w:p w14:paraId="268A195D" w14:textId="6637DE55" w:rsidR="006D6947" w:rsidRDefault="006D6947" w:rsidP="009D1ACB">
      <w:pPr>
        <w:spacing w:after="0"/>
        <w:rPr>
          <w:rFonts w:ascii="Verdana" w:hAnsi="Verdana" w:cs="Microsoft Sans Serif"/>
          <w:b/>
          <w:bCs/>
          <w:sz w:val="28"/>
          <w:szCs w:val="28"/>
          <w:u w:val="single"/>
          <w:lang w:val="en-US"/>
        </w:rPr>
      </w:pPr>
    </w:p>
    <w:p w14:paraId="08594663" w14:textId="63EDFFD5" w:rsidR="001F30B1" w:rsidRDefault="001F30B1" w:rsidP="009D1ACB">
      <w:pPr>
        <w:spacing w:after="0"/>
        <w:rPr>
          <w:rFonts w:ascii="Verdana" w:hAnsi="Verdana" w:cs="Microsoft Sans Serif"/>
          <w:b/>
          <w:bCs/>
          <w:sz w:val="28"/>
          <w:szCs w:val="28"/>
          <w:u w:val="single"/>
          <w:lang w:val="en-US"/>
        </w:rPr>
      </w:pPr>
    </w:p>
    <w:p w14:paraId="3C7C6D3D" w14:textId="0C77955B" w:rsidR="001F30B1" w:rsidRDefault="001F30B1" w:rsidP="009D1ACB">
      <w:pPr>
        <w:spacing w:after="0"/>
        <w:rPr>
          <w:rFonts w:ascii="Verdana" w:hAnsi="Verdana" w:cs="Microsoft Sans Serif"/>
          <w:b/>
          <w:bCs/>
          <w:sz w:val="28"/>
          <w:szCs w:val="28"/>
          <w:u w:val="single"/>
          <w:lang w:val="en-US"/>
        </w:rPr>
      </w:pPr>
    </w:p>
    <w:p w14:paraId="62A96F84" w14:textId="19280248" w:rsidR="001F30B1" w:rsidRDefault="001F30B1" w:rsidP="009D1ACB">
      <w:pPr>
        <w:spacing w:after="0"/>
        <w:rPr>
          <w:rFonts w:ascii="Verdana" w:hAnsi="Verdana" w:cs="Microsoft Sans Serif"/>
          <w:b/>
          <w:bCs/>
          <w:sz w:val="28"/>
          <w:szCs w:val="28"/>
          <w:u w:val="single"/>
          <w:lang w:val="en-US"/>
        </w:rPr>
      </w:pPr>
    </w:p>
    <w:p w14:paraId="2EEC4A24" w14:textId="39E51395" w:rsidR="001F30B1" w:rsidRDefault="001F30B1" w:rsidP="009D1ACB">
      <w:pPr>
        <w:spacing w:after="0"/>
        <w:rPr>
          <w:rFonts w:ascii="Verdana" w:hAnsi="Verdana" w:cs="Microsoft Sans Serif"/>
          <w:b/>
          <w:bCs/>
          <w:sz w:val="28"/>
          <w:szCs w:val="28"/>
          <w:u w:val="single"/>
          <w:lang w:val="en-US"/>
        </w:rPr>
      </w:pPr>
    </w:p>
    <w:p w14:paraId="242D0011" w14:textId="6D6843D8" w:rsidR="001F30B1" w:rsidRDefault="001F30B1" w:rsidP="009D1ACB">
      <w:pPr>
        <w:spacing w:after="0"/>
        <w:rPr>
          <w:rFonts w:ascii="Verdana" w:hAnsi="Verdana" w:cs="Microsoft Sans Serif"/>
          <w:b/>
          <w:bCs/>
          <w:sz w:val="28"/>
          <w:szCs w:val="28"/>
          <w:u w:val="single"/>
          <w:lang w:val="en-US"/>
        </w:rPr>
      </w:pPr>
    </w:p>
    <w:p w14:paraId="53FFB419" w14:textId="13ACFC06" w:rsidR="001F30B1" w:rsidRDefault="001F30B1" w:rsidP="009D1ACB">
      <w:pPr>
        <w:spacing w:after="0"/>
        <w:rPr>
          <w:rFonts w:ascii="Verdana" w:hAnsi="Verdana" w:cs="Microsoft Sans Serif"/>
          <w:b/>
          <w:bCs/>
          <w:sz w:val="28"/>
          <w:szCs w:val="28"/>
          <w:u w:val="single"/>
          <w:lang w:val="en-US"/>
        </w:rPr>
      </w:pPr>
    </w:p>
    <w:p w14:paraId="6E4D3CF5" w14:textId="2428677C" w:rsidR="001F30B1" w:rsidRDefault="001F30B1" w:rsidP="009D1ACB">
      <w:pPr>
        <w:spacing w:after="0"/>
        <w:rPr>
          <w:rFonts w:ascii="Verdana" w:hAnsi="Verdana" w:cs="Microsoft Sans Serif"/>
          <w:b/>
          <w:bCs/>
          <w:sz w:val="28"/>
          <w:szCs w:val="28"/>
          <w:u w:val="single"/>
          <w:lang w:val="en-US"/>
        </w:rPr>
      </w:pPr>
    </w:p>
    <w:p w14:paraId="3D16C9DA" w14:textId="2E4A86D0" w:rsidR="001F30B1" w:rsidRDefault="001F30B1" w:rsidP="009D1ACB">
      <w:pPr>
        <w:spacing w:after="0"/>
        <w:rPr>
          <w:rFonts w:ascii="Verdana" w:hAnsi="Verdana" w:cs="Microsoft Sans Serif"/>
          <w:b/>
          <w:bCs/>
          <w:sz w:val="28"/>
          <w:szCs w:val="28"/>
          <w:u w:val="single"/>
          <w:lang w:val="en-US"/>
        </w:rPr>
      </w:pPr>
    </w:p>
    <w:p w14:paraId="7C22B280" w14:textId="5A26C9A4" w:rsidR="001F30B1" w:rsidRDefault="001F30B1" w:rsidP="009D1ACB">
      <w:pPr>
        <w:spacing w:after="0"/>
        <w:rPr>
          <w:rFonts w:ascii="Verdana" w:hAnsi="Verdana" w:cs="Microsoft Sans Serif"/>
          <w:b/>
          <w:bCs/>
          <w:sz w:val="28"/>
          <w:szCs w:val="28"/>
          <w:u w:val="single"/>
          <w:lang w:val="en-US"/>
        </w:rPr>
      </w:pPr>
    </w:p>
    <w:p w14:paraId="1D127D36" w14:textId="695A31EB" w:rsidR="001F30B1" w:rsidRDefault="001F30B1" w:rsidP="009D1ACB">
      <w:pPr>
        <w:spacing w:after="0"/>
        <w:rPr>
          <w:rFonts w:ascii="Verdana" w:hAnsi="Verdana" w:cs="Microsoft Sans Serif"/>
          <w:b/>
          <w:bCs/>
          <w:sz w:val="28"/>
          <w:szCs w:val="28"/>
          <w:u w:val="single"/>
          <w:lang w:val="en-US"/>
        </w:rPr>
      </w:pPr>
    </w:p>
    <w:p w14:paraId="4439F224" w14:textId="7E0B2CE3" w:rsidR="001F30B1" w:rsidRDefault="001F30B1" w:rsidP="009D1ACB">
      <w:pPr>
        <w:spacing w:after="0"/>
        <w:rPr>
          <w:rFonts w:ascii="Verdana" w:hAnsi="Verdana" w:cs="Microsoft Sans Serif"/>
          <w:b/>
          <w:bCs/>
          <w:sz w:val="28"/>
          <w:szCs w:val="28"/>
          <w:u w:val="single"/>
          <w:lang w:val="en-US"/>
        </w:rPr>
      </w:pPr>
    </w:p>
    <w:p w14:paraId="0DC5EA31" w14:textId="7CB618AA" w:rsidR="001F30B1" w:rsidRDefault="001F30B1" w:rsidP="009D1ACB">
      <w:pPr>
        <w:spacing w:after="0"/>
        <w:rPr>
          <w:rFonts w:ascii="Verdana" w:hAnsi="Verdana" w:cs="Microsoft Sans Serif"/>
          <w:b/>
          <w:bCs/>
          <w:sz w:val="28"/>
          <w:szCs w:val="28"/>
          <w:u w:val="single"/>
          <w:lang w:val="en-US"/>
        </w:rPr>
      </w:pPr>
    </w:p>
    <w:p w14:paraId="70DD1ACE" w14:textId="6D5A4426" w:rsidR="001F30B1" w:rsidRDefault="001F30B1" w:rsidP="009D1ACB">
      <w:pPr>
        <w:spacing w:after="0"/>
        <w:rPr>
          <w:rFonts w:ascii="Verdana" w:hAnsi="Verdana" w:cs="Microsoft Sans Serif"/>
          <w:b/>
          <w:bCs/>
          <w:sz w:val="28"/>
          <w:szCs w:val="28"/>
          <w:u w:val="single"/>
          <w:lang w:val="en-US"/>
        </w:rPr>
      </w:pPr>
    </w:p>
    <w:p w14:paraId="3AF554A0" w14:textId="70BC4A79" w:rsidR="001F30B1" w:rsidRDefault="001F30B1" w:rsidP="009D1ACB">
      <w:pPr>
        <w:spacing w:after="0"/>
        <w:rPr>
          <w:rFonts w:ascii="Verdana" w:hAnsi="Verdana" w:cs="Microsoft Sans Serif"/>
          <w:b/>
          <w:bCs/>
          <w:sz w:val="28"/>
          <w:szCs w:val="28"/>
          <w:u w:val="single"/>
          <w:lang w:val="en-US"/>
        </w:rPr>
      </w:pPr>
    </w:p>
    <w:p w14:paraId="028207AF" w14:textId="516D84A3" w:rsidR="001F30B1" w:rsidRDefault="001F30B1" w:rsidP="009D1ACB">
      <w:pPr>
        <w:spacing w:after="0"/>
        <w:rPr>
          <w:rFonts w:ascii="Verdana" w:hAnsi="Verdana" w:cs="Microsoft Sans Serif"/>
          <w:b/>
          <w:bCs/>
          <w:sz w:val="28"/>
          <w:szCs w:val="28"/>
          <w:u w:val="single"/>
          <w:lang w:val="en-US"/>
        </w:rPr>
      </w:pPr>
    </w:p>
    <w:p w14:paraId="718646AB" w14:textId="4751FCB7" w:rsidR="001F30B1" w:rsidRDefault="001F30B1" w:rsidP="009D1ACB">
      <w:pPr>
        <w:spacing w:after="0"/>
        <w:rPr>
          <w:rFonts w:ascii="Verdana" w:hAnsi="Verdana" w:cs="Microsoft Sans Serif"/>
          <w:b/>
          <w:bCs/>
          <w:sz w:val="28"/>
          <w:szCs w:val="28"/>
          <w:u w:val="single"/>
          <w:lang w:val="en-US"/>
        </w:rPr>
      </w:pPr>
    </w:p>
    <w:p w14:paraId="2F58D638" w14:textId="7E1EDEBC" w:rsidR="001F30B1" w:rsidRDefault="001F30B1" w:rsidP="009D1ACB">
      <w:pPr>
        <w:spacing w:after="0"/>
        <w:rPr>
          <w:rFonts w:ascii="Verdana" w:hAnsi="Verdana" w:cs="Microsoft Sans Serif"/>
          <w:b/>
          <w:bCs/>
          <w:sz w:val="28"/>
          <w:szCs w:val="28"/>
          <w:u w:val="single"/>
          <w:lang w:val="en-US"/>
        </w:rPr>
      </w:pPr>
    </w:p>
    <w:p w14:paraId="0153BB93" w14:textId="77777777" w:rsidR="001F30B1" w:rsidRDefault="001F30B1" w:rsidP="009D1ACB">
      <w:pPr>
        <w:spacing w:after="0"/>
        <w:rPr>
          <w:rFonts w:ascii="Verdana" w:hAnsi="Verdana" w:cs="Microsoft Sans Serif"/>
          <w:b/>
          <w:bCs/>
          <w:sz w:val="28"/>
          <w:szCs w:val="28"/>
          <w:u w:val="single"/>
          <w:lang w:val="en-US"/>
        </w:rPr>
      </w:pPr>
    </w:p>
    <w:p w14:paraId="01245598" w14:textId="77777777" w:rsidR="009D1ACB" w:rsidRDefault="009D1ACB" w:rsidP="009D1ACB">
      <w:pPr>
        <w:spacing w:after="0"/>
        <w:rPr>
          <w:rFonts w:ascii="Verdana" w:hAnsi="Verdana" w:cs="Microsoft Sans Serif"/>
          <w:b/>
          <w:bCs/>
          <w:sz w:val="28"/>
          <w:szCs w:val="28"/>
          <w:u w:val="single"/>
          <w:lang w:val="en-US"/>
        </w:rPr>
      </w:pPr>
    </w:p>
    <w:p w14:paraId="64AFEE3F" w14:textId="77777777" w:rsidR="00B96702" w:rsidRDefault="00B96702" w:rsidP="009D1ACB">
      <w:pPr>
        <w:spacing w:after="0"/>
        <w:rPr>
          <w:rFonts w:ascii="Verdana" w:hAnsi="Verdana" w:cs="Microsoft Sans Serif"/>
          <w:b/>
          <w:bCs/>
          <w:sz w:val="28"/>
          <w:szCs w:val="28"/>
          <w:u w:val="single"/>
          <w:lang w:val="en-US"/>
        </w:rPr>
      </w:pPr>
    </w:p>
    <w:p w14:paraId="69F4686E" w14:textId="3A442E45"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CONCLUSION</w:t>
      </w:r>
    </w:p>
    <w:p w14:paraId="499E888F" w14:textId="61E9ABBE" w:rsidR="006D6947" w:rsidRDefault="006D6947" w:rsidP="009D1ACB">
      <w:pPr>
        <w:spacing w:after="0"/>
        <w:rPr>
          <w:rFonts w:ascii="Verdana" w:hAnsi="Verdana" w:cs="Microsoft Sans Serif"/>
          <w:b/>
          <w:bCs/>
          <w:sz w:val="28"/>
          <w:szCs w:val="28"/>
          <w:u w:val="single"/>
          <w:lang w:val="en-US"/>
        </w:rPr>
      </w:pPr>
    </w:p>
    <w:p w14:paraId="5C6E7109" w14:textId="2E64C66C" w:rsidR="006D6947" w:rsidRDefault="00BC7BB2" w:rsidP="009D1ACB">
      <w:pPr>
        <w:spacing w:after="0"/>
        <w:rPr>
          <w:rFonts w:ascii="Verdana" w:hAnsi="Verdana" w:cs="Microsoft Sans Serif"/>
          <w:b/>
          <w:bCs/>
          <w:sz w:val="28"/>
          <w:szCs w:val="28"/>
          <w:u w:val="single"/>
          <w:lang w:val="en-US"/>
        </w:rPr>
      </w:pPr>
      <w:r>
        <w:rPr>
          <w:rFonts w:ascii="Verdana" w:hAnsi="Verdana" w:cs="Courier New"/>
          <w:sz w:val="24"/>
          <w:szCs w:val="24"/>
          <w:lang w:val="en-US"/>
        </w:rPr>
        <w:t>The given problem statements were successfully compiled and executed.</w:t>
      </w:r>
    </w:p>
    <w:p w14:paraId="6057375A" w14:textId="77777777" w:rsidR="009D1ACB" w:rsidRDefault="009D1ACB" w:rsidP="009D1ACB">
      <w:pPr>
        <w:spacing w:after="0"/>
        <w:rPr>
          <w:rFonts w:ascii="Verdana" w:hAnsi="Verdana" w:cs="Microsoft Sans Serif"/>
          <w:b/>
          <w:bCs/>
          <w:sz w:val="28"/>
          <w:szCs w:val="28"/>
          <w:u w:val="single"/>
          <w:lang w:val="en-US"/>
        </w:rPr>
      </w:pPr>
    </w:p>
    <w:p w14:paraId="0CF35283" w14:textId="77777777"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 xml:space="preserve">LEARNINGS AND FINDINGS </w:t>
      </w:r>
    </w:p>
    <w:p w14:paraId="6DB124C2" w14:textId="77777777" w:rsidR="009D1ACB" w:rsidRPr="00C13AD3" w:rsidRDefault="009D1ACB" w:rsidP="009D1ACB">
      <w:pPr>
        <w:spacing w:after="0"/>
        <w:rPr>
          <w:rFonts w:ascii="Verdana" w:hAnsi="Verdana" w:cs="Microsoft Sans Serif"/>
          <w:b/>
          <w:bCs/>
          <w:sz w:val="28"/>
          <w:szCs w:val="28"/>
          <w:u w:val="single"/>
          <w:lang w:val="en-US"/>
        </w:rPr>
      </w:pPr>
    </w:p>
    <w:p w14:paraId="3FDC1705" w14:textId="4B9247A9" w:rsidR="009D1ACB" w:rsidRDefault="00BC7BB2" w:rsidP="003803E6">
      <w:pPr>
        <w:spacing w:after="0"/>
        <w:rPr>
          <w:rFonts w:ascii="Verdana" w:hAnsi="Verdana" w:cs="Courier New"/>
          <w:sz w:val="24"/>
          <w:szCs w:val="24"/>
          <w:lang w:val="en-US"/>
        </w:rPr>
      </w:pPr>
      <w:r>
        <w:rPr>
          <w:rFonts w:ascii="Verdana" w:hAnsi="Verdana" w:cs="Courier New"/>
          <w:sz w:val="24"/>
          <w:szCs w:val="24"/>
          <w:lang w:val="en-US"/>
        </w:rPr>
        <w:t>This experiment demonstrates</w:t>
      </w:r>
    </w:p>
    <w:p w14:paraId="45D40C2A" w14:textId="06404FEB" w:rsidR="00BC7BB2" w:rsidRDefault="00BC7BB2" w:rsidP="00663A1B">
      <w:pPr>
        <w:pStyle w:val="ListParagraph"/>
        <w:numPr>
          <w:ilvl w:val="0"/>
          <w:numId w:val="1"/>
        </w:numPr>
        <w:spacing w:after="0"/>
        <w:rPr>
          <w:rFonts w:ascii="Verdana" w:hAnsi="Verdana" w:cs="Courier New"/>
          <w:sz w:val="24"/>
          <w:szCs w:val="24"/>
          <w:lang w:val="en-US"/>
        </w:rPr>
      </w:pPr>
      <w:r>
        <w:rPr>
          <w:rFonts w:ascii="Verdana" w:hAnsi="Verdana" w:cs="Courier New"/>
          <w:sz w:val="24"/>
          <w:szCs w:val="24"/>
          <w:lang w:val="en-US"/>
        </w:rPr>
        <w:t>Concept of AVL Trees</w:t>
      </w:r>
    </w:p>
    <w:p w14:paraId="6C469A19" w14:textId="281269A7" w:rsidR="00BC7BB2" w:rsidRDefault="00BC7BB2" w:rsidP="00663A1B">
      <w:pPr>
        <w:pStyle w:val="ListParagraph"/>
        <w:numPr>
          <w:ilvl w:val="0"/>
          <w:numId w:val="1"/>
        </w:numPr>
        <w:spacing w:after="0"/>
        <w:rPr>
          <w:rFonts w:ascii="Verdana" w:hAnsi="Verdana" w:cs="Courier New"/>
          <w:sz w:val="24"/>
          <w:szCs w:val="24"/>
          <w:lang w:val="en-US"/>
        </w:rPr>
      </w:pPr>
      <w:r>
        <w:rPr>
          <w:rFonts w:ascii="Verdana" w:hAnsi="Verdana" w:cs="Courier New"/>
          <w:sz w:val="24"/>
          <w:szCs w:val="24"/>
          <w:lang w:val="en-US"/>
        </w:rPr>
        <w:t>Insertion and Deletion in AVL trees</w:t>
      </w:r>
    </w:p>
    <w:p w14:paraId="656BE1B0" w14:textId="27AF53BB" w:rsidR="00BC7BB2" w:rsidRDefault="00BC7BB2" w:rsidP="00BC7BB2">
      <w:pPr>
        <w:spacing w:after="0"/>
        <w:rPr>
          <w:rFonts w:ascii="Verdana" w:hAnsi="Verdana" w:cs="Courier New"/>
          <w:sz w:val="24"/>
          <w:szCs w:val="24"/>
          <w:lang w:val="en-US"/>
        </w:rPr>
      </w:pPr>
    </w:p>
    <w:p w14:paraId="0C2C0102" w14:textId="181F99B0" w:rsidR="00D97243" w:rsidRDefault="00D97243" w:rsidP="00BC7BB2">
      <w:pPr>
        <w:spacing w:after="0"/>
        <w:rPr>
          <w:rFonts w:ascii="Verdana" w:hAnsi="Verdana" w:cs="Courier New"/>
          <w:sz w:val="24"/>
          <w:szCs w:val="24"/>
          <w:lang w:val="en-US"/>
        </w:rPr>
      </w:pPr>
      <w:r>
        <w:rPr>
          <w:rFonts w:ascii="Verdana" w:hAnsi="Verdana" w:cs="Courier New"/>
          <w:sz w:val="24"/>
          <w:szCs w:val="24"/>
          <w:lang w:val="en-US"/>
        </w:rPr>
        <w:t>Balanced factor is the fundamental attribute of AVL trees.</w:t>
      </w:r>
    </w:p>
    <w:p w14:paraId="0F57C544" w14:textId="77777777" w:rsidR="00D97243" w:rsidRDefault="00D97243" w:rsidP="00BC7BB2">
      <w:pPr>
        <w:spacing w:after="0"/>
        <w:rPr>
          <w:rFonts w:ascii="Verdana" w:hAnsi="Verdana" w:cs="Courier New"/>
          <w:sz w:val="24"/>
          <w:szCs w:val="24"/>
          <w:lang w:val="en-US"/>
        </w:rPr>
      </w:pPr>
    </w:p>
    <w:p w14:paraId="77280565" w14:textId="4D5A9913" w:rsidR="00BC7BB2" w:rsidRPr="00BC7BB2" w:rsidRDefault="00BC7BB2" w:rsidP="00BC7BB2">
      <w:pPr>
        <w:spacing w:after="0"/>
        <w:rPr>
          <w:rFonts w:ascii="Verdana" w:hAnsi="Verdana" w:cs="Courier New"/>
          <w:sz w:val="24"/>
          <w:szCs w:val="24"/>
          <w:lang w:val="en-US"/>
        </w:rPr>
      </w:pPr>
      <w:r>
        <w:rPr>
          <w:rFonts w:ascii="Verdana" w:hAnsi="Verdana" w:cs="Courier New"/>
          <w:sz w:val="24"/>
          <w:szCs w:val="24"/>
          <w:lang w:val="en-US"/>
        </w:rPr>
        <w:t xml:space="preserve">AVL Trees provides an efficient design in solving the problems faced in a normal binary search tree and thus makes insertion, deletions and searching very efficient. </w:t>
      </w:r>
    </w:p>
    <w:p w14:paraId="0065A0B5" w14:textId="0E761982" w:rsidR="001F30B1" w:rsidRDefault="001F30B1" w:rsidP="001F30B1">
      <w:pPr>
        <w:spacing w:after="0"/>
        <w:rPr>
          <w:rFonts w:ascii="Microsoft Sans Serif" w:hAnsi="Microsoft Sans Serif" w:cs="Microsoft Sans Serif"/>
          <w:sz w:val="18"/>
          <w:szCs w:val="18"/>
        </w:rPr>
      </w:pPr>
    </w:p>
    <w:tbl>
      <w:tblPr>
        <w:tblStyle w:val="TableGrid"/>
        <w:tblW w:w="0" w:type="auto"/>
        <w:tblLook w:val="04A0" w:firstRow="1" w:lastRow="0" w:firstColumn="1" w:lastColumn="0" w:noHBand="0" w:noVBand="1"/>
      </w:tblPr>
      <w:tblGrid>
        <w:gridCol w:w="4508"/>
        <w:gridCol w:w="4508"/>
      </w:tblGrid>
      <w:tr w:rsidR="001F30B1" w14:paraId="62370451" w14:textId="77777777" w:rsidTr="001F30B1">
        <w:trPr>
          <w:trHeight w:val="352"/>
        </w:trPr>
        <w:tc>
          <w:tcPr>
            <w:tcW w:w="4508" w:type="dxa"/>
            <w:vAlign w:val="center"/>
          </w:tcPr>
          <w:p w14:paraId="3657B425" w14:textId="194F0B24" w:rsidR="001F30B1" w:rsidRPr="00CB22C1" w:rsidRDefault="001F30B1" w:rsidP="001F30B1">
            <w:pPr>
              <w:jc w:val="center"/>
              <w:rPr>
                <w:rFonts w:ascii="Arial" w:hAnsi="Arial" w:cs="Arial"/>
                <w:b/>
                <w:bCs/>
                <w:sz w:val="20"/>
                <w:szCs w:val="20"/>
              </w:rPr>
            </w:pPr>
            <w:r w:rsidRPr="00CB22C1">
              <w:rPr>
                <w:rFonts w:ascii="Arial" w:hAnsi="Arial" w:cs="Arial"/>
                <w:b/>
                <w:bCs/>
                <w:sz w:val="20"/>
                <w:szCs w:val="20"/>
              </w:rPr>
              <w:t>SR. NO.</w:t>
            </w:r>
          </w:p>
        </w:tc>
        <w:tc>
          <w:tcPr>
            <w:tcW w:w="4508" w:type="dxa"/>
            <w:vAlign w:val="center"/>
          </w:tcPr>
          <w:p w14:paraId="5DA6C742" w14:textId="2C789F4F" w:rsidR="001F30B1" w:rsidRPr="00CB22C1" w:rsidRDefault="001F30B1" w:rsidP="001F30B1">
            <w:pPr>
              <w:jc w:val="center"/>
              <w:rPr>
                <w:rFonts w:ascii="Arial" w:hAnsi="Arial" w:cs="Arial"/>
                <w:b/>
                <w:bCs/>
                <w:sz w:val="20"/>
                <w:szCs w:val="20"/>
              </w:rPr>
            </w:pPr>
            <w:r w:rsidRPr="00CB22C1">
              <w:rPr>
                <w:rFonts w:ascii="Arial" w:hAnsi="Arial" w:cs="Arial"/>
                <w:b/>
                <w:bCs/>
                <w:sz w:val="20"/>
                <w:szCs w:val="20"/>
              </w:rPr>
              <w:t>COMPILATION TIME</w:t>
            </w:r>
          </w:p>
        </w:tc>
      </w:tr>
      <w:tr w:rsidR="001F30B1" w14:paraId="0A83E398" w14:textId="77777777" w:rsidTr="001F30B1">
        <w:tc>
          <w:tcPr>
            <w:tcW w:w="4508" w:type="dxa"/>
            <w:vAlign w:val="center"/>
          </w:tcPr>
          <w:p w14:paraId="73AD935B" w14:textId="4CF268ED" w:rsidR="001F30B1" w:rsidRPr="00CB22C1" w:rsidRDefault="001F30B1" w:rsidP="001F30B1">
            <w:pPr>
              <w:jc w:val="center"/>
              <w:rPr>
                <w:rFonts w:ascii="Microsoft Sans Serif" w:hAnsi="Microsoft Sans Serif" w:cs="Microsoft Sans Serif"/>
                <w:sz w:val="20"/>
                <w:szCs w:val="20"/>
              </w:rPr>
            </w:pPr>
            <w:r w:rsidRPr="00CB22C1">
              <w:rPr>
                <w:rFonts w:ascii="Microsoft Sans Serif" w:hAnsi="Microsoft Sans Serif" w:cs="Microsoft Sans Serif"/>
                <w:sz w:val="20"/>
                <w:szCs w:val="20"/>
              </w:rPr>
              <w:t>1</w:t>
            </w:r>
          </w:p>
        </w:tc>
        <w:tc>
          <w:tcPr>
            <w:tcW w:w="4508" w:type="dxa"/>
            <w:vAlign w:val="center"/>
          </w:tcPr>
          <w:p w14:paraId="64FAF488" w14:textId="7AD4DA18" w:rsidR="001F30B1" w:rsidRPr="00CB22C1" w:rsidRDefault="001F30B1" w:rsidP="001F30B1">
            <w:pPr>
              <w:jc w:val="center"/>
              <w:rPr>
                <w:rFonts w:ascii="Microsoft Sans Serif" w:hAnsi="Microsoft Sans Serif" w:cs="Microsoft Sans Serif"/>
                <w:sz w:val="20"/>
                <w:szCs w:val="20"/>
              </w:rPr>
            </w:pPr>
            <w:r w:rsidRPr="00CB22C1">
              <w:rPr>
                <w:rFonts w:ascii="Microsoft Sans Serif" w:hAnsi="Microsoft Sans Serif" w:cs="Microsoft Sans Serif"/>
                <w:sz w:val="20"/>
                <w:szCs w:val="20"/>
              </w:rPr>
              <w:t>0.20 s</w:t>
            </w:r>
          </w:p>
        </w:tc>
      </w:tr>
    </w:tbl>
    <w:p w14:paraId="63BD510A" w14:textId="77777777" w:rsidR="001F30B1" w:rsidRPr="001F30B1" w:rsidRDefault="001F30B1" w:rsidP="001F30B1">
      <w:pPr>
        <w:spacing w:after="0"/>
        <w:rPr>
          <w:rFonts w:ascii="Microsoft Sans Serif" w:hAnsi="Microsoft Sans Serif" w:cs="Microsoft Sans Serif"/>
          <w:sz w:val="18"/>
          <w:szCs w:val="18"/>
        </w:rPr>
      </w:pPr>
    </w:p>
    <w:sectPr w:rsidR="001F30B1" w:rsidRPr="001F30B1" w:rsidSect="007567BF">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14CB8" w14:textId="77777777" w:rsidR="0095215E" w:rsidRDefault="0095215E" w:rsidP="003803E6">
      <w:pPr>
        <w:spacing w:after="0" w:line="240" w:lineRule="auto"/>
      </w:pPr>
      <w:r>
        <w:separator/>
      </w:r>
    </w:p>
  </w:endnote>
  <w:endnote w:type="continuationSeparator" w:id="0">
    <w:p w14:paraId="27998A87" w14:textId="77777777" w:rsidR="0095215E" w:rsidRDefault="0095215E"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CD388" w14:textId="77777777" w:rsidR="000E4863" w:rsidRDefault="000E4863" w:rsidP="00FE5BD7">
    <w:pPr>
      <w:pStyle w:val="Footer"/>
    </w:pPr>
    <w:r>
      <w:t xml:space="preserve">201105025    </w:t>
    </w:r>
    <w:r w:rsidR="009E6446">
      <w:t xml:space="preserve">                                                                                                                              PAGE NO:</w:t>
    </w:r>
    <w:r>
      <w:t xml:space="preserve">                                                                                                                                                        </w:t>
    </w:r>
  </w:p>
  <w:p w14:paraId="1C7BF4D4"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D3A97" w14:textId="77777777" w:rsidR="0095215E" w:rsidRDefault="0095215E" w:rsidP="003803E6">
      <w:pPr>
        <w:spacing w:after="0" w:line="240" w:lineRule="auto"/>
      </w:pPr>
      <w:r>
        <w:separator/>
      </w:r>
    </w:p>
  </w:footnote>
  <w:footnote w:type="continuationSeparator" w:id="0">
    <w:p w14:paraId="7E756F15" w14:textId="77777777" w:rsidR="0095215E" w:rsidRDefault="0095215E"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29E46"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46CEC24A" w14:textId="77777777" w:rsidR="003803E6" w:rsidRPr="003803E6" w:rsidRDefault="003803E6" w:rsidP="003803E6">
    <w:pPr>
      <w:pStyle w:val="Header"/>
      <w:jc w:val="center"/>
      <w:rPr>
        <w:sz w:val="24"/>
        <w:szCs w:val="24"/>
      </w:rPr>
    </w:pPr>
    <w:r>
      <w:rPr>
        <w:sz w:val="24"/>
        <w:szCs w:val="24"/>
      </w:rPr>
      <w:t>FARMAGUDI, PONDA GOA</w:t>
    </w:r>
  </w:p>
  <w:p w14:paraId="05006914"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234"/>
    <w:multiLevelType w:val="hybridMultilevel"/>
    <w:tmpl w:val="5C78F0E4"/>
    <w:lvl w:ilvl="0" w:tplc="C5DC1F80">
      <w:start w:val="1"/>
      <w:numFmt w:val="lowerRoman"/>
      <w:lvlText w:val="%1"/>
      <w:lvlJc w:val="left"/>
      <w:pPr>
        <w:ind w:left="1440" w:hanging="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0502763"/>
    <w:multiLevelType w:val="hybridMultilevel"/>
    <w:tmpl w:val="912A654A"/>
    <w:lvl w:ilvl="0" w:tplc="4528955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AB21712">
      <w:start w:val="1"/>
      <w:numFmt w:val="lowerLetter"/>
      <w:lvlText w:val="%2"/>
      <w:lvlJc w:val="left"/>
      <w:pPr>
        <w:ind w:left="7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06C4202">
      <w:start w:val="1"/>
      <w:numFmt w:val="lowerRoman"/>
      <w:lvlText w:val="%3"/>
      <w:lvlJc w:val="left"/>
      <w:pPr>
        <w:ind w:left="1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29A1396">
      <w:start w:val="1"/>
      <w:numFmt w:val="decimal"/>
      <w:lvlText w:val="%4"/>
      <w:lvlJc w:val="left"/>
      <w:pPr>
        <w:ind w:left="14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3E27F6">
      <w:start w:val="1"/>
      <w:numFmt w:val="lowerRoman"/>
      <w:lvlRestart w:val="0"/>
      <w:lvlText w:val="%5."/>
      <w:lvlJc w:val="left"/>
      <w:pPr>
        <w:ind w:left="24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2A61806">
      <w:start w:val="1"/>
      <w:numFmt w:val="lowerRoman"/>
      <w:lvlText w:val="%6"/>
      <w:lvlJc w:val="left"/>
      <w:pPr>
        <w:ind w:left="2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4A1698">
      <w:start w:val="1"/>
      <w:numFmt w:val="decimal"/>
      <w:lvlText w:val="%7"/>
      <w:lvlJc w:val="left"/>
      <w:pPr>
        <w:ind w:left="3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CAF62">
      <w:start w:val="1"/>
      <w:numFmt w:val="lowerLetter"/>
      <w:lvlText w:val="%8"/>
      <w:lvlJc w:val="left"/>
      <w:pPr>
        <w:ind w:left="39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C6EF56A">
      <w:start w:val="1"/>
      <w:numFmt w:val="lowerRoman"/>
      <w:lvlText w:val="%9"/>
      <w:lvlJc w:val="left"/>
      <w:pPr>
        <w:ind w:left="46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424257"/>
    <w:multiLevelType w:val="hybridMultilevel"/>
    <w:tmpl w:val="8140D570"/>
    <w:lvl w:ilvl="0" w:tplc="C79897F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26C4D4">
      <w:start w:val="1"/>
      <w:numFmt w:val="lowerLetter"/>
      <w:lvlText w:val="%2"/>
      <w:lvlJc w:val="left"/>
      <w:pPr>
        <w:ind w:left="7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0FCB2BE">
      <w:start w:val="1"/>
      <w:numFmt w:val="lowerRoman"/>
      <w:lvlText w:val="%3"/>
      <w:lvlJc w:val="left"/>
      <w:pPr>
        <w:ind w:left="1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26A2C28">
      <w:start w:val="1"/>
      <w:numFmt w:val="decimal"/>
      <w:lvlText w:val="%4"/>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AA4ABAE">
      <w:start w:val="1"/>
      <w:numFmt w:val="lowerRoman"/>
      <w:lvlRestart w:val="0"/>
      <w:lvlText w:val="%5."/>
      <w:lvlJc w:val="left"/>
      <w:pPr>
        <w:ind w:left="2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D1812E4">
      <w:start w:val="1"/>
      <w:numFmt w:val="lowerRoman"/>
      <w:lvlText w:val="%6"/>
      <w:lvlJc w:val="left"/>
      <w:pPr>
        <w:ind w:left="2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48C54BA">
      <w:start w:val="1"/>
      <w:numFmt w:val="decimal"/>
      <w:lvlText w:val="%7"/>
      <w:lvlJc w:val="left"/>
      <w:pPr>
        <w:ind w:left="3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666FE68">
      <w:start w:val="1"/>
      <w:numFmt w:val="lowerLetter"/>
      <w:lvlText w:val="%8"/>
      <w:lvlJc w:val="left"/>
      <w:pPr>
        <w:ind w:left="39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6BCE610">
      <w:start w:val="1"/>
      <w:numFmt w:val="lowerRoman"/>
      <w:lvlText w:val="%9"/>
      <w:lvlJc w:val="left"/>
      <w:pPr>
        <w:ind w:left="46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3657279"/>
    <w:multiLevelType w:val="hybridMultilevel"/>
    <w:tmpl w:val="CB8C6BBE"/>
    <w:lvl w:ilvl="0" w:tplc="DD96523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5C4D5B4">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867C92">
      <w:start w:val="1"/>
      <w:numFmt w:val="lowerRoman"/>
      <w:lvlText w:val="%3"/>
      <w:lvlJc w:val="left"/>
      <w:pPr>
        <w:ind w:left="1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DC298E0">
      <w:start w:val="1"/>
      <w:numFmt w:val="decimal"/>
      <w:lvlText w:val="%4"/>
      <w:lvlJc w:val="left"/>
      <w:pPr>
        <w:ind w:left="1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6A06FC4">
      <w:start w:val="1"/>
      <w:numFmt w:val="lowerRoman"/>
      <w:lvlRestart w:val="0"/>
      <w:lvlText w:val="%5."/>
      <w:lvlJc w:val="left"/>
      <w:pPr>
        <w:ind w:left="24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D2020A">
      <w:start w:val="1"/>
      <w:numFmt w:val="lowerRoman"/>
      <w:lvlText w:val="%6"/>
      <w:lvlJc w:val="left"/>
      <w:pPr>
        <w:ind w:left="25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92F432">
      <w:start w:val="1"/>
      <w:numFmt w:val="decimal"/>
      <w:lvlText w:val="%7"/>
      <w:lvlJc w:val="left"/>
      <w:pPr>
        <w:ind w:left="32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46CA0C">
      <w:start w:val="1"/>
      <w:numFmt w:val="lowerLetter"/>
      <w:lvlText w:val="%8"/>
      <w:lvlJc w:val="left"/>
      <w:pPr>
        <w:ind w:left="3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8EE21B8">
      <w:start w:val="1"/>
      <w:numFmt w:val="lowerRoman"/>
      <w:lvlText w:val="%9"/>
      <w:lvlJc w:val="left"/>
      <w:pPr>
        <w:ind w:left="4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5FB2C12"/>
    <w:multiLevelType w:val="hybridMultilevel"/>
    <w:tmpl w:val="C7605800"/>
    <w:lvl w:ilvl="0" w:tplc="C5DC1F80">
      <w:start w:val="1"/>
      <w:numFmt w:val="lowerRoman"/>
      <w:lvlText w:val="%1"/>
      <w:lvlJc w:val="left"/>
      <w:pPr>
        <w:ind w:left="1440" w:hanging="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9C873DE"/>
    <w:multiLevelType w:val="hybridMultilevel"/>
    <w:tmpl w:val="D5663CD4"/>
    <w:lvl w:ilvl="0" w:tplc="EF90E60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0B8CA56">
      <w:start w:val="1"/>
      <w:numFmt w:val="lowerLetter"/>
      <w:lvlText w:val="%2"/>
      <w:lvlJc w:val="left"/>
      <w:pPr>
        <w:ind w:left="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3E49F6">
      <w:start w:val="1"/>
      <w:numFmt w:val="lowerRoman"/>
      <w:lvlText w:val="%3"/>
      <w:lvlJc w:val="left"/>
      <w:pPr>
        <w:ind w:left="10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DBC7882">
      <w:start w:val="1"/>
      <w:numFmt w:val="decimal"/>
      <w:lvlText w:val="%4"/>
      <w:lvlJc w:val="left"/>
      <w:pPr>
        <w:ind w:left="1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25E71C2">
      <w:start w:val="1"/>
      <w:numFmt w:val="lowerLetter"/>
      <w:lvlText w:val="%5"/>
      <w:lvlJc w:val="left"/>
      <w:pPr>
        <w:ind w:left="1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B9816CA">
      <w:start w:val="1"/>
      <w:numFmt w:val="lowerRoman"/>
      <w:lvlRestart w:val="0"/>
      <w:lvlText w:val="%6."/>
      <w:lvlJc w:val="left"/>
      <w:pPr>
        <w:ind w:left="2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8143230">
      <w:start w:val="1"/>
      <w:numFmt w:val="decimal"/>
      <w:lvlText w:val="%7"/>
      <w:lvlJc w:val="left"/>
      <w:pPr>
        <w:ind w:left="2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6E335E">
      <w:start w:val="1"/>
      <w:numFmt w:val="lowerLetter"/>
      <w:lvlText w:val="%8"/>
      <w:lvlJc w:val="left"/>
      <w:pPr>
        <w:ind w:left="3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9200AB8">
      <w:start w:val="1"/>
      <w:numFmt w:val="lowerRoman"/>
      <w:lvlText w:val="%9"/>
      <w:lvlJc w:val="left"/>
      <w:pPr>
        <w:ind w:left="4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A3300E4"/>
    <w:multiLevelType w:val="hybridMultilevel"/>
    <w:tmpl w:val="C77EAB08"/>
    <w:lvl w:ilvl="0" w:tplc="CD64E91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542772">
      <w:start w:val="1"/>
      <w:numFmt w:val="lowerLetter"/>
      <w:lvlText w:val="%2"/>
      <w:lvlJc w:val="left"/>
      <w:pPr>
        <w:ind w:left="7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F66C10">
      <w:start w:val="1"/>
      <w:numFmt w:val="lowerRoman"/>
      <w:lvlText w:val="%3"/>
      <w:lvlJc w:val="left"/>
      <w:pPr>
        <w:ind w:left="1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98CA09C">
      <w:start w:val="1"/>
      <w:numFmt w:val="decimal"/>
      <w:lvlText w:val="%4"/>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C287E68">
      <w:start w:val="1"/>
      <w:numFmt w:val="lowerRoman"/>
      <w:lvlRestart w:val="0"/>
      <w:lvlText w:val="%5."/>
      <w:lvlJc w:val="left"/>
      <w:pPr>
        <w:ind w:left="19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685B64">
      <w:start w:val="1"/>
      <w:numFmt w:val="lowerRoman"/>
      <w:lvlText w:val="%6"/>
      <w:lvlJc w:val="left"/>
      <w:pPr>
        <w:ind w:left="2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00BFC4">
      <w:start w:val="1"/>
      <w:numFmt w:val="decimal"/>
      <w:lvlText w:val="%7"/>
      <w:lvlJc w:val="left"/>
      <w:pPr>
        <w:ind w:left="3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223424">
      <w:start w:val="1"/>
      <w:numFmt w:val="lowerLetter"/>
      <w:lvlText w:val="%8"/>
      <w:lvlJc w:val="left"/>
      <w:pPr>
        <w:ind w:left="39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31EDE9C">
      <w:start w:val="1"/>
      <w:numFmt w:val="lowerRoman"/>
      <w:lvlText w:val="%9"/>
      <w:lvlJc w:val="left"/>
      <w:pPr>
        <w:ind w:left="46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C834210"/>
    <w:multiLevelType w:val="hybridMultilevel"/>
    <w:tmpl w:val="4F224FE0"/>
    <w:lvl w:ilvl="0" w:tplc="A54E0FB4">
      <w:start w:val="1"/>
      <w:numFmt w:val="decimal"/>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B1209E88">
      <w:start w:val="1"/>
      <w:numFmt w:val="lowerLetter"/>
      <w:lvlText w:val="%2"/>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72C0B708">
      <w:start w:val="1"/>
      <w:numFmt w:val="lowerRoman"/>
      <w:lvlText w:val="%3"/>
      <w:lvlJc w:val="left"/>
      <w:pPr>
        <w:ind w:left="1079"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32A2EC20">
      <w:start w:val="1"/>
      <w:numFmt w:val="decimal"/>
      <w:lvlText w:val="%4"/>
      <w:lvlJc w:val="left"/>
      <w:pPr>
        <w:ind w:left="1439"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3B8828AA">
      <w:start w:val="1"/>
      <w:numFmt w:val="lowerRoman"/>
      <w:lvlRestart w:val="0"/>
      <w:lvlText w:val="%5."/>
      <w:lvlJc w:val="left"/>
      <w:pPr>
        <w:ind w:left="246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7C4C0746">
      <w:start w:val="1"/>
      <w:numFmt w:val="lowerRoman"/>
      <w:lvlText w:val="%6"/>
      <w:lvlJc w:val="left"/>
      <w:pPr>
        <w:ind w:left="251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6A9203FA">
      <w:start w:val="1"/>
      <w:numFmt w:val="decimal"/>
      <w:lvlText w:val="%7"/>
      <w:lvlJc w:val="left"/>
      <w:pPr>
        <w:ind w:left="323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E2849998">
      <w:start w:val="1"/>
      <w:numFmt w:val="lowerLetter"/>
      <w:lvlText w:val="%8"/>
      <w:lvlJc w:val="left"/>
      <w:pPr>
        <w:ind w:left="395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E4DECAD2">
      <w:start w:val="1"/>
      <w:numFmt w:val="lowerRoman"/>
      <w:lvlText w:val="%9"/>
      <w:lvlJc w:val="left"/>
      <w:pPr>
        <w:ind w:left="467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161E231D"/>
    <w:multiLevelType w:val="hybridMultilevel"/>
    <w:tmpl w:val="6BFADEC8"/>
    <w:lvl w:ilvl="0" w:tplc="4D16AB02">
      <w:start w:val="1"/>
      <w:numFmt w:val="decimal"/>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15500C9A">
      <w:start w:val="1"/>
      <w:numFmt w:val="lowerLetter"/>
      <w:lvlText w:val="%2"/>
      <w:lvlJc w:val="left"/>
      <w:pPr>
        <w:ind w:left="68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D0A844C4">
      <w:start w:val="1"/>
      <w:numFmt w:val="lowerRoman"/>
      <w:lvlText w:val="%3"/>
      <w:lvlJc w:val="left"/>
      <w:pPr>
        <w:ind w:left="10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870B4D8">
      <w:start w:val="1"/>
      <w:numFmt w:val="decimal"/>
      <w:lvlText w:val="%4"/>
      <w:lvlJc w:val="left"/>
      <w:pPr>
        <w:ind w:left="1332"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68DC4F98">
      <w:start w:val="1"/>
      <w:numFmt w:val="lowerLetter"/>
      <w:lvlText w:val="%5"/>
      <w:lvlJc w:val="left"/>
      <w:pPr>
        <w:ind w:left="165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FC6EB9E8">
      <w:start w:val="1"/>
      <w:numFmt w:val="lowerRoman"/>
      <w:lvlText w:val="%6"/>
      <w:lvlJc w:val="left"/>
      <w:pPr>
        <w:ind w:left="19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805A9798">
      <w:start w:val="1"/>
      <w:numFmt w:val="lowerRoman"/>
      <w:lvlRestart w:val="0"/>
      <w:lvlText w:val="%7."/>
      <w:lvlJc w:val="left"/>
      <w:pPr>
        <w:ind w:left="246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08A4F398">
      <w:start w:val="1"/>
      <w:numFmt w:val="lowerLetter"/>
      <w:lvlText w:val="%8"/>
      <w:lvlJc w:val="left"/>
      <w:pPr>
        <w:ind w:left="302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98A0D13C">
      <w:start w:val="1"/>
      <w:numFmt w:val="lowerRoman"/>
      <w:lvlText w:val="%9"/>
      <w:lvlJc w:val="left"/>
      <w:pPr>
        <w:ind w:left="374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22EB37D3"/>
    <w:multiLevelType w:val="hybridMultilevel"/>
    <w:tmpl w:val="ABB25D26"/>
    <w:lvl w:ilvl="0" w:tplc="C5DC1F80">
      <w:start w:val="1"/>
      <w:numFmt w:val="lowerRoman"/>
      <w:lvlText w:val="%1"/>
      <w:lvlJc w:val="left"/>
      <w:pPr>
        <w:ind w:left="2572" w:hanging="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090019" w:tentative="1">
      <w:start w:val="1"/>
      <w:numFmt w:val="lowerLetter"/>
      <w:lvlText w:val="%2."/>
      <w:lvlJc w:val="left"/>
      <w:pPr>
        <w:ind w:left="3292" w:hanging="360"/>
      </w:pPr>
    </w:lvl>
    <w:lvl w:ilvl="2" w:tplc="4009001B" w:tentative="1">
      <w:start w:val="1"/>
      <w:numFmt w:val="lowerRoman"/>
      <w:lvlText w:val="%3."/>
      <w:lvlJc w:val="right"/>
      <w:pPr>
        <w:ind w:left="4012" w:hanging="180"/>
      </w:pPr>
    </w:lvl>
    <w:lvl w:ilvl="3" w:tplc="4009000F" w:tentative="1">
      <w:start w:val="1"/>
      <w:numFmt w:val="decimal"/>
      <w:lvlText w:val="%4."/>
      <w:lvlJc w:val="left"/>
      <w:pPr>
        <w:ind w:left="4732" w:hanging="360"/>
      </w:pPr>
    </w:lvl>
    <w:lvl w:ilvl="4" w:tplc="40090019" w:tentative="1">
      <w:start w:val="1"/>
      <w:numFmt w:val="lowerLetter"/>
      <w:lvlText w:val="%5."/>
      <w:lvlJc w:val="left"/>
      <w:pPr>
        <w:ind w:left="5452" w:hanging="360"/>
      </w:pPr>
    </w:lvl>
    <w:lvl w:ilvl="5" w:tplc="4009001B" w:tentative="1">
      <w:start w:val="1"/>
      <w:numFmt w:val="lowerRoman"/>
      <w:lvlText w:val="%6."/>
      <w:lvlJc w:val="right"/>
      <w:pPr>
        <w:ind w:left="6172" w:hanging="180"/>
      </w:pPr>
    </w:lvl>
    <w:lvl w:ilvl="6" w:tplc="4009000F" w:tentative="1">
      <w:start w:val="1"/>
      <w:numFmt w:val="decimal"/>
      <w:lvlText w:val="%7."/>
      <w:lvlJc w:val="left"/>
      <w:pPr>
        <w:ind w:left="6892" w:hanging="360"/>
      </w:pPr>
    </w:lvl>
    <w:lvl w:ilvl="7" w:tplc="40090019" w:tentative="1">
      <w:start w:val="1"/>
      <w:numFmt w:val="lowerLetter"/>
      <w:lvlText w:val="%8."/>
      <w:lvlJc w:val="left"/>
      <w:pPr>
        <w:ind w:left="7612" w:hanging="360"/>
      </w:pPr>
    </w:lvl>
    <w:lvl w:ilvl="8" w:tplc="4009001B" w:tentative="1">
      <w:start w:val="1"/>
      <w:numFmt w:val="lowerRoman"/>
      <w:lvlText w:val="%9."/>
      <w:lvlJc w:val="right"/>
      <w:pPr>
        <w:ind w:left="8332" w:hanging="180"/>
      </w:pPr>
    </w:lvl>
  </w:abstractNum>
  <w:abstractNum w:abstractNumId="10" w15:restartNumberingAfterBreak="0">
    <w:nsid w:val="27A758F3"/>
    <w:multiLevelType w:val="hybridMultilevel"/>
    <w:tmpl w:val="7B36668C"/>
    <w:lvl w:ilvl="0" w:tplc="A6D8514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B6E78EC">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CEDF2A">
      <w:start w:val="1"/>
      <w:numFmt w:val="lowerRoman"/>
      <w:lvlText w:val="%3"/>
      <w:lvlJc w:val="left"/>
      <w:pPr>
        <w:ind w:left="1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EB48E42">
      <w:start w:val="1"/>
      <w:numFmt w:val="decimal"/>
      <w:lvlText w:val="%4"/>
      <w:lvlJc w:val="left"/>
      <w:pPr>
        <w:ind w:left="1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76A61C">
      <w:start w:val="1"/>
      <w:numFmt w:val="lowerRoman"/>
      <w:lvlRestart w:val="0"/>
      <w:lvlText w:val="%5."/>
      <w:lvlJc w:val="left"/>
      <w:pPr>
        <w:ind w:left="24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4C00F7A">
      <w:start w:val="1"/>
      <w:numFmt w:val="lowerRoman"/>
      <w:lvlText w:val="%6"/>
      <w:lvlJc w:val="left"/>
      <w:pPr>
        <w:ind w:left="25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02CE20C">
      <w:start w:val="1"/>
      <w:numFmt w:val="decimal"/>
      <w:lvlText w:val="%7"/>
      <w:lvlJc w:val="left"/>
      <w:pPr>
        <w:ind w:left="32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7FE075A">
      <w:start w:val="1"/>
      <w:numFmt w:val="lowerLetter"/>
      <w:lvlText w:val="%8"/>
      <w:lvlJc w:val="left"/>
      <w:pPr>
        <w:ind w:left="3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25E8DB6">
      <w:start w:val="1"/>
      <w:numFmt w:val="lowerRoman"/>
      <w:lvlText w:val="%9"/>
      <w:lvlJc w:val="left"/>
      <w:pPr>
        <w:ind w:left="4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B8426CB"/>
    <w:multiLevelType w:val="hybridMultilevel"/>
    <w:tmpl w:val="068203AE"/>
    <w:lvl w:ilvl="0" w:tplc="62D4C51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1946E88">
      <w:start w:val="1"/>
      <w:numFmt w:val="lowerLetter"/>
      <w:lvlText w:val="%2"/>
      <w:lvlJc w:val="left"/>
      <w:pPr>
        <w:ind w:left="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EA8BBE6">
      <w:start w:val="1"/>
      <w:numFmt w:val="lowerRoman"/>
      <w:lvlText w:val="%3"/>
      <w:lvlJc w:val="left"/>
      <w:pPr>
        <w:ind w:left="10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5661EE">
      <w:start w:val="1"/>
      <w:numFmt w:val="decimal"/>
      <w:lvlText w:val="%4"/>
      <w:lvlJc w:val="left"/>
      <w:pPr>
        <w:ind w:left="1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366A8BA">
      <w:start w:val="1"/>
      <w:numFmt w:val="lowerLetter"/>
      <w:lvlText w:val="%5"/>
      <w:lvlJc w:val="left"/>
      <w:pPr>
        <w:ind w:left="1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483468">
      <w:start w:val="1"/>
      <w:numFmt w:val="lowerRoman"/>
      <w:lvlRestart w:val="0"/>
      <w:lvlText w:val="%6."/>
      <w:lvlJc w:val="left"/>
      <w:pPr>
        <w:ind w:left="23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90C6C42">
      <w:start w:val="1"/>
      <w:numFmt w:val="decimal"/>
      <w:lvlText w:val="%7"/>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294515C">
      <w:start w:val="1"/>
      <w:numFmt w:val="lowerLetter"/>
      <w:lvlText w:val="%8"/>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C29DA4">
      <w:start w:val="1"/>
      <w:numFmt w:val="lowerRoman"/>
      <w:lvlText w:val="%9"/>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5181E56"/>
    <w:multiLevelType w:val="hybridMultilevel"/>
    <w:tmpl w:val="1228030A"/>
    <w:lvl w:ilvl="0" w:tplc="DFFEB20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D4459AA">
      <w:start w:val="1"/>
      <w:numFmt w:val="lowerLetter"/>
      <w:lvlText w:val="%2"/>
      <w:lvlJc w:val="left"/>
      <w:pPr>
        <w:ind w:left="6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5819E0">
      <w:start w:val="1"/>
      <w:numFmt w:val="lowerRoman"/>
      <w:lvlText w:val="%3"/>
      <w:lvlJc w:val="left"/>
      <w:pPr>
        <w:ind w:left="1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84EC3AA">
      <w:start w:val="1"/>
      <w:numFmt w:val="decimal"/>
      <w:lvlText w:val="%4"/>
      <w:lvlJc w:val="left"/>
      <w:pPr>
        <w:ind w:left="13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8203260">
      <w:start w:val="1"/>
      <w:numFmt w:val="lowerLetter"/>
      <w:lvlText w:val="%5"/>
      <w:lvlJc w:val="left"/>
      <w:pPr>
        <w:ind w:left="16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8CAA784">
      <w:start w:val="1"/>
      <w:numFmt w:val="lowerRoman"/>
      <w:lvlRestart w:val="0"/>
      <w:lvlText w:val="%6."/>
      <w:lvlJc w:val="left"/>
      <w:pPr>
        <w:ind w:left="23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2E6304A">
      <w:start w:val="1"/>
      <w:numFmt w:val="decimal"/>
      <w:lvlText w:val="%7"/>
      <w:lvlJc w:val="left"/>
      <w:pPr>
        <w:ind w:left="2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C54D80E">
      <w:start w:val="1"/>
      <w:numFmt w:val="lowerLetter"/>
      <w:lvlText w:val="%8"/>
      <w:lvlJc w:val="left"/>
      <w:pPr>
        <w:ind w:left="3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A64111E">
      <w:start w:val="1"/>
      <w:numFmt w:val="lowerRoman"/>
      <w:lvlText w:val="%9"/>
      <w:lvlJc w:val="left"/>
      <w:pPr>
        <w:ind w:left="4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8CA624F"/>
    <w:multiLevelType w:val="hybridMultilevel"/>
    <w:tmpl w:val="5E86B1A0"/>
    <w:lvl w:ilvl="0" w:tplc="DD8E0E6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030AB76">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6401F44">
      <w:start w:val="1"/>
      <w:numFmt w:val="lowerRoman"/>
      <w:lvlText w:val="%3"/>
      <w:lvlJc w:val="left"/>
      <w:pPr>
        <w:ind w:left="1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E4C092">
      <w:start w:val="1"/>
      <w:numFmt w:val="decimal"/>
      <w:lvlText w:val="%4"/>
      <w:lvlJc w:val="left"/>
      <w:pPr>
        <w:ind w:left="1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9E4C258">
      <w:start w:val="1"/>
      <w:numFmt w:val="lowerRoman"/>
      <w:lvlRestart w:val="0"/>
      <w:lvlText w:val="%5."/>
      <w:lvlJc w:val="left"/>
      <w:pPr>
        <w:ind w:left="24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58AE3E0">
      <w:start w:val="1"/>
      <w:numFmt w:val="lowerRoman"/>
      <w:lvlText w:val="%6"/>
      <w:lvlJc w:val="left"/>
      <w:pPr>
        <w:ind w:left="25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CEC7A0A">
      <w:start w:val="1"/>
      <w:numFmt w:val="decimal"/>
      <w:lvlText w:val="%7"/>
      <w:lvlJc w:val="left"/>
      <w:pPr>
        <w:ind w:left="32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7262EC">
      <w:start w:val="1"/>
      <w:numFmt w:val="lowerLetter"/>
      <w:lvlText w:val="%8"/>
      <w:lvlJc w:val="left"/>
      <w:pPr>
        <w:ind w:left="3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B6CA796">
      <w:start w:val="1"/>
      <w:numFmt w:val="lowerRoman"/>
      <w:lvlText w:val="%9"/>
      <w:lvlJc w:val="left"/>
      <w:pPr>
        <w:ind w:left="4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C9F5CE6"/>
    <w:multiLevelType w:val="hybridMultilevel"/>
    <w:tmpl w:val="4E5ECFA8"/>
    <w:lvl w:ilvl="0" w:tplc="DF2AD98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07001F4">
      <w:start w:val="1"/>
      <w:numFmt w:val="lowerLetter"/>
      <w:lvlText w:val="%2"/>
      <w:lvlJc w:val="left"/>
      <w:pPr>
        <w:ind w:left="7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4AFCAE">
      <w:start w:val="1"/>
      <w:numFmt w:val="lowerRoman"/>
      <w:lvlText w:val="%3"/>
      <w:lvlJc w:val="left"/>
      <w:pPr>
        <w:ind w:left="1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B41790">
      <w:start w:val="1"/>
      <w:numFmt w:val="lowerRoman"/>
      <w:lvlRestart w:val="0"/>
      <w:lvlText w:val="%4."/>
      <w:lvlJc w:val="left"/>
      <w:pPr>
        <w:ind w:left="17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06801C">
      <w:start w:val="1"/>
      <w:numFmt w:val="lowerLetter"/>
      <w:lvlText w:val="%5"/>
      <w:lvlJc w:val="left"/>
      <w:pPr>
        <w:ind w:left="23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7AAE838">
      <w:start w:val="1"/>
      <w:numFmt w:val="lowerRoman"/>
      <w:lvlText w:val="%6"/>
      <w:lvlJc w:val="left"/>
      <w:pPr>
        <w:ind w:left="3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00AF90">
      <w:start w:val="1"/>
      <w:numFmt w:val="decimal"/>
      <w:lvlText w:val="%7"/>
      <w:lvlJc w:val="left"/>
      <w:pPr>
        <w:ind w:left="37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0EA5294">
      <w:start w:val="1"/>
      <w:numFmt w:val="lowerLetter"/>
      <w:lvlText w:val="%8"/>
      <w:lvlJc w:val="left"/>
      <w:pPr>
        <w:ind w:left="45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860182A">
      <w:start w:val="1"/>
      <w:numFmt w:val="lowerRoman"/>
      <w:lvlText w:val="%9"/>
      <w:lvlJc w:val="left"/>
      <w:pPr>
        <w:ind w:left="52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D0B1907"/>
    <w:multiLevelType w:val="hybridMultilevel"/>
    <w:tmpl w:val="B21C91BE"/>
    <w:lvl w:ilvl="0" w:tplc="B3D8E28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D6F446">
      <w:start w:val="1"/>
      <w:numFmt w:val="lowerLetter"/>
      <w:lvlText w:val="%2"/>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64C30D8">
      <w:start w:val="1"/>
      <w:numFmt w:val="lowerRoman"/>
      <w:lvlText w:val="%3"/>
      <w:lvlJc w:val="left"/>
      <w:pPr>
        <w:ind w:left="10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99AF7DE">
      <w:start w:val="1"/>
      <w:numFmt w:val="decimal"/>
      <w:lvlText w:val="%4"/>
      <w:lvlJc w:val="left"/>
      <w:pPr>
        <w:ind w:left="14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2FA497C">
      <w:start w:val="4"/>
      <w:numFmt w:val="lowerRoman"/>
      <w:lvlRestart w:val="0"/>
      <w:lvlText w:val="%5."/>
      <w:lvlJc w:val="left"/>
      <w:pPr>
        <w:ind w:left="24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0CEA0A">
      <w:start w:val="1"/>
      <w:numFmt w:val="lowerRoman"/>
      <w:lvlText w:val="%6"/>
      <w:lvlJc w:val="left"/>
      <w:pPr>
        <w:ind w:left="24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EACF23C">
      <w:start w:val="1"/>
      <w:numFmt w:val="decimal"/>
      <w:lvlText w:val="%7"/>
      <w:lvlJc w:val="left"/>
      <w:pPr>
        <w:ind w:left="31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14C63A2">
      <w:start w:val="1"/>
      <w:numFmt w:val="lowerLetter"/>
      <w:lvlText w:val="%8"/>
      <w:lvlJc w:val="left"/>
      <w:pPr>
        <w:ind w:left="39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008D25A">
      <w:start w:val="1"/>
      <w:numFmt w:val="lowerRoman"/>
      <w:lvlText w:val="%9"/>
      <w:lvlJc w:val="left"/>
      <w:pPr>
        <w:ind w:left="46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E65743A"/>
    <w:multiLevelType w:val="hybridMultilevel"/>
    <w:tmpl w:val="4F84DBB0"/>
    <w:lvl w:ilvl="0" w:tplc="92962562">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081262">
      <w:start w:val="1"/>
      <w:numFmt w:val="lowerLetter"/>
      <w:lvlText w:val="%2"/>
      <w:lvlJc w:val="left"/>
      <w:pPr>
        <w:ind w:left="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3961F52">
      <w:start w:val="1"/>
      <w:numFmt w:val="lowerRoman"/>
      <w:lvlText w:val="%3"/>
      <w:lvlJc w:val="left"/>
      <w:pPr>
        <w:ind w:left="10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E288E20">
      <w:start w:val="1"/>
      <w:numFmt w:val="decimal"/>
      <w:lvlText w:val="%4"/>
      <w:lvlJc w:val="left"/>
      <w:pPr>
        <w:ind w:left="1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950BFD2">
      <w:start w:val="1"/>
      <w:numFmt w:val="lowerLetter"/>
      <w:lvlText w:val="%5"/>
      <w:lvlJc w:val="left"/>
      <w:pPr>
        <w:ind w:left="1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81216F8">
      <w:start w:val="1"/>
      <w:numFmt w:val="lowerRoman"/>
      <w:lvlRestart w:val="0"/>
      <w:lvlText w:val="%6."/>
      <w:lvlJc w:val="left"/>
      <w:pPr>
        <w:ind w:left="2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5EC288A">
      <w:start w:val="1"/>
      <w:numFmt w:val="decimal"/>
      <w:lvlText w:val="%7"/>
      <w:lvlJc w:val="left"/>
      <w:pPr>
        <w:ind w:left="2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19CA624">
      <w:start w:val="1"/>
      <w:numFmt w:val="lowerLetter"/>
      <w:lvlText w:val="%8"/>
      <w:lvlJc w:val="left"/>
      <w:pPr>
        <w:ind w:left="3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524343C">
      <w:start w:val="1"/>
      <w:numFmt w:val="lowerRoman"/>
      <w:lvlText w:val="%9"/>
      <w:lvlJc w:val="left"/>
      <w:pPr>
        <w:ind w:left="4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ED65ED6"/>
    <w:multiLevelType w:val="hybridMultilevel"/>
    <w:tmpl w:val="FB9AE8B6"/>
    <w:lvl w:ilvl="0" w:tplc="2F0AFD3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1CC484A">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8E60626">
      <w:start w:val="1"/>
      <w:numFmt w:val="lowerRoman"/>
      <w:lvlText w:val="%3"/>
      <w:lvlJc w:val="left"/>
      <w:pPr>
        <w:ind w:left="1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458CF16">
      <w:start w:val="1"/>
      <w:numFmt w:val="decimal"/>
      <w:lvlText w:val="%4"/>
      <w:lvlJc w:val="left"/>
      <w:pPr>
        <w:ind w:left="1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42F318">
      <w:start w:val="1"/>
      <w:numFmt w:val="lowerRoman"/>
      <w:lvlRestart w:val="0"/>
      <w:lvlText w:val="%5."/>
      <w:lvlJc w:val="left"/>
      <w:pPr>
        <w:ind w:left="24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C70402A">
      <w:start w:val="1"/>
      <w:numFmt w:val="lowerRoman"/>
      <w:lvlText w:val="%6"/>
      <w:lvlJc w:val="left"/>
      <w:pPr>
        <w:ind w:left="25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B4E2E44">
      <w:start w:val="1"/>
      <w:numFmt w:val="decimal"/>
      <w:lvlText w:val="%7"/>
      <w:lvlJc w:val="left"/>
      <w:pPr>
        <w:ind w:left="32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DA6EDFE">
      <w:start w:val="1"/>
      <w:numFmt w:val="lowerLetter"/>
      <w:lvlText w:val="%8"/>
      <w:lvlJc w:val="left"/>
      <w:pPr>
        <w:ind w:left="3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A9496D6">
      <w:start w:val="1"/>
      <w:numFmt w:val="lowerRoman"/>
      <w:lvlText w:val="%9"/>
      <w:lvlJc w:val="left"/>
      <w:pPr>
        <w:ind w:left="4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52307AE"/>
    <w:multiLevelType w:val="hybridMultilevel"/>
    <w:tmpl w:val="9E4E9436"/>
    <w:lvl w:ilvl="0" w:tplc="4CD4B8C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7B0E2B2">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08FC14">
      <w:start w:val="1"/>
      <w:numFmt w:val="lowerRoman"/>
      <w:lvlText w:val="%3"/>
      <w:lvlJc w:val="left"/>
      <w:pPr>
        <w:ind w:left="1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4B66032">
      <w:start w:val="1"/>
      <w:numFmt w:val="decimal"/>
      <w:lvlText w:val="%4"/>
      <w:lvlJc w:val="left"/>
      <w:pPr>
        <w:ind w:left="1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BF2ADDA">
      <w:start w:val="1"/>
      <w:numFmt w:val="lowerRoman"/>
      <w:lvlRestart w:val="0"/>
      <w:lvlText w:val="%5."/>
      <w:lvlJc w:val="left"/>
      <w:pPr>
        <w:ind w:left="24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27A8388">
      <w:start w:val="1"/>
      <w:numFmt w:val="lowerRoman"/>
      <w:lvlText w:val="%6"/>
      <w:lvlJc w:val="left"/>
      <w:pPr>
        <w:ind w:left="25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4585854">
      <w:start w:val="1"/>
      <w:numFmt w:val="decimal"/>
      <w:lvlText w:val="%7"/>
      <w:lvlJc w:val="left"/>
      <w:pPr>
        <w:ind w:left="32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9229974">
      <w:start w:val="1"/>
      <w:numFmt w:val="lowerLetter"/>
      <w:lvlText w:val="%8"/>
      <w:lvlJc w:val="left"/>
      <w:pPr>
        <w:ind w:left="3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D0C9CC0">
      <w:start w:val="1"/>
      <w:numFmt w:val="lowerRoman"/>
      <w:lvlText w:val="%9"/>
      <w:lvlJc w:val="left"/>
      <w:pPr>
        <w:ind w:left="4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8FA58AD"/>
    <w:multiLevelType w:val="hybridMultilevel"/>
    <w:tmpl w:val="5858AE60"/>
    <w:lvl w:ilvl="0" w:tplc="2550CD92">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CBCAE98">
      <w:start w:val="1"/>
      <w:numFmt w:val="lowerLetter"/>
      <w:lvlText w:val="%2"/>
      <w:lvlJc w:val="left"/>
      <w:pPr>
        <w:ind w:left="7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700562">
      <w:start w:val="1"/>
      <w:numFmt w:val="lowerRoman"/>
      <w:lvlText w:val="%3"/>
      <w:lvlJc w:val="left"/>
      <w:pPr>
        <w:ind w:left="1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C332E">
      <w:start w:val="1"/>
      <w:numFmt w:val="decimal"/>
      <w:lvlText w:val="%4"/>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498A1D2">
      <w:start w:val="1"/>
      <w:numFmt w:val="lowerRoman"/>
      <w:lvlRestart w:val="0"/>
      <w:lvlText w:val="%5."/>
      <w:lvlJc w:val="left"/>
      <w:pPr>
        <w:ind w:left="2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4569E54">
      <w:start w:val="1"/>
      <w:numFmt w:val="lowerRoman"/>
      <w:lvlText w:val="%6"/>
      <w:lvlJc w:val="left"/>
      <w:pPr>
        <w:ind w:left="2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82AF8A">
      <w:start w:val="1"/>
      <w:numFmt w:val="decimal"/>
      <w:lvlText w:val="%7"/>
      <w:lvlJc w:val="left"/>
      <w:pPr>
        <w:ind w:left="3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982194">
      <w:start w:val="1"/>
      <w:numFmt w:val="lowerLetter"/>
      <w:lvlText w:val="%8"/>
      <w:lvlJc w:val="left"/>
      <w:pPr>
        <w:ind w:left="39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340693C">
      <w:start w:val="1"/>
      <w:numFmt w:val="lowerRoman"/>
      <w:lvlText w:val="%9"/>
      <w:lvlJc w:val="left"/>
      <w:pPr>
        <w:ind w:left="46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99A6E0C"/>
    <w:multiLevelType w:val="hybridMultilevel"/>
    <w:tmpl w:val="28F214BE"/>
    <w:lvl w:ilvl="0" w:tplc="3168D27E">
      <w:start w:val="1"/>
      <w:numFmt w:val="decimal"/>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B2FA9436">
      <w:start w:val="1"/>
      <w:numFmt w:val="lowerLetter"/>
      <w:lvlText w:val="%2"/>
      <w:lvlJc w:val="left"/>
      <w:pPr>
        <w:ind w:left="73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4F389DB2">
      <w:start w:val="1"/>
      <w:numFmt w:val="lowerRoman"/>
      <w:lvlText w:val="%3"/>
      <w:lvlJc w:val="left"/>
      <w:pPr>
        <w:ind w:left="111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1D6E8D46">
      <w:start w:val="1"/>
      <w:numFmt w:val="decimal"/>
      <w:lvlText w:val="%4"/>
      <w:lvlJc w:val="left"/>
      <w:pPr>
        <w:ind w:left="149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4B5EB7CC">
      <w:start w:val="1"/>
      <w:numFmt w:val="lowerRoman"/>
      <w:lvlRestart w:val="0"/>
      <w:lvlText w:val="%5."/>
      <w:lvlJc w:val="left"/>
      <w:pPr>
        <w:ind w:left="2372"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99C839E8">
      <w:start w:val="1"/>
      <w:numFmt w:val="lowerRoman"/>
      <w:lvlText w:val="%6"/>
      <w:lvlJc w:val="left"/>
      <w:pPr>
        <w:ind w:left="2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C862E008">
      <w:start w:val="1"/>
      <w:numFmt w:val="decimal"/>
      <w:lvlText w:val="%7"/>
      <w:lvlJc w:val="left"/>
      <w:pPr>
        <w:ind w:left="3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384E6A34">
      <w:start w:val="1"/>
      <w:numFmt w:val="lowerLetter"/>
      <w:lvlText w:val="%8"/>
      <w:lvlJc w:val="left"/>
      <w:pPr>
        <w:ind w:left="4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BA94360C">
      <w:start w:val="1"/>
      <w:numFmt w:val="lowerRoman"/>
      <w:lvlText w:val="%9"/>
      <w:lvlJc w:val="left"/>
      <w:pPr>
        <w:ind w:left="4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1" w15:restartNumberingAfterBreak="0">
    <w:nsid w:val="4A624E49"/>
    <w:multiLevelType w:val="hybridMultilevel"/>
    <w:tmpl w:val="2988B542"/>
    <w:lvl w:ilvl="0" w:tplc="4014ABE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042004">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EAE70DE">
      <w:start w:val="1"/>
      <w:numFmt w:val="lowerRoman"/>
      <w:lvlText w:val="%3"/>
      <w:lvlJc w:val="left"/>
      <w:pPr>
        <w:ind w:left="1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F20B07C">
      <w:start w:val="1"/>
      <w:numFmt w:val="decimal"/>
      <w:lvlText w:val="%4"/>
      <w:lvlJc w:val="left"/>
      <w:pPr>
        <w:ind w:left="1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59AF6BC">
      <w:start w:val="1"/>
      <w:numFmt w:val="lowerRoman"/>
      <w:lvlRestart w:val="0"/>
      <w:lvlText w:val="%5."/>
      <w:lvlJc w:val="left"/>
      <w:pPr>
        <w:ind w:left="24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892DBC2">
      <w:start w:val="1"/>
      <w:numFmt w:val="lowerRoman"/>
      <w:lvlText w:val="%6"/>
      <w:lvlJc w:val="left"/>
      <w:pPr>
        <w:ind w:left="25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A461C44">
      <w:start w:val="1"/>
      <w:numFmt w:val="decimal"/>
      <w:lvlText w:val="%7"/>
      <w:lvlJc w:val="left"/>
      <w:pPr>
        <w:ind w:left="32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5CA7D00">
      <w:start w:val="1"/>
      <w:numFmt w:val="lowerLetter"/>
      <w:lvlText w:val="%8"/>
      <w:lvlJc w:val="left"/>
      <w:pPr>
        <w:ind w:left="3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14294A4">
      <w:start w:val="1"/>
      <w:numFmt w:val="lowerRoman"/>
      <w:lvlText w:val="%9"/>
      <w:lvlJc w:val="left"/>
      <w:pPr>
        <w:ind w:left="4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B89056A"/>
    <w:multiLevelType w:val="hybridMultilevel"/>
    <w:tmpl w:val="B1881EC2"/>
    <w:lvl w:ilvl="0" w:tplc="43CEA4A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3EA">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FA03C0">
      <w:start w:val="1"/>
      <w:numFmt w:val="lowerRoman"/>
      <w:lvlText w:val="%3"/>
      <w:lvlJc w:val="left"/>
      <w:pPr>
        <w:ind w:left="1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8D44AFE">
      <w:start w:val="1"/>
      <w:numFmt w:val="decimal"/>
      <w:lvlText w:val="%4"/>
      <w:lvlJc w:val="left"/>
      <w:pPr>
        <w:ind w:left="1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D1C3D96">
      <w:start w:val="1"/>
      <w:numFmt w:val="lowerRoman"/>
      <w:lvlRestart w:val="0"/>
      <w:lvlText w:val="%5."/>
      <w:lvlJc w:val="left"/>
      <w:pPr>
        <w:ind w:left="24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765E64">
      <w:start w:val="1"/>
      <w:numFmt w:val="lowerRoman"/>
      <w:lvlText w:val="%6"/>
      <w:lvlJc w:val="left"/>
      <w:pPr>
        <w:ind w:left="25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BB4F296">
      <w:start w:val="1"/>
      <w:numFmt w:val="decimal"/>
      <w:lvlText w:val="%7"/>
      <w:lvlJc w:val="left"/>
      <w:pPr>
        <w:ind w:left="32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CC59E6">
      <w:start w:val="1"/>
      <w:numFmt w:val="lowerLetter"/>
      <w:lvlText w:val="%8"/>
      <w:lvlJc w:val="left"/>
      <w:pPr>
        <w:ind w:left="3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51AF6F8">
      <w:start w:val="1"/>
      <w:numFmt w:val="lowerRoman"/>
      <w:lvlText w:val="%9"/>
      <w:lvlJc w:val="left"/>
      <w:pPr>
        <w:ind w:left="4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16566CA"/>
    <w:multiLevelType w:val="hybridMultilevel"/>
    <w:tmpl w:val="4972FA58"/>
    <w:lvl w:ilvl="0" w:tplc="9AF2E1BE">
      <w:start w:val="1"/>
      <w:numFmt w:val="decimal"/>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BA38A5DA">
      <w:start w:val="1"/>
      <w:numFmt w:val="lowerLetter"/>
      <w:lvlText w:val="%2"/>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2EEEE802">
      <w:start w:val="1"/>
      <w:numFmt w:val="lowerRoman"/>
      <w:lvlText w:val="%3"/>
      <w:lvlJc w:val="left"/>
      <w:pPr>
        <w:ind w:left="1079"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5350BD3A">
      <w:start w:val="1"/>
      <w:numFmt w:val="decimal"/>
      <w:lvlText w:val="%4"/>
      <w:lvlJc w:val="left"/>
      <w:pPr>
        <w:ind w:left="1439"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E62EF9EC">
      <w:start w:val="1"/>
      <w:numFmt w:val="lowerRoman"/>
      <w:lvlRestart w:val="0"/>
      <w:lvlText w:val="%5."/>
      <w:lvlJc w:val="left"/>
      <w:pPr>
        <w:ind w:left="2319"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9CF4AC1A">
      <w:start w:val="1"/>
      <w:numFmt w:val="lowerRoman"/>
      <w:lvlText w:val="%6"/>
      <w:lvlJc w:val="left"/>
      <w:pPr>
        <w:ind w:left="251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5109E22">
      <w:start w:val="1"/>
      <w:numFmt w:val="decimal"/>
      <w:lvlText w:val="%7"/>
      <w:lvlJc w:val="left"/>
      <w:pPr>
        <w:ind w:left="323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F7D2F588">
      <w:start w:val="1"/>
      <w:numFmt w:val="lowerLetter"/>
      <w:lvlText w:val="%8"/>
      <w:lvlJc w:val="left"/>
      <w:pPr>
        <w:ind w:left="395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0542F59E">
      <w:start w:val="1"/>
      <w:numFmt w:val="lowerRoman"/>
      <w:lvlText w:val="%9"/>
      <w:lvlJc w:val="left"/>
      <w:pPr>
        <w:ind w:left="467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4" w15:restartNumberingAfterBreak="0">
    <w:nsid w:val="52D62AFE"/>
    <w:multiLevelType w:val="hybridMultilevel"/>
    <w:tmpl w:val="2626EAC2"/>
    <w:lvl w:ilvl="0" w:tplc="ACC8FAF2">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C627D26">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7C6E998">
      <w:start w:val="1"/>
      <w:numFmt w:val="lowerRoman"/>
      <w:lvlText w:val="%3"/>
      <w:lvlJc w:val="left"/>
      <w:pPr>
        <w:ind w:left="1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D742260">
      <w:start w:val="1"/>
      <w:numFmt w:val="decimal"/>
      <w:lvlText w:val="%4"/>
      <w:lvlJc w:val="left"/>
      <w:pPr>
        <w:ind w:left="1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76AE32">
      <w:start w:val="1"/>
      <w:numFmt w:val="lowerRoman"/>
      <w:lvlRestart w:val="0"/>
      <w:lvlText w:val="%5."/>
      <w:lvlJc w:val="left"/>
      <w:pPr>
        <w:ind w:left="24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7B492C6">
      <w:start w:val="1"/>
      <w:numFmt w:val="lowerRoman"/>
      <w:lvlText w:val="%6"/>
      <w:lvlJc w:val="left"/>
      <w:pPr>
        <w:ind w:left="25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8546400">
      <w:start w:val="1"/>
      <w:numFmt w:val="decimal"/>
      <w:lvlText w:val="%7"/>
      <w:lvlJc w:val="left"/>
      <w:pPr>
        <w:ind w:left="32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00602C">
      <w:start w:val="1"/>
      <w:numFmt w:val="lowerLetter"/>
      <w:lvlText w:val="%8"/>
      <w:lvlJc w:val="left"/>
      <w:pPr>
        <w:ind w:left="3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36AFB62">
      <w:start w:val="1"/>
      <w:numFmt w:val="lowerRoman"/>
      <w:lvlText w:val="%9"/>
      <w:lvlJc w:val="left"/>
      <w:pPr>
        <w:ind w:left="4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668240C"/>
    <w:multiLevelType w:val="hybridMultilevel"/>
    <w:tmpl w:val="29FC2178"/>
    <w:lvl w:ilvl="0" w:tplc="C5DC1F80">
      <w:start w:val="1"/>
      <w:numFmt w:val="lowerRoman"/>
      <w:lvlText w:val="%1"/>
      <w:lvlJc w:val="left"/>
      <w:pPr>
        <w:ind w:left="1440" w:hanging="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A7926BA"/>
    <w:multiLevelType w:val="hybridMultilevel"/>
    <w:tmpl w:val="C518B424"/>
    <w:lvl w:ilvl="0" w:tplc="582C0E7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1E2920">
      <w:start w:val="1"/>
      <w:numFmt w:val="lowerLetter"/>
      <w:lvlText w:val="%2"/>
      <w:lvlJc w:val="left"/>
      <w:pPr>
        <w:ind w:left="7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2A8CC28">
      <w:start w:val="1"/>
      <w:numFmt w:val="lowerRoman"/>
      <w:lvlText w:val="%3"/>
      <w:lvlJc w:val="left"/>
      <w:pPr>
        <w:ind w:left="1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9DA5AB2">
      <w:start w:val="1"/>
      <w:numFmt w:val="decimal"/>
      <w:lvlText w:val="%4"/>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4365B56">
      <w:start w:val="1"/>
      <w:numFmt w:val="lowerRoman"/>
      <w:lvlRestart w:val="0"/>
      <w:lvlText w:val="%5."/>
      <w:lvlJc w:val="left"/>
      <w:pPr>
        <w:ind w:left="2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460FD6">
      <w:start w:val="1"/>
      <w:numFmt w:val="lowerRoman"/>
      <w:lvlText w:val="%6"/>
      <w:lvlJc w:val="left"/>
      <w:pPr>
        <w:ind w:left="2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8D6BDC4">
      <w:start w:val="1"/>
      <w:numFmt w:val="decimal"/>
      <w:lvlText w:val="%7"/>
      <w:lvlJc w:val="left"/>
      <w:pPr>
        <w:ind w:left="3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2CCA92C">
      <w:start w:val="1"/>
      <w:numFmt w:val="lowerLetter"/>
      <w:lvlText w:val="%8"/>
      <w:lvlJc w:val="left"/>
      <w:pPr>
        <w:ind w:left="39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10EE9CE">
      <w:start w:val="1"/>
      <w:numFmt w:val="lowerRoman"/>
      <w:lvlText w:val="%9"/>
      <w:lvlJc w:val="left"/>
      <w:pPr>
        <w:ind w:left="46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05955CA"/>
    <w:multiLevelType w:val="hybridMultilevel"/>
    <w:tmpl w:val="CF50AE4A"/>
    <w:lvl w:ilvl="0" w:tplc="FFBA2F0A">
      <w:start w:val="1"/>
      <w:numFmt w:val="decimal"/>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DA98A4C4">
      <w:start w:val="1"/>
      <w:numFmt w:val="lowerLetter"/>
      <w:lvlText w:val="%2"/>
      <w:lvlJc w:val="left"/>
      <w:pPr>
        <w:ind w:left="68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9086E9B4">
      <w:start w:val="1"/>
      <w:numFmt w:val="lowerRoman"/>
      <w:lvlText w:val="%3"/>
      <w:lvlJc w:val="left"/>
      <w:pPr>
        <w:ind w:left="10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46967814">
      <w:start w:val="1"/>
      <w:numFmt w:val="decimal"/>
      <w:lvlText w:val="%4"/>
      <w:lvlJc w:val="left"/>
      <w:pPr>
        <w:ind w:left="1332"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39E2E5B0">
      <w:start w:val="1"/>
      <w:numFmt w:val="lowerLetter"/>
      <w:lvlText w:val="%5"/>
      <w:lvlJc w:val="left"/>
      <w:pPr>
        <w:ind w:left="165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28A0003C">
      <w:start w:val="1"/>
      <w:numFmt w:val="lowerRoman"/>
      <w:lvlText w:val="%6"/>
      <w:lvlJc w:val="left"/>
      <w:pPr>
        <w:ind w:left="19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6A72118E">
      <w:start w:val="1"/>
      <w:numFmt w:val="lowerRoman"/>
      <w:lvlRestart w:val="0"/>
      <w:lvlText w:val="%7."/>
      <w:lvlJc w:val="left"/>
      <w:pPr>
        <w:ind w:left="246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E8AA5E04">
      <w:start w:val="1"/>
      <w:numFmt w:val="lowerLetter"/>
      <w:lvlText w:val="%8"/>
      <w:lvlJc w:val="left"/>
      <w:pPr>
        <w:ind w:left="302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11DC76C4">
      <w:start w:val="1"/>
      <w:numFmt w:val="lowerRoman"/>
      <w:lvlText w:val="%9"/>
      <w:lvlJc w:val="left"/>
      <w:pPr>
        <w:ind w:left="374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8" w15:restartNumberingAfterBreak="0">
    <w:nsid w:val="72BB4E5F"/>
    <w:multiLevelType w:val="hybridMultilevel"/>
    <w:tmpl w:val="BE26736A"/>
    <w:lvl w:ilvl="0" w:tplc="0F1625E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68A7E0A">
      <w:start w:val="1"/>
      <w:numFmt w:val="lowerLetter"/>
      <w:lvlText w:val="%2"/>
      <w:lvlJc w:val="left"/>
      <w:pPr>
        <w:ind w:left="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7C691A">
      <w:start w:val="1"/>
      <w:numFmt w:val="lowerRoman"/>
      <w:lvlText w:val="%3"/>
      <w:lvlJc w:val="left"/>
      <w:pPr>
        <w:ind w:left="10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F8C8CC">
      <w:start w:val="1"/>
      <w:numFmt w:val="decimal"/>
      <w:lvlText w:val="%4"/>
      <w:lvlJc w:val="left"/>
      <w:pPr>
        <w:ind w:left="1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E23948">
      <w:start w:val="1"/>
      <w:numFmt w:val="lowerLetter"/>
      <w:lvlText w:val="%5"/>
      <w:lvlJc w:val="left"/>
      <w:pPr>
        <w:ind w:left="1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DEA6AC">
      <w:start w:val="1"/>
      <w:numFmt w:val="lowerRoman"/>
      <w:lvlRestart w:val="0"/>
      <w:lvlText w:val="%6."/>
      <w:lvlJc w:val="left"/>
      <w:pPr>
        <w:ind w:left="2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63AC36A">
      <w:start w:val="1"/>
      <w:numFmt w:val="decimal"/>
      <w:lvlText w:val="%7"/>
      <w:lvlJc w:val="left"/>
      <w:pPr>
        <w:ind w:left="2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5341E4E">
      <w:start w:val="1"/>
      <w:numFmt w:val="lowerLetter"/>
      <w:lvlText w:val="%8"/>
      <w:lvlJc w:val="left"/>
      <w:pPr>
        <w:ind w:left="3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8F0F3BE">
      <w:start w:val="1"/>
      <w:numFmt w:val="lowerRoman"/>
      <w:lvlText w:val="%9"/>
      <w:lvlJc w:val="left"/>
      <w:pPr>
        <w:ind w:left="4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5447DEF"/>
    <w:multiLevelType w:val="hybridMultilevel"/>
    <w:tmpl w:val="2938A316"/>
    <w:lvl w:ilvl="0" w:tplc="C5DC1F80">
      <w:start w:val="1"/>
      <w:numFmt w:val="lowerRoman"/>
      <w:lvlText w:val="%1"/>
      <w:lvlJc w:val="left"/>
      <w:pPr>
        <w:ind w:left="1440" w:hanging="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AB3737F"/>
    <w:multiLevelType w:val="hybridMultilevel"/>
    <w:tmpl w:val="24760EDA"/>
    <w:lvl w:ilvl="0" w:tplc="0618247C">
      <w:start w:val="1"/>
      <w:numFmt w:val="decimal"/>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080F3A2">
      <w:start w:val="1"/>
      <w:numFmt w:val="lowerLetter"/>
      <w:lvlText w:val="%2"/>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2AC898BE">
      <w:start w:val="1"/>
      <w:numFmt w:val="lowerRoman"/>
      <w:lvlText w:val="%3"/>
      <w:lvlJc w:val="left"/>
      <w:pPr>
        <w:ind w:left="1079"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405EAFA2">
      <w:start w:val="1"/>
      <w:numFmt w:val="decimal"/>
      <w:lvlText w:val="%4"/>
      <w:lvlJc w:val="left"/>
      <w:pPr>
        <w:ind w:left="1439"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54CA61CC">
      <w:start w:val="1"/>
      <w:numFmt w:val="lowerRoman"/>
      <w:lvlRestart w:val="0"/>
      <w:lvlText w:val="%5."/>
      <w:lvlJc w:val="left"/>
      <w:pPr>
        <w:ind w:left="246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2DFC8DC2">
      <w:start w:val="1"/>
      <w:numFmt w:val="lowerRoman"/>
      <w:lvlText w:val="%6"/>
      <w:lvlJc w:val="left"/>
      <w:pPr>
        <w:ind w:left="251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C994AB0A">
      <w:start w:val="1"/>
      <w:numFmt w:val="decimal"/>
      <w:lvlText w:val="%7"/>
      <w:lvlJc w:val="left"/>
      <w:pPr>
        <w:ind w:left="323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0C76750C">
      <w:start w:val="1"/>
      <w:numFmt w:val="lowerLetter"/>
      <w:lvlText w:val="%8"/>
      <w:lvlJc w:val="left"/>
      <w:pPr>
        <w:ind w:left="395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35E6C7E">
      <w:start w:val="1"/>
      <w:numFmt w:val="lowerRoman"/>
      <w:lvlText w:val="%9"/>
      <w:lvlJc w:val="left"/>
      <w:pPr>
        <w:ind w:left="467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1" w15:restartNumberingAfterBreak="0">
    <w:nsid w:val="7CF05164"/>
    <w:multiLevelType w:val="hybridMultilevel"/>
    <w:tmpl w:val="5C406F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376864"/>
    <w:multiLevelType w:val="hybridMultilevel"/>
    <w:tmpl w:val="41526BB4"/>
    <w:lvl w:ilvl="0" w:tplc="35520F6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0A00998">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325E10">
      <w:start w:val="1"/>
      <w:numFmt w:val="lowerRoman"/>
      <w:lvlText w:val="%3"/>
      <w:lvlJc w:val="left"/>
      <w:pPr>
        <w:ind w:left="1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DACBA74">
      <w:start w:val="1"/>
      <w:numFmt w:val="decimal"/>
      <w:lvlText w:val="%4"/>
      <w:lvlJc w:val="left"/>
      <w:pPr>
        <w:ind w:left="1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902AB4A">
      <w:start w:val="1"/>
      <w:numFmt w:val="lowerRoman"/>
      <w:lvlRestart w:val="0"/>
      <w:lvlText w:val="%5."/>
      <w:lvlJc w:val="left"/>
      <w:pPr>
        <w:ind w:left="24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99AAEFE">
      <w:start w:val="1"/>
      <w:numFmt w:val="lowerRoman"/>
      <w:lvlText w:val="%6"/>
      <w:lvlJc w:val="left"/>
      <w:pPr>
        <w:ind w:left="25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DC81682">
      <w:start w:val="1"/>
      <w:numFmt w:val="decimal"/>
      <w:lvlText w:val="%7"/>
      <w:lvlJc w:val="left"/>
      <w:pPr>
        <w:ind w:left="32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5C88C78">
      <w:start w:val="1"/>
      <w:numFmt w:val="lowerLetter"/>
      <w:lvlText w:val="%8"/>
      <w:lvlJc w:val="left"/>
      <w:pPr>
        <w:ind w:left="3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A862CA0">
      <w:start w:val="1"/>
      <w:numFmt w:val="lowerRoman"/>
      <w:lvlText w:val="%9"/>
      <w:lvlJc w:val="left"/>
      <w:pPr>
        <w:ind w:left="4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E037DFB"/>
    <w:multiLevelType w:val="hybridMultilevel"/>
    <w:tmpl w:val="AE9E8FFA"/>
    <w:lvl w:ilvl="0" w:tplc="EC3A23D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BE4F5FE">
      <w:start w:val="1"/>
      <w:numFmt w:val="lowerLetter"/>
      <w:lvlText w:val="%2"/>
      <w:lvlJc w:val="left"/>
      <w:pPr>
        <w:ind w:left="7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ACF868">
      <w:start w:val="1"/>
      <w:numFmt w:val="lowerRoman"/>
      <w:lvlText w:val="%3"/>
      <w:lvlJc w:val="left"/>
      <w:pPr>
        <w:ind w:left="12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C84A612">
      <w:start w:val="1"/>
      <w:numFmt w:val="lowerRoman"/>
      <w:lvlRestart w:val="0"/>
      <w:lvlText w:val="%4."/>
      <w:lvlJc w:val="left"/>
      <w:pPr>
        <w:ind w:left="2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9E0085C">
      <w:start w:val="1"/>
      <w:numFmt w:val="lowerLetter"/>
      <w:lvlText w:val="%5"/>
      <w:lvlJc w:val="left"/>
      <w:pPr>
        <w:ind w:left="23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05A3504">
      <w:start w:val="1"/>
      <w:numFmt w:val="lowerRoman"/>
      <w:lvlText w:val="%6"/>
      <w:lvlJc w:val="left"/>
      <w:pPr>
        <w:ind w:left="3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C63224">
      <w:start w:val="1"/>
      <w:numFmt w:val="decimal"/>
      <w:lvlText w:val="%7"/>
      <w:lvlJc w:val="left"/>
      <w:pPr>
        <w:ind w:left="38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90EB31A">
      <w:start w:val="1"/>
      <w:numFmt w:val="lowerLetter"/>
      <w:lvlText w:val="%8"/>
      <w:lvlJc w:val="left"/>
      <w:pPr>
        <w:ind w:left="4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9CAF56E">
      <w:start w:val="1"/>
      <w:numFmt w:val="lowerRoman"/>
      <w:lvlText w:val="%9"/>
      <w:lvlJc w:val="left"/>
      <w:pPr>
        <w:ind w:left="5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E247204"/>
    <w:multiLevelType w:val="hybridMultilevel"/>
    <w:tmpl w:val="B950DBF4"/>
    <w:lvl w:ilvl="0" w:tplc="C4BC00FC">
      <w:start w:val="1"/>
      <w:numFmt w:val="decimal"/>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CC0E2A4">
      <w:start w:val="1"/>
      <w:numFmt w:val="lowerLetter"/>
      <w:lvlText w:val="%2"/>
      <w:lvlJc w:val="left"/>
      <w:pPr>
        <w:ind w:left="675"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351AB3DC">
      <w:start w:val="1"/>
      <w:numFmt w:val="lowerRoman"/>
      <w:lvlText w:val="%3"/>
      <w:lvlJc w:val="left"/>
      <w:pPr>
        <w:ind w:left="99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2BE40A4">
      <w:start w:val="1"/>
      <w:numFmt w:val="decimal"/>
      <w:lvlText w:val="%4"/>
      <w:lvlJc w:val="left"/>
      <w:pPr>
        <w:ind w:left="130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5B96063C">
      <w:start w:val="1"/>
      <w:numFmt w:val="lowerLetter"/>
      <w:lvlText w:val="%5"/>
      <w:lvlJc w:val="left"/>
      <w:pPr>
        <w:ind w:left="162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66CC00A2">
      <w:start w:val="1"/>
      <w:numFmt w:val="lowerRoman"/>
      <w:lvlText w:val="%6"/>
      <w:lvlJc w:val="left"/>
      <w:pPr>
        <w:ind w:left="193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A9CA1D0E">
      <w:start w:val="1"/>
      <w:numFmt w:val="lowerRoman"/>
      <w:lvlRestart w:val="0"/>
      <w:lvlText w:val="%7."/>
      <w:lvlJc w:val="left"/>
      <w:pPr>
        <w:ind w:left="246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EC5E8A8A">
      <w:start w:val="1"/>
      <w:numFmt w:val="lowerLetter"/>
      <w:lvlText w:val="%8"/>
      <w:lvlJc w:val="left"/>
      <w:pPr>
        <w:ind w:left="2972"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3ADC838A">
      <w:start w:val="1"/>
      <w:numFmt w:val="lowerRoman"/>
      <w:lvlText w:val="%9"/>
      <w:lvlJc w:val="left"/>
      <w:pPr>
        <w:ind w:left="3692"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num w:numId="1">
    <w:abstractNumId w:val="31"/>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5"/>
  </w:num>
  <w:num w:numId="11">
    <w:abstractNumId w:val="0"/>
  </w:num>
  <w:num w:numId="12">
    <w:abstractNumId w:val="29"/>
  </w:num>
  <w:num w:numId="13">
    <w:abstractNumId w:val="13"/>
  </w:num>
  <w:num w:numId="14">
    <w:abstractNumId w:val="10"/>
  </w:num>
  <w:num w:numId="15">
    <w:abstractNumId w:val="6"/>
  </w:num>
  <w:num w:numId="16">
    <w:abstractNumId w:val="17"/>
  </w:num>
  <w:num w:numId="17">
    <w:abstractNumId w:val="2"/>
  </w:num>
  <w:num w:numId="18">
    <w:abstractNumId w:val="15"/>
  </w:num>
  <w:num w:numId="19">
    <w:abstractNumId w:val="22"/>
  </w:num>
  <w:num w:numId="20">
    <w:abstractNumId w:val="19"/>
  </w:num>
  <w:num w:numId="21">
    <w:abstractNumId w:val="24"/>
  </w:num>
  <w:num w:numId="22">
    <w:abstractNumId w:val="33"/>
  </w:num>
  <w:num w:numId="23">
    <w:abstractNumId w:val="9"/>
  </w:num>
  <w:num w:numId="24">
    <w:abstractNumId w:val="21"/>
  </w:num>
  <w:num w:numId="25">
    <w:abstractNumId w:val="4"/>
  </w:num>
  <w:num w:numId="26">
    <w:abstractNumId w:val="1"/>
  </w:num>
  <w:num w:numId="27">
    <w:abstractNumId w:val="32"/>
  </w:num>
  <w:num w:numId="28">
    <w:abstractNumId w:val="3"/>
  </w:num>
  <w:num w:numId="29">
    <w:abstractNumId w:val="26"/>
  </w:num>
  <w:num w:numId="30">
    <w:abstractNumId w:val="18"/>
  </w:num>
  <w:num w:numId="31">
    <w:abstractNumId w:val="11"/>
  </w:num>
  <w:num w:numId="32">
    <w:abstractNumId w:val="28"/>
  </w:num>
  <w:num w:numId="33">
    <w:abstractNumId w:val="16"/>
  </w:num>
  <w:num w:numId="34">
    <w:abstractNumId w:val="12"/>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NKwFAGESpRAtAAAA"/>
  </w:docVars>
  <w:rsids>
    <w:rsidRoot w:val="00A77147"/>
    <w:rsid w:val="00060563"/>
    <w:rsid w:val="0006704E"/>
    <w:rsid w:val="0007265E"/>
    <w:rsid w:val="00080C02"/>
    <w:rsid w:val="0008530A"/>
    <w:rsid w:val="000B13B9"/>
    <w:rsid w:val="000C3599"/>
    <w:rsid w:val="000D079F"/>
    <w:rsid w:val="000E4863"/>
    <w:rsid w:val="00141F28"/>
    <w:rsid w:val="001638E2"/>
    <w:rsid w:val="00192198"/>
    <w:rsid w:val="001E7CD3"/>
    <w:rsid w:val="001F30B1"/>
    <w:rsid w:val="00206E41"/>
    <w:rsid w:val="0023502C"/>
    <w:rsid w:val="002C709E"/>
    <w:rsid w:val="00365732"/>
    <w:rsid w:val="003803E6"/>
    <w:rsid w:val="00403280"/>
    <w:rsid w:val="00412A32"/>
    <w:rsid w:val="0042183B"/>
    <w:rsid w:val="00434301"/>
    <w:rsid w:val="00462611"/>
    <w:rsid w:val="005574AB"/>
    <w:rsid w:val="00595AB5"/>
    <w:rsid w:val="005A736C"/>
    <w:rsid w:val="005B10FB"/>
    <w:rsid w:val="00607C9F"/>
    <w:rsid w:val="00663A1B"/>
    <w:rsid w:val="006A218F"/>
    <w:rsid w:val="006D6947"/>
    <w:rsid w:val="007020C8"/>
    <w:rsid w:val="00712B18"/>
    <w:rsid w:val="007175D1"/>
    <w:rsid w:val="00726E42"/>
    <w:rsid w:val="00735105"/>
    <w:rsid w:val="007567BF"/>
    <w:rsid w:val="00792E5D"/>
    <w:rsid w:val="007A1AC6"/>
    <w:rsid w:val="007C0F73"/>
    <w:rsid w:val="00816D67"/>
    <w:rsid w:val="008D10DD"/>
    <w:rsid w:val="008D694E"/>
    <w:rsid w:val="0095215E"/>
    <w:rsid w:val="009D1ACB"/>
    <w:rsid w:val="009E6446"/>
    <w:rsid w:val="009F3B23"/>
    <w:rsid w:val="00A77147"/>
    <w:rsid w:val="00A83E1A"/>
    <w:rsid w:val="00AB4BFF"/>
    <w:rsid w:val="00AD7915"/>
    <w:rsid w:val="00AE0D22"/>
    <w:rsid w:val="00B7434D"/>
    <w:rsid w:val="00B96702"/>
    <w:rsid w:val="00BB6FB7"/>
    <w:rsid w:val="00BC7BB2"/>
    <w:rsid w:val="00BF7D0C"/>
    <w:rsid w:val="00C0787B"/>
    <w:rsid w:val="00C43349"/>
    <w:rsid w:val="00C46FEB"/>
    <w:rsid w:val="00C57711"/>
    <w:rsid w:val="00CB22C1"/>
    <w:rsid w:val="00CB25E2"/>
    <w:rsid w:val="00CD77FD"/>
    <w:rsid w:val="00CF297C"/>
    <w:rsid w:val="00D3081C"/>
    <w:rsid w:val="00D97243"/>
    <w:rsid w:val="00DC14ED"/>
    <w:rsid w:val="00DC2631"/>
    <w:rsid w:val="00DD52C1"/>
    <w:rsid w:val="00E701B9"/>
    <w:rsid w:val="00E923B6"/>
    <w:rsid w:val="00EC36BA"/>
    <w:rsid w:val="00ED1869"/>
    <w:rsid w:val="00ED36BC"/>
    <w:rsid w:val="00F15FF2"/>
    <w:rsid w:val="00F379C6"/>
    <w:rsid w:val="00F71BB0"/>
    <w:rsid w:val="00F73251"/>
    <w:rsid w:val="00F77024"/>
    <w:rsid w:val="00FC5B85"/>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000A4"/>
  <w15:chartTrackingRefBased/>
  <w15:docId w15:val="{EAA0C4D4-1391-4516-84A6-3A2C1F3A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table" w:styleId="TableGrid">
    <w:name w:val="Table Grid"/>
    <w:basedOn w:val="TableNormal"/>
    <w:uiPriority w:val="39"/>
    <w:rsid w:val="007A1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54671">
      <w:bodyDiv w:val="1"/>
      <w:marLeft w:val="0"/>
      <w:marRight w:val="0"/>
      <w:marTop w:val="0"/>
      <w:marBottom w:val="0"/>
      <w:divBdr>
        <w:top w:val="none" w:sz="0" w:space="0" w:color="auto"/>
        <w:left w:val="none" w:sz="0" w:space="0" w:color="auto"/>
        <w:bottom w:val="none" w:sz="0" w:space="0" w:color="auto"/>
        <w:right w:val="none" w:sz="0" w:space="0" w:color="auto"/>
      </w:divBdr>
    </w:div>
    <w:div w:id="902328501">
      <w:bodyDiv w:val="1"/>
      <w:marLeft w:val="0"/>
      <w:marRight w:val="0"/>
      <w:marTop w:val="0"/>
      <w:marBottom w:val="0"/>
      <w:divBdr>
        <w:top w:val="none" w:sz="0" w:space="0" w:color="auto"/>
        <w:left w:val="none" w:sz="0" w:space="0" w:color="auto"/>
        <w:bottom w:val="none" w:sz="0" w:space="0" w:color="auto"/>
        <w:right w:val="none" w:sz="0" w:space="0" w:color="auto"/>
      </w:divBdr>
    </w:div>
    <w:div w:id="1208109761">
      <w:bodyDiv w:val="1"/>
      <w:marLeft w:val="0"/>
      <w:marRight w:val="0"/>
      <w:marTop w:val="0"/>
      <w:marBottom w:val="0"/>
      <w:divBdr>
        <w:top w:val="none" w:sz="0" w:space="0" w:color="auto"/>
        <w:left w:val="none" w:sz="0" w:space="0" w:color="auto"/>
        <w:bottom w:val="none" w:sz="0" w:space="0" w:color="auto"/>
        <w:right w:val="none" w:sz="0" w:space="0" w:color="auto"/>
      </w:divBdr>
    </w:div>
    <w:div w:id="1229997555">
      <w:bodyDiv w:val="1"/>
      <w:marLeft w:val="0"/>
      <w:marRight w:val="0"/>
      <w:marTop w:val="0"/>
      <w:marBottom w:val="0"/>
      <w:divBdr>
        <w:top w:val="none" w:sz="0" w:space="0" w:color="auto"/>
        <w:left w:val="none" w:sz="0" w:space="0" w:color="auto"/>
        <w:bottom w:val="none" w:sz="0" w:space="0" w:color="auto"/>
        <w:right w:val="none" w:sz="0" w:space="0" w:color="auto"/>
      </w:divBdr>
    </w:div>
    <w:div w:id="1415010753">
      <w:bodyDiv w:val="1"/>
      <w:marLeft w:val="0"/>
      <w:marRight w:val="0"/>
      <w:marTop w:val="0"/>
      <w:marBottom w:val="0"/>
      <w:divBdr>
        <w:top w:val="none" w:sz="0" w:space="0" w:color="auto"/>
        <w:left w:val="none" w:sz="0" w:space="0" w:color="auto"/>
        <w:bottom w:val="none" w:sz="0" w:space="0" w:color="auto"/>
        <w:right w:val="none" w:sz="0" w:space="0" w:color="auto"/>
      </w:divBdr>
    </w:div>
    <w:div w:id="1648902014">
      <w:bodyDiv w:val="1"/>
      <w:marLeft w:val="0"/>
      <w:marRight w:val="0"/>
      <w:marTop w:val="0"/>
      <w:marBottom w:val="0"/>
      <w:divBdr>
        <w:top w:val="none" w:sz="0" w:space="0" w:color="auto"/>
        <w:left w:val="none" w:sz="0" w:space="0" w:color="auto"/>
        <w:bottom w:val="none" w:sz="0" w:space="0" w:color="auto"/>
        <w:right w:val="none" w:sz="0" w:space="0" w:color="auto"/>
      </w:divBdr>
    </w:div>
    <w:div w:id="1660033985">
      <w:bodyDiv w:val="1"/>
      <w:marLeft w:val="0"/>
      <w:marRight w:val="0"/>
      <w:marTop w:val="0"/>
      <w:marBottom w:val="0"/>
      <w:divBdr>
        <w:top w:val="none" w:sz="0" w:space="0" w:color="auto"/>
        <w:left w:val="none" w:sz="0" w:space="0" w:color="auto"/>
        <w:bottom w:val="none" w:sz="0" w:space="0" w:color="auto"/>
        <w:right w:val="none" w:sz="0" w:space="0" w:color="auto"/>
      </w:divBdr>
    </w:div>
    <w:div w:id="1678534058">
      <w:bodyDiv w:val="1"/>
      <w:marLeft w:val="0"/>
      <w:marRight w:val="0"/>
      <w:marTop w:val="0"/>
      <w:marBottom w:val="0"/>
      <w:divBdr>
        <w:top w:val="none" w:sz="0" w:space="0" w:color="auto"/>
        <w:left w:val="none" w:sz="0" w:space="0" w:color="auto"/>
        <w:bottom w:val="none" w:sz="0" w:space="0" w:color="auto"/>
        <w:right w:val="none" w:sz="0" w:space="0" w:color="auto"/>
      </w:divBdr>
    </w:div>
    <w:div w:id="1770389996">
      <w:bodyDiv w:val="1"/>
      <w:marLeft w:val="0"/>
      <w:marRight w:val="0"/>
      <w:marTop w:val="0"/>
      <w:marBottom w:val="0"/>
      <w:divBdr>
        <w:top w:val="none" w:sz="0" w:space="0" w:color="auto"/>
        <w:left w:val="none" w:sz="0" w:space="0" w:color="auto"/>
        <w:bottom w:val="none" w:sz="0" w:space="0" w:color="auto"/>
        <w:right w:val="none" w:sz="0" w:space="0" w:color="auto"/>
      </w:divBdr>
    </w:div>
    <w:div w:id="1808203934">
      <w:bodyDiv w:val="1"/>
      <w:marLeft w:val="0"/>
      <w:marRight w:val="0"/>
      <w:marTop w:val="0"/>
      <w:marBottom w:val="0"/>
      <w:divBdr>
        <w:top w:val="none" w:sz="0" w:space="0" w:color="auto"/>
        <w:left w:val="none" w:sz="0" w:space="0" w:color="auto"/>
        <w:bottom w:val="none" w:sz="0" w:space="0" w:color="auto"/>
        <w:right w:val="none" w:sz="0" w:space="0" w:color="auto"/>
      </w:divBdr>
    </w:div>
    <w:div w:id="1897273602">
      <w:bodyDiv w:val="1"/>
      <w:marLeft w:val="0"/>
      <w:marRight w:val="0"/>
      <w:marTop w:val="0"/>
      <w:marBottom w:val="0"/>
      <w:divBdr>
        <w:top w:val="none" w:sz="0" w:space="0" w:color="auto"/>
        <w:left w:val="none" w:sz="0" w:space="0" w:color="auto"/>
        <w:bottom w:val="none" w:sz="0" w:space="0" w:color="auto"/>
        <w:right w:val="none" w:sz="0" w:space="0" w:color="auto"/>
      </w:divBdr>
    </w:div>
    <w:div w:id="192283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DS%20EXP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EXPTS</Template>
  <TotalTime>570</TotalTime>
  <Pages>17</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69</cp:revision>
  <dcterms:created xsi:type="dcterms:W3CDTF">2022-01-09T04:20:00Z</dcterms:created>
  <dcterms:modified xsi:type="dcterms:W3CDTF">2022-02-18T09:40:00Z</dcterms:modified>
</cp:coreProperties>
</file>